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"/>
        </w:rPr>
        <w:id w:val="-412930126"/>
      </w:sdtPr>
      <w:sdtEndPr>
        <w:rPr>
          <w:b/>
          <w:sz w:val="22"/>
        </w:rPr>
      </w:sdtEndPr>
      <w:sdtContent>
        <w:p w:rsidR="00F65AD2" w:rsidRDefault="00F65AD2">
          <w:pPr>
            <w:pStyle w:val="afd"/>
            <w:rPr>
              <w:sz w:val="2"/>
            </w:rPr>
          </w:pPr>
        </w:p>
        <w:p w:rsidR="00F65AD2" w:rsidRDefault="00B5608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9" name="文本框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Style w:val="aa"/>
                                  </w:rPr>
                                  <w:alias w:val="标题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aa"/>
                                  </w:rPr>
                                </w:sdtEndPr>
                                <w:sdtContent>
                                  <w:p w:rsidR="00F04739" w:rsidRDefault="00F04739">
                                    <w:pPr>
                                      <w:pStyle w:val="afd"/>
                                      <w:rPr>
                                        <w:rStyle w:val="aa"/>
                                      </w:rPr>
                                    </w:pPr>
                                    <w:r>
                                      <w:rPr>
                                        <w:rStyle w:val="aa"/>
                                        <w:rFonts w:hint="eastAsia"/>
                                      </w:rPr>
                                      <w:t>劳动保障与工资支付监管信息化平台v</w:t>
                                    </w:r>
                                    <w:r>
                                      <w:rPr>
                                        <w:rStyle w:val="aa"/>
                                      </w:rPr>
                                      <w:t>1.0_PRD</w:t>
                                    </w:r>
                                    <w:r>
                                      <w:rPr>
                                        <w:rStyle w:val="aa"/>
                                        <w:rFonts w:hint="eastAsia"/>
                                      </w:rPr>
                                      <w:t>（监管端）</w:t>
                                    </w:r>
                                  </w:p>
                                </w:sdtContent>
                              </w:sdt>
                              <w:p w:rsidR="00F04739" w:rsidRDefault="003272E0">
                                <w:pPr>
                                  <w:pStyle w:val="afd"/>
                                  <w:spacing w:before="120"/>
                                  <w:rPr>
                                    <w:color w:val="92D050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Style w:val="a8"/>
                                    </w:rPr>
                                    <w:alias w:val="副标题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>
                                    <w:rPr>
                                      <w:rStyle w:val="a8"/>
                                    </w:rPr>
                                  </w:sdtEndPr>
                                  <w:sdtContent>
                                    <w:r w:rsidR="00F04739">
                                      <w:rPr>
                                        <w:rStyle w:val="a8"/>
                                        <w:rFonts w:hint="eastAsia"/>
                                      </w:rPr>
                                      <w:t>[内部资料]</w:t>
                                    </w:r>
                                  </w:sdtContent>
                                </w:sdt>
                                <w:r w:rsidR="00F04739">
                                  <w:rPr>
                                    <w:color w:val="92D050"/>
                                    <w:lang w:val="zh-CN"/>
                                  </w:rPr>
                                  <w:t xml:space="preserve"> </w:t>
                                </w:r>
                              </w:p>
                              <w:p w:rsidR="00F04739" w:rsidRDefault="00F0473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9" o:spid="_x0000_s1026" type="#_x0000_t202" style="position:absolute;margin-left:0;margin-top:0;width:468pt;height:1in;z-index:25166131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Style w:val="aa"/>
                            </w:rPr>
                            <w:alias w:val="标题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F04739" w:rsidRDefault="00F04739">
                              <w:pPr>
                                <w:pStyle w:val="afd"/>
                                <w:rPr>
                                  <w:rStyle w:val="aa"/>
                                </w:rPr>
                              </w:pPr>
                              <w:r>
                                <w:rPr>
                                  <w:rStyle w:val="aa"/>
                                  <w:rFonts w:hint="eastAsia"/>
                                </w:rPr>
                                <w:t>劳动保障与工资支付监管信息化平台v</w:t>
                              </w:r>
                              <w:r>
                                <w:rPr>
                                  <w:rStyle w:val="aa"/>
                                </w:rPr>
                                <w:t>1.0_PRD</w:t>
                              </w:r>
                              <w:r>
                                <w:rPr>
                                  <w:rStyle w:val="aa"/>
                                  <w:rFonts w:hint="eastAsia"/>
                                </w:rPr>
                                <w:t>（监管端）</w:t>
                              </w:r>
                            </w:p>
                          </w:sdtContent>
                        </w:sdt>
                        <w:p w:rsidR="00F04739" w:rsidRDefault="00F04739">
                          <w:pPr>
                            <w:pStyle w:val="afd"/>
                            <w:spacing w:before="120"/>
                            <w:rPr>
                              <w:color w:val="92D050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Style w:val="a8"/>
                              </w:rPr>
                              <w:alias w:val="副标题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Style w:val="a8"/>
                                  <w:rFonts w:hint="eastAsia"/>
                                </w:rPr>
                                <w:t>[内部资料]</w:t>
                              </w:r>
                            </w:sdtContent>
                          </w:sdt>
                          <w:r>
                            <w:rPr>
                              <w:color w:val="92D050"/>
                              <w:lang w:val="zh-CN"/>
                            </w:rPr>
                            <w:t xml:space="preserve"> </w:t>
                          </w:r>
                        </w:p>
                        <w:p w:rsidR="00F04739" w:rsidRDefault="00F0473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F07F09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655" cy="5696585"/>
                    <wp:effectExtent l="0" t="0" r="0" b="3175"/>
                    <wp:wrapNone/>
                    <wp:docPr id="23" name="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24" name="任意多边形 24"/>
                            <wps:cNvSpPr/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29" name="任意多边形 29"/>
                            <wps:cNvSpPr/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32" name="任意多边形 32"/>
                            <wps:cNvSpPr/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36" name="任意多边形 36"/>
                            <wps:cNvSpPr/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  <wps:wsp>
                            <wps:cNvPr id="43" name="任意多边形 43"/>
                            <wps:cNvSpPr/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</wps:spPr>
                            <wps:bodyPr vert="horz" wrap="square" lIns="91440" tIns="45720" rIns="91440" bIns="45720" numCol="1" anchor="t" anchorCtr="0" compatLnSpc="1"/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 xmlns:wpsCustomData="http://www.wps.cn/officeDocument/2013/wpsCustomData">
                <w:pict>
                  <v:group id="组 2" o:spid="_x0000_s1026" o:spt="203" style="position:absolute;left:0pt;margin-left:134.6pt;margin-top:237.6pt;height:448.55pt;width:432.65pt;mso-position-horizontal-relative:page;mso-position-vertical-relative:page;z-index:-251656192;mso-width-relative:page;mso-height-relative:page;mso-width-percent:706;mso-height-percent:566;" coordsize="4329113,4491038" o:gfxdata="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">
                    <o:lock v:ext="edit" aspectratio="t"/>
                    <v:shape id="_x0000_s1026" o:spid="_x0000_s1026" o:spt="100" style="position:absolute;left:1501775;top:0;height:2835275;width:2827338;" filled="t" stroked="f" coordsize="1781,1786" o:gfxdata="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9teeG/&#10;AAAA2wAAAA8AAAAAAAAAAQAgAAAAIgAAAGRycy9kb3ducmV2LnhtbFBLAQIUABQAAAAIAIdO4kAz&#10;LwWeOwAAADkAAAAQAAAAAAAAAAEAIAAAAA4BAABkcnMvc2hhcGV4bWwueG1sUEsFBgAAAAAGAAYA&#10;WwEAALgDAAAAAA==&#10;" path="m4,1786l0,1782,1776,0,1781,5,4,1786xe">
                      <v:path o:connectlocs="6350,2835275;0,2828925;2819400,0;2827338,7937;6350,283527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782637;top:227013;height:3546475;width:3546475;" filled="t" stroked="f" coordsize="2234,2234" o:gfxdata="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2LPCa8AAAA&#10;2wAAAA8AAAAAAAAAAQAgAAAAIgAAAGRycy9kb3ducmV2LnhtbFBLAQIUABQAAAAIAIdO4kAzLwWe&#10;OwAAADkAAAAQAAAAAAAAAAEAIAAAAAsBAABkcnMvc2hhcGV4bWwueG1sUEsFBgAAAAAGAAYAWwEA&#10;ALUDAAAAAA==&#10;" path="m5,2234l0,2229,2229,0,2234,5,5,2234xe">
                      <v:path o:connectlocs="7937,3546475;0,3538537;3538537,0;3546475,7937;7937,354647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841375;top:109538;height:3487738;width:3487738;" filled="t" stroked="f" coordsize="2197,2197" o:gfxdata="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lMLz7sAAADb&#10;AAAADwAAAAAAAAABACAAAAAiAAAAZHJzL2Rvd25yZXYueG1sUEsBAhQAFAAAAAgAh07iQDMvBZ47&#10;AAAAOQAAABAAAAAAAAAAAQAgAAAACgEAAGRycy9zaGFwZXhtbC54bWxQSwUGAAAAAAYABgBbAQAA&#10;tAMAAAAA&#10;" path="m9,2197l0,2193,2188,0,2197,10,9,2197xe">
                      <v:path o:connectlocs="14287,3487738;0,3481387;3473450,0;3487738,15875;14287,3487738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1216025;top:498475;height:3121025;width:3113088;" filled="t" stroked="f" coordsize="1961,1966" o:gfxdata="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AGhJlugAAANsA&#10;AAAPAAAAAAAAAAEAIAAAACIAAABkcnMvZG93bnJldi54bWxQSwECFAAUAAAACACHTuJAMy8FnjsA&#10;AAA5AAAAEAAAAAAAAAABACAAAAAJAQAAZHJzL3NoYXBleG1sLnhtbFBLBQYAAAAABgAGAFsBAACz&#10;AwAAAAA=&#10;" path="m9,1966l0,1957,1952,0,1961,9,9,1966xe">
                      <v:path o:connectlocs="14287,3121025;0,3106737;3098800,0;3113088,14287;14287,3121025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_x0000_s1026" o:spid="_x0000_s1026" o:spt="100" style="position:absolute;left:0;top:153988;height:4337050;width:4329113;" filled="t" stroked="f" coordsize="2727,2732" o:gfxdata="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SncJbsAAADb&#10;AAAADwAAAAAAAAABACAAAAAiAAAAZHJzL2Rvd25yZXYueG1sUEsBAhQAFAAAAAgAh07iQDMvBZ47&#10;AAAAOQAAABAAAAAAAAAAAQAgAAAACgEAAGRycy9zaGFwZXhtbC54bWxQSwUGAAAAAAYABgBbAQAA&#10;tAMAAAAA&#10;" path="m0,2732l0,2728,2722,0,2727,5,0,2732xe">
                      <v:path o:connectlocs="0,4337050;0,4330700;4321175,0;4329113,7937;0,4337050" o:connectangles="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650"/>
                    <wp:effectExtent l="0" t="0" r="0" b="2540"/>
                    <wp:wrapNone/>
                    <wp:docPr id="69" name="文本框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Style w:val="14"/>
                                  </w:rPr>
                                  <w:alias w:val="单位"/>
                                  <w:id w:val="1745144148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>
                                  <w:rPr>
                                    <w:rStyle w:val="14"/>
                                  </w:rPr>
                                </w:sdtEndPr>
                                <w:sdtContent>
                                  <w:p w:rsidR="00F04739" w:rsidRDefault="00F04739">
                                    <w:pPr>
                                      <w:pStyle w:val="afd"/>
                                      <w:jc w:val="right"/>
                                      <w:rPr>
                                        <w:rStyle w:val="14"/>
                                      </w:rPr>
                                    </w:pPr>
                                    <w:r>
                                      <w:rPr>
                                        <w:rStyle w:val="14"/>
                                      </w:rPr>
                                      <w:t>湖北会基网络科技有限公司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Style w:val="14"/>
                                  </w:rPr>
                                  <w:alias w:val="关键词"/>
                                  <w:id w:val="-111748996"/>
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<w:text/>
                                </w:sdtPr>
                                <w:sdtEndPr>
                                  <w:rPr>
                                    <w:rStyle w:val="14"/>
                                  </w:rPr>
                                </w:sdtEndPr>
                                <w:sdtContent>
                                  <w:p w:rsidR="00F04739" w:rsidRDefault="00F04739">
                                    <w:pPr>
                                      <w:pStyle w:val="afd"/>
                                      <w:jc w:val="right"/>
                                      <w:rPr>
                                        <w:rStyle w:val="14"/>
                                      </w:rPr>
                                    </w:pPr>
                                    <w:r>
                                      <w:rPr>
                                        <w:rStyle w:val="14"/>
                                      </w:rPr>
                                      <w:t>产品</w:t>
                                    </w:r>
                                    <w:r>
                                      <w:rPr>
                                        <w:rStyle w:val="14"/>
                                        <w:rFonts w:hint="eastAsia"/>
                                      </w:rPr>
                                      <w:t>部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文本框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Style w:val="14"/>
                            </w:rPr>
                            <w:alias w:val="单位"/>
                            <w:id w:val="1745144148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p w:rsidR="00F04739" w:rsidRDefault="00F04739">
                              <w:pPr>
                                <w:pStyle w:val="afd"/>
                                <w:jc w:val="right"/>
                                <w:rPr>
                                  <w:rStyle w:val="14"/>
                                </w:rPr>
                              </w:pPr>
                              <w:r>
                                <w:rPr>
                                  <w:rStyle w:val="14"/>
                                </w:rPr>
                                <w:t>湖北会基网络科技有限公司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Style w:val="14"/>
                            </w:rPr>
                            <w:alias w:val="关键词"/>
                            <w:id w:val="-111748996"/>
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<w:text/>
                          </w:sdtPr>
                          <w:sdtContent>
                            <w:p w:rsidR="00F04739" w:rsidRDefault="00F04739">
                              <w:pPr>
                                <w:pStyle w:val="afd"/>
                                <w:jc w:val="right"/>
                                <w:rPr>
                                  <w:rStyle w:val="14"/>
                                </w:rPr>
                              </w:pPr>
                              <w:r>
                                <w:rPr>
                                  <w:rStyle w:val="14"/>
                                </w:rPr>
                                <w:t>产品</w:t>
                              </w:r>
                              <w:r>
                                <w:rPr>
                                  <w:rStyle w:val="14"/>
                                  <w:rFonts w:hint="eastAsia"/>
                                </w:rPr>
                                <w:t>部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F65AD2" w:rsidRDefault="00B5608B">
          <w:pPr>
            <w:spacing w:before="0" w:after="160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posOffset>887730</wp:posOffset>
                    </wp:positionH>
                    <wp:positionV relativeFrom="margin">
                      <wp:posOffset>1910080</wp:posOffset>
                    </wp:positionV>
                    <wp:extent cx="5943600" cy="914400"/>
                    <wp:effectExtent l="0" t="0" r="0" b="3810"/>
                    <wp:wrapNone/>
                    <wp:docPr id="2" name="文本框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41"/>
                                  <w:tblW w:w="5529" w:type="dxa"/>
                                  <w:tblLayout w:type="fixed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1518"/>
                                  <w:gridCol w:w="4011"/>
                                </w:tblGrid>
                                <w:tr w:rsidR="00F04739" w:rsidTr="00F65AD2">
                                  <w:tr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  <w:shd w:val="clear" w:color="auto" w:fill="F2F2F2" w:themeFill="background1" w:themeFillShade="F2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rPr>
                                          <w:rStyle w:val="aa"/>
                                          <w:b/>
                                          <w:bCs w:val="0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项目</w:t>
                                      </w:r>
                                      <w:r>
                                        <w:rPr>
                                          <w:rStyle w:val="a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名称</w:t>
                                      </w:r>
                                    </w:p>
                                  </w:tc>
                                  <w:tc>
                                    <w:tcPr>
                                      <w:tcW w:w="4011" w:type="dxa"/>
                                      <w:shd w:val="clear" w:color="auto" w:fill="F2F2F2" w:themeFill="background1" w:themeFillShade="F2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Style w:val="aa"/>
                                          <w:b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sz w:val="22"/>
                                          <w:szCs w:val="22"/>
                                        </w:rPr>
                                        <w:t>劳动保障与工资支付监管信息化平台</w:t>
                                      </w:r>
                                    </w:p>
                                  </w:tc>
                                </w:tr>
                                <w:tr w:rsidR="00F04739" w:rsidTr="00F65AD2"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rPr>
                                          <w:rStyle w:val="aa"/>
                                          <w:b/>
                                          <w:bCs w:val="0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项目代号</w:t>
                                      </w:r>
                                    </w:p>
                                  </w:tc>
                                  <w:tc>
                                    <w:tcPr>
                                      <w:tcW w:w="4011" w:type="dxa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Style w:val="aa"/>
                                          <w:b w:val="0"/>
                                          <w:sz w:val="22"/>
                                          <w:szCs w:val="22"/>
                                        </w:rPr>
                                      </w:pPr>
                                    </w:p>
                                  </w:tc>
                                </w:tr>
                                <w:tr w:rsidR="00F04739" w:rsidTr="00F65AD2">
                                  <w:tc>
                                    <w:tcPr>
      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      <w:tcW w:w="1518" w:type="dxa"/>
                                      <w:shd w:val="clear" w:color="auto" w:fill="F2F2F2" w:themeFill="background1" w:themeFillShade="F2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rPr>
                                          <w:rStyle w:val="aa"/>
                                          <w:b/>
                                          <w:bCs w:val="0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color w:val="auto"/>
                                          <w:sz w:val="22"/>
                                          <w:szCs w:val="22"/>
                                        </w:rPr>
                                        <w:t>项目概要</w:t>
                                      </w:r>
                                    </w:p>
                                  </w:tc>
                                  <w:tc>
                                    <w:tcPr>
                                      <w:tcW w:w="4011" w:type="dxa"/>
                                      <w:shd w:val="clear" w:color="auto" w:fill="F2F2F2" w:themeFill="background1" w:themeFillShade="F2"/>
                                    </w:tcPr>
                                    <w:p w:rsidR="00F04739" w:rsidRDefault="00F04739">
                                      <w:pPr>
                                        <w:spacing w:line="240" w:lineRule="auto"/>
      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rStyle w:val="aa"/>
                                          <w:b w:val="0"/>
                                          <w:sz w:val="22"/>
                                          <w:szCs w:val="22"/>
                                        </w:rPr>
                                      </w:pPr>
                                      <w:r>
                                        <w:rPr>
                                          <w:rStyle w:val="aa"/>
                                          <w:rFonts w:hint="eastAsia"/>
                                          <w:b w:val="0"/>
                                          <w:sz w:val="22"/>
                                          <w:szCs w:val="22"/>
                                        </w:rPr>
                                        <w:t>内蒙古</w:t>
                                      </w:r>
                                    </w:p>
                                  </w:tc>
                                </w:tr>
                              </w:tbl>
                              <w:p w:rsidR="00F04739" w:rsidRDefault="00F0473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28" type="#_x0000_t202" style="position:absolute;margin-left:69.9pt;margin-top:150.4pt;width:468pt;height:1in;z-index:251663360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" filled="f" stroked="f" strokeweight=".5pt">
                    <v:textbox style="mso-fit-shape-to-text:t">
                      <w:txbxContent>
                        <w:tbl>
                          <w:tblPr>
                            <w:tblStyle w:val="41"/>
                            <w:tblW w:w="5529" w:type="dxa"/>
                            <w:tblLayout w:type="fixed"/>
                            <w:tblLook w:val="04A0" w:firstRow="1" w:lastRow="0" w:firstColumn="1" w:lastColumn="0" w:noHBand="0" w:noVBand="1"/>
                          </w:tblPr>
                          <w:tblGrid>
                            <w:gridCol w:w="1518"/>
                            <w:gridCol w:w="4011"/>
                          </w:tblGrid>
                          <w:tr w:rsidR="00F04739" w:rsidTr="00F65AD2">
                            <w:tr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trPr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  <w:shd w:val="clear" w:color="auto" w:fill="F2F2F2" w:themeFill="background1" w:themeFillShade="F2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rPr>
                                    <w:rStyle w:val="aa"/>
                                    <w:b/>
                                    <w:bCs w:val="0"/>
                                    <w:color w:val="auto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color w:val="auto"/>
                                    <w:sz w:val="22"/>
                                    <w:szCs w:val="22"/>
                                  </w:rPr>
                                  <w:t>项目</w:t>
                                </w:r>
                                <w:r>
                                  <w:rPr>
                                    <w:rStyle w:val="aa"/>
                                    <w:color w:val="auto"/>
                                    <w:sz w:val="22"/>
                                    <w:szCs w:val="22"/>
                                  </w:rPr>
                                  <w:t>名称</w:t>
                                </w:r>
                              </w:p>
                            </w:tc>
                            <w:tc>
                              <w:tcPr>
                                <w:tcW w:w="4011" w:type="dxa"/>
                                <w:shd w:val="clear" w:color="auto" w:fill="F2F2F2" w:themeFill="background1" w:themeFillShade="F2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Style w:val="aa"/>
                                    <w:b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sz w:val="22"/>
                                    <w:szCs w:val="22"/>
                                  </w:rPr>
                                  <w:t>劳动保障与工资支付监管信息化平台</w:t>
                                </w:r>
                              </w:p>
                            </w:tc>
                          </w:tr>
                          <w:tr w:rsidR="00F04739" w:rsidTr="00F65AD2"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rPr>
                                    <w:rStyle w:val="aa"/>
                                    <w:b/>
                                    <w:bCs w:val="0"/>
                                    <w:color w:val="auto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color w:val="auto"/>
                                    <w:sz w:val="22"/>
                                    <w:szCs w:val="22"/>
                                  </w:rPr>
                                  <w:t>项目代号</w:t>
                                </w:r>
                              </w:p>
                            </w:tc>
                            <w:tc>
                              <w:tcPr>
                                <w:tcW w:w="4011" w:type="dxa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Style w:val="aa"/>
                                    <w:b w:val="0"/>
                                    <w:sz w:val="22"/>
                                    <w:szCs w:val="22"/>
                                  </w:rPr>
                                </w:pPr>
                              </w:p>
                            </w:tc>
                          </w:tr>
                          <w:tr w:rsidR="00F04739" w:rsidTr="00F65AD2">
                            <w:tc>
                              <w:tcPr>
        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        <w:tcW w:w="1518" w:type="dxa"/>
                                <w:shd w:val="clear" w:color="auto" w:fill="F2F2F2" w:themeFill="background1" w:themeFillShade="F2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rPr>
                                    <w:rStyle w:val="aa"/>
                                    <w:b/>
                                    <w:bCs w:val="0"/>
                                    <w:color w:val="auto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color w:val="auto"/>
                                    <w:sz w:val="22"/>
                                    <w:szCs w:val="22"/>
                                  </w:rPr>
                                  <w:t>项目概要</w:t>
                                </w:r>
                              </w:p>
                            </w:tc>
                            <w:tc>
                              <w:tcPr>
                                <w:tcW w:w="4011" w:type="dxa"/>
                                <w:shd w:val="clear" w:color="auto" w:fill="F2F2F2" w:themeFill="background1" w:themeFillShade="F2"/>
                              </w:tcPr>
                              <w:p w:rsidR="00F04739" w:rsidRDefault="00F04739">
                                <w:pPr>
                                  <w:spacing w:line="240" w:lineRule="auto"/>
        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rStyle w:val="aa"/>
                                    <w:b w:val="0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rStyle w:val="aa"/>
                                    <w:rFonts w:hint="eastAsia"/>
                                    <w:b w:val="0"/>
                                    <w:sz w:val="22"/>
                                    <w:szCs w:val="22"/>
                                  </w:rPr>
                                  <w:t>内蒙古</w:t>
                                </w:r>
                              </w:p>
                            </w:tc>
                          </w:tr>
                        </w:tbl>
                        <w:p w:rsidR="00F04739" w:rsidRDefault="00F04739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b/>
            </w:rPr>
            <w:br w:type="page"/>
          </w:r>
        </w:p>
      </w:sdtContent>
    </w:sdt>
    <w:p w:rsidR="00F65AD2" w:rsidRDefault="00B5608B">
      <w:pPr>
        <w:pStyle w:val="1"/>
        <w:numPr>
          <w:ilvl w:val="0"/>
          <w:numId w:val="0"/>
        </w:numPr>
        <w:pBdr>
          <w:bottom w:val="none" w:sz="0" w:space="0" w:color="auto"/>
        </w:pBdr>
        <w:ind w:left="432"/>
        <w:rPr>
          <w:lang w:val="zh-CN"/>
        </w:rPr>
      </w:pPr>
      <w:bookmarkStart w:id="0" w:name="_Toc399850480"/>
      <w:bookmarkStart w:id="1" w:name="_Toc19106628"/>
      <w:r>
        <w:rPr>
          <w:rFonts w:hint="eastAsia"/>
          <w:lang w:val="zh-CN"/>
        </w:rPr>
        <w:lastRenderedPageBreak/>
        <w:t>目录</w:t>
      </w:r>
      <w:bookmarkEnd w:id="0"/>
      <w:bookmarkEnd w:id="1"/>
    </w:p>
    <w:sdt>
      <w:sdtPr>
        <w:rPr>
          <w:lang w:val="zh-CN"/>
        </w:rPr>
        <w:id w:val="-164326627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F2A99" w:rsidRDefault="00B5608B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>
            <w:rPr>
              <w:rFonts w:cstheme="majorBidi"/>
              <w:color w:val="B35E06" w:themeColor="accent1" w:themeShade="BF"/>
              <w:sz w:val="32"/>
              <w:szCs w:val="32"/>
            </w:rPr>
            <w:fldChar w:fldCharType="begin"/>
          </w:r>
          <w:r>
            <w:instrText xml:space="preserve"> TOC \o "1-3" \h \z \u </w:instrText>
          </w:r>
          <w:r>
            <w:rPr>
              <w:rFonts w:cstheme="majorBidi"/>
              <w:color w:val="B35E06" w:themeColor="accent1" w:themeShade="BF"/>
              <w:sz w:val="32"/>
              <w:szCs w:val="32"/>
            </w:rPr>
            <w:fldChar w:fldCharType="separate"/>
          </w:r>
          <w:hyperlink w:anchor="_Toc19106628" w:history="1">
            <w:r w:rsidR="009F2A99" w:rsidRPr="00A92903">
              <w:rPr>
                <w:rStyle w:val="af"/>
                <w:noProof/>
                <w:lang w:val="zh-CN"/>
              </w:rPr>
              <w:t>目录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_Toc19106628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1"/>
            <w:tabs>
              <w:tab w:val="left" w:pos="4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29" w:history="1">
            <w:r w:rsidR="009F2A99" w:rsidRPr="00A92903">
              <w:rPr>
                <w:rStyle w:val="af"/>
                <w:rFonts w:ascii="Microsoft YaHei UI" w:eastAsia="Microsoft YaHei UI" w:hAnsi="Microsoft YaHei UI"/>
                <w:noProof/>
                <w:lang w:val="zh-CN"/>
              </w:rPr>
              <w:t>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概要设计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_Toc19106629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0" w:history="1">
            <w:r w:rsidR="009F2A99" w:rsidRPr="00A92903">
              <w:rPr>
                <w:rStyle w:val="af"/>
                <w:noProof/>
                <w:lang w:val="zh-CN"/>
              </w:rPr>
              <w:t>1.1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需求描述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_Toc19106630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1" w:history="1">
            <w:r w:rsidR="009F2A99" w:rsidRPr="00A92903">
              <w:rPr>
                <w:rStyle w:val="af"/>
                <w:noProof/>
                <w:lang w:val="zh-CN"/>
              </w:rPr>
              <w:t>1.2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系统框架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_Toc19106631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1"/>
            <w:tabs>
              <w:tab w:val="left" w:pos="4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2" w:history="1">
            <w:r w:rsidR="009F2A99" w:rsidRPr="00A92903">
              <w:rPr>
                <w:rStyle w:val="af"/>
                <w:rFonts w:ascii="Microsoft YaHei UI" w:eastAsia="Microsoft YaHei UI" w:hAnsi="Microsoft YaHei UI"/>
                <w:noProof/>
                <w:lang w:val="zh-CN"/>
              </w:rPr>
              <w:t>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监管端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_Toc19106632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3" w:history="1">
            <w:r w:rsidR="009F2A99" w:rsidRPr="00A92903">
              <w:rPr>
                <w:rStyle w:val="af"/>
                <w:noProof/>
                <w:lang w:val="zh-CN"/>
              </w:rPr>
              <w:t>2.1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系统设置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_Toc19106633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4" w:history="1">
            <w:r w:rsidR="009F2A99" w:rsidRPr="00A92903">
              <w:rPr>
                <w:rStyle w:val="af"/>
                <w:noProof/>
                <w:lang w:val="zh-CN"/>
              </w:rPr>
              <w:t>2.1.1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账号权限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_Toc19106634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5" w:history="1">
            <w:r w:rsidR="009F2A99" w:rsidRPr="00A92903">
              <w:rPr>
                <w:rStyle w:val="af"/>
                <w:noProof/>
                <w:lang w:val="zh-CN"/>
              </w:rPr>
              <w:t>2.1.2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角色管理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_Toc19106635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5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6" w:history="1">
            <w:r w:rsidR="009F2A99" w:rsidRPr="00A92903">
              <w:rPr>
                <w:rStyle w:val="af"/>
                <w:noProof/>
                <w:lang w:val="zh-CN"/>
              </w:rPr>
              <w:t>2.1.3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用户管理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_Toc19106636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6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7" w:history="1">
            <w:r w:rsidR="009F2A99" w:rsidRPr="00A92903">
              <w:rPr>
                <w:rStyle w:val="af"/>
                <w:noProof/>
                <w:lang w:val="zh-CN"/>
              </w:rPr>
              <w:t>2.1.4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账号登录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_Toc19106637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8" w:history="1">
            <w:r w:rsidR="009F2A99" w:rsidRPr="00A92903">
              <w:rPr>
                <w:rStyle w:val="af"/>
                <w:noProof/>
                <w:lang w:val="zh-CN"/>
              </w:rPr>
              <w:t>2.1.5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找回密码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_Toc19106638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10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39" w:history="1">
            <w:r w:rsidR="009F2A99" w:rsidRPr="00A92903">
              <w:rPr>
                <w:rStyle w:val="af"/>
                <w:noProof/>
                <w:lang w:val="zh-CN"/>
              </w:rPr>
              <w:t>2.2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首页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_Toc19106639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0" w:history="1">
            <w:r w:rsidR="009F2A99" w:rsidRPr="00A92903">
              <w:rPr>
                <w:rStyle w:val="af"/>
                <w:noProof/>
                <w:lang w:val="zh-CN"/>
              </w:rPr>
              <w:t>2.2.1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顶部导航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_Toc19106640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1" w:history="1">
            <w:r w:rsidR="009F2A99" w:rsidRPr="00A92903">
              <w:rPr>
                <w:rStyle w:val="af"/>
                <w:noProof/>
                <w:lang w:val="zh-CN"/>
              </w:rPr>
              <w:t>2.2.2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修改密码及手机号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_Toc19106641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2" w:history="1">
            <w:r w:rsidR="009F2A99" w:rsidRPr="00A92903">
              <w:rPr>
                <w:rStyle w:val="af"/>
                <w:noProof/>
                <w:lang w:val="zh-CN"/>
              </w:rPr>
              <w:t>2.2.3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首页统计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_Toc19106642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15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3" w:history="1">
            <w:r w:rsidR="009F2A99" w:rsidRPr="00A92903">
              <w:rPr>
                <w:rStyle w:val="af"/>
                <w:noProof/>
                <w:lang w:val="zh-CN"/>
              </w:rPr>
              <w:t>2.3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企业管理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_Toc19106643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4" w:history="1">
            <w:r w:rsidR="009F2A99" w:rsidRPr="00A92903">
              <w:rPr>
                <w:rStyle w:val="af"/>
                <w:noProof/>
                <w:lang w:val="zh-CN"/>
              </w:rPr>
              <w:t>2.3.1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已入驻企业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_Toc19106644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18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5" w:history="1">
            <w:r w:rsidR="009F2A99" w:rsidRPr="00A92903">
              <w:rPr>
                <w:rStyle w:val="af"/>
                <w:noProof/>
                <w:lang w:val="zh-CN"/>
              </w:rPr>
              <w:t>2.3.2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企业档案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_Toc19106645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20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6" w:history="1">
            <w:r w:rsidR="009F2A99" w:rsidRPr="00A92903">
              <w:rPr>
                <w:rStyle w:val="af"/>
                <w:noProof/>
                <w:lang w:val="zh-CN"/>
              </w:rPr>
              <w:t>2.4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人员管理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_Toc19106646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28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7" w:history="1">
            <w:r w:rsidR="009F2A99" w:rsidRPr="00A92903">
              <w:rPr>
                <w:rStyle w:val="af"/>
                <w:noProof/>
                <w:lang w:val="zh-CN"/>
              </w:rPr>
              <w:t>2.4.1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人员列表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_Toc19106647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28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8" w:history="1">
            <w:r w:rsidR="009F2A99" w:rsidRPr="00A92903">
              <w:rPr>
                <w:rStyle w:val="af"/>
                <w:noProof/>
                <w:lang w:val="zh-CN"/>
              </w:rPr>
              <w:t>2.4.2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人员档案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_Toc19106648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30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49" w:history="1">
            <w:r w:rsidR="009F2A99" w:rsidRPr="00A92903">
              <w:rPr>
                <w:rStyle w:val="af"/>
                <w:noProof/>
                <w:lang w:val="zh-CN"/>
              </w:rPr>
              <w:t>2.5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工资代发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_Toc19106649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0" w:history="1">
            <w:r w:rsidR="009F2A99" w:rsidRPr="00A92903">
              <w:rPr>
                <w:rStyle w:val="af"/>
                <w:noProof/>
                <w:lang w:val="zh-CN"/>
              </w:rPr>
              <w:t>2.6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审核管理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_Toc19106650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1" w:history="1">
            <w:r w:rsidR="009F2A99" w:rsidRPr="00A92903">
              <w:rPr>
                <w:rStyle w:val="af"/>
                <w:noProof/>
                <w:lang w:val="zh-CN"/>
              </w:rPr>
              <w:t>2.6.1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审核列表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_Toc19106651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2" w:history="1">
            <w:r w:rsidR="009F2A99" w:rsidRPr="00A92903">
              <w:rPr>
                <w:rStyle w:val="af"/>
                <w:noProof/>
                <w:lang w:val="zh-CN"/>
              </w:rPr>
              <w:t>2.6.2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待审核企业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_Toc19106652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36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3" w:history="1">
            <w:r w:rsidR="009F2A99" w:rsidRPr="00A92903">
              <w:rPr>
                <w:rStyle w:val="af"/>
                <w:noProof/>
                <w:lang w:val="zh-CN"/>
              </w:rPr>
              <w:t>2.6.3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审核通过详情页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_Toc19106653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37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4" w:history="1">
            <w:r w:rsidR="009F2A99" w:rsidRPr="00A92903">
              <w:rPr>
                <w:rStyle w:val="af"/>
                <w:noProof/>
                <w:lang w:val="zh-CN"/>
              </w:rPr>
              <w:t>2.6.4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审核不通过详情页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_Toc19106654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38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5" w:history="1">
            <w:r w:rsidR="009F2A99" w:rsidRPr="00A92903">
              <w:rPr>
                <w:rStyle w:val="af"/>
                <w:noProof/>
                <w:lang w:val="zh-CN"/>
              </w:rPr>
              <w:t>2.7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预警中心（李文彬）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_Toc19106655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39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6" w:history="1">
            <w:r w:rsidR="009F2A99" w:rsidRPr="00A92903">
              <w:rPr>
                <w:rStyle w:val="af"/>
                <w:noProof/>
                <w:lang w:val="zh-CN"/>
              </w:rPr>
              <w:t>2.7.1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预警中心概述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_Toc19106656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39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7" w:history="1">
            <w:r w:rsidR="009F2A99" w:rsidRPr="00A92903">
              <w:rPr>
                <w:rStyle w:val="af"/>
                <w:noProof/>
                <w:lang w:val="zh-CN"/>
              </w:rPr>
              <w:t>2.7.2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监管端操作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_Toc19106657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39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8" w:history="1">
            <w:r w:rsidR="009F2A99" w:rsidRPr="00A92903">
              <w:rPr>
                <w:rStyle w:val="af"/>
                <w:noProof/>
                <w:lang w:val="zh-CN"/>
              </w:rPr>
              <w:t>2.7.3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  <w:lang w:val="zh-CN"/>
              </w:rPr>
              <w:t>预警列表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_Toc19106658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41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59" w:history="1">
            <w:r w:rsidR="009F2A99" w:rsidRPr="00A92903">
              <w:rPr>
                <w:rStyle w:val="af"/>
                <w:noProof/>
              </w:rPr>
              <w:t>2.8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信息发布（夏亮）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_Toc19106659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0" w:history="1">
            <w:r w:rsidR="009F2A99" w:rsidRPr="00A92903">
              <w:rPr>
                <w:rStyle w:val="af"/>
                <w:noProof/>
              </w:rPr>
              <w:t>2.8.1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添加信息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_Toc19106660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43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1" w:history="1">
            <w:r w:rsidR="009F2A99" w:rsidRPr="00A92903">
              <w:rPr>
                <w:rStyle w:val="af"/>
                <w:noProof/>
              </w:rPr>
              <w:t>2.8.2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信息列表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_Toc19106661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44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2" w:history="1">
            <w:r w:rsidR="009F2A99" w:rsidRPr="00A92903">
              <w:rPr>
                <w:rStyle w:val="af"/>
                <w:noProof/>
              </w:rPr>
              <w:t>2.8.3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信息详情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_Toc19106662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45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2"/>
            <w:tabs>
              <w:tab w:val="left" w:pos="1050"/>
              <w:tab w:val="right" w:leader="dot" w:pos="9350"/>
            </w:tabs>
            <w:ind w:left="44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3" w:history="1">
            <w:r w:rsidR="009F2A99" w:rsidRPr="00A92903">
              <w:rPr>
                <w:rStyle w:val="af"/>
                <w:noProof/>
              </w:rPr>
              <w:t>2.9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数据统计（夏亮）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_Toc19106663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47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3"/>
            <w:tabs>
              <w:tab w:val="left" w:pos="1680"/>
              <w:tab w:val="right" w:leader="do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4" w:history="1">
            <w:r w:rsidR="009F2A99" w:rsidRPr="00A92903">
              <w:rPr>
                <w:rStyle w:val="af"/>
                <w:noProof/>
              </w:rPr>
              <w:t>2.9.1</w:t>
            </w:r>
            <w:r w:rsidR="009F2A99">
              <w:rPr>
                <w:rFonts w:asciiTheme="minorHAnsi" w:eastAsiaTheme="minorEastAsia" w:hAnsiTheme="minorHAnsi" w:cstheme="minorBidi"/>
                <w:noProof/>
                <w:kern w:val="2"/>
                <w:sz w:val="21"/>
              </w:rPr>
              <w:tab/>
            </w:r>
            <w:r w:rsidR="009F2A99" w:rsidRPr="00A92903">
              <w:rPr>
                <w:rStyle w:val="af"/>
                <w:noProof/>
              </w:rPr>
              <w:t>数据统计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_Toc19106664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47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9F2A99" w:rsidRDefault="003272E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9106665" w:history="1">
            <w:r w:rsidR="009F2A99" w:rsidRPr="00A92903">
              <w:rPr>
                <w:rStyle w:val="af"/>
                <w:noProof/>
              </w:rPr>
              <w:t>修订历史</w:t>
            </w:r>
            <w:r w:rsidR="009F2A99">
              <w:rPr>
                <w:noProof/>
                <w:webHidden/>
              </w:rPr>
              <w:tab/>
            </w:r>
            <w:r w:rsidR="009F2A99">
              <w:rPr>
                <w:noProof/>
                <w:webHidden/>
              </w:rPr>
              <w:fldChar w:fldCharType="begin"/>
            </w:r>
            <w:r w:rsidR="009F2A99">
              <w:rPr>
                <w:noProof/>
                <w:webHidden/>
              </w:rPr>
              <w:instrText xml:space="preserve"> PAGEREF _Toc19106665 \h </w:instrText>
            </w:r>
            <w:r w:rsidR="009F2A99">
              <w:rPr>
                <w:noProof/>
                <w:webHidden/>
              </w:rPr>
            </w:r>
            <w:r w:rsidR="009F2A99">
              <w:rPr>
                <w:noProof/>
                <w:webHidden/>
              </w:rPr>
              <w:fldChar w:fldCharType="separate"/>
            </w:r>
            <w:r w:rsidR="009F2A99">
              <w:rPr>
                <w:noProof/>
                <w:webHidden/>
              </w:rPr>
              <w:t>49</w:t>
            </w:r>
            <w:r w:rsidR="009F2A99">
              <w:rPr>
                <w:noProof/>
                <w:webHidden/>
              </w:rPr>
              <w:fldChar w:fldCharType="end"/>
            </w:r>
          </w:hyperlink>
        </w:p>
        <w:p w:rsidR="00F65AD2" w:rsidRDefault="00B5608B">
          <w:pPr>
            <w:rPr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F65AD2" w:rsidRDefault="00B5608B">
      <w:pPr>
        <w:tabs>
          <w:tab w:val="left" w:pos="2908"/>
        </w:tabs>
        <w:rPr>
          <w:lang w:val="zh-CN"/>
        </w:rPr>
        <w:sectPr w:rsidR="00F65AD2">
          <w:headerReference w:type="default" r:id="rId10"/>
          <w:footerReference w:type="default" r:id="rId11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299"/>
        </w:sectPr>
      </w:pPr>
      <w:r>
        <w:rPr>
          <w:lang w:val="zh-CN"/>
        </w:rPr>
        <w:tab/>
      </w:r>
    </w:p>
    <w:p w:rsidR="00F65AD2" w:rsidRDefault="00B5608B">
      <w:pPr>
        <w:pStyle w:val="1"/>
        <w:rPr>
          <w:lang w:val="zh-CN"/>
        </w:rPr>
      </w:pPr>
      <w:bookmarkStart w:id="2" w:name="_Toc19106629"/>
      <w:r>
        <w:rPr>
          <w:rFonts w:hint="eastAsia"/>
          <w:lang w:val="zh-CN"/>
        </w:rPr>
        <w:lastRenderedPageBreak/>
        <w:t>概要</w:t>
      </w:r>
      <w:r>
        <w:rPr>
          <w:lang w:val="zh-CN"/>
        </w:rPr>
        <w:t>设计</w:t>
      </w:r>
      <w:bookmarkEnd w:id="2"/>
    </w:p>
    <w:p w:rsidR="00F65AD2" w:rsidRDefault="00B5608B">
      <w:pPr>
        <w:pStyle w:val="2"/>
        <w:rPr>
          <w:lang w:val="zh-CN"/>
        </w:rPr>
      </w:pPr>
      <w:bookmarkStart w:id="3" w:name="_Toc19106630"/>
      <w:r>
        <w:rPr>
          <w:rFonts w:hint="eastAsia"/>
          <w:lang w:val="zh-CN"/>
        </w:rPr>
        <w:t>需求描述</w:t>
      </w:r>
      <w:bookmarkEnd w:id="3"/>
    </w:p>
    <w:p w:rsidR="00F65AD2" w:rsidRDefault="00B5608B">
      <w:pPr>
        <w:pStyle w:val="aff3"/>
        <w:numPr>
          <w:ilvl w:val="0"/>
          <w:numId w:val="2"/>
        </w:numPr>
        <w:ind w:firstLineChars="0"/>
        <w:rPr>
          <w:lang w:val="zh-CN"/>
        </w:rPr>
      </w:pPr>
      <w:r>
        <w:rPr>
          <w:rFonts w:hint="eastAsia"/>
          <w:lang w:val="zh-CN"/>
        </w:rPr>
        <w:t>本文档描述内蒙古非建领域监管端平台功能，包括会基运维功能，系统运维功能不提供给监管使用；</w:t>
      </w:r>
    </w:p>
    <w:p w:rsidR="00F65AD2" w:rsidRDefault="00B5608B">
      <w:pPr>
        <w:pStyle w:val="aff3"/>
        <w:numPr>
          <w:ilvl w:val="0"/>
          <w:numId w:val="2"/>
        </w:numPr>
        <w:ind w:firstLineChars="0"/>
        <w:rPr>
          <w:lang w:val="zh-CN"/>
        </w:rPr>
      </w:pPr>
      <w:r>
        <w:rPr>
          <w:rFonts w:hint="eastAsia"/>
          <w:lang w:val="zh-CN"/>
        </w:rPr>
        <w:t>功能围绕解决内蒙古地区劳动保障与欠薪问题，涉及功能包括账号体系、管理企业实名制/考勤/工资专户/工资代发管理/企业预警管理</w:t>
      </w:r>
    </w:p>
    <w:p w:rsidR="00F65AD2" w:rsidRDefault="00B5608B">
      <w:pPr>
        <w:pStyle w:val="aff3"/>
        <w:numPr>
          <w:ilvl w:val="0"/>
          <w:numId w:val="2"/>
        </w:numPr>
        <w:ind w:firstLineChars="0"/>
        <w:rPr>
          <w:lang w:val="zh-CN"/>
        </w:rPr>
      </w:pPr>
      <w:r>
        <w:rPr>
          <w:rFonts w:hint="eastAsia"/>
          <w:lang w:val="zh-CN"/>
        </w:rPr>
        <w:t>本需求要求在9月3</w:t>
      </w:r>
      <w:r>
        <w:rPr>
          <w:lang w:val="zh-CN"/>
        </w:rPr>
        <w:t>0</w:t>
      </w:r>
      <w:r>
        <w:rPr>
          <w:rFonts w:hint="eastAsia"/>
          <w:lang w:val="zh-CN"/>
        </w:rPr>
        <w:t>号之前上线，为硬性时间标准；</w:t>
      </w:r>
    </w:p>
    <w:p w:rsidR="00F65AD2" w:rsidRDefault="00B5608B">
      <w:pPr>
        <w:pStyle w:val="2"/>
        <w:rPr>
          <w:lang w:val="zh-CN"/>
        </w:rPr>
      </w:pPr>
      <w:bookmarkStart w:id="4" w:name="_Toc19106631"/>
      <w:r>
        <w:rPr>
          <w:rFonts w:hint="eastAsia"/>
          <w:lang w:val="zh-CN"/>
        </w:rPr>
        <w:t>系统框架</w:t>
      </w:r>
      <w:bookmarkEnd w:id="4"/>
    </w:p>
    <w:p w:rsidR="00F65AD2" w:rsidRDefault="00B5608B">
      <w:pPr>
        <w:rPr>
          <w:lang w:val="zh-CN"/>
        </w:rPr>
      </w:pPr>
      <w:r>
        <w:rPr>
          <w:rFonts w:hint="eastAsia"/>
          <w:lang w:val="zh-CN"/>
        </w:rPr>
        <w:t>1）本次系统制作完成之后，首先提供给内蒙古使用，为省平台，系统名称为内蒙古劳动保障与工资支付监管信息化系统，后期可能会提供给宁夏地区使用；</w:t>
      </w:r>
    </w:p>
    <w:p w:rsidR="00F65AD2" w:rsidRDefault="00B5608B">
      <w:pPr>
        <w:rPr>
          <w:lang w:val="zh-CN"/>
        </w:rPr>
      </w:pPr>
      <w:r>
        <w:rPr>
          <w:rFonts w:hint="eastAsia"/>
          <w:lang w:val="zh-CN"/>
        </w:rPr>
        <w:t>2）因数据安全及人社部要求，系统在内蒙古独立部署，产生的数据为内蒙古所有；账号体系及相关数据均在内蒙古，在内蒙古外的其他省市不通用；</w:t>
      </w:r>
    </w:p>
    <w:p w:rsidR="00F65AD2" w:rsidRDefault="00F65AD2">
      <w:pPr>
        <w:rPr>
          <w:lang w:val="zh-CN"/>
        </w:rPr>
      </w:pPr>
    </w:p>
    <w:p w:rsidR="00696347" w:rsidRDefault="00696347">
      <w:pPr>
        <w:rPr>
          <w:lang w:val="zh-CN"/>
        </w:rPr>
      </w:pPr>
      <w:r>
        <w:rPr>
          <w:rFonts w:hint="eastAsia"/>
          <w:lang w:val="zh-CN"/>
        </w:rPr>
        <w:t>原型地址：</w:t>
      </w:r>
      <w:hyperlink r:id="rId12" w:history="1">
        <w:r w:rsidRPr="00696347">
          <w:rPr>
            <w:rStyle w:val="af"/>
            <w:lang w:val="zh-CN"/>
          </w:rPr>
          <w:t>https://zg7h1u.axshare.com/</w:t>
        </w:r>
      </w:hyperlink>
    </w:p>
    <w:p w:rsidR="00F65AD2" w:rsidRDefault="00B5608B">
      <w:pPr>
        <w:spacing w:before="0" w:after="160"/>
        <w:rPr>
          <w:lang w:val="zh-CN"/>
        </w:rPr>
      </w:pPr>
      <w:r>
        <w:rPr>
          <w:lang w:val="zh-CN"/>
        </w:rPr>
        <w:br w:type="page"/>
      </w:r>
    </w:p>
    <w:p w:rsidR="00F65AD2" w:rsidRDefault="00B5608B">
      <w:pPr>
        <w:pStyle w:val="1"/>
        <w:rPr>
          <w:lang w:val="zh-CN"/>
        </w:rPr>
      </w:pPr>
      <w:bookmarkStart w:id="5" w:name="_Toc19106632"/>
      <w:r>
        <w:rPr>
          <w:rFonts w:hint="eastAsia"/>
          <w:lang w:val="zh-CN"/>
        </w:rPr>
        <w:lastRenderedPageBreak/>
        <w:t>监管端</w:t>
      </w:r>
      <w:bookmarkEnd w:id="5"/>
    </w:p>
    <w:p w:rsidR="00F93A27" w:rsidRPr="002B443D" w:rsidRDefault="00712A83" w:rsidP="00F93A27">
      <w:pPr>
        <w:pStyle w:val="2"/>
        <w:rPr>
          <w:lang w:val="zh-CN"/>
        </w:rPr>
      </w:pPr>
      <w:bookmarkStart w:id="6" w:name="_Toc19106633"/>
      <w:r>
        <w:rPr>
          <w:rFonts w:hint="eastAsia"/>
          <w:lang w:val="zh-CN"/>
        </w:rPr>
        <w:t>系统设置</w:t>
      </w:r>
      <w:bookmarkEnd w:id="6"/>
    </w:p>
    <w:p w:rsidR="009A3256" w:rsidRDefault="009A3256" w:rsidP="00F93A27">
      <w:pPr>
        <w:pStyle w:val="3"/>
        <w:rPr>
          <w:lang w:val="zh-CN"/>
        </w:rPr>
      </w:pPr>
      <w:bookmarkStart w:id="7" w:name="_Toc19106634"/>
      <w:r>
        <w:rPr>
          <w:rFonts w:hint="eastAsia"/>
          <w:lang w:val="zh-CN"/>
        </w:rPr>
        <w:t>账号权限</w:t>
      </w:r>
      <w:bookmarkEnd w:id="7"/>
    </w:p>
    <w:p w:rsidR="00A852BB" w:rsidRPr="007C3A81" w:rsidRDefault="00A852BB" w:rsidP="005263AC">
      <w:pPr>
        <w:pStyle w:val="aff3"/>
        <w:numPr>
          <w:ilvl w:val="0"/>
          <w:numId w:val="7"/>
        </w:numPr>
        <w:ind w:firstLineChars="0"/>
        <w:rPr>
          <w:b/>
          <w:bCs/>
        </w:rPr>
      </w:pPr>
      <w:r w:rsidRPr="007C3A81">
        <w:rPr>
          <w:rFonts w:hint="eastAsia"/>
          <w:b/>
          <w:bCs/>
        </w:rPr>
        <w:t>权限分为</w:t>
      </w:r>
      <w:r>
        <w:rPr>
          <w:b/>
          <w:bCs/>
        </w:rPr>
        <w:t>2</w:t>
      </w:r>
      <w:r w:rsidRPr="007C3A81">
        <w:rPr>
          <w:b/>
          <w:bCs/>
        </w:rPr>
        <w:t>类</w:t>
      </w:r>
    </w:p>
    <w:p w:rsidR="00A852BB" w:rsidRDefault="00A852BB" w:rsidP="005263AC">
      <w:pPr>
        <w:pStyle w:val="aff3"/>
        <w:numPr>
          <w:ilvl w:val="0"/>
          <w:numId w:val="5"/>
        </w:numPr>
        <w:ind w:firstLineChars="0"/>
      </w:pPr>
      <w:r w:rsidRPr="009465EE">
        <w:t>权限：</w:t>
      </w:r>
      <w:r w:rsidR="00955B87">
        <w:rPr>
          <w:rFonts w:hint="eastAsia"/>
        </w:rPr>
        <w:t>分为菜单权限和操作权限</w:t>
      </w:r>
      <w:r>
        <w:rPr>
          <w:rFonts w:hint="eastAsia"/>
        </w:rPr>
        <w:t>；</w:t>
      </w:r>
      <w:r w:rsidR="006C1CE3" w:rsidRPr="00CB7D13">
        <w:rPr>
          <w:rFonts w:hint="eastAsia"/>
          <w:color w:val="FF0000"/>
        </w:rPr>
        <w:t>一期前端控制暂只精确到菜单级别；</w:t>
      </w:r>
    </w:p>
    <w:p w:rsidR="00A852BB" w:rsidRDefault="00A852BB" w:rsidP="005263AC">
      <w:pPr>
        <w:pStyle w:val="aff3"/>
        <w:numPr>
          <w:ilvl w:val="0"/>
          <w:numId w:val="5"/>
        </w:numPr>
        <w:ind w:firstLineChars="0"/>
      </w:pPr>
      <w:r w:rsidRPr="009465EE">
        <w:t>数据权限：用户可以看到那些数据或内容；</w:t>
      </w:r>
    </w:p>
    <w:p w:rsidR="00C304D9" w:rsidRDefault="00C304D9" w:rsidP="00C304D9">
      <w:pPr>
        <w:pStyle w:val="aff3"/>
        <w:ind w:left="360" w:firstLineChars="0" w:firstLine="0"/>
      </w:pPr>
    </w:p>
    <w:p w:rsidR="00A852BB" w:rsidRPr="007C3A81" w:rsidRDefault="00A852BB" w:rsidP="00A852BB">
      <w:pPr>
        <w:rPr>
          <w:b/>
          <w:bCs/>
        </w:rPr>
      </w:pPr>
      <w:r w:rsidRPr="007C3A81">
        <w:rPr>
          <w:b/>
          <w:bCs/>
        </w:rPr>
        <w:t>2）如何划分</w:t>
      </w:r>
      <w:r w:rsidRPr="007C3A81">
        <w:rPr>
          <w:rFonts w:hint="eastAsia"/>
          <w:b/>
          <w:bCs/>
        </w:rPr>
        <w:t>监管</w:t>
      </w:r>
      <w:r w:rsidR="00C304D9">
        <w:rPr>
          <w:rFonts w:hint="eastAsia"/>
          <w:b/>
          <w:bCs/>
        </w:rPr>
        <w:t>页面</w:t>
      </w:r>
      <w:r w:rsidRPr="007C3A81">
        <w:rPr>
          <w:b/>
          <w:bCs/>
        </w:rPr>
        <w:t>数据权限</w:t>
      </w:r>
    </w:p>
    <w:p w:rsidR="00C304D9" w:rsidRDefault="00A852BB" w:rsidP="005263AC">
      <w:pPr>
        <w:pStyle w:val="aff3"/>
        <w:numPr>
          <w:ilvl w:val="0"/>
          <w:numId w:val="6"/>
        </w:numPr>
        <w:ind w:firstLineChars="0"/>
      </w:pPr>
      <w:r>
        <w:rPr>
          <w:rFonts w:hint="eastAsia"/>
        </w:rPr>
        <w:t>企业相关</w:t>
      </w:r>
      <w:r w:rsidR="003C4DB6">
        <w:rPr>
          <w:rFonts w:hint="eastAsia"/>
        </w:rPr>
        <w:t>功能</w:t>
      </w:r>
      <w:r w:rsidR="00C304D9">
        <w:rPr>
          <w:rFonts w:hint="eastAsia"/>
        </w:rPr>
        <w:t>页面</w:t>
      </w:r>
      <w:r>
        <w:rPr>
          <w:rFonts w:hint="eastAsia"/>
        </w:rPr>
        <w:t>：每个监管账号管辖区域，企业企业经营地址所在区域，据此划分出监管账号所辖的企业；</w:t>
      </w:r>
    </w:p>
    <w:p w:rsidR="00C304D9" w:rsidRDefault="00C304D9" w:rsidP="00C304D9">
      <w:pPr>
        <w:pStyle w:val="aff3"/>
        <w:ind w:left="420" w:firstLineChars="0" w:firstLine="0"/>
      </w:pPr>
    </w:p>
    <w:p w:rsidR="00A852BB" w:rsidRPr="007C3A81" w:rsidRDefault="00A852BB" w:rsidP="00A852BB">
      <w:pPr>
        <w:rPr>
          <w:b/>
          <w:bCs/>
        </w:rPr>
      </w:pPr>
      <w:r w:rsidRPr="007C3A81">
        <w:rPr>
          <w:b/>
          <w:bCs/>
        </w:rPr>
        <w:t>3</w:t>
      </w:r>
      <w:r w:rsidRPr="007C3A81">
        <w:rPr>
          <w:rFonts w:hint="eastAsia"/>
          <w:b/>
          <w:bCs/>
        </w:rPr>
        <w:t>）权限控制模型</w:t>
      </w:r>
    </w:p>
    <w:p w:rsidR="00F708FD" w:rsidRDefault="00A852BB">
      <w:r>
        <w:rPr>
          <w:noProof/>
        </w:rPr>
        <w:drawing>
          <wp:inline distT="0" distB="0" distL="0" distR="0" wp14:anchorId="09CE69A1" wp14:editId="4EB701A8">
            <wp:extent cx="4325815" cy="2170069"/>
            <wp:effectExtent l="0" t="0" r="0" b="190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3832" cy="218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EDD" w:rsidRPr="00F96EDD" w:rsidRDefault="00F96EDD" w:rsidP="00F96EDD">
      <w:pPr>
        <w:rPr>
          <w:color w:val="FF0000"/>
        </w:rPr>
      </w:pPr>
      <w:r>
        <w:rPr>
          <w:rFonts w:hint="eastAsia"/>
        </w:rPr>
        <w:t>拥有【用户管理】功能权限的账号A，</w:t>
      </w:r>
      <w:r w:rsidRPr="00F96EDD">
        <w:rPr>
          <w:rFonts w:hint="eastAsia"/>
          <w:color w:val="FF0000"/>
        </w:rPr>
        <w:t>只能看到A创建的账号；给其他账号分配A所拥有角色和A所创建的角色；</w:t>
      </w:r>
    </w:p>
    <w:p w:rsidR="00F96EDD" w:rsidRDefault="00F96EDD">
      <w:pPr>
        <w:rPr>
          <w:color w:val="FF0000"/>
        </w:rPr>
      </w:pPr>
      <w:r>
        <w:rPr>
          <w:rFonts w:hint="eastAsia"/>
        </w:rPr>
        <w:t>拥有【角色管理】功能权限的账号A，</w:t>
      </w:r>
      <w:r w:rsidRPr="00F96EDD">
        <w:rPr>
          <w:rFonts w:hint="eastAsia"/>
          <w:color w:val="FF0000"/>
        </w:rPr>
        <w:t>只能看到A自己创建的角色；在创建角色时，能分配的功能菜单，也应该是继承关系，不能超过账号</w:t>
      </w:r>
      <w:r w:rsidRPr="00F96EDD">
        <w:rPr>
          <w:color w:val="FF0000"/>
        </w:rPr>
        <w:t>A所拥有的功能菜单</w:t>
      </w:r>
      <w:r w:rsidRPr="00F96EDD">
        <w:rPr>
          <w:rFonts w:hint="eastAsia"/>
          <w:color w:val="FF0000"/>
        </w:rPr>
        <w:t>；</w:t>
      </w:r>
    </w:p>
    <w:p w:rsidR="00F96EDD" w:rsidRPr="00F96EDD" w:rsidRDefault="00F96EDD">
      <w:pPr>
        <w:rPr>
          <w:color w:val="FF0000"/>
        </w:rPr>
      </w:pPr>
    </w:p>
    <w:p w:rsidR="00F65AD2" w:rsidRDefault="003F1298" w:rsidP="00F93A27">
      <w:pPr>
        <w:pStyle w:val="3"/>
        <w:rPr>
          <w:lang w:val="zh-CN"/>
        </w:rPr>
      </w:pPr>
      <w:bookmarkStart w:id="8" w:name="_Toc19106635"/>
      <w:r>
        <w:rPr>
          <w:rFonts w:hint="eastAsia"/>
          <w:lang w:val="zh-CN"/>
        </w:rPr>
        <w:lastRenderedPageBreak/>
        <w:t>角色管理</w:t>
      </w:r>
      <w:bookmarkEnd w:id="8"/>
    </w:p>
    <w:p w:rsidR="00955B87" w:rsidRDefault="003F1298" w:rsidP="00605224">
      <w:pPr>
        <w:rPr>
          <w:lang w:val="zh-CN"/>
        </w:rPr>
      </w:pPr>
      <w:r>
        <w:rPr>
          <w:noProof/>
        </w:rPr>
        <w:drawing>
          <wp:inline distT="0" distB="0" distL="0" distR="0" wp14:anchorId="324251D8" wp14:editId="6BDC915C">
            <wp:extent cx="5943600" cy="2155825"/>
            <wp:effectExtent l="19050" t="19050" r="1905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82F51" w:rsidRDefault="00CB7D13" w:rsidP="00605224">
      <w:pPr>
        <w:rPr>
          <w:lang w:val="zh-CN"/>
        </w:rPr>
      </w:pPr>
      <w:r>
        <w:rPr>
          <w:noProof/>
        </w:rPr>
        <w:drawing>
          <wp:inline distT="0" distB="0" distL="0" distR="0" wp14:anchorId="0A057AF5" wp14:editId="58095D13">
            <wp:extent cx="5934075" cy="1299664"/>
            <wp:effectExtent l="19050" t="19050" r="9525" b="1524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8891" cy="130947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A46E3" w:rsidRPr="009B3D1C" w:rsidRDefault="009B3D1C" w:rsidP="009B3D1C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961093">
        <w:rPr>
          <w:lang w:val="zh-CN"/>
        </w:rPr>
        <w:t xml:space="preserve">  </w:t>
      </w:r>
      <w:r w:rsidRPr="009B3D1C">
        <w:rPr>
          <w:rFonts w:hint="eastAsia"/>
          <w:lang w:val="zh-CN"/>
        </w:rPr>
        <w:t>有</w:t>
      </w:r>
      <w:r w:rsidR="00263700">
        <w:rPr>
          <w:rFonts w:hint="eastAsia"/>
          <w:lang w:val="zh-CN"/>
        </w:rPr>
        <w:t>【</w:t>
      </w:r>
      <w:r w:rsidR="003F1298">
        <w:rPr>
          <w:rFonts w:hint="eastAsia"/>
          <w:lang w:val="zh-CN"/>
        </w:rPr>
        <w:t>角色管理</w:t>
      </w:r>
      <w:r w:rsidR="00263700">
        <w:rPr>
          <w:rFonts w:hint="eastAsia"/>
          <w:lang w:val="zh-CN"/>
        </w:rPr>
        <w:t>】</w:t>
      </w:r>
      <w:r w:rsidRPr="009B3D1C">
        <w:rPr>
          <w:rFonts w:hint="eastAsia"/>
          <w:lang w:val="zh-CN"/>
        </w:rPr>
        <w:t>功能权限的账号</w:t>
      </w:r>
      <w:r w:rsidR="00961093">
        <w:rPr>
          <w:rFonts w:hint="eastAsia"/>
          <w:lang w:val="zh-CN"/>
        </w:rPr>
        <w:t>，可以看到自己创建的角色</w:t>
      </w:r>
      <w:r w:rsidRPr="009B3D1C">
        <w:rPr>
          <w:rFonts w:hint="eastAsia"/>
          <w:lang w:val="zh-CN"/>
        </w:rPr>
        <w:t>；</w:t>
      </w:r>
    </w:p>
    <w:p w:rsidR="00786805" w:rsidRDefault="009B3D1C" w:rsidP="00961093">
      <w:pPr>
        <w:rPr>
          <w:lang w:val="zh-CN"/>
        </w:rPr>
      </w:pPr>
      <w:r w:rsidRPr="00961093">
        <w:rPr>
          <w:lang w:val="zh-CN"/>
        </w:rPr>
        <w:t>2)</w:t>
      </w:r>
      <w:r w:rsidR="009C0AEC" w:rsidRPr="00961093">
        <w:rPr>
          <w:lang w:val="zh-CN"/>
        </w:rPr>
        <w:t xml:space="preserve"> </w:t>
      </w:r>
      <w:r w:rsidR="00635B9F">
        <w:rPr>
          <w:lang w:val="zh-CN"/>
        </w:rPr>
        <w:t xml:space="preserve"> </w:t>
      </w:r>
      <w:r w:rsidRPr="00961093">
        <w:rPr>
          <w:rFonts w:hint="eastAsia"/>
          <w:lang w:val="zh-CN"/>
        </w:rPr>
        <w:t>角色</w:t>
      </w:r>
      <w:r w:rsidR="00F8632A">
        <w:rPr>
          <w:rFonts w:hint="eastAsia"/>
          <w:lang w:val="zh-CN"/>
        </w:rPr>
        <w:t>创建后，可分配权限</w:t>
      </w:r>
      <w:r w:rsidR="00961093" w:rsidRPr="00961093">
        <w:rPr>
          <w:rFonts w:hint="eastAsia"/>
          <w:lang w:val="zh-CN"/>
        </w:rPr>
        <w:t>，</w:t>
      </w:r>
      <w:r w:rsidR="00786805">
        <w:rPr>
          <w:rFonts w:hint="eastAsia"/>
          <w:lang w:val="zh-CN"/>
        </w:rPr>
        <w:t>权限指菜单权限和操作权限；</w:t>
      </w:r>
      <w:r w:rsidR="001D526C" w:rsidRPr="00CB7D13">
        <w:rPr>
          <w:rFonts w:hint="eastAsia"/>
          <w:color w:val="FF0000"/>
        </w:rPr>
        <w:t>一期前端控制暂只精确到菜单级别</w:t>
      </w:r>
      <w:r w:rsidR="001D526C">
        <w:rPr>
          <w:rFonts w:hint="eastAsia"/>
          <w:color w:val="FF0000"/>
        </w:rPr>
        <w:t>，</w:t>
      </w:r>
      <w:r w:rsidR="001D526C" w:rsidRPr="001D526C">
        <w:rPr>
          <w:rFonts w:hint="eastAsia"/>
          <w:color w:val="FF0000"/>
        </w:rPr>
        <w:t>勾选了菜单之后，就直接把菜单对应的操作权限全都给账号</w:t>
      </w:r>
      <w:r w:rsidR="001D526C">
        <w:rPr>
          <w:rFonts w:hint="eastAsia"/>
          <w:color w:val="FF0000"/>
        </w:rPr>
        <w:t>；</w:t>
      </w:r>
    </w:p>
    <w:p w:rsidR="00961093" w:rsidRPr="00961093" w:rsidRDefault="00955B87" w:rsidP="00961093">
      <w:pPr>
        <w:rPr>
          <w:color w:val="FF0000"/>
        </w:rPr>
      </w:pPr>
      <w:r>
        <w:rPr>
          <w:rFonts w:hint="eastAsia"/>
          <w:color w:val="FF0000"/>
          <w:lang w:val="zh-CN"/>
        </w:rPr>
        <w:t>3）</w:t>
      </w:r>
      <w:r w:rsidR="00961093" w:rsidRPr="00961093">
        <w:rPr>
          <w:rFonts w:hint="eastAsia"/>
          <w:color w:val="FF0000"/>
          <w:lang w:val="zh-CN"/>
        </w:rPr>
        <w:t>账号A</w:t>
      </w:r>
      <w:r w:rsidR="00961093" w:rsidRPr="00961093">
        <w:rPr>
          <w:rFonts w:hint="eastAsia"/>
          <w:color w:val="FF0000"/>
        </w:rPr>
        <w:t>能</w:t>
      </w:r>
      <w:r w:rsidR="00961093">
        <w:rPr>
          <w:rFonts w:hint="eastAsia"/>
          <w:color w:val="FF0000"/>
        </w:rPr>
        <w:t>给角色</w:t>
      </w:r>
      <w:r w:rsidR="00961093" w:rsidRPr="00961093">
        <w:rPr>
          <w:rFonts w:hint="eastAsia"/>
          <w:color w:val="FF0000"/>
        </w:rPr>
        <w:t>分配的</w:t>
      </w:r>
      <w:r w:rsidR="00786805">
        <w:rPr>
          <w:rFonts w:hint="eastAsia"/>
          <w:color w:val="FF0000"/>
        </w:rPr>
        <w:t>权限</w:t>
      </w:r>
      <w:r w:rsidR="00961093" w:rsidRPr="00961093">
        <w:rPr>
          <w:rFonts w:hint="eastAsia"/>
          <w:color w:val="FF0000"/>
        </w:rPr>
        <w:t>，也应该是继承关系，不能超过账号</w:t>
      </w:r>
      <w:r w:rsidR="00961093" w:rsidRPr="00961093">
        <w:rPr>
          <w:color w:val="FF0000"/>
        </w:rPr>
        <w:t>A所拥有的</w:t>
      </w:r>
      <w:r w:rsidR="00786805">
        <w:rPr>
          <w:rFonts w:hint="eastAsia"/>
          <w:color w:val="FF0000"/>
        </w:rPr>
        <w:t>权限</w:t>
      </w:r>
      <w:r w:rsidR="00961093" w:rsidRPr="00961093">
        <w:rPr>
          <w:rFonts w:hint="eastAsia"/>
          <w:color w:val="FF0000"/>
        </w:rPr>
        <w:t>；</w:t>
      </w:r>
      <w:r w:rsidR="00961093">
        <w:rPr>
          <w:rFonts w:hint="eastAsia"/>
          <w:color w:val="FF0000"/>
        </w:rPr>
        <w:t>账号A所拥有的</w:t>
      </w:r>
      <w:r w:rsidR="00786805">
        <w:rPr>
          <w:rFonts w:hint="eastAsia"/>
          <w:color w:val="FF0000"/>
        </w:rPr>
        <w:t>权限</w:t>
      </w:r>
      <w:r w:rsidR="00961093">
        <w:rPr>
          <w:rFonts w:hint="eastAsia"/>
          <w:color w:val="FF0000"/>
        </w:rPr>
        <w:t>，</w:t>
      </w:r>
      <w:r w:rsidR="00B23FD4">
        <w:rPr>
          <w:rFonts w:hint="eastAsia"/>
          <w:color w:val="FF0000"/>
        </w:rPr>
        <w:t>为A所关联角色的</w:t>
      </w:r>
      <w:r w:rsidR="00786805">
        <w:rPr>
          <w:rFonts w:hint="eastAsia"/>
          <w:color w:val="FF0000"/>
        </w:rPr>
        <w:t>权限</w:t>
      </w:r>
      <w:r w:rsidR="00B23FD4">
        <w:rPr>
          <w:rFonts w:hint="eastAsia"/>
          <w:color w:val="FF0000"/>
        </w:rPr>
        <w:t>之和；</w:t>
      </w:r>
    </w:p>
    <w:p w:rsidR="00F15803" w:rsidRDefault="00EC00ED" w:rsidP="009B3D1C">
      <w:pPr>
        <w:rPr>
          <w:lang w:val="zh-CN"/>
        </w:rPr>
      </w:pPr>
      <w:r>
        <w:rPr>
          <w:lang w:val="zh-CN"/>
        </w:rPr>
        <w:t>4</w:t>
      </w:r>
      <w:r>
        <w:rPr>
          <w:rFonts w:hint="eastAsia"/>
          <w:lang w:val="zh-CN"/>
        </w:rPr>
        <w:t>）</w:t>
      </w:r>
      <w:r w:rsidR="00B23FD4" w:rsidRPr="00B23FD4">
        <w:rPr>
          <w:rFonts w:hint="eastAsia"/>
          <w:lang w:val="zh-CN"/>
        </w:rPr>
        <w:t xml:space="preserve"> </w:t>
      </w:r>
      <w:r w:rsidR="00B23FD4">
        <w:rPr>
          <w:rFonts w:hint="eastAsia"/>
          <w:lang w:val="zh-CN"/>
        </w:rPr>
        <w:t>角色可以新建、修改、删除；</w:t>
      </w:r>
      <w:r w:rsidR="00296BCB" w:rsidRPr="00A05056">
        <w:rPr>
          <w:rFonts w:hint="eastAsia"/>
          <w:color w:val="FF0000"/>
          <w:lang w:val="zh-CN"/>
        </w:rPr>
        <w:t>如果角色</w:t>
      </w:r>
      <w:r w:rsidR="007D4779">
        <w:rPr>
          <w:rFonts w:hint="eastAsia"/>
          <w:color w:val="FF0000"/>
          <w:lang w:val="zh-CN"/>
        </w:rPr>
        <w:t>已</w:t>
      </w:r>
      <w:r w:rsidR="00296BCB" w:rsidRPr="00A05056">
        <w:rPr>
          <w:rFonts w:hint="eastAsia"/>
          <w:color w:val="FF0000"/>
          <w:lang w:val="zh-CN"/>
        </w:rPr>
        <w:t>关联账号，则不允许直接删除，</w:t>
      </w:r>
      <w:r w:rsidR="00F15803" w:rsidRPr="00A05056">
        <w:rPr>
          <w:rFonts w:hint="eastAsia"/>
          <w:color w:val="FF0000"/>
          <w:lang w:val="zh-CN"/>
        </w:rPr>
        <w:t>弹框</w:t>
      </w:r>
      <w:r w:rsidR="00296BCB" w:rsidRPr="00A05056">
        <w:rPr>
          <w:rFonts w:hint="eastAsia"/>
          <w:color w:val="FF0000"/>
          <w:lang w:val="zh-CN"/>
        </w:rPr>
        <w:t>提示：</w:t>
      </w:r>
      <w:r w:rsidR="00C46AEE" w:rsidRPr="00A05056">
        <w:rPr>
          <w:rFonts w:hint="eastAsia"/>
          <w:color w:val="FF0000"/>
          <w:lang w:val="zh-CN"/>
        </w:rPr>
        <w:t>角色已关联账号，</w:t>
      </w:r>
      <w:r w:rsidR="00082F51">
        <w:rPr>
          <w:rFonts w:hint="eastAsia"/>
          <w:color w:val="FF0000"/>
          <w:lang w:val="zh-CN"/>
        </w:rPr>
        <w:t>无法直接删除，</w:t>
      </w:r>
      <w:r w:rsidR="00F15803" w:rsidRPr="00A05056">
        <w:rPr>
          <w:rFonts w:hint="eastAsia"/>
          <w:color w:val="FF0000"/>
          <w:lang w:val="zh-CN"/>
        </w:rPr>
        <w:t>请先修改或</w:t>
      </w:r>
      <w:r w:rsidR="009C6F11">
        <w:rPr>
          <w:rFonts w:hint="eastAsia"/>
          <w:color w:val="FF0000"/>
          <w:lang w:val="zh-CN"/>
        </w:rPr>
        <w:t>禁用</w:t>
      </w:r>
      <w:r w:rsidR="000F1987" w:rsidRPr="00A05056">
        <w:rPr>
          <w:rFonts w:hint="eastAsia"/>
          <w:color w:val="FF0000"/>
          <w:lang w:val="zh-CN"/>
        </w:rPr>
        <w:t>账号</w:t>
      </w:r>
      <w:r w:rsidR="00714A34" w:rsidRPr="00A05056">
        <w:rPr>
          <w:rFonts w:hint="eastAsia"/>
          <w:color w:val="FF0000"/>
          <w:lang w:val="zh-CN"/>
        </w:rPr>
        <w:t>；</w:t>
      </w:r>
    </w:p>
    <w:p w:rsidR="009B3D1C" w:rsidRDefault="00F15803" w:rsidP="009B3D1C">
      <w:pPr>
        <w:rPr>
          <w:lang w:val="zh-CN"/>
        </w:rPr>
      </w:pPr>
      <w:r>
        <w:rPr>
          <w:rFonts w:hint="eastAsia"/>
          <w:lang w:val="zh-CN"/>
        </w:rPr>
        <w:t>5）删除</w:t>
      </w:r>
      <w:r w:rsidR="00E90708">
        <w:rPr>
          <w:rFonts w:hint="eastAsia"/>
          <w:lang w:val="zh-CN"/>
        </w:rPr>
        <w:t>需二次弹框确认，提示文案为：</w:t>
      </w:r>
      <w:r w:rsidR="00E90708" w:rsidRPr="00A05056">
        <w:rPr>
          <w:rFonts w:hint="eastAsia"/>
          <w:color w:val="000000" w:themeColor="text1"/>
          <w:lang w:val="zh-CN"/>
        </w:rPr>
        <w:t>是否确认删除此角色</w:t>
      </w:r>
      <w:r w:rsidR="00E90708">
        <w:rPr>
          <w:rFonts w:hint="eastAsia"/>
          <w:lang w:val="zh-CN"/>
        </w:rPr>
        <w:t>；</w:t>
      </w:r>
    </w:p>
    <w:p w:rsidR="00E90708" w:rsidRDefault="00E90708" w:rsidP="009B3D1C">
      <w:pPr>
        <w:rPr>
          <w:lang w:val="zh-CN"/>
        </w:rPr>
      </w:pPr>
    </w:p>
    <w:p w:rsidR="00E90708" w:rsidRDefault="00E90708" w:rsidP="00E90708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E90708" w:rsidRDefault="00F96EDD" w:rsidP="00F93A27">
      <w:pPr>
        <w:pStyle w:val="3"/>
        <w:rPr>
          <w:lang w:val="zh-CN"/>
        </w:rPr>
      </w:pPr>
      <w:bookmarkStart w:id="9" w:name="_Toc19106636"/>
      <w:r>
        <w:rPr>
          <w:rFonts w:hint="eastAsia"/>
          <w:lang w:val="zh-CN"/>
        </w:rPr>
        <w:lastRenderedPageBreak/>
        <w:t>用户管理</w:t>
      </w:r>
      <w:bookmarkEnd w:id="9"/>
    </w:p>
    <w:p w:rsidR="00E90708" w:rsidRDefault="00DC5420" w:rsidP="00F93A27">
      <w:pPr>
        <w:rPr>
          <w:lang w:val="zh-CN"/>
        </w:rPr>
      </w:pPr>
      <w:r>
        <w:rPr>
          <w:noProof/>
        </w:rPr>
        <w:drawing>
          <wp:inline distT="0" distB="0" distL="0" distR="0" wp14:anchorId="1DDBB095" wp14:editId="758E9B46">
            <wp:extent cx="5867400" cy="3181309"/>
            <wp:effectExtent l="0" t="0" r="0" b="635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8477" cy="318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A0" w:rsidRDefault="00AC67EE" w:rsidP="00F93A27">
      <w:pPr>
        <w:rPr>
          <w:lang w:val="zh-CN"/>
        </w:rPr>
      </w:pPr>
      <w:r>
        <w:rPr>
          <w:noProof/>
        </w:rPr>
        <w:drawing>
          <wp:inline distT="0" distB="0" distL="0" distR="0" wp14:anchorId="08190EC4" wp14:editId="4EB69F8D">
            <wp:extent cx="5943600" cy="1847215"/>
            <wp:effectExtent l="0" t="0" r="0" b="63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920" w:rsidRPr="00F46920" w:rsidRDefault="00F46920" w:rsidP="00F93A27">
      <w:pPr>
        <w:rPr>
          <w:color w:val="000000" w:themeColor="text1"/>
          <w:lang w:val="zh-CN"/>
        </w:rPr>
      </w:pPr>
    </w:p>
    <w:p w:rsidR="00F46920" w:rsidRPr="00F46920" w:rsidRDefault="00F46920" w:rsidP="005263AC">
      <w:pPr>
        <w:pStyle w:val="aff3"/>
        <w:numPr>
          <w:ilvl w:val="0"/>
          <w:numId w:val="45"/>
        </w:numPr>
        <w:ind w:firstLineChars="0"/>
        <w:rPr>
          <w:color w:val="FF0000"/>
          <w:lang w:val="zh-CN"/>
        </w:rPr>
      </w:pPr>
      <w:r w:rsidRPr="00F46920">
        <w:rPr>
          <w:rFonts w:hint="eastAsia"/>
          <w:color w:val="000000" w:themeColor="text1"/>
          <w:lang w:val="zh-CN"/>
        </w:rPr>
        <w:t>姓名和手机号</w:t>
      </w:r>
      <w:r w:rsidRPr="00F46920">
        <w:rPr>
          <w:rFonts w:hint="eastAsia"/>
          <w:lang w:val="zh-CN"/>
        </w:rPr>
        <w:t>的填写规则见</w:t>
      </w:r>
      <w:r w:rsidRPr="00F46920">
        <w:rPr>
          <w:rFonts w:hint="eastAsia"/>
          <w:color w:val="FF0000"/>
          <w:lang w:val="zh-CN"/>
        </w:rPr>
        <w:t>通用规则文档；</w:t>
      </w:r>
    </w:p>
    <w:p w:rsidR="00F46920" w:rsidRDefault="00F46920" w:rsidP="005263AC">
      <w:pPr>
        <w:pStyle w:val="aff3"/>
        <w:numPr>
          <w:ilvl w:val="0"/>
          <w:numId w:val="45"/>
        </w:numPr>
        <w:ind w:firstLineChars="0"/>
        <w:rPr>
          <w:lang w:val="zh-CN"/>
        </w:rPr>
      </w:pPr>
      <w:r w:rsidRPr="00E918C7">
        <w:rPr>
          <w:rFonts w:hint="eastAsia"/>
          <w:lang w:val="zh-CN"/>
        </w:rPr>
        <w:t>用户名</w:t>
      </w:r>
    </w:p>
    <w:p w:rsidR="00F46920" w:rsidRPr="00381A9D" w:rsidRDefault="00F46920" w:rsidP="00F46920">
      <w:pPr>
        <w:pStyle w:val="aff3"/>
        <w:ind w:leftChars="164" w:left="361" w:firstLineChars="0" w:firstLine="0"/>
        <w:rPr>
          <w:color w:val="0070C0"/>
          <w:lang w:val="zh-CN"/>
        </w:rPr>
      </w:pPr>
      <w:r w:rsidRPr="00381A9D">
        <w:rPr>
          <w:rFonts w:hint="eastAsia"/>
          <w:color w:val="0070C0"/>
          <w:lang w:val="zh-CN"/>
        </w:rPr>
        <w:t>规则：</w:t>
      </w:r>
    </w:p>
    <w:p w:rsidR="00F46920" w:rsidRDefault="00F46920" w:rsidP="005263AC">
      <w:pPr>
        <w:pStyle w:val="aff3"/>
        <w:numPr>
          <w:ilvl w:val="0"/>
          <w:numId w:val="39"/>
        </w:numPr>
        <w:ind w:leftChars="164" w:left="781" w:firstLineChars="0"/>
        <w:rPr>
          <w:lang w:val="zh-CN"/>
        </w:rPr>
      </w:pPr>
      <w:r>
        <w:rPr>
          <w:rFonts w:hint="eastAsia"/>
          <w:lang w:val="zh-CN"/>
        </w:rPr>
        <w:t>支持</w:t>
      </w:r>
      <w:r w:rsidRPr="00E918C7">
        <w:rPr>
          <w:rFonts w:hint="eastAsia"/>
          <w:lang w:val="zh-CN"/>
        </w:rPr>
        <w:t>英文字母、数字、下划线“_”组合，总共不超过1</w:t>
      </w:r>
      <w:r w:rsidRPr="00E918C7">
        <w:rPr>
          <w:lang w:val="zh-CN"/>
        </w:rPr>
        <w:t>8</w:t>
      </w:r>
      <w:r w:rsidRPr="00E918C7">
        <w:rPr>
          <w:rFonts w:hint="eastAsia"/>
          <w:lang w:val="zh-CN"/>
        </w:rPr>
        <w:t>位，</w:t>
      </w:r>
      <w:r>
        <w:rPr>
          <w:rFonts w:hint="eastAsia"/>
          <w:lang w:val="zh-CN"/>
        </w:rPr>
        <w:t>用户名不能是纯数字，</w:t>
      </w:r>
      <w:r w:rsidRPr="00E918C7">
        <w:rPr>
          <w:rFonts w:hint="eastAsia"/>
          <w:lang w:val="zh-CN"/>
        </w:rPr>
        <w:t>用户名在系统内不能重复；</w:t>
      </w:r>
    </w:p>
    <w:p w:rsidR="00F46920" w:rsidRPr="00F6713D" w:rsidRDefault="00F46920" w:rsidP="005263AC">
      <w:pPr>
        <w:pStyle w:val="aff3"/>
        <w:numPr>
          <w:ilvl w:val="0"/>
          <w:numId w:val="40"/>
        </w:numPr>
        <w:ind w:leftChars="164" w:left="781" w:firstLineChars="0"/>
        <w:rPr>
          <w:color w:val="FF0000"/>
          <w:lang w:val="zh-CN"/>
        </w:rPr>
      </w:pPr>
      <w:r w:rsidRPr="00F6713D">
        <w:rPr>
          <w:rFonts w:hint="eastAsia"/>
          <w:color w:val="FF0000"/>
          <w:lang w:val="zh-CN"/>
        </w:rPr>
        <w:t>用户名创建后不可修改；</w:t>
      </w:r>
    </w:p>
    <w:p w:rsidR="00F46920" w:rsidRPr="00381A9D" w:rsidRDefault="00F46920" w:rsidP="00F46920">
      <w:pPr>
        <w:pStyle w:val="aff3"/>
        <w:ind w:leftChars="164" w:left="361" w:firstLineChars="0" w:firstLine="0"/>
        <w:rPr>
          <w:color w:val="0070C0"/>
          <w:lang w:val="zh-CN"/>
        </w:rPr>
      </w:pPr>
      <w:r w:rsidRPr="00381A9D">
        <w:rPr>
          <w:rFonts w:hint="eastAsia"/>
          <w:color w:val="0070C0"/>
          <w:lang w:val="zh-CN"/>
        </w:rPr>
        <w:t>错误提示：</w:t>
      </w:r>
    </w:p>
    <w:p w:rsidR="00F46920" w:rsidRPr="00381A9D" w:rsidRDefault="00F46920" w:rsidP="005263AC">
      <w:pPr>
        <w:pStyle w:val="aff3"/>
        <w:numPr>
          <w:ilvl w:val="1"/>
          <w:numId w:val="41"/>
        </w:numPr>
        <w:ind w:leftChars="191" w:firstLineChars="0"/>
        <w:rPr>
          <w:color w:val="FF0000"/>
          <w:lang w:val="zh-CN"/>
        </w:rPr>
      </w:pPr>
      <w:r w:rsidRPr="00381A9D">
        <w:rPr>
          <w:rFonts w:hint="eastAsia"/>
          <w:color w:val="FF0000"/>
          <w:lang w:val="zh-CN"/>
        </w:rPr>
        <w:t>用户名为纯数字，提示：用户名不能是纯数字组合；</w:t>
      </w:r>
    </w:p>
    <w:p w:rsidR="00F46920" w:rsidRDefault="00F46920" w:rsidP="005263AC">
      <w:pPr>
        <w:pStyle w:val="aff3"/>
        <w:numPr>
          <w:ilvl w:val="1"/>
          <w:numId w:val="41"/>
        </w:numPr>
        <w:ind w:leftChars="191" w:firstLineChars="0"/>
        <w:rPr>
          <w:lang w:val="zh-CN"/>
        </w:rPr>
      </w:pPr>
      <w:r>
        <w:rPr>
          <w:rFonts w:hint="eastAsia"/>
          <w:lang w:val="zh-CN"/>
        </w:rPr>
        <w:t>重复，提示：此用户名在系统内已存在；</w:t>
      </w:r>
    </w:p>
    <w:p w:rsidR="00F46920" w:rsidRDefault="00F46920" w:rsidP="005263AC">
      <w:pPr>
        <w:pStyle w:val="aff3"/>
        <w:numPr>
          <w:ilvl w:val="1"/>
          <w:numId w:val="41"/>
        </w:numPr>
        <w:ind w:leftChars="191" w:firstLineChars="0"/>
      </w:pPr>
      <w:r>
        <w:rPr>
          <w:rFonts w:hint="eastAsia"/>
        </w:rPr>
        <w:lastRenderedPageBreak/>
        <w:t>位数不符，提示：用户名长度应为6-</w:t>
      </w:r>
      <w:r>
        <w:t>18</w:t>
      </w:r>
      <w:r>
        <w:rPr>
          <w:rFonts w:hint="eastAsia"/>
        </w:rPr>
        <w:t>位；</w:t>
      </w:r>
    </w:p>
    <w:p w:rsidR="00F46920" w:rsidRPr="00B32E24" w:rsidRDefault="00F46920" w:rsidP="005263AC">
      <w:pPr>
        <w:pStyle w:val="aff3"/>
        <w:numPr>
          <w:ilvl w:val="1"/>
          <w:numId w:val="41"/>
        </w:numPr>
        <w:ind w:leftChars="191" w:firstLineChars="0"/>
      </w:pPr>
      <w:r>
        <w:rPr>
          <w:rFonts w:hint="eastAsia"/>
        </w:rPr>
        <w:t xml:space="preserve">字符组合不符，提示：用户名仅支持数字、字母、下划线组合； </w:t>
      </w:r>
    </w:p>
    <w:p w:rsidR="00F46920" w:rsidRDefault="00F46920" w:rsidP="005263AC">
      <w:pPr>
        <w:pStyle w:val="aff3"/>
        <w:numPr>
          <w:ilvl w:val="0"/>
          <w:numId w:val="45"/>
        </w:numPr>
        <w:ind w:firstLineChars="0"/>
      </w:pPr>
      <w:r>
        <w:rPr>
          <w:rFonts w:hint="eastAsia"/>
        </w:rPr>
        <w:t>用户密码</w:t>
      </w:r>
    </w:p>
    <w:p w:rsidR="00F46920" w:rsidRDefault="00F46920" w:rsidP="005263AC">
      <w:pPr>
        <w:pStyle w:val="aff3"/>
        <w:numPr>
          <w:ilvl w:val="1"/>
          <w:numId w:val="42"/>
        </w:numPr>
        <w:ind w:firstLineChars="0"/>
        <w:rPr>
          <w:lang w:val="zh-CN"/>
        </w:rPr>
      </w:pPr>
      <w:r>
        <w:rPr>
          <w:rFonts w:hint="eastAsia"/>
          <w:lang w:val="zh-CN"/>
        </w:rPr>
        <w:t>初始用户密码在创建时生成，默认为手机号后6位，密码发送到账号关联的密保手机号；</w:t>
      </w:r>
    </w:p>
    <w:p w:rsidR="00F46920" w:rsidRDefault="00F46920" w:rsidP="005263AC">
      <w:pPr>
        <w:pStyle w:val="aff3"/>
        <w:numPr>
          <w:ilvl w:val="1"/>
          <w:numId w:val="42"/>
        </w:numPr>
        <w:ind w:firstLineChars="0"/>
        <w:rPr>
          <w:color w:val="000000" w:themeColor="text1"/>
          <w:lang w:val="zh-CN"/>
        </w:rPr>
      </w:pPr>
      <w:r w:rsidRPr="00C12958">
        <w:rPr>
          <w:rFonts w:hint="eastAsia"/>
          <w:lang w:val="zh-CN"/>
        </w:rPr>
        <w:t>用户密码只能</w:t>
      </w:r>
      <w:r w:rsidRPr="00C12958">
        <w:rPr>
          <w:rFonts w:hint="eastAsia"/>
          <w:color w:val="000000" w:themeColor="text1"/>
          <w:lang w:val="zh-CN"/>
        </w:rPr>
        <w:t>由账号所有者通过修改密码或找回密码功能；</w:t>
      </w:r>
    </w:p>
    <w:p w:rsidR="00F46920" w:rsidRPr="00F46920" w:rsidRDefault="00F46920" w:rsidP="005263AC">
      <w:pPr>
        <w:pStyle w:val="aff3"/>
        <w:numPr>
          <w:ilvl w:val="0"/>
          <w:numId w:val="45"/>
        </w:numPr>
        <w:ind w:firstLineChars="0"/>
        <w:rPr>
          <w:color w:val="000000" w:themeColor="text1"/>
          <w:lang w:val="zh-CN"/>
        </w:rPr>
      </w:pPr>
      <w:r w:rsidRPr="00F46920">
        <w:rPr>
          <w:rFonts w:hint="eastAsia"/>
          <w:color w:val="000000" w:themeColor="text1"/>
          <w:lang w:val="zh-CN"/>
        </w:rPr>
        <w:t>部门</w:t>
      </w:r>
    </w:p>
    <w:p w:rsidR="00F46920" w:rsidRPr="00F46920" w:rsidRDefault="00F46920" w:rsidP="005263AC">
      <w:pPr>
        <w:pStyle w:val="aff3"/>
        <w:numPr>
          <w:ilvl w:val="0"/>
          <w:numId w:val="46"/>
        </w:numPr>
        <w:ind w:firstLineChars="0"/>
        <w:rPr>
          <w:lang w:val="zh-CN"/>
        </w:rPr>
      </w:pPr>
      <w:r w:rsidRPr="00603158">
        <w:rPr>
          <w:rFonts w:hint="eastAsia"/>
          <w:lang w:val="zh-CN"/>
        </w:rPr>
        <w:t>部门</w:t>
      </w:r>
      <w:r w:rsidR="00D82CA0">
        <w:rPr>
          <w:rFonts w:hint="eastAsia"/>
          <w:lang w:val="zh-CN"/>
        </w:rPr>
        <w:t>为输入框，部门名称不超过3</w:t>
      </w:r>
      <w:r w:rsidR="00D82CA0">
        <w:rPr>
          <w:lang w:val="zh-CN"/>
        </w:rPr>
        <w:t>2</w:t>
      </w:r>
      <w:r w:rsidR="00D82CA0">
        <w:rPr>
          <w:rFonts w:hint="eastAsia"/>
          <w:lang w:val="zh-CN"/>
        </w:rPr>
        <w:t>个字符</w:t>
      </w:r>
      <w:r>
        <w:rPr>
          <w:rFonts w:hint="eastAsia"/>
          <w:lang w:val="zh-CN"/>
        </w:rPr>
        <w:t>；</w:t>
      </w:r>
    </w:p>
    <w:p w:rsidR="00F6713D" w:rsidRDefault="00F46920" w:rsidP="00F93A27">
      <w:pPr>
        <w:rPr>
          <w:lang w:val="zh-CN"/>
        </w:rPr>
      </w:pPr>
      <w:r>
        <w:rPr>
          <w:lang w:val="zh-CN"/>
        </w:rPr>
        <w:t>5</w:t>
      </w:r>
      <w:r>
        <w:rPr>
          <w:rFonts w:hint="eastAsia"/>
          <w:lang w:val="zh-CN"/>
        </w:rPr>
        <w:t>）</w:t>
      </w:r>
      <w:r w:rsidR="00F6713D">
        <w:rPr>
          <w:rFonts w:hint="eastAsia"/>
          <w:lang w:val="zh-CN"/>
        </w:rPr>
        <w:t>区域、角色</w:t>
      </w:r>
    </w:p>
    <w:p w:rsidR="00F6713D" w:rsidRPr="00F46920" w:rsidRDefault="00D458B9" w:rsidP="005263AC">
      <w:pPr>
        <w:pStyle w:val="aff3"/>
        <w:numPr>
          <w:ilvl w:val="0"/>
          <w:numId w:val="44"/>
        </w:numPr>
        <w:ind w:firstLineChars="0"/>
        <w:rPr>
          <w:lang w:val="zh-CN"/>
        </w:rPr>
      </w:pPr>
      <w:r w:rsidRPr="00F6713D">
        <w:rPr>
          <w:rFonts w:hint="eastAsia"/>
          <w:lang w:val="zh-CN"/>
        </w:rPr>
        <w:t>有</w:t>
      </w:r>
      <w:r w:rsidR="00AF0166" w:rsidRPr="00F6713D">
        <w:rPr>
          <w:rFonts w:hint="eastAsia"/>
          <w:lang w:val="zh-CN"/>
        </w:rPr>
        <w:t>用户管理权限</w:t>
      </w:r>
      <w:r w:rsidRPr="00F6713D">
        <w:rPr>
          <w:rFonts w:hint="eastAsia"/>
          <w:lang w:val="zh-CN"/>
        </w:rPr>
        <w:t>的账号，可以创建和管理其他账号</w:t>
      </w:r>
      <w:r w:rsidR="00C12958" w:rsidRPr="00F6713D">
        <w:rPr>
          <w:rFonts w:hint="eastAsia"/>
          <w:lang w:val="zh-CN"/>
        </w:rPr>
        <w:t>；</w:t>
      </w:r>
      <w:r w:rsidR="00F46920" w:rsidRPr="00F6713D">
        <w:rPr>
          <w:rFonts w:hint="eastAsia"/>
          <w:lang w:val="zh-CN"/>
        </w:rPr>
        <w:t>先创建用户，然后关联角色；</w:t>
      </w:r>
    </w:p>
    <w:p w:rsidR="00242552" w:rsidRPr="00F6713D" w:rsidRDefault="00F46920" w:rsidP="005263AC">
      <w:pPr>
        <w:pStyle w:val="aff3"/>
        <w:numPr>
          <w:ilvl w:val="0"/>
          <w:numId w:val="44"/>
        </w:numPr>
        <w:ind w:firstLineChars="0"/>
        <w:rPr>
          <w:lang w:val="zh-CN"/>
        </w:rPr>
      </w:pPr>
      <w:r>
        <w:rPr>
          <w:rFonts w:hint="eastAsia"/>
          <w:lang w:val="zh-CN"/>
        </w:rPr>
        <w:t>可以</w:t>
      </w:r>
      <w:r w:rsidR="00D458B9" w:rsidRPr="00F6713D">
        <w:rPr>
          <w:rFonts w:hint="eastAsia"/>
          <w:lang w:val="zh-CN"/>
        </w:rPr>
        <w:t>给其他账号</w:t>
      </w:r>
      <w:r w:rsidR="00D458B9" w:rsidRPr="00F6713D">
        <w:rPr>
          <w:rFonts w:hint="eastAsia"/>
          <w:color w:val="FF0000"/>
          <w:lang w:val="zh-CN"/>
        </w:rPr>
        <w:t>分配其所拥有的管辖区域</w:t>
      </w:r>
      <w:r w:rsidR="00961093" w:rsidRPr="00F6713D">
        <w:rPr>
          <w:rFonts w:hint="eastAsia"/>
          <w:color w:val="FF0000"/>
          <w:lang w:val="zh-CN"/>
        </w:rPr>
        <w:t>，分配其所拥有或创建的</w:t>
      </w:r>
      <w:r w:rsidR="00D458B9" w:rsidRPr="00F6713D">
        <w:rPr>
          <w:rFonts w:hint="eastAsia"/>
          <w:color w:val="FF0000"/>
          <w:lang w:val="zh-CN"/>
        </w:rPr>
        <w:t>角色</w:t>
      </w:r>
      <w:r w:rsidR="00D458B9" w:rsidRPr="00F6713D">
        <w:rPr>
          <w:rFonts w:hint="eastAsia"/>
          <w:lang w:val="zh-CN"/>
        </w:rPr>
        <w:t>；</w:t>
      </w:r>
    </w:p>
    <w:p w:rsidR="00F6713D" w:rsidRPr="00F46920" w:rsidRDefault="00F6713D" w:rsidP="005263AC">
      <w:pPr>
        <w:pStyle w:val="aff3"/>
        <w:numPr>
          <w:ilvl w:val="0"/>
          <w:numId w:val="44"/>
        </w:numPr>
        <w:ind w:firstLineChars="0"/>
        <w:rPr>
          <w:color w:val="FF0000"/>
          <w:lang w:val="zh-CN"/>
        </w:rPr>
      </w:pPr>
      <w:r w:rsidRPr="00F6713D">
        <w:rPr>
          <w:rFonts w:hint="eastAsia"/>
          <w:color w:val="000000" w:themeColor="text1"/>
          <w:lang w:val="zh-CN"/>
        </w:rPr>
        <w:t>管辖区域</w:t>
      </w:r>
      <w:r w:rsidRPr="00F6713D">
        <w:rPr>
          <w:rFonts w:hint="eastAsia"/>
          <w:lang w:val="zh-CN"/>
        </w:rPr>
        <w:t>见</w:t>
      </w:r>
      <w:r w:rsidRPr="00F6713D">
        <w:rPr>
          <w:rFonts w:hint="eastAsia"/>
          <w:color w:val="FF0000"/>
          <w:lang w:val="zh-CN"/>
        </w:rPr>
        <w:t>通用规则文档；</w:t>
      </w:r>
    </w:p>
    <w:p w:rsidR="00242552" w:rsidRPr="00F46920" w:rsidRDefault="00242552" w:rsidP="005263AC">
      <w:pPr>
        <w:pStyle w:val="aff3"/>
        <w:numPr>
          <w:ilvl w:val="0"/>
          <w:numId w:val="47"/>
        </w:numPr>
        <w:ind w:firstLineChars="0"/>
        <w:rPr>
          <w:color w:val="000000" w:themeColor="text1"/>
          <w:lang w:val="zh-CN"/>
        </w:rPr>
      </w:pPr>
      <w:r w:rsidRPr="00F46920">
        <w:rPr>
          <w:rFonts w:hint="eastAsia"/>
          <w:color w:val="000000" w:themeColor="text1"/>
          <w:lang w:val="zh-CN"/>
        </w:rPr>
        <w:t>账号禁用功能</w:t>
      </w:r>
    </w:p>
    <w:p w:rsidR="00C12958" w:rsidRDefault="00C12958" w:rsidP="005263AC">
      <w:pPr>
        <w:pStyle w:val="aff3"/>
        <w:numPr>
          <w:ilvl w:val="0"/>
          <w:numId w:val="43"/>
        </w:numPr>
        <w:ind w:firstLineChars="0"/>
        <w:rPr>
          <w:lang w:val="zh-CN"/>
        </w:rPr>
      </w:pPr>
      <w:r w:rsidRPr="00C12958">
        <w:rPr>
          <w:rFonts w:hint="eastAsia"/>
          <w:lang w:val="zh-CN"/>
        </w:rPr>
        <w:t>账号生成后，默认为正常状态，账号可被禁用</w:t>
      </w:r>
      <w:r>
        <w:rPr>
          <w:rFonts w:hint="eastAsia"/>
          <w:lang w:val="zh-CN"/>
        </w:rPr>
        <w:t>；</w:t>
      </w:r>
    </w:p>
    <w:p w:rsidR="00C12958" w:rsidRDefault="00C12958" w:rsidP="005263AC">
      <w:pPr>
        <w:pStyle w:val="aff3"/>
        <w:numPr>
          <w:ilvl w:val="0"/>
          <w:numId w:val="43"/>
        </w:numPr>
        <w:ind w:firstLineChars="0"/>
        <w:rPr>
          <w:color w:val="000000" w:themeColor="text1"/>
          <w:lang w:val="zh-CN"/>
        </w:rPr>
      </w:pPr>
      <w:r w:rsidRPr="00C12958">
        <w:rPr>
          <w:rFonts w:hint="eastAsia"/>
          <w:color w:val="000000" w:themeColor="text1"/>
          <w:lang w:val="zh-CN"/>
        </w:rPr>
        <w:t>如果账号A下有创建其他正常状态的账号，则账号A不可被禁用，弹框提示：此账号有创建</w:t>
      </w:r>
      <w:r>
        <w:rPr>
          <w:rFonts w:hint="eastAsia"/>
          <w:color w:val="000000" w:themeColor="text1"/>
          <w:lang w:val="zh-CN"/>
        </w:rPr>
        <w:t>状态</w:t>
      </w:r>
      <w:r w:rsidRPr="00C12958">
        <w:rPr>
          <w:rFonts w:hint="eastAsia"/>
          <w:color w:val="000000" w:themeColor="text1"/>
          <w:lang w:val="zh-CN"/>
        </w:rPr>
        <w:t>正常</w:t>
      </w:r>
      <w:r>
        <w:rPr>
          <w:rFonts w:hint="eastAsia"/>
          <w:color w:val="000000" w:themeColor="text1"/>
          <w:lang w:val="zh-CN"/>
        </w:rPr>
        <w:t>的</w:t>
      </w:r>
      <w:r w:rsidRPr="00C12958">
        <w:rPr>
          <w:rFonts w:hint="eastAsia"/>
          <w:color w:val="000000" w:themeColor="text1"/>
          <w:lang w:val="zh-CN"/>
        </w:rPr>
        <w:t>账号</w:t>
      </w:r>
      <w:r>
        <w:rPr>
          <w:rFonts w:hint="eastAsia"/>
          <w:color w:val="000000" w:themeColor="text1"/>
          <w:lang w:val="zh-CN"/>
        </w:rPr>
        <w:t>，无法直接删除；</w:t>
      </w:r>
    </w:p>
    <w:p w:rsidR="00C12958" w:rsidRPr="0010710B" w:rsidRDefault="00C12958" w:rsidP="005263AC">
      <w:pPr>
        <w:pStyle w:val="aff3"/>
        <w:numPr>
          <w:ilvl w:val="0"/>
          <w:numId w:val="43"/>
        </w:numPr>
        <w:ind w:firstLineChars="0"/>
        <w:rPr>
          <w:color w:val="FF0000"/>
          <w:lang w:val="zh-CN"/>
        </w:rPr>
      </w:pPr>
      <w:r w:rsidRPr="0010710B">
        <w:rPr>
          <w:rFonts w:hint="eastAsia"/>
          <w:color w:val="FF0000"/>
          <w:lang w:val="zh-CN"/>
        </w:rPr>
        <w:t>被禁用的账号无法登录，在页面登录会提示：账号已被禁用；</w:t>
      </w:r>
    </w:p>
    <w:p w:rsidR="00C12958" w:rsidRPr="00C12958" w:rsidRDefault="00C12958" w:rsidP="005263AC">
      <w:pPr>
        <w:pStyle w:val="aff3"/>
        <w:numPr>
          <w:ilvl w:val="0"/>
          <w:numId w:val="43"/>
        </w:numPr>
        <w:ind w:firstLineChars="0"/>
        <w:rPr>
          <w:lang w:val="zh-CN"/>
        </w:rPr>
      </w:pPr>
      <w:r w:rsidRPr="00C12958">
        <w:rPr>
          <w:rFonts w:hint="eastAsia"/>
          <w:lang w:val="zh-CN"/>
        </w:rPr>
        <w:t>禁用账号需要二次确认，弹框提示：是否确认禁用账号；启用账号需要二次确认，弹框提示：是否确认启用账号；</w:t>
      </w:r>
    </w:p>
    <w:p w:rsidR="00242552" w:rsidRPr="00242552" w:rsidRDefault="00242552" w:rsidP="00242552">
      <w:pPr>
        <w:pStyle w:val="aff3"/>
        <w:ind w:left="360" w:firstLineChars="0" w:firstLine="0"/>
        <w:rPr>
          <w:color w:val="000000" w:themeColor="text1"/>
          <w:lang w:val="zh-CN"/>
        </w:rPr>
      </w:pPr>
    </w:p>
    <w:p w:rsidR="00DD1F59" w:rsidRPr="00DD1F59" w:rsidRDefault="00DD1F59" w:rsidP="00DD1F59">
      <w:pPr>
        <w:spacing w:before="0" w:after="0" w:line="240" w:lineRule="auto"/>
        <w:rPr>
          <w:color w:val="FF0000"/>
          <w:lang w:val="zh-CN"/>
        </w:rPr>
      </w:pPr>
      <w:r>
        <w:rPr>
          <w:color w:val="FF0000"/>
          <w:lang w:val="zh-CN"/>
        </w:rPr>
        <w:br w:type="page"/>
      </w:r>
    </w:p>
    <w:p w:rsidR="008F1236" w:rsidRDefault="008F1236" w:rsidP="008F1236">
      <w:pPr>
        <w:pStyle w:val="3"/>
        <w:rPr>
          <w:lang w:val="zh-CN"/>
        </w:rPr>
      </w:pPr>
      <w:bookmarkStart w:id="10" w:name="_Toc19106637"/>
      <w:r>
        <w:rPr>
          <w:rFonts w:hint="eastAsia"/>
          <w:lang w:val="zh-CN"/>
        </w:rPr>
        <w:lastRenderedPageBreak/>
        <w:t>账号登录</w:t>
      </w:r>
      <w:bookmarkEnd w:id="10"/>
    </w:p>
    <w:p w:rsidR="00F65AD2" w:rsidRDefault="00B5608B">
      <w:pPr>
        <w:rPr>
          <w:lang w:val="zh-CN"/>
        </w:rPr>
      </w:pPr>
      <w:r>
        <w:rPr>
          <w:rFonts w:hint="eastAsia"/>
          <w:color w:val="00B0F0"/>
          <w:sz w:val="24"/>
          <w:szCs w:val="24"/>
          <w:lang w:val="zh-CN"/>
        </w:rPr>
        <w:t>原型设计：</w:t>
      </w:r>
      <w:r>
        <w:rPr>
          <w:rFonts w:hint="eastAsia"/>
          <w:sz w:val="24"/>
          <w:szCs w:val="24"/>
          <w:lang w:val="zh-CN"/>
        </w:rPr>
        <w:t>聚合登录页</w:t>
      </w:r>
    </w:p>
    <w:p w:rsidR="00F65AD2" w:rsidRDefault="00B5608B">
      <w:pPr>
        <w:rPr>
          <w:lang w:val="zh-CN"/>
        </w:rPr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D2" w:rsidRDefault="00B5608B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交互说明：</w:t>
      </w:r>
    </w:p>
    <w:p w:rsidR="00F65AD2" w:rsidRDefault="00B5608B">
      <w:pPr>
        <w:rPr>
          <w:lang w:val="zh-CN"/>
        </w:rPr>
      </w:pPr>
      <w:r>
        <w:rPr>
          <w:rFonts w:hint="eastAsia"/>
          <w:lang w:val="zh-CN"/>
        </w:rPr>
        <w:t>1）点击企业平台则跳转至企业端</w:t>
      </w:r>
      <w:r>
        <w:rPr>
          <w:rFonts w:hint="eastAsia"/>
        </w:rPr>
        <w:t>登录页</w:t>
      </w:r>
      <w:r>
        <w:rPr>
          <w:rFonts w:hint="eastAsia"/>
          <w:lang w:val="zh-CN"/>
        </w:rPr>
        <w:t>；点击监管平台则跳转至监管端登录页；数据接入平台暂不支持跳转，提示敬请期待，在页面上置灰，留待后期开发；</w:t>
      </w:r>
    </w:p>
    <w:p w:rsidR="00F65AD2" w:rsidRDefault="00B5608B">
      <w:pPr>
        <w:rPr>
          <w:lang w:val="zh-CN"/>
        </w:rPr>
      </w:pPr>
      <w:r>
        <w:rPr>
          <w:rFonts w:hint="eastAsia"/>
          <w:lang w:val="zh-CN"/>
        </w:rPr>
        <w:t>2</w:t>
      </w:r>
      <w:r>
        <w:rPr>
          <w:lang w:val="zh-CN"/>
        </w:rPr>
        <w:t xml:space="preserve">) </w:t>
      </w:r>
      <w:r>
        <w:rPr>
          <w:rFonts w:hint="eastAsia"/>
          <w:lang w:val="zh-CN"/>
        </w:rPr>
        <w:t>页面底部标识网站归属内蒙古自治区人力资源和社会保障厅；</w:t>
      </w:r>
    </w:p>
    <w:p w:rsidR="00F65AD2" w:rsidRDefault="00F65AD2">
      <w:pPr>
        <w:rPr>
          <w:lang w:val="zh-CN"/>
        </w:rPr>
      </w:pPr>
    </w:p>
    <w:p w:rsidR="00F65AD2" w:rsidRDefault="00BE61AC" w:rsidP="00BE61AC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E61AC">
      <w:pPr>
        <w:rPr>
          <w:lang w:val="zh-CN"/>
        </w:rPr>
      </w:pPr>
      <w:r>
        <w:rPr>
          <w:rFonts w:hint="eastAsia"/>
          <w:color w:val="00B0F0"/>
          <w:sz w:val="24"/>
          <w:szCs w:val="24"/>
          <w:lang w:val="zh-CN"/>
        </w:rPr>
        <w:lastRenderedPageBreak/>
        <w:t>原型设计：</w:t>
      </w:r>
      <w:r>
        <w:rPr>
          <w:rFonts w:hint="eastAsia"/>
          <w:sz w:val="24"/>
          <w:szCs w:val="24"/>
          <w:lang w:val="zh-CN"/>
        </w:rPr>
        <w:t>登录页</w:t>
      </w:r>
    </w:p>
    <w:p w:rsidR="007D5DC7" w:rsidRDefault="00821E3D" w:rsidP="007D5DC7">
      <w:pPr>
        <w:rPr>
          <w:lang w:val="zh-CN"/>
        </w:rPr>
      </w:pPr>
      <w:r>
        <w:rPr>
          <w:noProof/>
        </w:rPr>
        <w:drawing>
          <wp:inline distT="0" distB="0" distL="0" distR="0" wp14:anchorId="619B4BF2" wp14:editId="05A1D506">
            <wp:extent cx="4095750" cy="3654052"/>
            <wp:effectExtent l="57150" t="19050" r="57150" b="9906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8101" cy="3665071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5DC7" w:rsidRDefault="007D5DC7" w:rsidP="007D5DC7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业务逻辑：</w:t>
      </w:r>
    </w:p>
    <w:p w:rsidR="007D5DC7" w:rsidRDefault="007D5DC7" w:rsidP="006633D2">
      <w:pPr>
        <w:pStyle w:val="aff3"/>
        <w:numPr>
          <w:ilvl w:val="0"/>
          <w:numId w:val="3"/>
        </w:numPr>
        <w:ind w:firstLineChars="0"/>
        <w:rPr>
          <w:lang w:val="zh-CN"/>
        </w:rPr>
      </w:pPr>
      <w:r>
        <w:rPr>
          <w:rFonts w:hint="eastAsia"/>
          <w:lang w:val="zh-CN"/>
        </w:rPr>
        <w:t>支持根据【账号+密码】验证登录；</w:t>
      </w:r>
    </w:p>
    <w:p w:rsidR="007D5DC7" w:rsidRPr="00821E3D" w:rsidRDefault="007D5DC7" w:rsidP="006633D2">
      <w:pPr>
        <w:pStyle w:val="aff3"/>
        <w:numPr>
          <w:ilvl w:val="0"/>
          <w:numId w:val="3"/>
        </w:numPr>
        <w:ind w:firstLineChars="0"/>
        <w:rPr>
          <w:lang w:val="zh-CN"/>
        </w:rPr>
      </w:pPr>
      <w:r w:rsidRPr="00821E3D">
        <w:rPr>
          <w:rFonts w:hint="eastAsia"/>
          <w:lang w:val="zh-CN"/>
        </w:rPr>
        <w:t>错误提示：账号或密码错误；</w:t>
      </w:r>
    </w:p>
    <w:p w:rsidR="00821E3D" w:rsidRPr="00821E3D" w:rsidRDefault="00821E3D" w:rsidP="006633D2">
      <w:pPr>
        <w:pStyle w:val="aff3"/>
        <w:numPr>
          <w:ilvl w:val="0"/>
          <w:numId w:val="3"/>
        </w:numPr>
        <w:ind w:firstLineChars="0"/>
        <w:rPr>
          <w:lang w:val="zh-CN"/>
        </w:rPr>
      </w:pPr>
      <w:r>
        <w:rPr>
          <w:rFonts w:hint="eastAsia"/>
          <w:lang w:val="zh-CN"/>
        </w:rPr>
        <w:t>支持监管账号在此处登录，不允许企业账号在此处登录；如企业在此处登录，提示：企业账号请从企业平台登录</w:t>
      </w:r>
      <w:r w:rsidR="00C61304">
        <w:rPr>
          <w:rFonts w:hint="eastAsia"/>
          <w:lang w:val="zh-CN"/>
        </w:rPr>
        <w:t>；</w:t>
      </w:r>
    </w:p>
    <w:p w:rsidR="007D5DC7" w:rsidRDefault="007D5DC7" w:rsidP="007D5DC7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交互逻辑：</w:t>
      </w:r>
    </w:p>
    <w:p w:rsidR="007D5DC7" w:rsidRDefault="007D5DC7" w:rsidP="007D5DC7">
      <w:pPr>
        <w:rPr>
          <w:lang w:val="zh-CN"/>
        </w:rPr>
      </w:pPr>
      <w:r>
        <w:rPr>
          <w:lang w:val="zh-CN"/>
        </w:rPr>
        <w:t>1</w:t>
      </w:r>
      <w:r>
        <w:rPr>
          <w:rFonts w:hint="eastAsia"/>
          <w:lang w:val="zh-CN"/>
        </w:rPr>
        <w:t>）“保存登录”为复选框，默认未选中，点击选中后下次登录则自动填入账号及密码；</w:t>
      </w:r>
    </w:p>
    <w:p w:rsidR="007D5DC7" w:rsidRDefault="007D5DC7" w:rsidP="007D5DC7">
      <w:pPr>
        <w:rPr>
          <w:lang w:val="zh-CN"/>
        </w:rPr>
      </w:pPr>
      <w:r>
        <w:rPr>
          <w:lang w:val="zh-CN"/>
        </w:rPr>
        <w:t>2</w:t>
      </w:r>
      <w:r>
        <w:rPr>
          <w:rFonts w:hint="eastAsia"/>
          <w:lang w:val="zh-CN"/>
        </w:rPr>
        <w:t>）“忘记密码”为文字按钮，点击则跳转至忘记密码页面；</w:t>
      </w:r>
    </w:p>
    <w:p w:rsidR="007D5DC7" w:rsidRDefault="007D5DC7" w:rsidP="007D5DC7">
      <w:pPr>
        <w:rPr>
          <w:lang w:val="zh-CN"/>
        </w:rPr>
      </w:pPr>
      <w:r>
        <w:rPr>
          <w:lang w:val="zh-CN"/>
        </w:rPr>
        <w:t>3</w:t>
      </w:r>
      <w:r>
        <w:rPr>
          <w:rFonts w:hint="eastAsia"/>
          <w:lang w:val="zh-CN"/>
        </w:rPr>
        <w:t>）“</w:t>
      </w:r>
      <w:r w:rsidR="00821E3D">
        <w:rPr>
          <w:rFonts w:hint="eastAsia"/>
          <w:lang w:val="zh-CN"/>
        </w:rPr>
        <w:t>没有监管账号</w:t>
      </w:r>
      <w:r>
        <w:rPr>
          <w:rFonts w:hint="eastAsia"/>
          <w:lang w:val="zh-CN"/>
        </w:rPr>
        <w:t>”为文字按钮，</w:t>
      </w:r>
      <w:r w:rsidR="00821E3D">
        <w:rPr>
          <w:rFonts w:hint="eastAsia"/>
          <w:lang w:val="zh-CN"/>
        </w:rPr>
        <w:t>无超链，鼠标经过tips提示：监管账号由相关管理员分配；</w:t>
      </w:r>
    </w:p>
    <w:p w:rsidR="007D5DC7" w:rsidRDefault="007D5DC7" w:rsidP="007D5DC7">
      <w:pPr>
        <w:rPr>
          <w:lang w:val="zh-CN"/>
        </w:rPr>
      </w:pPr>
      <w:r>
        <w:rPr>
          <w:rFonts w:hint="eastAsia"/>
          <w:lang w:val="zh-CN"/>
        </w:rPr>
        <w:t>4） 登录成功后进入</w:t>
      </w:r>
      <w:r w:rsidR="00821E3D">
        <w:rPr>
          <w:rFonts w:hint="eastAsia"/>
          <w:lang w:val="zh-CN"/>
        </w:rPr>
        <w:t>监管平台</w:t>
      </w:r>
      <w:r>
        <w:rPr>
          <w:rFonts w:hint="eastAsia"/>
          <w:lang w:val="zh-CN"/>
        </w:rPr>
        <w:t>首页；</w:t>
      </w:r>
    </w:p>
    <w:p w:rsidR="007D5DC7" w:rsidRDefault="007D5DC7" w:rsidP="007D5DC7">
      <w:pPr>
        <w:rPr>
          <w:lang w:val="zh-CN"/>
        </w:rPr>
      </w:pPr>
    </w:p>
    <w:p w:rsidR="00821E3D" w:rsidRDefault="00821E3D" w:rsidP="00821E3D">
      <w:pPr>
        <w:pStyle w:val="3"/>
        <w:rPr>
          <w:lang w:val="zh-CN"/>
        </w:rPr>
      </w:pPr>
      <w:bookmarkStart w:id="11" w:name="_Toc19106638"/>
      <w:r>
        <w:rPr>
          <w:rFonts w:hint="eastAsia"/>
          <w:lang w:val="zh-CN"/>
        </w:rPr>
        <w:lastRenderedPageBreak/>
        <w:t>找回密码</w:t>
      </w:r>
      <w:bookmarkEnd w:id="11"/>
    </w:p>
    <w:p w:rsidR="00821E3D" w:rsidRDefault="004F1F40" w:rsidP="007D5DC7">
      <w:pPr>
        <w:rPr>
          <w:lang w:val="zh-CN"/>
        </w:rPr>
      </w:pPr>
      <w:r>
        <w:rPr>
          <w:noProof/>
        </w:rPr>
        <w:drawing>
          <wp:inline distT="0" distB="0" distL="0" distR="0" wp14:anchorId="388E1468" wp14:editId="1C4CA3E8">
            <wp:extent cx="5267325" cy="2434449"/>
            <wp:effectExtent l="57150" t="19050" r="47625" b="9969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0096" cy="244959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5FD6" w:rsidRPr="00FA5FD6" w:rsidRDefault="00FA5FD6" w:rsidP="007D5DC7">
      <w:pPr>
        <w:rPr>
          <w:color w:val="00B0F0"/>
          <w:lang w:val="zh-CN"/>
        </w:rPr>
      </w:pPr>
      <w:r w:rsidRPr="00FA5FD6">
        <w:rPr>
          <w:rFonts w:hint="eastAsia"/>
          <w:color w:val="00B0F0"/>
          <w:lang w:val="zh-CN"/>
        </w:rPr>
        <w:t>业务逻辑：</w:t>
      </w:r>
    </w:p>
    <w:p w:rsidR="00FA5FD6" w:rsidRDefault="00FA5FD6" w:rsidP="007D5DC7">
      <w:pPr>
        <w:rPr>
          <w:lang w:val="zh-CN"/>
        </w:rPr>
      </w:pPr>
      <w:r>
        <w:rPr>
          <w:rFonts w:hint="eastAsia"/>
          <w:lang w:val="zh-CN"/>
        </w:rPr>
        <w:t>此处可支持监管</w:t>
      </w:r>
      <w:r w:rsidR="000E53C0">
        <w:rPr>
          <w:rFonts w:hint="eastAsia"/>
          <w:lang w:val="zh-CN"/>
        </w:rPr>
        <w:t>账号</w:t>
      </w:r>
      <w:r>
        <w:rPr>
          <w:rFonts w:hint="eastAsia"/>
          <w:lang w:val="zh-CN"/>
        </w:rPr>
        <w:t>找回账号密码</w:t>
      </w:r>
      <w:r w:rsidR="00150950">
        <w:rPr>
          <w:rFonts w:hint="eastAsia"/>
          <w:lang w:val="zh-CN"/>
        </w:rPr>
        <w:t>；</w:t>
      </w:r>
    </w:p>
    <w:p w:rsidR="004F1F40" w:rsidRDefault="004F1F40" w:rsidP="004F1F40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交互设计：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账号信息为需先输入</w:t>
      </w:r>
      <w:r w:rsidR="00E9325D">
        <w:rPr>
          <w:rFonts w:hint="eastAsia"/>
          <w:sz w:val="20"/>
          <w:szCs w:val="20"/>
          <w:lang w:val="zh-CN"/>
        </w:rPr>
        <w:t>账号名</w:t>
      </w:r>
      <w:r>
        <w:rPr>
          <w:rFonts w:hint="eastAsia"/>
          <w:sz w:val="20"/>
          <w:szCs w:val="20"/>
          <w:lang w:val="zh-CN"/>
        </w:rPr>
        <w:t>，和图形验证码；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如果</w:t>
      </w:r>
      <w:r w:rsidR="002A74D0">
        <w:rPr>
          <w:rFonts w:hint="eastAsia"/>
          <w:sz w:val="20"/>
          <w:szCs w:val="20"/>
          <w:lang w:val="zh-CN"/>
        </w:rPr>
        <w:t>监管</w:t>
      </w:r>
      <w:r w:rsidR="00E9325D">
        <w:rPr>
          <w:rFonts w:hint="eastAsia"/>
          <w:sz w:val="20"/>
          <w:szCs w:val="20"/>
          <w:lang w:val="zh-CN"/>
        </w:rPr>
        <w:t>账号不存在</w:t>
      </w:r>
      <w:r>
        <w:rPr>
          <w:rFonts w:hint="eastAsia"/>
          <w:sz w:val="20"/>
          <w:szCs w:val="20"/>
          <w:lang w:val="zh-CN"/>
        </w:rPr>
        <w:t>，提示账号不存在；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需对输入框进行相关判断，具体判断提示如下：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账号：为空提示账号不能为空；未注册，提示账号不存在；</w:t>
      </w:r>
    </w:p>
    <w:p w:rsidR="004F1F40" w:rsidRDefault="004F1F40" w:rsidP="004F1F40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图形验证码：为空提示图形验证码不能为空；错误，提示图形验证码填写错误；</w:t>
      </w:r>
    </w:p>
    <w:p w:rsidR="004F1F40" w:rsidRDefault="004F1F40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  <w:r>
        <w:rPr>
          <w:noProof/>
        </w:rPr>
        <w:drawing>
          <wp:inline distT="0" distB="0" distL="0" distR="0" wp14:anchorId="0162893E" wp14:editId="1C3AEBDE">
            <wp:extent cx="5286375" cy="2689500"/>
            <wp:effectExtent l="57150" t="19050" r="47625" b="9207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12099" cy="2702587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424B44" w:rsidRDefault="00424B44" w:rsidP="00424B44">
      <w:pPr>
        <w:rPr>
          <w:color w:val="00B0F0"/>
          <w:sz w:val="21"/>
          <w:szCs w:val="21"/>
          <w:lang w:val="zh-CN"/>
        </w:rPr>
      </w:pPr>
      <w:r>
        <w:rPr>
          <w:rFonts w:hint="eastAsia"/>
          <w:color w:val="00B0F0"/>
          <w:sz w:val="21"/>
          <w:szCs w:val="21"/>
          <w:lang w:val="zh-CN"/>
        </w:rPr>
        <w:lastRenderedPageBreak/>
        <w:t>交互设计：</w:t>
      </w:r>
    </w:p>
    <w:p w:rsidR="00424B44" w:rsidRDefault="00424B44" w:rsidP="005263AC">
      <w:pPr>
        <w:pStyle w:val="aff3"/>
        <w:numPr>
          <w:ilvl w:val="0"/>
          <w:numId w:val="8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点击“填写账户信息”的【下一步】按钮后，系统发送短信验证至账号密保手机号</w:t>
      </w:r>
    </w:p>
    <w:p w:rsidR="00424B44" w:rsidRDefault="00424B44" w:rsidP="005263AC">
      <w:pPr>
        <w:pStyle w:val="aff3"/>
        <w:numPr>
          <w:ilvl w:val="0"/>
          <w:numId w:val="8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且获取验证码按钮变化为【</w:t>
      </w:r>
      <w:r>
        <w:rPr>
          <w:sz w:val="20"/>
          <w:szCs w:val="20"/>
          <w:lang w:val="zh-CN"/>
        </w:rPr>
        <w:t>59秒后重新获取】</w:t>
      </w:r>
    </w:p>
    <w:p w:rsidR="00424B44" w:rsidRDefault="00424B44" w:rsidP="005263AC">
      <w:pPr>
        <w:pStyle w:val="aff3"/>
        <w:numPr>
          <w:ilvl w:val="0"/>
          <w:numId w:val="8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若用户超过</w:t>
      </w:r>
      <w:r>
        <w:rPr>
          <w:sz w:val="20"/>
          <w:szCs w:val="20"/>
          <w:lang w:val="zh-CN"/>
        </w:rPr>
        <w:t>60秒后，没有进入下一步，则页面样式变化为【点击重新获取验证码】</w:t>
      </w:r>
    </w:p>
    <w:p w:rsidR="00424B44" w:rsidRDefault="00424B44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  <w:r>
        <w:rPr>
          <w:noProof/>
        </w:rPr>
        <w:drawing>
          <wp:inline distT="0" distB="0" distL="0" distR="0" wp14:anchorId="11040986" wp14:editId="71BA8CCA">
            <wp:extent cx="5943600" cy="3062605"/>
            <wp:effectExtent l="57150" t="19050" r="57150" b="9969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3DF" w:rsidRPr="00FC13DF" w:rsidRDefault="00FC13DF" w:rsidP="007D5DC7">
      <w:pPr>
        <w:rPr>
          <w:color w:val="00B0F0"/>
          <w:lang w:val="zh-CN"/>
        </w:rPr>
      </w:pPr>
      <w:r w:rsidRPr="00FC13DF">
        <w:rPr>
          <w:rFonts w:hint="eastAsia"/>
          <w:color w:val="00B0F0"/>
          <w:lang w:val="zh-CN"/>
        </w:rPr>
        <w:t>交互设计：</w:t>
      </w:r>
    </w:p>
    <w:p w:rsidR="00FC13DF" w:rsidRDefault="00FC13DF" w:rsidP="005263AC">
      <w:pPr>
        <w:pStyle w:val="aff3"/>
        <w:numPr>
          <w:ilvl w:val="0"/>
          <w:numId w:val="9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显示新密码、再次输入密码输入框</w:t>
      </w:r>
    </w:p>
    <w:p w:rsidR="00FC13DF" w:rsidRDefault="00FC13DF" w:rsidP="005263AC">
      <w:pPr>
        <w:pStyle w:val="aff3"/>
        <w:numPr>
          <w:ilvl w:val="0"/>
          <w:numId w:val="9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新密码：为空则提示“密码不能为空”</w:t>
      </w:r>
    </w:p>
    <w:p w:rsidR="00FC13DF" w:rsidRDefault="00FC13DF" w:rsidP="005263AC">
      <w:pPr>
        <w:pStyle w:val="aff3"/>
        <w:numPr>
          <w:ilvl w:val="0"/>
          <w:numId w:val="9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再次输入密码：为空则提示“密码不能为空”；两次输入不一致则提示“两次密码不一致”</w:t>
      </w:r>
    </w:p>
    <w:p w:rsidR="00FC13DF" w:rsidRDefault="00FC13DF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56C6EC94" wp14:editId="4326FBA2">
            <wp:extent cx="5943600" cy="2762885"/>
            <wp:effectExtent l="57150" t="19050" r="57150" b="9461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FC13DF" w:rsidRDefault="00FC13DF" w:rsidP="00FC13DF">
      <w:pPr>
        <w:rPr>
          <w:color w:val="00B0F0"/>
          <w:sz w:val="21"/>
          <w:szCs w:val="21"/>
          <w:lang w:val="zh-CN"/>
        </w:rPr>
      </w:pPr>
      <w:r>
        <w:rPr>
          <w:rFonts w:hint="eastAsia"/>
          <w:color w:val="00B0F0"/>
          <w:sz w:val="21"/>
          <w:szCs w:val="21"/>
          <w:lang w:val="zh-CN"/>
        </w:rPr>
        <w:t>交互设计：</w:t>
      </w:r>
    </w:p>
    <w:p w:rsidR="00FC13DF" w:rsidRDefault="00FC13DF" w:rsidP="005263AC">
      <w:pPr>
        <w:pStyle w:val="aff3"/>
        <w:numPr>
          <w:ilvl w:val="0"/>
          <w:numId w:val="10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进入第四步后，第一步、第二步、第三步和第四步的图标、文字都需要高亮显示；</w:t>
      </w:r>
    </w:p>
    <w:p w:rsidR="00FC13DF" w:rsidRDefault="00FC13DF" w:rsidP="005263AC">
      <w:pPr>
        <w:pStyle w:val="aff3"/>
        <w:numPr>
          <w:ilvl w:val="0"/>
          <w:numId w:val="10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点击登录系统跳转至登录页面；</w:t>
      </w:r>
    </w:p>
    <w:p w:rsidR="00FC13DF" w:rsidRDefault="00FC13DF" w:rsidP="007D5DC7">
      <w:pPr>
        <w:rPr>
          <w:lang w:val="zh-CN"/>
        </w:rPr>
      </w:pPr>
    </w:p>
    <w:p w:rsidR="004F1F40" w:rsidRDefault="004F1F40" w:rsidP="007D5DC7">
      <w:pPr>
        <w:rPr>
          <w:lang w:val="zh-CN"/>
        </w:rPr>
      </w:pPr>
    </w:p>
    <w:p w:rsidR="004F1F40" w:rsidRDefault="004F1F40" w:rsidP="006F3B4E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>
      <w:pPr>
        <w:pStyle w:val="2"/>
        <w:rPr>
          <w:lang w:val="zh-CN"/>
        </w:rPr>
      </w:pPr>
      <w:bookmarkStart w:id="12" w:name="_Toc19106639"/>
      <w:r>
        <w:rPr>
          <w:rFonts w:hint="eastAsia"/>
          <w:lang w:val="zh-CN"/>
        </w:rPr>
        <w:lastRenderedPageBreak/>
        <w:t>首页</w:t>
      </w:r>
      <w:bookmarkEnd w:id="12"/>
    </w:p>
    <w:p w:rsidR="00F65AD2" w:rsidRDefault="00B5608B">
      <w:pPr>
        <w:pStyle w:val="3"/>
        <w:rPr>
          <w:lang w:val="zh-CN"/>
        </w:rPr>
      </w:pPr>
      <w:bookmarkStart w:id="13" w:name="_Toc19106640"/>
      <w:r>
        <w:rPr>
          <w:rFonts w:hint="eastAsia"/>
          <w:lang w:val="zh-CN"/>
        </w:rPr>
        <w:t>顶部导航</w:t>
      </w:r>
      <w:bookmarkEnd w:id="13"/>
    </w:p>
    <w:p w:rsidR="00F65AD2" w:rsidRDefault="004F737D">
      <w:pPr>
        <w:rPr>
          <w:lang w:val="zh-CN"/>
        </w:rPr>
      </w:pPr>
      <w:r>
        <w:rPr>
          <w:noProof/>
        </w:rPr>
        <w:drawing>
          <wp:inline distT="0" distB="0" distL="0" distR="0" wp14:anchorId="09B9A0F8" wp14:editId="72C40680">
            <wp:extent cx="1726059" cy="1600200"/>
            <wp:effectExtent l="0" t="0" r="762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33979" cy="160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D2" w:rsidRDefault="00B5608B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1）鼠标经过</w:t>
      </w:r>
      <w:r w:rsidR="005134E8">
        <w:rPr>
          <w:rFonts w:hint="eastAsia"/>
          <w:sz w:val="20"/>
          <w:szCs w:val="20"/>
          <w:lang w:val="zh-CN"/>
        </w:rPr>
        <w:t>如图</w:t>
      </w:r>
      <w:r>
        <w:rPr>
          <w:rFonts w:hint="eastAsia"/>
          <w:sz w:val="20"/>
          <w:szCs w:val="20"/>
          <w:lang w:val="zh-CN"/>
        </w:rPr>
        <w:t>，下部出现浮层</w:t>
      </w:r>
    </w:p>
    <w:p w:rsidR="00F65AD2" w:rsidRDefault="00B5608B" w:rsidP="006633D2">
      <w:pPr>
        <w:pStyle w:val="aff3"/>
        <w:numPr>
          <w:ilvl w:val="0"/>
          <w:numId w:val="4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点击修改密保手机号，修改账号密码</w:t>
      </w:r>
      <w:r w:rsidR="00C15749">
        <w:rPr>
          <w:rFonts w:hint="eastAsia"/>
          <w:sz w:val="20"/>
          <w:szCs w:val="20"/>
          <w:lang w:val="zh-CN"/>
        </w:rPr>
        <w:t>弹出对应弹框</w:t>
      </w:r>
      <w:r>
        <w:rPr>
          <w:rFonts w:hint="eastAsia"/>
          <w:sz w:val="20"/>
          <w:szCs w:val="20"/>
          <w:lang w:val="zh-CN"/>
        </w:rPr>
        <w:t>；</w:t>
      </w:r>
    </w:p>
    <w:p w:rsidR="00F65AD2" w:rsidRDefault="00B5608B" w:rsidP="006633D2">
      <w:pPr>
        <w:pStyle w:val="aff3"/>
        <w:numPr>
          <w:ilvl w:val="0"/>
          <w:numId w:val="4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点击退出登录，退出登录状态，返回到登录页面；</w:t>
      </w:r>
    </w:p>
    <w:p w:rsidR="00F65AD2" w:rsidRPr="00C15749" w:rsidRDefault="005134E8" w:rsidP="005263AC">
      <w:pPr>
        <w:pStyle w:val="aff3"/>
        <w:numPr>
          <w:ilvl w:val="0"/>
          <w:numId w:val="7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监管账号</w:t>
      </w:r>
      <w:r w:rsidR="00B5608B" w:rsidRPr="00C15749">
        <w:rPr>
          <w:rFonts w:hint="eastAsia"/>
          <w:sz w:val="20"/>
          <w:szCs w:val="20"/>
          <w:lang w:val="zh-CN"/>
        </w:rPr>
        <w:t>导航顶部展示默认头像，</w:t>
      </w:r>
      <w:r w:rsidR="00C31CD0" w:rsidRPr="00C15749">
        <w:rPr>
          <w:rFonts w:hint="eastAsia"/>
          <w:sz w:val="20"/>
          <w:szCs w:val="20"/>
          <w:lang w:val="zh-CN"/>
        </w:rPr>
        <w:t>部门名称</w:t>
      </w:r>
      <w:r w:rsidR="00B5608B" w:rsidRPr="00C15749">
        <w:rPr>
          <w:rFonts w:hint="eastAsia"/>
          <w:sz w:val="20"/>
          <w:szCs w:val="20"/>
          <w:lang w:val="zh-CN"/>
        </w:rPr>
        <w:t>，</w:t>
      </w:r>
      <w:r w:rsidR="00C31CD0" w:rsidRPr="00C15749">
        <w:rPr>
          <w:rFonts w:hint="eastAsia"/>
          <w:sz w:val="20"/>
          <w:szCs w:val="20"/>
          <w:lang w:val="zh-CN"/>
        </w:rPr>
        <w:t>姓名；</w:t>
      </w:r>
    </w:p>
    <w:p w:rsidR="00C15749" w:rsidRDefault="007C7C53" w:rsidP="00C15749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3）</w:t>
      </w:r>
      <w:r w:rsidR="000574F8">
        <w:rPr>
          <w:rFonts w:hint="eastAsia"/>
          <w:sz w:val="20"/>
          <w:szCs w:val="20"/>
          <w:lang w:val="zh-CN"/>
        </w:rPr>
        <w:t>监管总账号无部门和姓名，则直接展示默认头像和账号名即可；</w:t>
      </w:r>
    </w:p>
    <w:p w:rsidR="00C15749" w:rsidRDefault="000574F8" w:rsidP="00C15749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4）</w:t>
      </w:r>
      <w:r w:rsidR="0037370E">
        <w:rPr>
          <w:rFonts w:hint="eastAsia"/>
          <w:sz w:val="20"/>
          <w:szCs w:val="20"/>
          <w:lang w:val="zh-CN"/>
        </w:rPr>
        <w:t>修改密保手机</w:t>
      </w:r>
      <w:r w:rsidR="00B80200">
        <w:rPr>
          <w:rFonts w:hint="eastAsia"/>
          <w:sz w:val="20"/>
          <w:szCs w:val="20"/>
          <w:lang w:val="zh-CN"/>
        </w:rPr>
        <w:t>和修改账号密码</w:t>
      </w:r>
      <w:r w:rsidR="0037370E">
        <w:rPr>
          <w:rFonts w:hint="eastAsia"/>
          <w:sz w:val="20"/>
          <w:szCs w:val="20"/>
          <w:lang w:val="zh-CN"/>
        </w:rPr>
        <w:t>弹框</w:t>
      </w:r>
      <w:r w:rsidR="003D7E56">
        <w:rPr>
          <w:rFonts w:hint="eastAsia"/>
          <w:sz w:val="20"/>
          <w:szCs w:val="20"/>
          <w:lang w:val="zh-CN"/>
        </w:rPr>
        <w:t>功能</w:t>
      </w:r>
      <w:r w:rsidR="00B80200">
        <w:rPr>
          <w:rFonts w:hint="eastAsia"/>
          <w:sz w:val="20"/>
          <w:szCs w:val="20"/>
          <w:lang w:val="zh-CN"/>
        </w:rPr>
        <w:t>与企业</w:t>
      </w:r>
      <w:r w:rsidR="003D7E56">
        <w:rPr>
          <w:rFonts w:hint="eastAsia"/>
          <w:sz w:val="20"/>
          <w:szCs w:val="20"/>
          <w:lang w:val="zh-CN"/>
        </w:rPr>
        <w:t>平台</w:t>
      </w:r>
      <w:r w:rsidR="00B80200">
        <w:rPr>
          <w:rFonts w:hint="eastAsia"/>
          <w:sz w:val="20"/>
          <w:szCs w:val="20"/>
          <w:lang w:val="zh-CN"/>
        </w:rPr>
        <w:t>一致</w:t>
      </w:r>
    </w:p>
    <w:p w:rsidR="000A2A47" w:rsidRDefault="000A2A47" w:rsidP="000A2A47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br w:type="page"/>
      </w:r>
    </w:p>
    <w:p w:rsidR="000A2A47" w:rsidRPr="000A2A47" w:rsidRDefault="000A2A47" w:rsidP="00C15749">
      <w:pPr>
        <w:pStyle w:val="3"/>
        <w:rPr>
          <w:lang w:val="zh-CN"/>
        </w:rPr>
      </w:pPr>
      <w:bookmarkStart w:id="14" w:name="_Toc19106641"/>
      <w:r>
        <w:rPr>
          <w:rFonts w:hint="eastAsia"/>
          <w:lang w:val="zh-CN"/>
        </w:rPr>
        <w:lastRenderedPageBreak/>
        <w:t>修改密码及手机号</w:t>
      </w:r>
      <w:bookmarkEnd w:id="14"/>
    </w:p>
    <w:p w:rsidR="000A2A47" w:rsidRDefault="000A2A47" w:rsidP="00C15749">
      <w:pPr>
        <w:rPr>
          <w:noProof/>
        </w:rPr>
      </w:pPr>
      <w:r>
        <w:rPr>
          <w:noProof/>
        </w:rPr>
        <w:drawing>
          <wp:inline distT="0" distB="0" distL="0" distR="0" wp14:anchorId="322E836B" wp14:editId="3D746973">
            <wp:extent cx="2943225" cy="1976866"/>
            <wp:effectExtent l="19050" t="19050" r="9525" b="2349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61592" cy="1989203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C15749" w:rsidRPr="00D330E6" w:rsidRDefault="0037370E" w:rsidP="00C15749">
      <w:pPr>
        <w:rPr>
          <w:noProof/>
        </w:rPr>
      </w:pPr>
      <w:r>
        <w:rPr>
          <w:noProof/>
        </w:rPr>
        <w:drawing>
          <wp:inline distT="0" distB="0" distL="0" distR="0" wp14:anchorId="70876A4B" wp14:editId="1EA0664E">
            <wp:extent cx="2943225" cy="2158362"/>
            <wp:effectExtent l="19050" t="19050" r="9525" b="139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1908" cy="226739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80200" w:rsidRPr="00B80200">
        <w:rPr>
          <w:noProof/>
        </w:rPr>
        <w:t xml:space="preserve"> </w:t>
      </w:r>
      <w:r w:rsidR="00D330E6">
        <w:rPr>
          <w:rFonts w:hint="eastAsia"/>
          <w:noProof/>
        </w:rPr>
        <w:t xml:space="preserve"> </w:t>
      </w:r>
      <w:r w:rsidR="00D330E6">
        <w:rPr>
          <w:noProof/>
        </w:rPr>
        <w:t xml:space="preserve"> </w:t>
      </w:r>
    </w:p>
    <w:p w:rsidR="000A2A47" w:rsidRDefault="000A2A47" w:rsidP="005263AC">
      <w:pPr>
        <w:pStyle w:val="aff3"/>
        <w:numPr>
          <w:ilvl w:val="0"/>
          <w:numId w:val="37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</w:rPr>
        <w:t>修改密码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使用旧密码修改密码；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旧密码需输入正确，否则提示：旧密码错误；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需校验新密码及确认新密码是否一致，不一致则无法保存，并提示：密码不一致，请重新输入；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  <w:lang w:val="zh-CN"/>
        </w:rPr>
        <w:t>密码修改成功后自动退出该账号并跳转至登录页面；</w:t>
      </w:r>
    </w:p>
    <w:p w:rsidR="000A2A47" w:rsidRDefault="000A2A47" w:rsidP="005263AC">
      <w:pPr>
        <w:pStyle w:val="aff3"/>
        <w:numPr>
          <w:ilvl w:val="0"/>
          <w:numId w:val="36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</w:rPr>
        <w:t>修改密保手机号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</w:rPr>
        <w:t>通过验证旧密保手机号来修改；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</w:rPr>
      </w:pPr>
      <w:r>
        <w:rPr>
          <w:rFonts w:hint="eastAsia"/>
          <w:sz w:val="20"/>
          <w:szCs w:val="20"/>
          <w:lang w:val="zh-CN"/>
        </w:rPr>
        <w:t>点击获取验证码按钮，则发送验证码至相应的</w:t>
      </w:r>
      <w:r>
        <w:rPr>
          <w:rFonts w:hint="eastAsia"/>
          <w:sz w:val="20"/>
          <w:szCs w:val="20"/>
        </w:rPr>
        <w:t>密保</w:t>
      </w:r>
      <w:r>
        <w:rPr>
          <w:rFonts w:hint="eastAsia"/>
          <w:sz w:val="20"/>
          <w:szCs w:val="20"/>
          <w:lang w:val="zh-CN"/>
        </w:rPr>
        <w:t>手机</w:t>
      </w:r>
      <w:r>
        <w:rPr>
          <w:rFonts w:hint="eastAsia"/>
          <w:sz w:val="20"/>
          <w:szCs w:val="20"/>
        </w:rPr>
        <w:t>号</w:t>
      </w:r>
      <w:r>
        <w:rPr>
          <w:rFonts w:hint="eastAsia"/>
          <w:sz w:val="20"/>
          <w:szCs w:val="20"/>
          <w:lang w:val="zh-CN"/>
        </w:rPr>
        <w:t>；</w:t>
      </w:r>
    </w:p>
    <w:p w:rsidR="000A2A47" w:rsidRDefault="000A2A47" w:rsidP="005263AC">
      <w:pPr>
        <w:pStyle w:val="aff3"/>
        <w:numPr>
          <w:ilvl w:val="0"/>
          <w:numId w:val="35"/>
        </w:numPr>
        <w:ind w:firstLineChars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</w:rPr>
        <w:t>其他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显示该企业的登录账号以及密码手机，其中密保手机脱敏处理，仅显示前3位后4位，中间4位以“*”替代；</w:t>
      </w:r>
    </w:p>
    <w:p w:rsidR="000A2A47" w:rsidRDefault="000A2A47" w:rsidP="000A2A47">
      <w:pPr>
        <w:pStyle w:val="aff3"/>
        <w:ind w:leftChars="200" w:left="440" w:firstLineChars="0" w:firstLine="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展示当前账号、密码手机号（脱敏），不可修改；</w:t>
      </w:r>
    </w:p>
    <w:p w:rsidR="000A2A47" w:rsidRDefault="000A2A47" w:rsidP="000A2A47">
      <w:pPr>
        <w:pStyle w:val="aff3"/>
        <w:ind w:leftChars="100" w:left="220" w:firstLineChars="100" w:firstLine="20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验证码、新密码、确认新密码、新密保手机号输入规则请查看</w:t>
      </w:r>
      <w:hyperlink r:id="rId27" w:history="1">
        <w:r>
          <w:rPr>
            <w:rStyle w:val="af"/>
            <w:rFonts w:hint="eastAsia"/>
            <w:sz w:val="20"/>
            <w:szCs w:val="20"/>
            <w:lang w:val="zh-CN"/>
          </w:rPr>
          <w:t>系统通用规则</w:t>
        </w:r>
        <w:r>
          <w:rPr>
            <w:rStyle w:val="af"/>
            <w:sz w:val="20"/>
            <w:szCs w:val="20"/>
            <w:lang w:val="zh-CN"/>
          </w:rPr>
          <w:t>v1.0_PRD.docx</w:t>
        </w:r>
      </w:hyperlink>
      <w:r>
        <w:rPr>
          <w:sz w:val="20"/>
          <w:szCs w:val="20"/>
          <w:lang w:val="zh-CN"/>
        </w:rPr>
        <w:t>文档</w:t>
      </w:r>
      <w:r>
        <w:rPr>
          <w:rFonts w:hint="eastAsia"/>
          <w:sz w:val="20"/>
          <w:szCs w:val="20"/>
          <w:lang w:val="zh-CN"/>
        </w:rPr>
        <w:t>；</w:t>
      </w:r>
    </w:p>
    <w:p w:rsidR="00C15749" w:rsidRPr="00C15749" w:rsidRDefault="00C15749" w:rsidP="00506238">
      <w:pPr>
        <w:spacing w:before="0" w:after="0" w:line="240" w:lineRule="auto"/>
        <w:rPr>
          <w:sz w:val="20"/>
          <w:szCs w:val="20"/>
          <w:lang w:val="zh-CN"/>
        </w:rPr>
      </w:pPr>
    </w:p>
    <w:p w:rsidR="00F65AD2" w:rsidRDefault="00E10EBC">
      <w:pPr>
        <w:pStyle w:val="3"/>
        <w:rPr>
          <w:lang w:val="zh-CN"/>
        </w:rPr>
      </w:pPr>
      <w:bookmarkStart w:id="15" w:name="_Toc19106642"/>
      <w:r>
        <w:rPr>
          <w:rFonts w:hint="eastAsia"/>
          <w:lang w:val="zh-CN"/>
        </w:rPr>
        <w:lastRenderedPageBreak/>
        <w:t>首页</w:t>
      </w:r>
      <w:r w:rsidR="00340C66">
        <w:rPr>
          <w:rFonts w:hint="eastAsia"/>
          <w:lang w:val="zh-CN"/>
        </w:rPr>
        <w:t>统计</w:t>
      </w:r>
      <w:bookmarkEnd w:id="15"/>
    </w:p>
    <w:p w:rsidR="00E10EBC" w:rsidRDefault="00B5608B" w:rsidP="00E10EBC">
      <w:pPr>
        <w:rPr>
          <w:sz w:val="21"/>
          <w:szCs w:val="21"/>
          <w:lang w:val="zh-CN"/>
        </w:rPr>
      </w:pPr>
      <w:r>
        <w:rPr>
          <w:rFonts w:hint="eastAsia"/>
          <w:color w:val="00B0F0"/>
          <w:sz w:val="21"/>
          <w:szCs w:val="21"/>
          <w:lang w:val="zh-CN"/>
        </w:rPr>
        <w:t>原型设计：</w:t>
      </w:r>
      <w:r w:rsidR="00596D45">
        <w:rPr>
          <w:rFonts w:hint="eastAsia"/>
          <w:sz w:val="21"/>
          <w:szCs w:val="21"/>
          <w:lang w:val="zh-CN"/>
        </w:rPr>
        <w:t>首页</w:t>
      </w:r>
    </w:p>
    <w:p w:rsidR="00724483" w:rsidRDefault="00E354AB" w:rsidP="00E10EBC">
      <w:pPr>
        <w:rPr>
          <w:lang w:val="zh-CN"/>
        </w:rPr>
      </w:pPr>
      <w:r>
        <w:rPr>
          <w:noProof/>
        </w:rPr>
        <w:drawing>
          <wp:inline distT="0" distB="0" distL="0" distR="0" wp14:anchorId="75B3253A" wp14:editId="0126EADF">
            <wp:extent cx="5943600" cy="42170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1）待审核企业</w:t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展示管辖区域、管辖行业范围内，最新提交的企业账号申请；</w:t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单行数据展示内容为：企业名称、提交注册的时间；</w:t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展示数据条数视U</w:t>
      </w:r>
      <w:r>
        <w:rPr>
          <w:lang w:val="zh-CN"/>
        </w:rPr>
        <w:t>I</w:t>
      </w:r>
      <w:r>
        <w:rPr>
          <w:rFonts w:hint="eastAsia"/>
          <w:lang w:val="zh-CN"/>
        </w:rPr>
        <w:t>图而定；</w:t>
      </w:r>
    </w:p>
    <w:p w:rsidR="00B77840" w:rsidRDefault="00B77840" w:rsidP="00E10EBC">
      <w:pPr>
        <w:rPr>
          <w:lang w:val="zh-CN"/>
        </w:rPr>
      </w:pPr>
      <w:r>
        <w:rPr>
          <w:rFonts w:hint="eastAsia"/>
          <w:lang w:val="zh-CN"/>
        </w:rPr>
        <w:t>点击【查看全部】按钮跳转到企业审核列表页，筛选出状态为【待审核】企业申请；</w:t>
      </w:r>
    </w:p>
    <w:p w:rsidR="00B77840" w:rsidRDefault="00B77840" w:rsidP="00E10EBC">
      <w:pPr>
        <w:rPr>
          <w:color w:val="FF0000"/>
          <w:lang w:val="zh-CN"/>
        </w:rPr>
      </w:pPr>
      <w:r w:rsidRPr="00B77840">
        <w:rPr>
          <w:rFonts w:hint="eastAsia"/>
          <w:color w:val="FF0000"/>
          <w:lang w:val="zh-CN"/>
        </w:rPr>
        <w:t>如果账号没有企业账号审核的权限，则在首页隐藏此模块；</w:t>
      </w:r>
    </w:p>
    <w:p w:rsidR="007C3905" w:rsidRPr="00B77840" w:rsidRDefault="007C3905" w:rsidP="00E10EBC">
      <w:pPr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待审核企业数量为0，板块展示文案：暂无待审核企业</w:t>
      </w:r>
    </w:p>
    <w:p w:rsidR="00B77840" w:rsidRP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2）待处理预警</w:t>
      </w:r>
    </w:p>
    <w:p w:rsid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展示管辖区域、管辖行业范围内，最新产生的状态为待处理的预警；</w:t>
      </w:r>
    </w:p>
    <w:p w:rsid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单行数据展示内容为：预警类型、企业名称、预警产生时间；</w:t>
      </w:r>
    </w:p>
    <w:p w:rsid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展示数据条数视U</w:t>
      </w:r>
      <w:r>
        <w:rPr>
          <w:lang w:val="zh-CN"/>
        </w:rPr>
        <w:t>I</w:t>
      </w:r>
      <w:r>
        <w:rPr>
          <w:rFonts w:hint="eastAsia"/>
          <w:lang w:val="zh-CN"/>
        </w:rPr>
        <w:t>图而定；</w:t>
      </w:r>
    </w:p>
    <w:p w:rsidR="00B77840" w:rsidRDefault="00B77840" w:rsidP="00B77840">
      <w:pPr>
        <w:rPr>
          <w:lang w:val="zh-CN"/>
        </w:rPr>
      </w:pPr>
      <w:r>
        <w:rPr>
          <w:rFonts w:hint="eastAsia"/>
          <w:lang w:val="zh-CN"/>
        </w:rPr>
        <w:t>点击【查看全部】按钮跳转到预警列表页，筛选出状态为【待处理】的预警；</w:t>
      </w:r>
    </w:p>
    <w:p w:rsidR="00B77840" w:rsidRDefault="00B77840" w:rsidP="00B77840">
      <w:pPr>
        <w:rPr>
          <w:color w:val="FF0000"/>
          <w:lang w:val="zh-CN"/>
        </w:rPr>
      </w:pPr>
      <w:r w:rsidRPr="00B77840">
        <w:rPr>
          <w:rFonts w:hint="eastAsia"/>
          <w:color w:val="FF0000"/>
          <w:lang w:val="zh-CN"/>
        </w:rPr>
        <w:lastRenderedPageBreak/>
        <w:t>如果账号没有</w:t>
      </w:r>
      <w:r>
        <w:rPr>
          <w:rFonts w:hint="eastAsia"/>
          <w:color w:val="FF0000"/>
          <w:lang w:val="zh-CN"/>
        </w:rPr>
        <w:t>预警列表</w:t>
      </w:r>
      <w:r w:rsidRPr="00B77840">
        <w:rPr>
          <w:rFonts w:hint="eastAsia"/>
          <w:color w:val="FF0000"/>
          <w:lang w:val="zh-CN"/>
        </w:rPr>
        <w:t>的权限，则在首页隐藏此模块；</w:t>
      </w:r>
    </w:p>
    <w:p w:rsidR="00856EAE" w:rsidRPr="007C18B6" w:rsidRDefault="007C3905" w:rsidP="007C18B6">
      <w:pPr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待审核企业数量为0，板块展示文案：暂无待审核企业；</w:t>
      </w:r>
    </w:p>
    <w:p w:rsidR="00856EAE" w:rsidRPr="00856EAE" w:rsidRDefault="00856EAE" w:rsidP="005263AC">
      <w:pPr>
        <w:pStyle w:val="aff3"/>
        <w:numPr>
          <w:ilvl w:val="0"/>
          <w:numId w:val="7"/>
        </w:numPr>
        <w:ind w:firstLineChars="0"/>
        <w:rPr>
          <w:lang w:val="zh-CN"/>
        </w:rPr>
      </w:pPr>
      <w:r>
        <w:rPr>
          <w:rFonts w:hint="eastAsia"/>
          <w:lang w:val="zh-CN"/>
        </w:rPr>
        <w:t>已入驻未录入人员企业：</w:t>
      </w:r>
      <w:r>
        <w:rPr>
          <w:rFonts w:ascii="Segoe UI Symbol" w:hAnsi="Segoe UI Symbol" w:cs="Segoe UI Symbol" w:hint="eastAsia"/>
          <w:lang w:val="zh-CN"/>
        </w:rPr>
        <w:t>指统计出管辖区域、管辖行业范围内未录入员工的企业；</w:t>
      </w:r>
    </w:p>
    <w:p w:rsidR="00856EAE" w:rsidRPr="00856EAE" w:rsidRDefault="00856EAE" w:rsidP="005263AC">
      <w:pPr>
        <w:pStyle w:val="aff3"/>
        <w:numPr>
          <w:ilvl w:val="0"/>
          <w:numId w:val="7"/>
        </w:numPr>
        <w:ind w:firstLineChars="0"/>
        <w:rPr>
          <w:lang w:val="zh-CN"/>
        </w:rPr>
      </w:pPr>
      <w:r>
        <w:rPr>
          <w:rFonts w:ascii="Segoe UI Symbol" w:hAnsi="Segoe UI Symbol" w:cs="Segoe UI Symbol" w:hint="eastAsia"/>
          <w:lang w:val="zh-CN"/>
        </w:rPr>
        <w:t>已入驻未考勤企业：指统计出管辖区域、行业范围内没有考勤记录的企业</w:t>
      </w:r>
      <w:r>
        <w:rPr>
          <w:rFonts w:ascii="Segoe UI Symbol" w:hAnsi="Segoe UI Symbol" w:cs="Segoe UI Symbol" w:hint="eastAsia"/>
          <w:lang w:val="zh-CN"/>
        </w:rPr>
        <w:t xml:space="preserve"> </w:t>
      </w:r>
      <w:r>
        <w:rPr>
          <w:rFonts w:ascii="Segoe UI Symbol" w:hAnsi="Segoe UI Symbol" w:cs="Segoe UI Symbol" w:hint="eastAsia"/>
          <w:lang w:val="zh-CN"/>
        </w:rPr>
        <w:t>；</w:t>
      </w:r>
    </w:p>
    <w:p w:rsidR="00856EAE" w:rsidRPr="00856EAE" w:rsidRDefault="00856EAE" w:rsidP="005263AC">
      <w:pPr>
        <w:pStyle w:val="aff3"/>
        <w:numPr>
          <w:ilvl w:val="0"/>
          <w:numId w:val="7"/>
        </w:numPr>
        <w:ind w:firstLineChars="0"/>
        <w:rPr>
          <w:lang w:val="zh-CN"/>
        </w:rPr>
      </w:pPr>
      <w:r>
        <w:rPr>
          <w:rFonts w:ascii="Segoe UI Symbol" w:hAnsi="Segoe UI Symbol" w:cs="Segoe UI Symbol" w:hint="eastAsia"/>
          <w:lang w:val="zh-CN"/>
        </w:rPr>
        <w:t>已入驻未代发工资企业：指统计出管辖区域、行业范围内没有实发工资记录的企业；</w:t>
      </w:r>
    </w:p>
    <w:p w:rsidR="00856EAE" w:rsidRDefault="0052515D" w:rsidP="00856EAE">
      <w:pPr>
        <w:rPr>
          <w:lang w:val="zh-CN"/>
        </w:rPr>
      </w:pPr>
      <w:r>
        <w:rPr>
          <w:lang w:val="zh-CN"/>
        </w:rPr>
        <w:t>6</w:t>
      </w:r>
      <w:r>
        <w:rPr>
          <w:rFonts w:hint="eastAsia"/>
          <w:lang w:val="zh-CN"/>
        </w:rPr>
        <w:t>）</w:t>
      </w:r>
      <w:r w:rsidR="00856EAE">
        <w:rPr>
          <w:rFonts w:hint="eastAsia"/>
          <w:lang w:val="zh-CN"/>
        </w:rPr>
        <w:t>数据概况</w:t>
      </w:r>
    </w:p>
    <w:p w:rsidR="00856EAE" w:rsidRDefault="00856EAE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数据</w:t>
      </w:r>
      <w:r w:rsidR="004130EB">
        <w:rPr>
          <w:rFonts w:hint="eastAsia"/>
          <w:lang w:val="zh-CN"/>
        </w:rPr>
        <w:t>统计</w:t>
      </w:r>
      <w:r w:rsidRPr="00FC3345">
        <w:rPr>
          <w:rFonts w:hint="eastAsia"/>
          <w:lang w:val="zh-CN"/>
        </w:rPr>
        <w:t>范围：</w:t>
      </w:r>
      <w:r w:rsidR="004130EB">
        <w:rPr>
          <w:rFonts w:hint="eastAsia"/>
          <w:lang w:val="zh-CN"/>
        </w:rPr>
        <w:t>统计账号管辖区域和管辖行业范围内的数据</w:t>
      </w:r>
      <w:r w:rsidR="008A4C53">
        <w:rPr>
          <w:rFonts w:hint="eastAsia"/>
          <w:lang w:val="zh-CN"/>
        </w:rPr>
        <w:t>；</w:t>
      </w:r>
    </w:p>
    <w:p w:rsidR="008A4C53" w:rsidRDefault="008A4C53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企业总数：管辖区域和管辖行业范围内的企业总数；</w:t>
      </w:r>
    </w:p>
    <w:p w:rsidR="008A4C53" w:rsidRPr="00FC3345" w:rsidRDefault="008A4C53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考勤企业数：</w:t>
      </w:r>
      <w:r>
        <w:rPr>
          <w:rFonts w:hint="eastAsia"/>
          <w:lang w:val="zh-CN"/>
        </w:rPr>
        <w:t>管辖区域和行业</w:t>
      </w:r>
      <w:r w:rsidRPr="00FC3345">
        <w:rPr>
          <w:rFonts w:hint="eastAsia"/>
          <w:lang w:val="zh-CN"/>
        </w:rPr>
        <w:t>范围内存在员工考勤记录的企业；</w:t>
      </w:r>
    </w:p>
    <w:p w:rsidR="008A4C53" w:rsidRPr="008A4C53" w:rsidRDefault="008A4C53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本月考勤数：</w:t>
      </w:r>
      <w:r>
        <w:rPr>
          <w:rFonts w:hint="eastAsia"/>
          <w:lang w:val="zh-CN"/>
        </w:rPr>
        <w:t>管辖区域和</w:t>
      </w:r>
      <w:r w:rsidRPr="00FC3345">
        <w:rPr>
          <w:rFonts w:hint="eastAsia"/>
          <w:lang w:val="zh-CN"/>
        </w:rPr>
        <w:t>范围内所有企业的本月员工考勤总</w:t>
      </w:r>
      <w:r>
        <w:rPr>
          <w:rFonts w:hint="eastAsia"/>
          <w:lang w:val="zh-CN"/>
        </w:rPr>
        <w:t>人次，1次考勤算做1人次，无需去重处理</w:t>
      </w:r>
      <w:r w:rsidRPr="00FC3345">
        <w:rPr>
          <w:rFonts w:hint="eastAsia"/>
          <w:lang w:val="zh-CN"/>
        </w:rPr>
        <w:t>；</w:t>
      </w:r>
    </w:p>
    <w:p w:rsidR="00856EAE" w:rsidRPr="00FC3345" w:rsidRDefault="00856EAE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务工总数：</w:t>
      </w:r>
      <w:r w:rsidR="008A4C53">
        <w:rPr>
          <w:rFonts w:hint="eastAsia"/>
          <w:lang w:val="zh-CN"/>
        </w:rPr>
        <w:t>管辖区域和行业</w:t>
      </w:r>
      <w:r w:rsidR="00596D45">
        <w:rPr>
          <w:rFonts w:hint="eastAsia"/>
          <w:lang w:val="zh-CN"/>
        </w:rPr>
        <w:t>范围</w:t>
      </w:r>
      <w:r w:rsidRPr="00FC3345">
        <w:rPr>
          <w:rFonts w:hint="eastAsia"/>
          <w:lang w:val="zh-CN"/>
        </w:rPr>
        <w:t>内的企业员工总数，包括在职和离职，以身份证号去重；</w:t>
      </w:r>
    </w:p>
    <w:p w:rsidR="00856EAE" w:rsidRPr="00FC3345" w:rsidRDefault="00856EAE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本月新增人数：</w:t>
      </w:r>
      <w:r w:rsidR="008A4C53">
        <w:rPr>
          <w:rFonts w:hint="eastAsia"/>
          <w:lang w:val="zh-CN"/>
        </w:rPr>
        <w:t>管辖区域和行业</w:t>
      </w:r>
      <w:r w:rsidRPr="00FC3345">
        <w:rPr>
          <w:rFonts w:hint="eastAsia"/>
          <w:lang w:val="zh-CN"/>
        </w:rPr>
        <w:t>范围内的</w:t>
      </w:r>
      <w:r w:rsidR="00D65709">
        <w:rPr>
          <w:rFonts w:hint="eastAsia"/>
          <w:lang w:val="zh-CN"/>
        </w:rPr>
        <w:t>本月</w:t>
      </w:r>
      <w:r w:rsidR="00C3396B" w:rsidRPr="00FC3345">
        <w:rPr>
          <w:rFonts w:hint="eastAsia"/>
          <w:lang w:val="zh-CN"/>
        </w:rPr>
        <w:t>录入</w:t>
      </w:r>
      <w:r w:rsidR="00D65709">
        <w:rPr>
          <w:rFonts w:hint="eastAsia"/>
          <w:lang w:val="zh-CN"/>
        </w:rPr>
        <w:t>系统</w:t>
      </w:r>
      <w:r w:rsidR="00C3396B" w:rsidRPr="00FC3345">
        <w:rPr>
          <w:rFonts w:hint="eastAsia"/>
          <w:lang w:val="zh-CN"/>
        </w:rPr>
        <w:t>的</w:t>
      </w:r>
      <w:r w:rsidRPr="00FC3345">
        <w:rPr>
          <w:rFonts w:hint="eastAsia"/>
          <w:lang w:val="zh-CN"/>
        </w:rPr>
        <w:t>企业员工数量，包括在职和离职，以身份证号去重；</w:t>
      </w:r>
    </w:p>
    <w:p w:rsidR="00FC3345" w:rsidRPr="00FC3345" w:rsidRDefault="00FC3345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本月离职人数：</w:t>
      </w:r>
      <w:r w:rsidR="008A4C53">
        <w:rPr>
          <w:rFonts w:hint="eastAsia"/>
          <w:lang w:val="zh-CN"/>
        </w:rPr>
        <w:t>管辖区域和行业范围</w:t>
      </w:r>
      <w:r w:rsidRPr="00FC3345">
        <w:rPr>
          <w:rFonts w:hint="eastAsia"/>
          <w:lang w:val="zh-CN"/>
        </w:rPr>
        <w:t>内的</w:t>
      </w:r>
      <w:r w:rsidR="002730C2">
        <w:rPr>
          <w:rFonts w:hint="eastAsia"/>
          <w:lang w:val="zh-CN"/>
        </w:rPr>
        <w:t>离职时间在本月</w:t>
      </w:r>
      <w:r w:rsidRPr="00FC3345">
        <w:rPr>
          <w:rFonts w:hint="eastAsia"/>
          <w:lang w:val="zh-CN"/>
        </w:rPr>
        <w:t>的企业员工数量，包括在职和离职，以身份证号去重；</w:t>
      </w:r>
    </w:p>
    <w:p w:rsidR="00856EAE" w:rsidRPr="00FC3345" w:rsidRDefault="008A4C53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>
        <w:rPr>
          <w:rFonts w:hint="eastAsia"/>
          <w:lang w:val="zh-CN"/>
        </w:rPr>
        <w:t>开设专户企业</w:t>
      </w:r>
      <w:r w:rsidR="00FC3345" w:rsidRPr="00FC3345">
        <w:rPr>
          <w:rFonts w:hint="eastAsia"/>
          <w:lang w:val="zh-CN"/>
        </w:rPr>
        <w:t>：</w:t>
      </w:r>
      <w:r>
        <w:rPr>
          <w:rFonts w:hint="eastAsia"/>
          <w:lang w:val="zh-CN"/>
        </w:rPr>
        <w:t>管辖区域和行业</w:t>
      </w:r>
      <w:r w:rsidR="00596D45" w:rsidRPr="00FC3345">
        <w:rPr>
          <w:rFonts w:hint="eastAsia"/>
          <w:lang w:val="zh-CN"/>
        </w:rPr>
        <w:t>范围内</w:t>
      </w:r>
      <w:r w:rsidR="00B22155">
        <w:rPr>
          <w:rFonts w:hint="eastAsia"/>
          <w:lang w:val="zh-CN"/>
        </w:rPr>
        <w:t>填写了</w:t>
      </w:r>
      <w:r w:rsidR="00FC3345" w:rsidRPr="00FC3345">
        <w:rPr>
          <w:rFonts w:hint="eastAsia"/>
          <w:lang w:val="zh-CN"/>
        </w:rPr>
        <w:t>专户</w:t>
      </w:r>
      <w:r w:rsidR="00B22155">
        <w:rPr>
          <w:rFonts w:hint="eastAsia"/>
          <w:lang w:val="zh-CN"/>
        </w:rPr>
        <w:t>账号</w:t>
      </w:r>
      <w:r w:rsidR="00FC3345" w:rsidRPr="00FC3345">
        <w:rPr>
          <w:rFonts w:hint="eastAsia"/>
          <w:lang w:val="zh-CN"/>
        </w:rPr>
        <w:t>的企业总数；</w:t>
      </w:r>
    </w:p>
    <w:p w:rsidR="00FC3345" w:rsidRPr="00FC3345" w:rsidRDefault="00FC3345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本月新增专户：</w:t>
      </w:r>
      <w:r w:rsidR="00521099">
        <w:rPr>
          <w:rFonts w:hint="eastAsia"/>
          <w:lang w:val="zh-CN"/>
        </w:rPr>
        <w:t>管辖区域和行业</w:t>
      </w:r>
      <w:r w:rsidR="00596D45" w:rsidRPr="00FC3345">
        <w:rPr>
          <w:rFonts w:hint="eastAsia"/>
          <w:lang w:val="zh-CN"/>
        </w:rPr>
        <w:t>范围内</w:t>
      </w:r>
      <w:r w:rsidRPr="00FC3345">
        <w:rPr>
          <w:rFonts w:hint="eastAsia"/>
          <w:lang w:val="zh-CN"/>
        </w:rPr>
        <w:t>本月新增</w:t>
      </w:r>
      <w:r w:rsidR="00521099">
        <w:rPr>
          <w:rFonts w:hint="eastAsia"/>
          <w:lang w:val="zh-CN"/>
        </w:rPr>
        <w:t>的，</w:t>
      </w:r>
      <w:r w:rsidRPr="00FC3345">
        <w:rPr>
          <w:rFonts w:hint="eastAsia"/>
          <w:lang w:val="zh-CN"/>
        </w:rPr>
        <w:t>填写</w:t>
      </w:r>
      <w:r w:rsidR="00521099">
        <w:rPr>
          <w:rFonts w:hint="eastAsia"/>
          <w:lang w:val="zh-CN"/>
        </w:rPr>
        <w:t>了</w:t>
      </w:r>
      <w:r w:rsidRPr="00FC3345">
        <w:rPr>
          <w:rFonts w:hint="eastAsia"/>
          <w:lang w:val="zh-CN"/>
        </w:rPr>
        <w:t>专户的企业</w:t>
      </w:r>
      <w:r w:rsidR="00B22155">
        <w:rPr>
          <w:rFonts w:hint="eastAsia"/>
          <w:lang w:val="zh-CN"/>
        </w:rPr>
        <w:t>数量</w:t>
      </w:r>
      <w:r w:rsidRPr="00FC3345">
        <w:rPr>
          <w:rFonts w:hint="eastAsia"/>
          <w:lang w:val="zh-CN"/>
        </w:rPr>
        <w:t>；</w:t>
      </w:r>
    </w:p>
    <w:p w:rsidR="00FC3345" w:rsidRDefault="00521099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>
        <w:rPr>
          <w:rFonts w:hint="eastAsia"/>
          <w:lang w:val="zh-CN"/>
        </w:rPr>
        <w:t>专户代发总额</w:t>
      </w:r>
      <w:r w:rsidR="00FC3345" w:rsidRPr="00FC3345">
        <w:rPr>
          <w:rFonts w:hint="eastAsia"/>
          <w:lang w:val="zh-CN"/>
        </w:rPr>
        <w:t>：</w:t>
      </w:r>
      <w:r>
        <w:rPr>
          <w:rFonts w:hint="eastAsia"/>
          <w:lang w:val="zh-CN"/>
        </w:rPr>
        <w:t>管辖</w:t>
      </w:r>
      <w:r w:rsidR="00596D45" w:rsidRPr="00FC3345">
        <w:rPr>
          <w:rFonts w:hint="eastAsia"/>
          <w:lang w:val="zh-CN"/>
        </w:rPr>
        <w:t>区域</w:t>
      </w:r>
      <w:r>
        <w:rPr>
          <w:rFonts w:hint="eastAsia"/>
          <w:lang w:val="zh-CN"/>
        </w:rPr>
        <w:t>和</w:t>
      </w:r>
      <w:r w:rsidR="00596D45">
        <w:rPr>
          <w:rFonts w:hint="eastAsia"/>
          <w:lang w:val="zh-CN"/>
        </w:rPr>
        <w:t>行业</w:t>
      </w:r>
      <w:r w:rsidR="00596D45" w:rsidRPr="00FC3345">
        <w:rPr>
          <w:rFonts w:hint="eastAsia"/>
          <w:lang w:val="zh-CN"/>
        </w:rPr>
        <w:t>范围内</w:t>
      </w:r>
      <w:r w:rsidR="00FC3345" w:rsidRPr="00FC3345">
        <w:rPr>
          <w:rFonts w:hint="eastAsia"/>
          <w:lang w:val="zh-CN"/>
        </w:rPr>
        <w:t>所有企业的实发总金额；</w:t>
      </w:r>
    </w:p>
    <w:p w:rsidR="00521099" w:rsidRPr="00FC3345" w:rsidRDefault="00521099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>
        <w:rPr>
          <w:rFonts w:hint="eastAsia"/>
          <w:lang w:val="zh-CN"/>
        </w:rPr>
        <w:t>代发企业总数：管辖区域和行业范围内存在实发记录的企业总数；</w:t>
      </w:r>
    </w:p>
    <w:p w:rsidR="00FC3345" w:rsidRPr="00FC3345" w:rsidRDefault="00FC3345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代发总人次：</w:t>
      </w:r>
      <w:r w:rsidR="00521099">
        <w:rPr>
          <w:rFonts w:hint="eastAsia"/>
          <w:lang w:val="zh-CN"/>
        </w:rPr>
        <w:t>管辖区域和行业</w:t>
      </w:r>
      <w:r w:rsidR="00596D45" w:rsidRPr="00FC3345">
        <w:rPr>
          <w:rFonts w:hint="eastAsia"/>
          <w:lang w:val="zh-CN"/>
        </w:rPr>
        <w:t>范围内</w:t>
      </w:r>
      <w:r w:rsidRPr="00FC3345">
        <w:rPr>
          <w:rFonts w:hint="eastAsia"/>
          <w:lang w:val="zh-CN"/>
        </w:rPr>
        <w:t>所有企业的实发总人次；</w:t>
      </w:r>
    </w:p>
    <w:p w:rsidR="00FC3345" w:rsidRPr="00FC3345" w:rsidRDefault="00FC3345" w:rsidP="005263AC">
      <w:pPr>
        <w:pStyle w:val="aff3"/>
        <w:numPr>
          <w:ilvl w:val="0"/>
          <w:numId w:val="21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本月代发金额：</w:t>
      </w:r>
      <w:r w:rsidR="00521099">
        <w:rPr>
          <w:rFonts w:hint="eastAsia"/>
          <w:lang w:val="zh-CN"/>
        </w:rPr>
        <w:t>管辖区域和</w:t>
      </w:r>
      <w:r w:rsidR="00596D45">
        <w:rPr>
          <w:rFonts w:hint="eastAsia"/>
          <w:lang w:val="zh-CN"/>
        </w:rPr>
        <w:t>行业</w:t>
      </w:r>
      <w:r w:rsidR="00596D45" w:rsidRPr="00FC3345">
        <w:rPr>
          <w:rFonts w:hint="eastAsia"/>
          <w:lang w:val="zh-CN"/>
        </w:rPr>
        <w:t>范围内</w:t>
      </w:r>
      <w:r w:rsidRPr="00FC3345">
        <w:rPr>
          <w:rFonts w:hint="eastAsia"/>
          <w:lang w:val="zh-CN"/>
        </w:rPr>
        <w:t>所有企业本月代发总金额</w:t>
      </w:r>
      <w:r w:rsidR="006416DB">
        <w:rPr>
          <w:rFonts w:hint="eastAsia"/>
          <w:lang w:val="zh-CN"/>
        </w:rPr>
        <w:t>（实发）</w:t>
      </w:r>
      <w:r w:rsidRPr="00FC3345">
        <w:rPr>
          <w:rFonts w:hint="eastAsia"/>
          <w:lang w:val="zh-CN"/>
        </w:rPr>
        <w:t>；</w:t>
      </w:r>
    </w:p>
    <w:p w:rsidR="00FC3345" w:rsidRPr="00FC3345" w:rsidRDefault="00521099" w:rsidP="00FC3345">
      <w:pPr>
        <w:rPr>
          <w:lang w:val="zh-CN"/>
        </w:rPr>
      </w:pPr>
      <w:r>
        <w:rPr>
          <w:lang w:val="zh-CN"/>
        </w:rPr>
        <w:t>7</w:t>
      </w:r>
      <w:r w:rsidR="00FC3345" w:rsidRPr="00FC3345">
        <w:rPr>
          <w:rFonts w:hint="eastAsia"/>
          <w:lang w:val="zh-CN"/>
        </w:rPr>
        <w:t>）</w:t>
      </w:r>
      <w:r w:rsidR="00FC3345">
        <w:rPr>
          <w:rFonts w:hint="eastAsia"/>
          <w:lang w:val="zh-CN"/>
        </w:rPr>
        <w:t>政策通报</w:t>
      </w:r>
    </w:p>
    <w:p w:rsidR="006416DB" w:rsidRPr="00FC3345" w:rsidRDefault="00FC3345" w:rsidP="005263AC">
      <w:pPr>
        <w:pStyle w:val="aff3"/>
        <w:numPr>
          <w:ilvl w:val="0"/>
          <w:numId w:val="22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取状态为已发布的政策通报，按发布时间取最新发布的几条</w:t>
      </w:r>
      <w:r w:rsidR="006416DB">
        <w:rPr>
          <w:rFonts w:hint="eastAsia"/>
          <w:lang w:val="zh-CN"/>
        </w:rPr>
        <w:t>，</w:t>
      </w:r>
      <w:r w:rsidR="006416DB" w:rsidRPr="00FC3345">
        <w:rPr>
          <w:rFonts w:hint="eastAsia"/>
          <w:lang w:val="zh-CN"/>
        </w:rPr>
        <w:t>数据条数由U</w:t>
      </w:r>
      <w:r w:rsidR="006416DB" w:rsidRPr="00FC3345">
        <w:rPr>
          <w:lang w:val="zh-CN"/>
        </w:rPr>
        <w:t>I</w:t>
      </w:r>
      <w:r w:rsidR="006416DB" w:rsidRPr="00FC3345">
        <w:rPr>
          <w:rFonts w:hint="eastAsia"/>
          <w:lang w:val="zh-CN"/>
        </w:rPr>
        <w:t>图确定；</w:t>
      </w:r>
    </w:p>
    <w:p w:rsidR="00FC3345" w:rsidRDefault="006416DB" w:rsidP="005263AC">
      <w:pPr>
        <w:pStyle w:val="aff3"/>
        <w:numPr>
          <w:ilvl w:val="0"/>
          <w:numId w:val="22"/>
        </w:numPr>
        <w:ind w:firstLineChars="0"/>
        <w:rPr>
          <w:lang w:val="zh-CN"/>
        </w:rPr>
      </w:pPr>
      <w:r>
        <w:rPr>
          <w:rFonts w:hint="eastAsia"/>
          <w:lang w:val="zh-CN"/>
        </w:rPr>
        <w:t>单行展示内容为标题（过长省略）、发布时间；</w:t>
      </w:r>
    </w:p>
    <w:p w:rsidR="009C17FF" w:rsidRDefault="009C17FF" w:rsidP="005263AC">
      <w:pPr>
        <w:pStyle w:val="aff3"/>
        <w:numPr>
          <w:ilvl w:val="0"/>
          <w:numId w:val="22"/>
        </w:numPr>
        <w:ind w:firstLineChars="0"/>
        <w:rPr>
          <w:lang w:val="zh-CN"/>
        </w:rPr>
      </w:pPr>
      <w:r>
        <w:rPr>
          <w:rFonts w:hint="eastAsia"/>
          <w:lang w:val="zh-CN"/>
        </w:rPr>
        <w:t>如果1条数据也没有，板块显示：暂无政策通报；</w:t>
      </w:r>
    </w:p>
    <w:p w:rsidR="00A35473" w:rsidRDefault="00A35473" w:rsidP="005263AC">
      <w:pPr>
        <w:pStyle w:val="aff3"/>
        <w:numPr>
          <w:ilvl w:val="0"/>
          <w:numId w:val="22"/>
        </w:numPr>
        <w:ind w:firstLineChars="0"/>
        <w:rPr>
          <w:lang w:val="zh-CN"/>
        </w:rPr>
      </w:pPr>
      <w:r>
        <w:rPr>
          <w:rFonts w:hint="eastAsia"/>
          <w:lang w:val="zh-CN"/>
        </w:rPr>
        <w:t>点击打开政策通报详情页</w:t>
      </w:r>
      <w:r w:rsidR="00521099">
        <w:rPr>
          <w:rFonts w:hint="eastAsia"/>
          <w:lang w:val="zh-CN"/>
        </w:rPr>
        <w:t>，见</w:t>
      </w:r>
      <w:r w:rsidR="00521099" w:rsidRPr="00521099">
        <w:rPr>
          <w:rFonts w:hint="eastAsia"/>
          <w:color w:val="FF0000"/>
          <w:lang w:val="zh-CN"/>
        </w:rPr>
        <w:t>3</w:t>
      </w:r>
      <w:r w:rsidR="00521099" w:rsidRPr="00521099">
        <w:rPr>
          <w:color w:val="FF0000"/>
          <w:lang w:val="zh-CN"/>
        </w:rPr>
        <w:t>.8.3</w:t>
      </w:r>
      <w:r w:rsidR="00521099" w:rsidRPr="00521099">
        <w:rPr>
          <w:rFonts w:hint="eastAsia"/>
          <w:color w:val="FF0000"/>
          <w:lang w:val="zh-CN"/>
        </w:rPr>
        <w:t>信息详情</w:t>
      </w:r>
      <w:r>
        <w:rPr>
          <w:rFonts w:hint="eastAsia"/>
          <w:lang w:val="zh-CN"/>
        </w:rPr>
        <w:t>；</w:t>
      </w:r>
    </w:p>
    <w:p w:rsidR="00A35473" w:rsidRDefault="00A35473" w:rsidP="00A35473">
      <w:pPr>
        <w:pStyle w:val="aff3"/>
        <w:ind w:left="420" w:firstLineChars="0" w:firstLine="0"/>
        <w:rPr>
          <w:lang w:val="zh-CN"/>
        </w:rPr>
      </w:pPr>
    </w:p>
    <w:p w:rsidR="00521099" w:rsidRPr="00FC3345" w:rsidRDefault="00521099" w:rsidP="00A35473">
      <w:pPr>
        <w:pStyle w:val="aff3"/>
        <w:ind w:left="420" w:firstLineChars="0" w:firstLine="0"/>
        <w:rPr>
          <w:lang w:val="zh-CN"/>
        </w:rPr>
      </w:pPr>
    </w:p>
    <w:p w:rsidR="00596D45" w:rsidRDefault="00521099" w:rsidP="00596D45">
      <w:pPr>
        <w:rPr>
          <w:lang w:val="zh-CN"/>
        </w:rPr>
      </w:pPr>
      <w:r>
        <w:rPr>
          <w:lang w:val="zh-CN"/>
        </w:rPr>
        <w:lastRenderedPageBreak/>
        <w:t>8</w:t>
      </w:r>
      <w:r w:rsidR="00596D45" w:rsidRPr="00596D45">
        <w:rPr>
          <w:rFonts w:hint="eastAsia"/>
          <w:lang w:val="zh-CN"/>
        </w:rPr>
        <w:t>）</w:t>
      </w:r>
      <w:r w:rsidR="00596D45">
        <w:rPr>
          <w:rFonts w:hint="eastAsia"/>
          <w:lang w:val="zh-CN"/>
        </w:rPr>
        <w:t>三项制度落实</w:t>
      </w:r>
    </w:p>
    <w:p w:rsidR="00521099" w:rsidRDefault="00521099" w:rsidP="005263AC">
      <w:pPr>
        <w:pStyle w:val="aff3"/>
        <w:numPr>
          <w:ilvl w:val="0"/>
          <w:numId w:val="23"/>
        </w:numPr>
        <w:ind w:firstLineChars="0"/>
        <w:rPr>
          <w:lang w:val="zh-CN"/>
        </w:rPr>
      </w:pPr>
      <w:r w:rsidRPr="00FC3345">
        <w:rPr>
          <w:rFonts w:hint="eastAsia"/>
          <w:lang w:val="zh-CN"/>
        </w:rPr>
        <w:t>数据</w:t>
      </w:r>
      <w:r>
        <w:rPr>
          <w:rFonts w:hint="eastAsia"/>
          <w:lang w:val="zh-CN"/>
        </w:rPr>
        <w:t>统计</w:t>
      </w:r>
      <w:r w:rsidRPr="00FC3345">
        <w:rPr>
          <w:rFonts w:hint="eastAsia"/>
          <w:lang w:val="zh-CN"/>
        </w:rPr>
        <w:t>范围：</w:t>
      </w:r>
      <w:r>
        <w:rPr>
          <w:rFonts w:hint="eastAsia"/>
          <w:lang w:val="zh-CN"/>
        </w:rPr>
        <w:t>统计账号管辖区域和管辖行业范围内的数据；</w:t>
      </w:r>
    </w:p>
    <w:p w:rsidR="00FC3345" w:rsidRPr="00596D45" w:rsidRDefault="00521099" w:rsidP="005263AC">
      <w:pPr>
        <w:pStyle w:val="aff3"/>
        <w:numPr>
          <w:ilvl w:val="0"/>
          <w:numId w:val="23"/>
        </w:numPr>
        <w:ind w:firstLineChars="0"/>
        <w:rPr>
          <w:lang w:val="zh-CN"/>
        </w:rPr>
      </w:pPr>
      <w:r>
        <w:rPr>
          <w:rFonts w:hint="eastAsia"/>
          <w:lang w:val="zh-CN"/>
        </w:rPr>
        <w:t>管辖区域和</w:t>
      </w:r>
      <w:r w:rsidR="00C02333">
        <w:rPr>
          <w:rFonts w:hint="eastAsia"/>
          <w:lang w:val="zh-CN"/>
        </w:rPr>
        <w:t>行业</w:t>
      </w:r>
      <w:r w:rsidR="00C02333" w:rsidRPr="00FC3345">
        <w:rPr>
          <w:rFonts w:hint="eastAsia"/>
          <w:lang w:val="zh-CN"/>
        </w:rPr>
        <w:t>范围内</w:t>
      </w:r>
      <w:r w:rsidR="00596D45" w:rsidRPr="00596D45">
        <w:rPr>
          <w:rFonts w:hint="eastAsia"/>
          <w:lang w:val="zh-CN"/>
        </w:rPr>
        <w:t>录入了员工的企业数量/企业总数；</w:t>
      </w:r>
    </w:p>
    <w:p w:rsidR="00596D45" w:rsidRPr="00596D45" w:rsidRDefault="00521099" w:rsidP="005263AC">
      <w:pPr>
        <w:pStyle w:val="aff3"/>
        <w:numPr>
          <w:ilvl w:val="0"/>
          <w:numId w:val="23"/>
        </w:numPr>
        <w:ind w:firstLineChars="0"/>
        <w:rPr>
          <w:lang w:val="zh-CN"/>
        </w:rPr>
      </w:pPr>
      <w:r>
        <w:rPr>
          <w:rFonts w:hint="eastAsia"/>
          <w:lang w:val="zh-CN"/>
        </w:rPr>
        <w:t>管辖区域和</w:t>
      </w:r>
      <w:r w:rsidR="00C02333">
        <w:rPr>
          <w:rFonts w:hint="eastAsia"/>
          <w:lang w:val="zh-CN"/>
        </w:rPr>
        <w:t>行业</w:t>
      </w:r>
      <w:r w:rsidR="00C02333" w:rsidRPr="00FC3345">
        <w:rPr>
          <w:rFonts w:hint="eastAsia"/>
          <w:lang w:val="zh-CN"/>
        </w:rPr>
        <w:t>范围内</w:t>
      </w:r>
      <w:r w:rsidR="00596D45" w:rsidRPr="00596D45">
        <w:rPr>
          <w:rFonts w:hint="eastAsia"/>
          <w:lang w:val="zh-CN"/>
        </w:rPr>
        <w:t>填写了专户的企业数量/企业总数；</w:t>
      </w:r>
    </w:p>
    <w:p w:rsidR="00157929" w:rsidRDefault="00521099" w:rsidP="005263AC">
      <w:pPr>
        <w:pStyle w:val="aff3"/>
        <w:numPr>
          <w:ilvl w:val="0"/>
          <w:numId w:val="23"/>
        </w:numPr>
        <w:ind w:firstLineChars="0"/>
        <w:rPr>
          <w:lang w:val="zh-CN"/>
        </w:rPr>
      </w:pPr>
      <w:r>
        <w:rPr>
          <w:rFonts w:hint="eastAsia"/>
          <w:lang w:val="zh-CN"/>
        </w:rPr>
        <w:t>管辖区域和</w:t>
      </w:r>
      <w:r w:rsidR="00C02333">
        <w:rPr>
          <w:rFonts w:hint="eastAsia"/>
          <w:lang w:val="zh-CN"/>
        </w:rPr>
        <w:t>行业</w:t>
      </w:r>
      <w:r w:rsidR="00C02333" w:rsidRPr="00FC3345">
        <w:rPr>
          <w:rFonts w:hint="eastAsia"/>
          <w:lang w:val="zh-CN"/>
        </w:rPr>
        <w:t>范围内</w:t>
      </w:r>
      <w:r w:rsidR="00596D45" w:rsidRPr="00596D45">
        <w:rPr>
          <w:rFonts w:hint="eastAsia"/>
          <w:lang w:val="zh-CN"/>
        </w:rPr>
        <w:t>有实发工资记录的企业数量/企业总数；</w:t>
      </w:r>
    </w:p>
    <w:p w:rsidR="00521099" w:rsidRPr="00521099" w:rsidRDefault="00521099" w:rsidP="00521099">
      <w:pPr>
        <w:rPr>
          <w:lang w:val="zh-CN"/>
        </w:rPr>
      </w:pPr>
    </w:p>
    <w:p w:rsidR="00A87A06" w:rsidRDefault="00521099" w:rsidP="00A87A06">
      <w:pPr>
        <w:rPr>
          <w:lang w:val="zh-CN"/>
        </w:rPr>
      </w:pPr>
      <w:r>
        <w:rPr>
          <w:lang w:val="zh-CN"/>
        </w:rPr>
        <w:t>9</w:t>
      </w:r>
      <w:r w:rsidR="00A87A06" w:rsidRPr="00A87A06">
        <w:rPr>
          <w:rFonts w:hint="eastAsia"/>
          <w:lang w:val="zh-CN"/>
        </w:rPr>
        <w:t>）</w:t>
      </w:r>
      <w:r w:rsidR="00A87A06">
        <w:rPr>
          <w:rFonts w:hint="eastAsia"/>
          <w:lang w:val="zh-CN"/>
        </w:rPr>
        <w:t>专户开设行业分布情况</w:t>
      </w:r>
    </w:p>
    <w:p w:rsidR="00A400C0" w:rsidRPr="00A87A06" w:rsidRDefault="00E354AB" w:rsidP="00A87A06">
      <w:pPr>
        <w:rPr>
          <w:lang w:val="zh-CN"/>
        </w:rPr>
      </w:pPr>
      <w:r>
        <w:rPr>
          <w:noProof/>
        </w:rPr>
        <w:drawing>
          <wp:inline distT="0" distB="0" distL="0" distR="0" wp14:anchorId="6D095A4A" wp14:editId="4A4C1A8F">
            <wp:extent cx="5943600" cy="28549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99" w:rsidRPr="00537C46" w:rsidRDefault="00A87A06" w:rsidP="005263AC">
      <w:pPr>
        <w:pStyle w:val="aff3"/>
        <w:numPr>
          <w:ilvl w:val="0"/>
          <w:numId w:val="24"/>
        </w:numPr>
        <w:ind w:firstLineChars="0"/>
        <w:rPr>
          <w:color w:val="FF0000"/>
          <w:lang w:val="zh-CN"/>
        </w:rPr>
      </w:pPr>
      <w:r w:rsidRPr="00537C46">
        <w:rPr>
          <w:rFonts w:hint="eastAsia"/>
          <w:color w:val="FF0000"/>
          <w:lang w:val="zh-CN"/>
        </w:rPr>
        <w:t>管辖</w:t>
      </w:r>
      <w:r w:rsidR="00521099" w:rsidRPr="00537C46">
        <w:rPr>
          <w:rFonts w:hint="eastAsia"/>
          <w:color w:val="FF0000"/>
          <w:lang w:val="zh-CN"/>
        </w:rPr>
        <w:t>区域和</w:t>
      </w:r>
      <w:r w:rsidR="00F41B5D" w:rsidRPr="00537C46">
        <w:rPr>
          <w:rFonts w:hint="eastAsia"/>
          <w:color w:val="FF0000"/>
          <w:lang w:val="zh-CN"/>
        </w:rPr>
        <w:t>行业</w:t>
      </w:r>
      <w:r w:rsidRPr="00537C46">
        <w:rPr>
          <w:rFonts w:hint="eastAsia"/>
          <w:color w:val="FF0000"/>
          <w:lang w:val="zh-CN"/>
        </w:rPr>
        <w:t>范围内，专户开设比例及数量分布情况</w:t>
      </w:r>
      <w:r w:rsidR="00F41B5D" w:rsidRPr="00537C46">
        <w:rPr>
          <w:rFonts w:hint="eastAsia"/>
          <w:color w:val="FF0000"/>
          <w:lang w:val="zh-CN"/>
        </w:rPr>
        <w:t>，</w:t>
      </w:r>
      <w:r w:rsidR="00521099" w:rsidRPr="00537C46">
        <w:rPr>
          <w:rFonts w:hint="eastAsia"/>
          <w:color w:val="FF0000"/>
          <w:lang w:val="zh-CN"/>
        </w:rPr>
        <w:t>可按照一级大类筛选行业；</w:t>
      </w:r>
    </w:p>
    <w:p w:rsidR="00F41B5D" w:rsidRPr="00521099" w:rsidRDefault="00871FA6" w:rsidP="005263AC">
      <w:pPr>
        <w:pStyle w:val="aff3"/>
        <w:numPr>
          <w:ilvl w:val="0"/>
          <w:numId w:val="24"/>
        </w:numPr>
        <w:ind w:firstLineChars="0"/>
        <w:rPr>
          <w:lang w:val="zh-CN"/>
        </w:rPr>
      </w:pPr>
      <w:r w:rsidRPr="00521099">
        <w:rPr>
          <w:rFonts w:hint="eastAsia"/>
          <w:lang w:val="zh-CN"/>
        </w:rPr>
        <w:t>图表展示</w:t>
      </w:r>
      <w:r w:rsidR="00F41B5D" w:rsidRPr="00521099">
        <w:rPr>
          <w:rFonts w:hint="eastAsia"/>
          <w:lang w:val="zh-CN"/>
        </w:rPr>
        <w:t>行业</w:t>
      </w:r>
      <w:r w:rsidRPr="00521099">
        <w:rPr>
          <w:rFonts w:hint="eastAsia"/>
          <w:lang w:val="zh-CN"/>
        </w:rPr>
        <w:t>二级</w:t>
      </w:r>
      <w:r w:rsidR="00F41B5D" w:rsidRPr="00521099">
        <w:rPr>
          <w:rFonts w:hint="eastAsia"/>
          <w:lang w:val="zh-CN"/>
        </w:rPr>
        <w:t>小类为维度进行展示</w:t>
      </w:r>
      <w:r w:rsidRPr="00521099">
        <w:rPr>
          <w:rFonts w:hint="eastAsia"/>
          <w:lang w:val="zh-CN"/>
        </w:rPr>
        <w:t>；</w:t>
      </w:r>
    </w:p>
    <w:p w:rsidR="00E5312E" w:rsidRDefault="00E5312E" w:rsidP="005263AC">
      <w:pPr>
        <w:pStyle w:val="aff3"/>
        <w:numPr>
          <w:ilvl w:val="0"/>
          <w:numId w:val="24"/>
        </w:numPr>
        <w:ind w:firstLineChars="0"/>
        <w:rPr>
          <w:lang w:val="zh-CN"/>
        </w:rPr>
      </w:pPr>
      <w:r>
        <w:rPr>
          <w:rFonts w:hint="eastAsia"/>
          <w:lang w:val="zh-CN"/>
        </w:rPr>
        <w:t>图表右侧显示</w:t>
      </w:r>
      <w:r w:rsidR="001C06BC">
        <w:rPr>
          <w:rFonts w:hint="eastAsia"/>
          <w:lang w:val="zh-CN"/>
        </w:rPr>
        <w:t>管辖区域内</w:t>
      </w:r>
      <w:r>
        <w:rPr>
          <w:rFonts w:hint="eastAsia"/>
          <w:lang w:val="zh-CN"/>
        </w:rPr>
        <w:t>行业小类名称，开设专户占比，开设专户数量；</w:t>
      </w:r>
    </w:p>
    <w:p w:rsidR="001C06BC" w:rsidRDefault="001C06BC" w:rsidP="00E354AB">
      <w:pPr>
        <w:pStyle w:val="aff3"/>
        <w:ind w:left="420" w:firstLineChars="0" w:firstLine="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专户开设占比=管辖区域内二级行业小类专户数量</w:t>
      </w:r>
      <w:r w:rsidR="000755D7">
        <w:rPr>
          <w:rFonts w:hint="eastAsia"/>
          <w:color w:val="FF0000"/>
          <w:lang w:val="zh-CN"/>
        </w:rPr>
        <w:t xml:space="preserve"> </w:t>
      </w:r>
      <w:r>
        <w:rPr>
          <w:rFonts w:hint="eastAsia"/>
          <w:color w:val="FF0000"/>
          <w:lang w:val="zh-CN"/>
        </w:rPr>
        <w:t>/</w:t>
      </w:r>
      <w:r w:rsidR="000755D7">
        <w:rPr>
          <w:rFonts w:hint="eastAsia"/>
          <w:color w:val="FF0000"/>
          <w:lang w:val="zh-CN"/>
        </w:rPr>
        <w:t>同一行业大类下，用户管辖的</w:t>
      </w:r>
      <w:r w:rsidR="00FA3D90">
        <w:rPr>
          <w:rFonts w:hint="eastAsia"/>
          <w:color w:val="FF0000"/>
          <w:lang w:val="zh-CN"/>
        </w:rPr>
        <w:t>二级小类专户总数</w:t>
      </w:r>
      <w:r>
        <w:rPr>
          <w:rFonts w:hint="eastAsia"/>
          <w:color w:val="FF0000"/>
          <w:lang w:val="zh-CN"/>
        </w:rPr>
        <w:t>；</w:t>
      </w:r>
    </w:p>
    <w:p w:rsidR="00E354AB" w:rsidRDefault="00E354AB" w:rsidP="00E354AB">
      <w:pPr>
        <w:pStyle w:val="aff3"/>
        <w:ind w:left="420" w:firstLineChars="0" w:firstLine="0"/>
        <w:rPr>
          <w:color w:val="FF0000"/>
          <w:lang w:val="zh-CN"/>
        </w:rPr>
      </w:pPr>
      <w:r w:rsidRPr="000F5180">
        <w:rPr>
          <w:rFonts w:hint="eastAsia"/>
          <w:color w:val="FF0000"/>
          <w:lang w:val="zh-CN"/>
        </w:rPr>
        <w:t>如果用户管辖的二级行业小类超过6个，则只展示专户数量比较大的前5个行业小类，剩余的均归为其他；</w:t>
      </w:r>
    </w:p>
    <w:p w:rsidR="00FA3D90" w:rsidRDefault="00FA3D90" w:rsidP="000755D7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图表展示行业小类开设专户比例的饼状图，如果只有1个二级行业小类，则直接占1</w:t>
      </w:r>
      <w:r>
        <w:rPr>
          <w:lang w:val="zh-CN"/>
        </w:rPr>
        <w:t>00</w:t>
      </w:r>
      <w:r>
        <w:rPr>
          <w:rFonts w:hint="eastAsia"/>
          <w:lang w:val="zh-CN"/>
        </w:rPr>
        <w:t>%；</w:t>
      </w:r>
    </w:p>
    <w:p w:rsidR="00A400C0" w:rsidRPr="00A87A06" w:rsidRDefault="00A400C0" w:rsidP="0089103F">
      <w:pPr>
        <w:pStyle w:val="aff3"/>
        <w:ind w:left="420" w:firstLineChars="0" w:firstLine="0"/>
        <w:rPr>
          <w:lang w:val="zh-CN"/>
        </w:rPr>
      </w:pPr>
    </w:p>
    <w:p w:rsidR="00F65AD2" w:rsidRDefault="00660786" w:rsidP="00660786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>
      <w:pPr>
        <w:pStyle w:val="2"/>
        <w:rPr>
          <w:lang w:val="zh-CN"/>
        </w:rPr>
      </w:pPr>
      <w:bookmarkStart w:id="16" w:name="_Toc19106643"/>
      <w:r>
        <w:rPr>
          <w:rFonts w:hint="eastAsia"/>
          <w:lang w:val="zh-CN"/>
        </w:rPr>
        <w:lastRenderedPageBreak/>
        <w:t>企业管理</w:t>
      </w:r>
      <w:bookmarkEnd w:id="16"/>
    </w:p>
    <w:p w:rsidR="00F65AD2" w:rsidRDefault="00B5608B" w:rsidP="00CC4BB8">
      <w:pPr>
        <w:pStyle w:val="3"/>
        <w:rPr>
          <w:lang w:val="zh-CN"/>
        </w:rPr>
      </w:pPr>
      <w:bookmarkStart w:id="17" w:name="_Toc19106644"/>
      <w:r>
        <w:rPr>
          <w:rFonts w:hint="eastAsia"/>
          <w:lang w:val="zh-CN"/>
        </w:rPr>
        <w:t>已入驻企业</w:t>
      </w:r>
      <w:bookmarkEnd w:id="17"/>
    </w:p>
    <w:p w:rsidR="00134763" w:rsidRDefault="00134763" w:rsidP="00134763">
      <w:pPr>
        <w:rPr>
          <w:lang w:val="zh-CN"/>
        </w:rPr>
      </w:pPr>
      <w:r w:rsidRPr="00134763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已入驻企业</w:t>
      </w:r>
    </w:p>
    <w:p w:rsidR="00134763" w:rsidRDefault="00F04739" w:rsidP="00134763">
      <w:pPr>
        <w:rPr>
          <w:lang w:val="zh-CN"/>
        </w:rPr>
      </w:pPr>
      <w:r>
        <w:rPr>
          <w:noProof/>
        </w:rPr>
        <w:drawing>
          <wp:inline distT="0" distB="0" distL="0" distR="0" wp14:anchorId="3FD26A27" wp14:editId="059B8C35">
            <wp:extent cx="5400675" cy="3519671"/>
            <wp:effectExtent l="19050" t="19050" r="9525" b="2413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5705" cy="352946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E03DA" w:rsidRPr="00950A07" w:rsidRDefault="002E03DA" w:rsidP="00134763">
      <w:pPr>
        <w:rPr>
          <w:color w:val="00B0F0"/>
          <w:lang w:val="zh-CN"/>
        </w:rPr>
      </w:pPr>
      <w:r w:rsidRPr="00950A07">
        <w:rPr>
          <w:rFonts w:hint="eastAsia"/>
          <w:color w:val="00B0F0"/>
          <w:lang w:val="zh-CN"/>
        </w:rPr>
        <w:t>业务逻辑</w:t>
      </w:r>
      <w:r w:rsidR="00950A07" w:rsidRPr="00950A07">
        <w:rPr>
          <w:rFonts w:hint="eastAsia"/>
          <w:color w:val="00B0F0"/>
          <w:lang w:val="zh-CN"/>
        </w:rPr>
        <w:t>：</w:t>
      </w:r>
    </w:p>
    <w:p w:rsidR="002E03DA" w:rsidRDefault="00D330E6" w:rsidP="00134763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E358EB">
        <w:rPr>
          <w:lang w:val="zh-CN"/>
        </w:rPr>
        <w:t xml:space="preserve"> </w:t>
      </w:r>
      <w:r w:rsidR="002E03DA">
        <w:rPr>
          <w:rFonts w:hint="eastAsia"/>
          <w:lang w:val="zh-CN"/>
        </w:rPr>
        <w:t>仅展示</w:t>
      </w:r>
      <w:r w:rsidR="00AB3442">
        <w:rPr>
          <w:rFonts w:hint="eastAsia"/>
          <w:lang w:val="zh-CN"/>
        </w:rPr>
        <w:t>账号</w:t>
      </w:r>
      <w:r w:rsidR="002E03DA">
        <w:rPr>
          <w:rFonts w:hint="eastAsia"/>
          <w:lang w:val="zh-CN"/>
        </w:rPr>
        <w:t>管辖区域</w:t>
      </w:r>
      <w:r w:rsidR="00950A07">
        <w:rPr>
          <w:rFonts w:hint="eastAsia"/>
          <w:lang w:val="zh-CN"/>
        </w:rPr>
        <w:t>范围内，已入驻分配账号的企业；</w:t>
      </w:r>
    </w:p>
    <w:p w:rsidR="00151558" w:rsidRDefault="00D330E6" w:rsidP="00134763">
      <w:pPr>
        <w:rPr>
          <w:lang w:val="zh-CN"/>
        </w:rPr>
      </w:pPr>
      <w:r>
        <w:rPr>
          <w:rFonts w:hint="eastAsia"/>
          <w:lang w:val="zh-CN"/>
        </w:rPr>
        <w:t>2</w:t>
      </w:r>
      <w:r>
        <w:rPr>
          <w:lang w:val="zh-CN"/>
        </w:rPr>
        <w:t>)</w:t>
      </w:r>
      <w:r w:rsidR="00E358EB">
        <w:rPr>
          <w:lang w:val="zh-CN"/>
        </w:rPr>
        <w:t xml:space="preserve"> </w:t>
      </w:r>
      <w:r w:rsidR="00151558">
        <w:rPr>
          <w:rFonts w:hint="eastAsia"/>
          <w:lang w:val="zh-CN"/>
        </w:rPr>
        <w:t>筛选条件中，</w:t>
      </w:r>
      <w:r w:rsidR="00AB3442">
        <w:rPr>
          <w:rFonts w:hint="eastAsia"/>
          <w:lang w:val="zh-CN"/>
        </w:rPr>
        <w:t>企业经营地址区域筛选项也仅展示账号管辖的区域；</w:t>
      </w:r>
    </w:p>
    <w:p w:rsidR="00950A07" w:rsidRPr="00950A07" w:rsidRDefault="00950A07" w:rsidP="00134763">
      <w:pPr>
        <w:rPr>
          <w:color w:val="00B0F0"/>
          <w:lang w:val="zh-CN"/>
        </w:rPr>
      </w:pPr>
      <w:r w:rsidRPr="00950A07">
        <w:rPr>
          <w:rFonts w:hint="eastAsia"/>
          <w:color w:val="00B0F0"/>
          <w:lang w:val="zh-CN"/>
        </w:rPr>
        <w:t>交互逻辑：</w:t>
      </w:r>
    </w:p>
    <w:p w:rsidR="00F65AD2" w:rsidRPr="00DF778F" w:rsidRDefault="00DF778F" w:rsidP="00DF778F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4811D6">
        <w:rPr>
          <w:rFonts w:hint="eastAsia"/>
          <w:lang w:val="zh-CN"/>
        </w:rPr>
        <w:t>可根据条件组合筛选，具体</w:t>
      </w:r>
      <w:r w:rsidR="00B5608B" w:rsidRPr="00DF778F">
        <w:rPr>
          <w:rFonts w:hint="eastAsia"/>
          <w:lang w:val="zh-CN"/>
        </w:rPr>
        <w:t>功能说明</w:t>
      </w:r>
      <w:r w:rsidR="004811D6">
        <w:rPr>
          <w:rFonts w:hint="eastAsia"/>
          <w:lang w:val="zh-CN"/>
        </w:rPr>
        <w:t>如下</w:t>
      </w:r>
      <w:r w:rsidR="00B5608B" w:rsidRPr="00DF778F">
        <w:rPr>
          <w:rFonts w:hint="eastAsia"/>
          <w:lang w:val="zh-CN"/>
        </w:rPr>
        <w:t>：</w:t>
      </w:r>
    </w:p>
    <w:p w:rsidR="00F65AD2" w:rsidRDefault="00B5608B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lang w:val="zh-CN"/>
        </w:rPr>
        <w:t>企业</w:t>
      </w:r>
      <w:r w:rsidR="00CD12AA">
        <w:rPr>
          <w:rFonts w:hint="eastAsia"/>
          <w:lang w:val="zh-CN"/>
        </w:rPr>
        <w:t>经营地址</w:t>
      </w:r>
      <w:r>
        <w:rPr>
          <w:lang w:val="zh-CN"/>
        </w:rPr>
        <w:t>：</w:t>
      </w:r>
      <w:r w:rsidR="00CD12AA">
        <w:rPr>
          <w:rFonts w:hint="eastAsia"/>
          <w:lang w:val="zh-CN"/>
        </w:rPr>
        <w:t>账号管辖的区域</w:t>
      </w:r>
      <w:r w:rsidR="002B0035">
        <w:rPr>
          <w:rFonts w:hint="eastAsia"/>
          <w:lang w:val="zh-CN"/>
        </w:rPr>
        <w:t>，</w:t>
      </w:r>
      <w:r w:rsidR="00B572C7" w:rsidRPr="00B572C7">
        <w:rPr>
          <w:rFonts w:hint="eastAsia"/>
          <w:color w:val="FF0000"/>
          <w:lang w:val="zh-CN"/>
        </w:rPr>
        <w:t>见通用规则</w:t>
      </w:r>
      <w:r>
        <w:rPr>
          <w:lang w:val="zh-CN"/>
        </w:rPr>
        <w:t>；</w:t>
      </w:r>
    </w:p>
    <w:p w:rsidR="002B0035" w:rsidRPr="00B85C05" w:rsidRDefault="002B0035" w:rsidP="005263AC">
      <w:pPr>
        <w:pStyle w:val="aff3"/>
        <w:numPr>
          <w:ilvl w:val="0"/>
          <w:numId w:val="11"/>
        </w:numPr>
        <w:ind w:firstLineChars="0"/>
        <w:rPr>
          <w:color w:val="FF0000"/>
          <w:lang w:val="zh-CN"/>
        </w:rPr>
      </w:pPr>
      <w:r w:rsidRPr="00B85C05">
        <w:rPr>
          <w:rFonts w:hint="eastAsia"/>
          <w:color w:val="FF0000"/>
          <w:lang w:val="zh-CN"/>
        </w:rPr>
        <w:t>行业：可以查看所有行业；</w:t>
      </w:r>
    </w:p>
    <w:p w:rsidR="00F65AD2" w:rsidRDefault="00B5608B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lang w:val="zh-CN"/>
        </w:rPr>
        <w:t>工资代发：选项包括有代发记录、无代发记录；</w:t>
      </w:r>
    </w:p>
    <w:p w:rsidR="00F65AD2" w:rsidRDefault="00E358EB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企业累计员工</w:t>
      </w:r>
      <w:r w:rsidR="00B5608B">
        <w:rPr>
          <w:lang w:val="zh-CN"/>
        </w:rPr>
        <w:t>：选项包括</w:t>
      </w:r>
      <w:r w:rsidR="004811D6">
        <w:rPr>
          <w:rFonts w:hint="eastAsia"/>
          <w:lang w:val="zh-CN"/>
        </w:rPr>
        <w:t>无员工</w:t>
      </w:r>
      <w:r w:rsidR="00B5608B">
        <w:rPr>
          <w:lang w:val="zh-CN"/>
        </w:rPr>
        <w:t>、</w:t>
      </w:r>
      <w:r w:rsidR="004811D6">
        <w:rPr>
          <w:rFonts w:hint="eastAsia"/>
          <w:lang w:val="zh-CN"/>
        </w:rPr>
        <w:t>有员工</w:t>
      </w:r>
      <w:r w:rsidR="00B5608B">
        <w:rPr>
          <w:lang w:val="zh-CN"/>
        </w:rPr>
        <w:t>；</w:t>
      </w:r>
    </w:p>
    <w:p w:rsidR="00F65AD2" w:rsidRDefault="00B5608B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lang w:val="zh-CN"/>
        </w:rPr>
        <w:t>企业考勤：选项包括有考勤、无考勤；</w:t>
      </w:r>
    </w:p>
    <w:p w:rsidR="004811D6" w:rsidRDefault="004811D6" w:rsidP="005263AC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rFonts w:hint="eastAsia"/>
          <w:lang w:val="zh-CN"/>
        </w:rPr>
        <w:t>工资专户：选项包括已填写、未填写；</w:t>
      </w:r>
    </w:p>
    <w:p w:rsidR="00844735" w:rsidRPr="00F04739" w:rsidRDefault="00B5608B" w:rsidP="00F04739">
      <w:pPr>
        <w:pStyle w:val="aff3"/>
        <w:numPr>
          <w:ilvl w:val="0"/>
          <w:numId w:val="11"/>
        </w:numPr>
        <w:ind w:firstLineChars="0"/>
        <w:rPr>
          <w:lang w:val="zh-CN"/>
        </w:rPr>
      </w:pPr>
      <w:r>
        <w:rPr>
          <w:lang w:val="zh-CN"/>
        </w:rPr>
        <w:t>企业：输入框，支持通过企业名称及统一社会信用代码检索列表数据；</w:t>
      </w:r>
    </w:p>
    <w:p w:rsidR="00EC0DFD" w:rsidRPr="00EC0DFD" w:rsidRDefault="00EC0DFD" w:rsidP="00EC0DFD">
      <w:pPr>
        <w:rPr>
          <w:lang w:val="zh-CN"/>
        </w:rPr>
      </w:pPr>
      <w:r>
        <w:rPr>
          <w:lang w:val="zh-CN"/>
        </w:rPr>
        <w:lastRenderedPageBreak/>
        <w:t>2</w:t>
      </w:r>
      <w:r w:rsidRPr="00EC0DFD">
        <w:rPr>
          <w:lang w:val="zh-CN"/>
        </w:rPr>
        <w:t>)</w:t>
      </w:r>
      <w:r>
        <w:rPr>
          <w:lang w:val="zh-CN"/>
        </w:rPr>
        <w:t xml:space="preserve"> </w:t>
      </w:r>
      <w:r>
        <w:rPr>
          <w:rFonts w:hint="eastAsia"/>
          <w:lang w:val="zh-CN"/>
        </w:rPr>
        <w:t>列表字段</w:t>
      </w:r>
      <w:r w:rsidRPr="00EC0DFD">
        <w:rPr>
          <w:rFonts w:hint="eastAsia"/>
          <w:lang w:val="zh-CN"/>
        </w:rPr>
        <w:t>：</w:t>
      </w:r>
    </w:p>
    <w:p w:rsidR="00F65AD2" w:rsidRDefault="004811D6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 xml:space="preserve"> </w:t>
      </w:r>
      <w:r w:rsidR="00844735">
        <w:rPr>
          <w:rFonts w:hint="eastAsia"/>
          <w:lang w:val="zh-CN"/>
        </w:rPr>
        <w:t>排序：</w:t>
      </w:r>
      <w:r w:rsidR="00B5608B">
        <w:rPr>
          <w:rFonts w:hint="eastAsia"/>
          <w:lang w:val="zh-CN"/>
        </w:rPr>
        <w:t>按照企业入驻时间</w:t>
      </w:r>
      <w:r w:rsidR="00844735">
        <w:rPr>
          <w:rFonts w:hint="eastAsia"/>
          <w:lang w:val="zh-CN"/>
        </w:rPr>
        <w:t>倒叙排列</w:t>
      </w:r>
      <w:r w:rsidR="00B5608B">
        <w:rPr>
          <w:rFonts w:hint="eastAsia"/>
          <w:lang w:val="zh-CN"/>
        </w:rPr>
        <w:t>：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企业名称：展示企业的全称，并可点击，点击后跳转至</w:t>
      </w:r>
      <w:r w:rsidR="00F04739">
        <w:fldChar w:fldCharType="begin"/>
      </w:r>
      <w:r w:rsidR="00F04739">
        <w:instrText xml:space="preserve"> HYPERLINK \l "_企业档案-基本信息" </w:instrText>
      </w:r>
      <w:r w:rsidR="00F04739">
        <w:fldChar w:fldCharType="separate"/>
      </w:r>
      <w:r>
        <w:rPr>
          <w:rStyle w:val="af"/>
          <w:rFonts w:hint="eastAsia"/>
          <w:lang w:val="zh-CN"/>
        </w:rPr>
        <w:t>企业档案</w:t>
      </w:r>
      <w:r>
        <w:rPr>
          <w:rStyle w:val="af"/>
          <w:lang w:val="zh-CN"/>
        </w:rPr>
        <w:t>-基本信息</w:t>
      </w:r>
      <w:r w:rsidR="00F04739">
        <w:rPr>
          <w:rStyle w:val="af"/>
          <w:lang w:val="zh-CN"/>
        </w:rPr>
        <w:fldChar w:fldCharType="end"/>
      </w:r>
      <w:r>
        <w:rPr>
          <w:rFonts w:hint="eastAsia"/>
          <w:lang w:val="zh-CN"/>
        </w:rPr>
        <w:t>页面。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企业统一社会信用代码：展示企业注册时填写的统一社会信用代码，仅展示不可点击；</w:t>
      </w:r>
    </w:p>
    <w:p w:rsidR="004811D6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 w:rsidRPr="004811D6">
        <w:rPr>
          <w:rFonts w:hint="eastAsia"/>
          <w:lang w:val="zh-CN"/>
        </w:rPr>
        <w:t>企业</w:t>
      </w:r>
      <w:r w:rsidR="004811D6" w:rsidRPr="004811D6">
        <w:rPr>
          <w:rFonts w:hint="eastAsia"/>
          <w:lang w:val="zh-CN"/>
        </w:rPr>
        <w:t>经营地址</w:t>
      </w:r>
      <w:r w:rsidRPr="004811D6">
        <w:rPr>
          <w:rFonts w:hint="eastAsia"/>
          <w:lang w:val="zh-CN"/>
        </w:rPr>
        <w:t>：展示企业</w:t>
      </w:r>
      <w:r w:rsidR="004811D6" w:rsidRPr="004811D6">
        <w:rPr>
          <w:rFonts w:hint="eastAsia"/>
          <w:lang w:val="zh-CN"/>
        </w:rPr>
        <w:t>内蒙古经营地址</w:t>
      </w:r>
      <w:r w:rsidRPr="004811D6">
        <w:rPr>
          <w:rFonts w:hint="eastAsia"/>
          <w:lang w:val="zh-CN"/>
        </w:rPr>
        <w:t>，仅显示</w:t>
      </w:r>
      <w:r w:rsidR="004811D6" w:rsidRPr="004811D6">
        <w:rPr>
          <w:rFonts w:hint="eastAsia"/>
          <w:lang w:val="zh-CN"/>
        </w:rPr>
        <w:t>2级，地级市/盟—</w:t>
      </w:r>
      <w:r w:rsidRPr="004811D6">
        <w:rPr>
          <w:rFonts w:hint="eastAsia"/>
          <w:lang w:val="zh-CN"/>
        </w:rPr>
        <w:t>区</w:t>
      </w:r>
      <w:r w:rsidR="004811D6" w:rsidRPr="004811D6">
        <w:rPr>
          <w:rFonts w:hint="eastAsia"/>
          <w:lang w:val="zh-CN"/>
        </w:rPr>
        <w:t>/</w:t>
      </w:r>
      <w:r w:rsidRPr="004811D6">
        <w:rPr>
          <w:rFonts w:hint="eastAsia"/>
          <w:lang w:val="zh-CN"/>
        </w:rPr>
        <w:t>县</w:t>
      </w:r>
      <w:r w:rsidR="004811D6" w:rsidRPr="004811D6">
        <w:rPr>
          <w:rFonts w:hint="eastAsia"/>
          <w:lang w:val="zh-CN"/>
        </w:rPr>
        <w:t>/旗</w:t>
      </w:r>
      <w:r w:rsidR="004811D6">
        <w:rPr>
          <w:rFonts w:hint="eastAsia"/>
          <w:lang w:val="zh-CN"/>
        </w:rPr>
        <w:t>；</w:t>
      </w:r>
    </w:p>
    <w:p w:rsidR="004811D6" w:rsidRDefault="004811D6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企业所属行业：展示企业所属行业；</w:t>
      </w:r>
      <w:r w:rsidR="002E5898" w:rsidRPr="002E5898">
        <w:rPr>
          <w:rFonts w:hint="eastAsia"/>
          <w:lang w:val="zh-CN"/>
        </w:rPr>
        <w:t>展示格式为</w:t>
      </w:r>
      <w:r w:rsidR="002E5898" w:rsidRPr="00F04739">
        <w:rPr>
          <w:rFonts w:hint="eastAsia"/>
          <w:color w:val="FF0000"/>
          <w:lang w:val="zh-CN"/>
        </w:rPr>
        <w:t>【二级行业名称】</w:t>
      </w:r>
      <w:r w:rsidR="002E5898" w:rsidRPr="002E5898">
        <w:rPr>
          <w:rFonts w:hint="eastAsia"/>
          <w:lang w:val="zh-CN"/>
        </w:rPr>
        <w:t>；</w:t>
      </w:r>
    </w:p>
    <w:p w:rsidR="00F65AD2" w:rsidRPr="004811D6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 w:rsidRPr="004811D6">
        <w:rPr>
          <w:rFonts w:hint="eastAsia"/>
          <w:lang w:val="zh-CN"/>
        </w:rPr>
        <w:t>企业入驻日期：展示企业</w:t>
      </w:r>
      <w:r w:rsidR="004811D6">
        <w:rPr>
          <w:rFonts w:hint="eastAsia"/>
          <w:lang w:val="zh-CN"/>
        </w:rPr>
        <w:t>被分配账号的</w:t>
      </w:r>
      <w:r w:rsidRPr="004811D6">
        <w:rPr>
          <w:rFonts w:hint="eastAsia"/>
          <w:lang w:val="zh-CN"/>
        </w:rPr>
        <w:t>日期，格式为yyyy-mm-dd；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</w:t>
      </w:r>
      <w:r w:rsidR="00E358EB">
        <w:rPr>
          <w:rFonts w:hint="eastAsia"/>
          <w:lang w:val="zh-CN"/>
        </w:rPr>
        <w:t>累计员工</w:t>
      </w:r>
      <w:r>
        <w:rPr>
          <w:rFonts w:hint="eastAsia"/>
          <w:lang w:val="zh-CN"/>
        </w:rPr>
        <w:t>：展示企业</w:t>
      </w:r>
      <w:r w:rsidR="00E358EB">
        <w:rPr>
          <w:rFonts w:hint="eastAsia"/>
          <w:lang w:val="zh-CN"/>
        </w:rPr>
        <w:t>历史入职过的员工，包括在职和离职</w:t>
      </w:r>
      <w:r>
        <w:rPr>
          <w:rFonts w:hint="eastAsia"/>
          <w:lang w:val="zh-CN"/>
        </w:rPr>
        <w:t>，</w:t>
      </w:r>
      <w:r w:rsidR="00351450">
        <w:rPr>
          <w:rFonts w:hint="eastAsia"/>
          <w:lang w:val="zh-CN"/>
        </w:rPr>
        <w:t>不以身份证号去重；</w:t>
      </w:r>
      <w:r>
        <w:rPr>
          <w:rFonts w:hint="eastAsia"/>
          <w:lang w:val="zh-CN"/>
        </w:rPr>
        <w:t>单位为人；无在职人员时显示为“</w:t>
      </w:r>
      <w:r w:rsidR="004811D6">
        <w:rPr>
          <w:rFonts w:hint="eastAsia"/>
          <w:lang w:val="zh-CN"/>
        </w:rPr>
        <w:t>无员工</w:t>
      </w:r>
      <w:r>
        <w:rPr>
          <w:rFonts w:hint="eastAsia"/>
          <w:lang w:val="zh-CN"/>
        </w:rPr>
        <w:t>”，仅展示不可点击；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企业考勤：展示企业自注册至当前时间内累计考勤人次数之和，单位为人次；无考勤人次时显示为“无考勤”，仅展示不可点击；</w:t>
      </w:r>
    </w:p>
    <w:p w:rsidR="00F65AD2" w:rsidRDefault="00B5608B" w:rsidP="005263AC">
      <w:pPr>
        <w:pStyle w:val="aff3"/>
        <w:numPr>
          <w:ilvl w:val="0"/>
          <w:numId w:val="12"/>
        </w:numPr>
        <w:ind w:firstLineChars="0"/>
        <w:rPr>
          <w:lang w:val="zh-CN"/>
        </w:rPr>
      </w:pPr>
      <w:r>
        <w:rPr>
          <w:rFonts w:hint="eastAsia"/>
          <w:lang w:val="zh-CN"/>
        </w:rPr>
        <w:t>工资代发：展示企业自注册至当前时间内制作的工资表中累计实发金额，单位为万元</w:t>
      </w:r>
      <w:r w:rsidR="004811D6">
        <w:rPr>
          <w:rFonts w:hint="eastAsia"/>
          <w:lang w:val="zh-CN"/>
        </w:rPr>
        <w:t>，精确到小数点后2位</w:t>
      </w:r>
      <w:r>
        <w:rPr>
          <w:rFonts w:hint="eastAsia"/>
          <w:lang w:val="zh-CN"/>
        </w:rPr>
        <w:t>；若实发金额累计为0时显示为“无代发记录”；</w:t>
      </w:r>
    </w:p>
    <w:p w:rsidR="00844735" w:rsidRDefault="00844735" w:rsidP="00844735">
      <w:pPr>
        <w:rPr>
          <w:lang w:val="zh-CN"/>
        </w:rPr>
      </w:pPr>
    </w:p>
    <w:p w:rsidR="00844735" w:rsidRDefault="00844735" w:rsidP="00844735">
      <w:pPr>
        <w:rPr>
          <w:lang w:val="zh-CN"/>
        </w:rPr>
      </w:pPr>
    </w:p>
    <w:p w:rsidR="00844735" w:rsidRDefault="00844735" w:rsidP="00844735">
      <w:pPr>
        <w:rPr>
          <w:lang w:val="zh-CN"/>
        </w:rPr>
      </w:pPr>
    </w:p>
    <w:p w:rsidR="00844735" w:rsidRPr="00844735" w:rsidRDefault="001957B5" w:rsidP="001957B5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 w:rsidP="00CC4BB8">
      <w:pPr>
        <w:pStyle w:val="3"/>
        <w:rPr>
          <w:lang w:val="zh-CN"/>
        </w:rPr>
      </w:pPr>
      <w:bookmarkStart w:id="18" w:name="_Toc19106645"/>
      <w:r>
        <w:rPr>
          <w:rFonts w:hint="eastAsia"/>
          <w:lang w:val="zh-CN"/>
        </w:rPr>
        <w:lastRenderedPageBreak/>
        <w:t>企业档案</w:t>
      </w:r>
      <w:bookmarkEnd w:id="18"/>
    </w:p>
    <w:p w:rsidR="00F65AD2" w:rsidRPr="00877322" w:rsidRDefault="00B5608B" w:rsidP="00877322">
      <w:pPr>
        <w:rPr>
          <w:lang w:val="zh-CN"/>
        </w:rPr>
      </w:pPr>
      <w:r w:rsidRPr="00877322">
        <w:rPr>
          <w:rFonts w:hint="eastAsia"/>
          <w:lang w:val="zh-CN"/>
        </w:rPr>
        <w:t>固定展示企业名称、统一社会信用代码、行业；</w:t>
      </w:r>
    </w:p>
    <w:p w:rsidR="00F65AD2" w:rsidRPr="00877322" w:rsidRDefault="00B5608B" w:rsidP="00877322">
      <w:pPr>
        <w:rPr>
          <w:lang w:val="zh-CN"/>
        </w:rPr>
      </w:pPr>
      <w:r w:rsidRPr="00877322">
        <w:rPr>
          <w:rFonts w:hint="eastAsia"/>
          <w:lang w:val="zh-CN"/>
        </w:rPr>
        <w:t>使用tab页形式切换查看基本信息、企业员工、企业考勤、企业工资、工资专户；</w:t>
      </w:r>
    </w:p>
    <w:p w:rsidR="00F65AD2" w:rsidRDefault="00B5608B" w:rsidP="00CC4BB8">
      <w:pPr>
        <w:pStyle w:val="4"/>
        <w:rPr>
          <w:lang w:val="zh-CN"/>
        </w:rPr>
      </w:pPr>
      <w:bookmarkStart w:id="19" w:name="_企业档案-基本信息"/>
      <w:bookmarkEnd w:id="19"/>
      <w:r>
        <w:rPr>
          <w:rFonts w:hint="eastAsia"/>
          <w:lang w:val="zh-CN"/>
        </w:rPr>
        <w:t>企业档案-基本信息</w:t>
      </w:r>
    </w:p>
    <w:p w:rsidR="00CF4CA3" w:rsidRDefault="00CF4CA3" w:rsidP="00CF4CA3">
      <w:pPr>
        <w:rPr>
          <w:lang w:val="zh-CN"/>
        </w:rPr>
      </w:pPr>
      <w:r w:rsidRPr="00CF4CA3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基本信息</w:t>
      </w:r>
    </w:p>
    <w:p w:rsidR="00CF4CA3" w:rsidRDefault="00E41E67" w:rsidP="00CF4CA3">
      <w:pPr>
        <w:rPr>
          <w:lang w:val="zh-CN"/>
        </w:rPr>
      </w:pPr>
      <w:r>
        <w:rPr>
          <w:noProof/>
        </w:rPr>
        <w:drawing>
          <wp:inline distT="0" distB="0" distL="0" distR="0" wp14:anchorId="2D220A27" wp14:editId="0BAB94E6">
            <wp:extent cx="5943600" cy="5943600"/>
            <wp:effectExtent l="19050" t="19050" r="19050" b="190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54600" w:rsidRDefault="00E41E67" w:rsidP="00CF4CA3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6BD653AF" wp14:editId="0B55E286">
            <wp:extent cx="5943600" cy="5918200"/>
            <wp:effectExtent l="19050" t="19050" r="19050" b="254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820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5793" w:rsidRPr="00F54600" w:rsidRDefault="00F35793" w:rsidP="00CF4CA3">
      <w:pPr>
        <w:rPr>
          <w:color w:val="00B0F0"/>
          <w:lang w:val="zh-CN"/>
        </w:rPr>
      </w:pPr>
      <w:r w:rsidRPr="00F54600">
        <w:rPr>
          <w:rFonts w:hint="eastAsia"/>
          <w:color w:val="00B0F0"/>
          <w:lang w:val="zh-CN"/>
        </w:rPr>
        <w:t>业务逻辑：</w:t>
      </w:r>
    </w:p>
    <w:p w:rsidR="00F65AD2" w:rsidRDefault="00B5608B" w:rsidP="005263AC">
      <w:pPr>
        <w:pStyle w:val="aff3"/>
        <w:numPr>
          <w:ilvl w:val="0"/>
          <w:numId w:val="13"/>
        </w:numPr>
        <w:ind w:firstLineChars="0"/>
        <w:rPr>
          <w:lang w:val="zh-CN"/>
        </w:rPr>
      </w:pPr>
      <w:r>
        <w:rPr>
          <w:rFonts w:hint="eastAsia"/>
          <w:lang w:val="zh-CN"/>
        </w:rPr>
        <w:t>展示内容与企业端企业信息</w:t>
      </w:r>
      <w:r w:rsidR="00CF4CA3">
        <w:rPr>
          <w:rFonts w:hint="eastAsia"/>
          <w:lang w:val="zh-CN"/>
        </w:rPr>
        <w:t>基本</w:t>
      </w:r>
      <w:r>
        <w:rPr>
          <w:rFonts w:hint="eastAsia"/>
          <w:lang w:val="zh-CN"/>
        </w:rPr>
        <w:t>一致，</w:t>
      </w:r>
      <w:r w:rsidR="00CF4CA3">
        <w:rPr>
          <w:rFonts w:hint="eastAsia"/>
          <w:lang w:val="zh-CN"/>
        </w:rPr>
        <w:t>但比企业账号多了修改密保手机号的功能如上图</w:t>
      </w:r>
      <w:r>
        <w:rPr>
          <w:rFonts w:hint="eastAsia"/>
          <w:lang w:val="zh-CN"/>
        </w:rPr>
        <w:t>；</w:t>
      </w:r>
    </w:p>
    <w:p w:rsidR="00F65AD2" w:rsidRDefault="00B5608B" w:rsidP="005263AC">
      <w:pPr>
        <w:pStyle w:val="aff3"/>
        <w:numPr>
          <w:ilvl w:val="0"/>
          <w:numId w:val="13"/>
        </w:numPr>
        <w:ind w:firstLineChars="0"/>
        <w:rPr>
          <w:lang w:val="zh-CN"/>
        </w:rPr>
      </w:pPr>
      <w:r>
        <w:rPr>
          <w:rFonts w:hint="eastAsia"/>
          <w:lang w:val="zh-CN"/>
        </w:rPr>
        <w:t>以上字段调取企业表中该企业基础数据，</w:t>
      </w:r>
      <w:r w:rsidR="00CF4CA3">
        <w:rPr>
          <w:rFonts w:hint="eastAsia"/>
          <w:lang w:val="zh-CN"/>
        </w:rPr>
        <w:t>信息字段均可通过点击编辑按钮修改</w:t>
      </w:r>
      <w:r w:rsidR="00B02B3A">
        <w:rPr>
          <w:rFonts w:hint="eastAsia"/>
          <w:lang w:val="zh-CN"/>
        </w:rPr>
        <w:t>，修改内容同步到企业平台-企业信息</w:t>
      </w:r>
      <w:r>
        <w:rPr>
          <w:rFonts w:hint="eastAsia"/>
          <w:lang w:val="zh-CN"/>
        </w:rPr>
        <w:t>；</w:t>
      </w:r>
    </w:p>
    <w:p w:rsidR="00827545" w:rsidRPr="009557E5" w:rsidRDefault="00047B9A" w:rsidP="005263AC">
      <w:pPr>
        <w:pStyle w:val="aff3"/>
        <w:numPr>
          <w:ilvl w:val="0"/>
          <w:numId w:val="5"/>
        </w:numPr>
        <w:ind w:firstLineChars="0"/>
        <w:rPr>
          <w:color w:val="FF0000"/>
          <w:lang w:val="zh-CN"/>
        </w:rPr>
      </w:pPr>
      <w:r w:rsidRPr="00561086">
        <w:rPr>
          <w:rFonts w:hint="eastAsia"/>
          <w:color w:val="0D0D0D" w:themeColor="text1" w:themeTint="F2"/>
          <w:lang w:val="zh-CN"/>
        </w:rPr>
        <w:t xml:space="preserve"> </w:t>
      </w:r>
      <w:r w:rsidR="00F94232" w:rsidRPr="00561086">
        <w:rPr>
          <w:rFonts w:hint="eastAsia"/>
          <w:color w:val="0D0D0D" w:themeColor="text1" w:themeTint="F2"/>
          <w:lang w:val="zh-CN"/>
        </w:rPr>
        <w:t>修改企业名称和统一社会信用代码需要</w:t>
      </w:r>
      <w:r w:rsidR="00B51331" w:rsidRPr="00561086">
        <w:rPr>
          <w:rFonts w:hint="eastAsia"/>
          <w:color w:val="0D0D0D" w:themeColor="text1" w:themeTint="F2"/>
          <w:lang w:val="zh-CN"/>
        </w:rPr>
        <w:t>通过新华信用/内蒙古企业工商信息接口验证企业名称</w:t>
      </w:r>
      <w:r w:rsidRPr="00561086">
        <w:rPr>
          <w:rFonts w:hint="eastAsia"/>
          <w:color w:val="0D0D0D" w:themeColor="text1" w:themeTint="F2"/>
          <w:lang w:val="zh-CN"/>
        </w:rPr>
        <w:t xml:space="preserve"> </w:t>
      </w:r>
      <w:r w:rsidRPr="00561086">
        <w:rPr>
          <w:color w:val="0D0D0D" w:themeColor="text1" w:themeTint="F2"/>
          <w:lang w:val="zh-CN"/>
        </w:rPr>
        <w:t xml:space="preserve">  </w:t>
      </w:r>
      <w:r w:rsidR="00B51331" w:rsidRPr="00561086">
        <w:rPr>
          <w:rFonts w:hint="eastAsia"/>
          <w:color w:val="0D0D0D" w:themeColor="text1" w:themeTint="F2"/>
          <w:lang w:val="zh-CN"/>
        </w:rPr>
        <w:t>与统一社会信用代码匹配</w:t>
      </w:r>
      <w:r w:rsidR="005D78C0">
        <w:rPr>
          <w:rFonts w:hint="eastAsia"/>
          <w:color w:val="0D0D0D" w:themeColor="text1" w:themeTint="F2"/>
          <w:lang w:val="zh-CN"/>
        </w:rPr>
        <w:t>，否则提示：</w:t>
      </w:r>
      <w:r w:rsidR="005D78C0" w:rsidRPr="009557E5">
        <w:rPr>
          <w:rFonts w:hint="eastAsia"/>
          <w:color w:val="FF0000"/>
          <w:lang w:val="zh-CN"/>
        </w:rPr>
        <w:t>企业名称与统一社会信用代码不匹配</w:t>
      </w:r>
    </w:p>
    <w:p w:rsidR="00827545" w:rsidRPr="003724C8" w:rsidRDefault="005C7271" w:rsidP="00827545">
      <w:pPr>
        <w:pStyle w:val="aff3"/>
        <w:ind w:left="360" w:firstLineChars="0" w:firstLine="0"/>
        <w:rPr>
          <w:color w:val="FF0000"/>
          <w:lang w:val="zh-CN"/>
        </w:rPr>
      </w:pPr>
      <w:r w:rsidRPr="00561086">
        <w:rPr>
          <w:rFonts w:hint="eastAsia"/>
          <w:color w:val="0D0D0D" w:themeColor="text1" w:themeTint="F2"/>
          <w:lang w:val="zh-CN"/>
        </w:rPr>
        <w:t>修改</w:t>
      </w:r>
      <w:r w:rsidR="005D78C0">
        <w:rPr>
          <w:rFonts w:hint="eastAsia"/>
          <w:color w:val="0D0D0D" w:themeColor="text1" w:themeTint="F2"/>
          <w:lang w:val="zh-CN"/>
        </w:rPr>
        <w:t>后</w:t>
      </w:r>
      <w:r w:rsidR="00047B9A" w:rsidRPr="00561086">
        <w:rPr>
          <w:rFonts w:hint="eastAsia"/>
          <w:color w:val="0D0D0D" w:themeColor="text1" w:themeTint="F2"/>
          <w:lang w:val="zh-CN"/>
        </w:rPr>
        <w:t>的</w:t>
      </w:r>
      <w:r w:rsidRPr="00561086">
        <w:rPr>
          <w:rFonts w:hint="eastAsia"/>
          <w:color w:val="0D0D0D" w:themeColor="text1" w:themeTint="F2"/>
          <w:lang w:val="zh-CN"/>
        </w:rPr>
        <w:t>统一社会信用代码</w:t>
      </w:r>
      <w:r w:rsidR="00047B9A" w:rsidRPr="00561086">
        <w:rPr>
          <w:rFonts w:hint="eastAsia"/>
          <w:color w:val="0D0D0D" w:themeColor="text1" w:themeTint="F2"/>
          <w:lang w:val="zh-CN"/>
        </w:rPr>
        <w:t>不能</w:t>
      </w:r>
      <w:r w:rsidR="005D78C0">
        <w:rPr>
          <w:rFonts w:hint="eastAsia"/>
          <w:color w:val="0D0D0D" w:themeColor="text1" w:themeTint="F2"/>
          <w:lang w:val="zh-CN"/>
        </w:rPr>
        <w:t>已</w:t>
      </w:r>
      <w:r w:rsidR="00047B9A" w:rsidRPr="00561086">
        <w:rPr>
          <w:rFonts w:hint="eastAsia"/>
          <w:color w:val="0D0D0D" w:themeColor="text1" w:themeTint="F2"/>
          <w:lang w:val="zh-CN"/>
        </w:rPr>
        <w:t>与其他账号关联，</w:t>
      </w:r>
      <w:r w:rsidR="00827545">
        <w:rPr>
          <w:rFonts w:hint="eastAsia"/>
          <w:color w:val="0D0D0D" w:themeColor="text1" w:themeTint="F2"/>
          <w:lang w:val="zh-CN"/>
        </w:rPr>
        <w:t>否则提示：</w:t>
      </w:r>
      <w:r w:rsidR="003724C8" w:rsidRPr="003724C8">
        <w:rPr>
          <w:rFonts w:hint="eastAsia"/>
          <w:color w:val="FF0000"/>
          <w:lang w:val="zh-CN"/>
        </w:rPr>
        <w:t>您填写的</w:t>
      </w:r>
      <w:r w:rsidR="00827545" w:rsidRPr="003724C8">
        <w:rPr>
          <w:rFonts w:hint="eastAsia"/>
          <w:color w:val="FF0000"/>
          <w:lang w:val="zh-CN"/>
        </w:rPr>
        <w:t>企业已</w:t>
      </w:r>
      <w:r w:rsidR="003724C8" w:rsidRPr="003724C8">
        <w:rPr>
          <w:rFonts w:hint="eastAsia"/>
          <w:color w:val="FF0000"/>
          <w:lang w:val="zh-CN"/>
        </w:rPr>
        <w:t>分配</w:t>
      </w:r>
      <w:r w:rsidR="00827545" w:rsidRPr="003724C8">
        <w:rPr>
          <w:rFonts w:hint="eastAsia"/>
          <w:color w:val="FF0000"/>
          <w:lang w:val="zh-CN"/>
        </w:rPr>
        <w:t>账号，请勿重复</w:t>
      </w:r>
      <w:r w:rsidR="003724C8" w:rsidRPr="003724C8">
        <w:rPr>
          <w:rFonts w:hint="eastAsia"/>
          <w:color w:val="FF0000"/>
          <w:lang w:val="zh-CN"/>
        </w:rPr>
        <w:t>分配；</w:t>
      </w:r>
    </w:p>
    <w:p w:rsidR="00047B9A" w:rsidRPr="009557E5" w:rsidRDefault="00047B9A" w:rsidP="00827545">
      <w:pPr>
        <w:pStyle w:val="aff3"/>
        <w:ind w:left="360" w:firstLineChars="0" w:firstLine="0"/>
        <w:rPr>
          <w:color w:val="FF0000"/>
          <w:lang w:val="zh-CN"/>
        </w:rPr>
      </w:pPr>
      <w:r w:rsidRPr="00561086">
        <w:rPr>
          <w:rFonts w:hint="eastAsia"/>
          <w:color w:val="0D0D0D" w:themeColor="text1" w:themeTint="F2"/>
          <w:lang w:val="zh-CN"/>
        </w:rPr>
        <w:lastRenderedPageBreak/>
        <w:t>不能与处于待审核状态下企业统一社会信用代码相</w:t>
      </w:r>
      <w:r w:rsidR="005D78C0">
        <w:rPr>
          <w:rFonts w:hint="eastAsia"/>
          <w:color w:val="0D0D0D" w:themeColor="text1" w:themeTint="F2"/>
          <w:lang w:val="zh-CN"/>
        </w:rPr>
        <w:t>同，否则提示：</w:t>
      </w:r>
      <w:r w:rsidR="009557E5" w:rsidRPr="009557E5">
        <w:rPr>
          <w:rFonts w:hint="eastAsia"/>
          <w:color w:val="FF0000"/>
          <w:lang w:val="zh-CN"/>
        </w:rPr>
        <w:t>您填写得到企业已提交注册审核，请勿重复分配账号；</w:t>
      </w:r>
    </w:p>
    <w:p w:rsidR="00047B9A" w:rsidRPr="009557E5" w:rsidRDefault="00AC0ABE" w:rsidP="005263AC">
      <w:pPr>
        <w:pStyle w:val="aff3"/>
        <w:numPr>
          <w:ilvl w:val="0"/>
          <w:numId w:val="5"/>
        </w:numPr>
        <w:ind w:firstLineChars="0"/>
        <w:rPr>
          <w:color w:val="000000" w:themeColor="text1"/>
          <w:lang w:val="zh-CN"/>
        </w:rPr>
      </w:pPr>
      <w:r w:rsidRPr="009557E5">
        <w:rPr>
          <w:rFonts w:hint="eastAsia"/>
          <w:color w:val="000000" w:themeColor="text1"/>
          <w:lang w:val="zh-CN"/>
        </w:rPr>
        <w:t>监管可以修改</w:t>
      </w:r>
      <w:r w:rsidR="008F36D7" w:rsidRPr="009557E5">
        <w:rPr>
          <w:rFonts w:hint="eastAsia"/>
          <w:color w:val="000000" w:themeColor="text1"/>
          <w:lang w:val="zh-CN"/>
        </w:rPr>
        <w:t>企业所属行业，</w:t>
      </w:r>
      <w:r w:rsidRPr="009557E5">
        <w:rPr>
          <w:rFonts w:hint="eastAsia"/>
          <w:color w:val="000000" w:themeColor="text1"/>
          <w:lang w:val="zh-CN"/>
        </w:rPr>
        <w:t>企业注册地址区域与经营场所区域，控件选择范围同注册，不受管辖区域和管辖行业限制</w:t>
      </w:r>
      <w:r w:rsidR="008F36D7" w:rsidRPr="009557E5">
        <w:rPr>
          <w:rFonts w:hint="eastAsia"/>
          <w:color w:val="000000" w:themeColor="text1"/>
          <w:lang w:val="zh-CN"/>
        </w:rPr>
        <w:t>，可以选择内蒙古全部的区域和行业；</w:t>
      </w:r>
    </w:p>
    <w:p w:rsidR="00E41E67" w:rsidRPr="00BF0043" w:rsidRDefault="00561086" w:rsidP="005263AC">
      <w:pPr>
        <w:pStyle w:val="aff3"/>
        <w:numPr>
          <w:ilvl w:val="0"/>
          <w:numId w:val="5"/>
        </w:numPr>
        <w:ind w:firstLineChars="0"/>
        <w:rPr>
          <w:color w:val="262626" w:themeColor="text1" w:themeTint="D9"/>
          <w:lang w:val="zh-CN"/>
        </w:rPr>
      </w:pPr>
      <w:r>
        <w:rPr>
          <w:rFonts w:hint="eastAsia"/>
          <w:color w:val="262626" w:themeColor="text1" w:themeTint="D9"/>
          <w:lang w:val="zh-CN"/>
        </w:rPr>
        <w:t>如果企业归属为本省，企业经营地址区域与企业注册地址区域相同，企业归属为外省，则分开填写，同注册；</w:t>
      </w:r>
    </w:p>
    <w:p w:rsidR="00E41E67" w:rsidRPr="00E41E67" w:rsidRDefault="00E41E67" w:rsidP="00E41E67">
      <w:pPr>
        <w:rPr>
          <w:color w:val="00B0F0"/>
          <w:lang w:val="zh-CN"/>
        </w:rPr>
      </w:pPr>
      <w:r>
        <w:rPr>
          <w:rFonts w:hint="eastAsia"/>
          <w:color w:val="00B0F0"/>
          <w:lang w:val="zh-CN"/>
        </w:rPr>
        <w:t>交互说明</w:t>
      </w:r>
      <w:r w:rsidRPr="00E41E67">
        <w:rPr>
          <w:rFonts w:hint="eastAsia"/>
          <w:color w:val="00B0F0"/>
          <w:lang w:val="zh-CN"/>
        </w:rPr>
        <w:t>：</w:t>
      </w:r>
    </w:p>
    <w:p w:rsidR="00E711AA" w:rsidRDefault="00E41E67" w:rsidP="005263AC">
      <w:pPr>
        <w:pStyle w:val="aff3"/>
        <w:numPr>
          <w:ilvl w:val="0"/>
          <w:numId w:val="33"/>
        </w:numPr>
        <w:ind w:firstLineChars="0"/>
        <w:rPr>
          <w:lang w:val="zh-CN"/>
        </w:rPr>
      </w:pPr>
      <w:r w:rsidRPr="00E41E67">
        <w:rPr>
          <w:rFonts w:hint="eastAsia"/>
          <w:lang w:val="zh-CN"/>
        </w:rPr>
        <w:t>企业资料不可修改，其余项</w:t>
      </w:r>
      <w:r>
        <w:rPr>
          <w:rFonts w:hint="eastAsia"/>
          <w:lang w:val="zh-CN"/>
        </w:rPr>
        <w:t>均可修改；</w:t>
      </w:r>
    </w:p>
    <w:p w:rsidR="00E41E67" w:rsidRPr="00E41E67" w:rsidRDefault="00E41E67" w:rsidP="005263AC">
      <w:pPr>
        <w:pStyle w:val="aff3"/>
        <w:numPr>
          <w:ilvl w:val="0"/>
          <w:numId w:val="33"/>
        </w:numPr>
        <w:ind w:firstLineChars="0"/>
        <w:rPr>
          <w:lang w:val="zh-CN"/>
        </w:rPr>
      </w:pPr>
      <w:r>
        <w:rPr>
          <w:rFonts w:hint="eastAsia"/>
          <w:lang w:val="zh-CN"/>
        </w:rPr>
        <w:t>企业名称、统一社会信用代码、企业所属行业、企业员工规模、企业归属/企业注册地址、企业经营场所地址、工资发放日、企业密保手机号，为企业必填信息，监管只可修改，不可将字段内容置空；</w:t>
      </w:r>
    </w:p>
    <w:p w:rsidR="00E41E67" w:rsidRDefault="00E41E67" w:rsidP="00E711AA">
      <w:pPr>
        <w:rPr>
          <w:lang w:val="zh-CN"/>
        </w:rPr>
      </w:pPr>
    </w:p>
    <w:p w:rsidR="00BF0043" w:rsidRPr="00E711AA" w:rsidRDefault="00BF0043" w:rsidP="00E711AA">
      <w:pPr>
        <w:rPr>
          <w:lang w:val="zh-CN"/>
        </w:rPr>
      </w:pPr>
    </w:p>
    <w:p w:rsidR="00F65AD2" w:rsidRDefault="00B5608B" w:rsidP="00CC4BB8">
      <w:pPr>
        <w:pStyle w:val="4"/>
        <w:rPr>
          <w:lang w:val="zh-CN"/>
        </w:rPr>
      </w:pPr>
      <w:r>
        <w:rPr>
          <w:lang w:val="zh-CN"/>
        </w:rPr>
        <w:t>企业档案-</w:t>
      </w:r>
      <w:r>
        <w:rPr>
          <w:rFonts w:hint="eastAsia"/>
          <w:lang w:val="zh-CN"/>
        </w:rPr>
        <w:t>企业员工</w:t>
      </w:r>
    </w:p>
    <w:p w:rsidR="00FF442E" w:rsidRDefault="00FF442E" w:rsidP="00FF442E">
      <w:pPr>
        <w:rPr>
          <w:lang w:val="zh-CN"/>
        </w:rPr>
      </w:pPr>
      <w:r w:rsidRPr="00FF442E">
        <w:rPr>
          <w:rFonts w:hint="eastAsia"/>
          <w:color w:val="00B0F0"/>
          <w:lang w:val="zh-CN"/>
        </w:rPr>
        <w:t>原型设计</w:t>
      </w:r>
      <w:r>
        <w:rPr>
          <w:rFonts w:hint="eastAsia"/>
          <w:lang w:val="zh-CN"/>
        </w:rPr>
        <w:t>：企业员工</w:t>
      </w:r>
    </w:p>
    <w:p w:rsidR="00FF442E" w:rsidRPr="00FF442E" w:rsidRDefault="00D11C41" w:rsidP="00FF442E">
      <w:pPr>
        <w:rPr>
          <w:lang w:val="zh-CN"/>
        </w:rPr>
      </w:pPr>
      <w:r>
        <w:rPr>
          <w:noProof/>
        </w:rPr>
        <w:drawing>
          <wp:inline distT="0" distB="0" distL="0" distR="0" wp14:anchorId="29C44046" wp14:editId="336EB9D2">
            <wp:extent cx="5448300" cy="393721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3345" cy="394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AB" w:rsidRPr="00BF4385" w:rsidRDefault="005677AB" w:rsidP="00CC4BB8">
      <w:pPr>
        <w:rPr>
          <w:color w:val="00B0F0"/>
          <w:lang w:val="zh-CN"/>
        </w:rPr>
      </w:pPr>
      <w:r w:rsidRPr="00BF4385">
        <w:rPr>
          <w:rFonts w:hint="eastAsia"/>
          <w:color w:val="00B0F0"/>
          <w:lang w:val="zh-CN"/>
        </w:rPr>
        <w:lastRenderedPageBreak/>
        <w:t>业务逻辑：</w:t>
      </w:r>
    </w:p>
    <w:p w:rsidR="00F65AD2" w:rsidRDefault="00BF0043" w:rsidP="00CC4BB8">
      <w:pPr>
        <w:rPr>
          <w:lang w:val="zh-CN"/>
        </w:rPr>
      </w:pPr>
      <w:r>
        <w:rPr>
          <w:rFonts w:hint="eastAsia"/>
          <w:lang w:val="zh-CN"/>
        </w:rPr>
        <w:t>1）</w:t>
      </w:r>
      <w:r w:rsidR="005677AB">
        <w:rPr>
          <w:rFonts w:hint="eastAsia"/>
          <w:lang w:val="zh-CN"/>
        </w:rPr>
        <w:t>数据范围包括企业全部员工，无论在离职状态；</w:t>
      </w:r>
      <w:r w:rsidR="005677AB">
        <w:rPr>
          <w:lang w:val="zh-CN"/>
        </w:rPr>
        <w:t xml:space="preserve"> </w:t>
      </w:r>
    </w:p>
    <w:p w:rsidR="00BF0043" w:rsidRDefault="00BF0043" w:rsidP="00CC4BB8">
      <w:pPr>
        <w:rPr>
          <w:lang w:val="zh-CN"/>
        </w:rPr>
      </w:pPr>
      <w:r>
        <w:rPr>
          <w:rFonts w:hint="eastAsia"/>
          <w:lang w:val="zh-CN"/>
        </w:rPr>
        <w:t>2）如果企业多次入职公司，展示为多条，无需去重；</w:t>
      </w:r>
    </w:p>
    <w:p w:rsidR="00BF0043" w:rsidRDefault="00BF0043" w:rsidP="00CC4BB8">
      <w:pPr>
        <w:rPr>
          <w:lang w:val="zh-CN"/>
        </w:rPr>
      </w:pPr>
    </w:p>
    <w:p w:rsidR="00BF4385" w:rsidRPr="00BF4385" w:rsidRDefault="00BF4385" w:rsidP="00CC4BB8">
      <w:pPr>
        <w:rPr>
          <w:color w:val="00B0F0"/>
          <w:lang w:val="zh-CN"/>
        </w:rPr>
      </w:pPr>
      <w:r w:rsidRPr="00BF4385">
        <w:rPr>
          <w:rFonts w:hint="eastAsia"/>
          <w:color w:val="00B0F0"/>
          <w:lang w:val="zh-CN"/>
        </w:rPr>
        <w:t>交互说明：</w:t>
      </w:r>
    </w:p>
    <w:p w:rsidR="00F65AD2" w:rsidRPr="005677AB" w:rsidRDefault="005677AB" w:rsidP="005677AB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B5608B" w:rsidRPr="005677AB">
        <w:rPr>
          <w:rFonts w:hint="eastAsia"/>
          <w:lang w:val="zh-CN"/>
        </w:rPr>
        <w:t>筛选功能说明：</w:t>
      </w:r>
    </w:p>
    <w:p w:rsidR="00F65AD2" w:rsidRDefault="008B1FF9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rFonts w:hint="eastAsia"/>
          <w:lang w:val="zh-CN"/>
        </w:rPr>
        <w:t>添加</w:t>
      </w:r>
      <w:r w:rsidR="00B5608B">
        <w:rPr>
          <w:rFonts w:hint="eastAsia"/>
          <w:lang w:val="zh-CN"/>
        </w:rPr>
        <w:t>日期：时间范围选项，使用日历控件，请查看</w:t>
      </w:r>
      <w:r w:rsidR="005677AB">
        <w:rPr>
          <w:rFonts w:hint="eastAsia"/>
        </w:rPr>
        <w:t>；</w:t>
      </w:r>
    </w:p>
    <w:p w:rsidR="00F65AD2" w:rsidRDefault="00B5608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rFonts w:hint="eastAsia"/>
          <w:lang w:val="zh-CN"/>
        </w:rPr>
        <w:t>所属部门：选项包括该企业所有已添加的</w:t>
      </w:r>
      <w:r w:rsidR="00FF442E">
        <w:rPr>
          <w:rFonts w:hint="eastAsia"/>
          <w:lang w:val="zh-CN"/>
        </w:rPr>
        <w:t>直属</w:t>
      </w:r>
      <w:r>
        <w:rPr>
          <w:rFonts w:hint="eastAsia"/>
          <w:lang w:val="zh-CN"/>
        </w:rPr>
        <w:t>部门；</w:t>
      </w:r>
    </w:p>
    <w:p w:rsidR="005677AB" w:rsidRPr="005677AB" w:rsidRDefault="005677A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lang w:val="zh-CN"/>
        </w:rPr>
        <w:t>工资卡</w:t>
      </w:r>
      <w:r>
        <w:rPr>
          <w:rFonts w:hint="eastAsia"/>
          <w:lang w:val="zh-CN"/>
        </w:rPr>
        <w:t>：选项包括</w:t>
      </w:r>
      <w:r>
        <w:rPr>
          <w:lang w:val="zh-CN"/>
        </w:rPr>
        <w:t>已填写</w:t>
      </w:r>
      <w:r>
        <w:rPr>
          <w:rFonts w:hint="eastAsia"/>
          <w:lang w:val="zh-CN"/>
        </w:rPr>
        <w:t>、</w:t>
      </w:r>
      <w:r>
        <w:rPr>
          <w:lang w:val="zh-CN"/>
        </w:rPr>
        <w:t>未填写</w:t>
      </w:r>
      <w:r>
        <w:rPr>
          <w:rFonts w:hint="eastAsia"/>
          <w:lang w:val="zh-CN"/>
        </w:rPr>
        <w:t>；</w:t>
      </w:r>
    </w:p>
    <w:p w:rsidR="00F65AD2" w:rsidRDefault="00BF0043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rFonts w:hint="eastAsia"/>
          <w:lang w:val="zh-CN"/>
        </w:rPr>
        <w:t>是否在职</w:t>
      </w:r>
      <w:r w:rsidR="00B5608B">
        <w:rPr>
          <w:rFonts w:hint="eastAsia"/>
          <w:lang w:val="zh-CN"/>
        </w:rPr>
        <w:t>：选项包括在职、</w:t>
      </w:r>
      <w:r w:rsidR="00B5608B">
        <w:rPr>
          <w:lang w:val="zh-CN"/>
        </w:rPr>
        <w:t>离职</w:t>
      </w:r>
      <w:r w:rsidR="00B5608B">
        <w:rPr>
          <w:rFonts w:hint="eastAsia"/>
          <w:lang w:val="zh-CN"/>
        </w:rPr>
        <w:t>；</w:t>
      </w:r>
    </w:p>
    <w:p w:rsidR="00F65AD2" w:rsidRDefault="00B5608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lang w:val="zh-CN"/>
        </w:rPr>
        <w:t>劳动合同</w:t>
      </w:r>
      <w:r>
        <w:rPr>
          <w:rFonts w:hint="eastAsia"/>
          <w:lang w:val="zh-CN"/>
        </w:rPr>
        <w:t>：选项包括</w:t>
      </w:r>
      <w:r>
        <w:rPr>
          <w:lang w:val="zh-CN"/>
        </w:rPr>
        <w:t>已上传</w:t>
      </w:r>
      <w:r>
        <w:rPr>
          <w:rFonts w:hint="eastAsia"/>
          <w:lang w:val="zh-CN"/>
        </w:rPr>
        <w:t>、</w:t>
      </w:r>
      <w:r>
        <w:rPr>
          <w:lang w:val="zh-CN"/>
        </w:rPr>
        <w:t>未上传</w:t>
      </w:r>
      <w:r>
        <w:rPr>
          <w:rFonts w:hint="eastAsia"/>
          <w:lang w:val="zh-CN"/>
        </w:rPr>
        <w:t>；</w:t>
      </w:r>
    </w:p>
    <w:p w:rsidR="005677AB" w:rsidRPr="005677AB" w:rsidRDefault="005677A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lang w:val="zh-CN"/>
        </w:rPr>
        <w:t>工资卡</w:t>
      </w:r>
      <w:r>
        <w:rPr>
          <w:rFonts w:hint="eastAsia"/>
          <w:lang w:val="zh-CN"/>
        </w:rPr>
        <w:t>：选项包括</w:t>
      </w:r>
      <w:r>
        <w:rPr>
          <w:lang w:val="zh-CN"/>
        </w:rPr>
        <w:t>已填写</w:t>
      </w:r>
      <w:r>
        <w:rPr>
          <w:rFonts w:hint="eastAsia"/>
          <w:lang w:val="zh-CN"/>
        </w:rPr>
        <w:t>、</w:t>
      </w:r>
      <w:r>
        <w:rPr>
          <w:lang w:val="zh-CN"/>
        </w:rPr>
        <w:t>未填写</w:t>
      </w:r>
      <w:r>
        <w:rPr>
          <w:rFonts w:hint="eastAsia"/>
          <w:lang w:val="zh-CN"/>
        </w:rPr>
        <w:t>；</w:t>
      </w:r>
    </w:p>
    <w:p w:rsidR="00C966E9" w:rsidRPr="00BF0043" w:rsidRDefault="00B5608B" w:rsidP="005263AC">
      <w:pPr>
        <w:pStyle w:val="aff3"/>
        <w:numPr>
          <w:ilvl w:val="0"/>
          <w:numId w:val="14"/>
        </w:numPr>
        <w:ind w:firstLineChars="0"/>
        <w:rPr>
          <w:lang w:val="zh-CN"/>
        </w:rPr>
      </w:pPr>
      <w:r>
        <w:rPr>
          <w:lang w:val="zh-CN"/>
        </w:rPr>
        <w:t>员工</w:t>
      </w:r>
      <w:r>
        <w:rPr>
          <w:rFonts w:hint="eastAsia"/>
          <w:lang w:val="zh-CN"/>
        </w:rPr>
        <w:t>：输入框，</w:t>
      </w:r>
      <w:r>
        <w:rPr>
          <w:lang w:val="zh-CN"/>
        </w:rPr>
        <w:t>支持通过姓名或身份证号码检索</w:t>
      </w:r>
      <w:r>
        <w:rPr>
          <w:rFonts w:hint="eastAsia"/>
          <w:lang w:val="zh-CN"/>
        </w:rPr>
        <w:t>人员；</w:t>
      </w:r>
    </w:p>
    <w:p w:rsidR="00BF4385" w:rsidRPr="00BF4385" w:rsidRDefault="00BF4385" w:rsidP="00BF4385">
      <w:pPr>
        <w:rPr>
          <w:lang w:val="zh-CN"/>
        </w:rPr>
      </w:pPr>
      <w:r>
        <w:rPr>
          <w:rFonts w:hint="eastAsia"/>
          <w:lang w:val="zh-CN"/>
        </w:rPr>
        <w:t>2）列表</w:t>
      </w:r>
    </w:p>
    <w:p w:rsidR="00F65AD2" w:rsidRDefault="00B5608B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lang w:val="zh-CN"/>
        </w:rPr>
        <w:t>列表</w:t>
      </w:r>
      <w:r w:rsidR="00BF4385">
        <w:rPr>
          <w:rFonts w:hint="eastAsia"/>
          <w:lang w:val="zh-CN"/>
        </w:rPr>
        <w:t>排序：</w:t>
      </w:r>
      <w:r>
        <w:rPr>
          <w:lang w:val="zh-CN"/>
        </w:rPr>
        <w:t>按照</w:t>
      </w:r>
      <w:r>
        <w:rPr>
          <w:rFonts w:hint="eastAsia"/>
          <w:lang w:val="zh-CN"/>
        </w:rPr>
        <w:t>人员</w:t>
      </w:r>
      <w:r w:rsidR="00BF0043">
        <w:rPr>
          <w:rFonts w:hint="eastAsia"/>
          <w:lang w:val="zh-CN"/>
        </w:rPr>
        <w:t>添加日期</w:t>
      </w:r>
      <w:r>
        <w:rPr>
          <w:rFonts w:hint="eastAsia"/>
          <w:lang w:val="zh-CN"/>
        </w:rPr>
        <w:t>倒序</w:t>
      </w:r>
      <w:r>
        <w:rPr>
          <w:lang w:val="zh-CN"/>
        </w:rPr>
        <w:t>排序</w:t>
      </w:r>
      <w:r w:rsidR="00BF4385">
        <w:rPr>
          <w:rFonts w:hint="eastAsia"/>
          <w:lang w:val="zh-CN"/>
        </w:rPr>
        <w:t>；</w:t>
      </w:r>
    </w:p>
    <w:p w:rsidR="00BF4385" w:rsidRDefault="00910EB7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姓名、身份证号、所属部门、职位；</w:t>
      </w:r>
      <w:r w:rsidR="002A6878">
        <w:rPr>
          <w:rFonts w:hint="eastAsia"/>
          <w:lang w:val="zh-CN"/>
        </w:rPr>
        <w:t>姓名可点击，点击跳转至人员档案页面；</w:t>
      </w:r>
    </w:p>
    <w:p w:rsidR="00910EB7" w:rsidRDefault="00910EB7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雇佣周期（</w:t>
      </w:r>
      <w:r w:rsidR="00BF0043">
        <w:rPr>
          <w:rFonts w:hint="eastAsia"/>
          <w:lang w:val="zh-CN"/>
        </w:rPr>
        <w:t>同</w:t>
      </w:r>
      <w:r>
        <w:rPr>
          <w:rFonts w:hint="eastAsia"/>
          <w:lang w:val="zh-CN"/>
        </w:rPr>
        <w:t>合同档案）；</w:t>
      </w:r>
    </w:p>
    <w:p w:rsidR="00910EB7" w:rsidRDefault="00910EB7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离职日期：离职时填写的离岗日期</w:t>
      </w:r>
      <w:r w:rsidR="004C609E">
        <w:rPr>
          <w:rFonts w:hint="eastAsia"/>
          <w:lang w:val="zh-CN"/>
        </w:rPr>
        <w:t>；</w:t>
      </w:r>
    </w:p>
    <w:p w:rsidR="002A6878" w:rsidRDefault="002A6878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工资卡：企业未录入该人员工资卡信息则显示未填写；若已填写则展示该人员工资卡号，仅展示前4位及后4位，中间无论多少为均脱敏采用“*</w:t>
      </w:r>
      <w:r>
        <w:rPr>
          <w:lang w:val="zh-CN"/>
        </w:rPr>
        <w:t>***</w:t>
      </w:r>
      <w:r>
        <w:rPr>
          <w:rFonts w:hint="eastAsia"/>
          <w:lang w:val="zh-CN"/>
        </w:rPr>
        <w:t>”替代</w:t>
      </w:r>
      <w:r w:rsidR="00B3079D">
        <w:rPr>
          <w:rFonts w:hint="eastAsia"/>
          <w:lang w:val="zh-CN"/>
        </w:rPr>
        <w:t>；</w:t>
      </w:r>
    </w:p>
    <w:p w:rsidR="00F65AD2" w:rsidRDefault="00E7258F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劳动合同：企业未上传劳动合同附件则显示未上传，反之则显示已上传；</w:t>
      </w:r>
    </w:p>
    <w:p w:rsidR="00E7258F" w:rsidRDefault="00E7258F" w:rsidP="00E7258F">
      <w:pPr>
        <w:rPr>
          <w:lang w:val="zh-CN"/>
        </w:rPr>
      </w:pPr>
    </w:p>
    <w:p w:rsidR="00E7258F" w:rsidRPr="00E7258F" w:rsidRDefault="003B42C5" w:rsidP="003B42C5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 w:rsidP="00CC4BB8">
      <w:pPr>
        <w:pStyle w:val="4"/>
        <w:rPr>
          <w:lang w:val="zh-CN"/>
        </w:rPr>
      </w:pPr>
      <w:r>
        <w:rPr>
          <w:lang w:val="zh-CN"/>
        </w:rPr>
        <w:lastRenderedPageBreak/>
        <w:t>企业档案-</w:t>
      </w:r>
      <w:r>
        <w:rPr>
          <w:rFonts w:hint="eastAsia"/>
          <w:lang w:val="zh-CN"/>
        </w:rPr>
        <w:t>企业考勤</w:t>
      </w:r>
    </w:p>
    <w:p w:rsidR="000237F0" w:rsidRPr="000237F0" w:rsidRDefault="000237F0" w:rsidP="000237F0">
      <w:pPr>
        <w:rPr>
          <w:lang w:val="zh-CN"/>
        </w:rPr>
      </w:pPr>
      <w:r w:rsidRPr="000237F0">
        <w:rPr>
          <w:rFonts w:hint="eastAsia"/>
          <w:color w:val="00B0F0"/>
          <w:lang w:val="zh-CN"/>
        </w:rPr>
        <w:t>原型设计：</w:t>
      </w:r>
      <w:r w:rsidR="004F01B5">
        <w:rPr>
          <w:rFonts w:hint="eastAsia"/>
          <w:lang w:val="zh-CN"/>
        </w:rPr>
        <w:t>企业</w:t>
      </w:r>
      <w:r>
        <w:rPr>
          <w:rFonts w:hint="eastAsia"/>
          <w:lang w:val="zh-CN"/>
        </w:rPr>
        <w:t>考勤</w:t>
      </w:r>
    </w:p>
    <w:p w:rsidR="000237F0" w:rsidRDefault="004F01B5" w:rsidP="000237F0">
      <w:pPr>
        <w:rPr>
          <w:lang w:val="zh-CN"/>
        </w:rPr>
      </w:pPr>
      <w:r>
        <w:rPr>
          <w:noProof/>
        </w:rPr>
        <w:drawing>
          <wp:inline distT="0" distB="0" distL="0" distR="0" wp14:anchorId="6B49F4A0" wp14:editId="54A8D99C">
            <wp:extent cx="5629275" cy="3521305"/>
            <wp:effectExtent l="57150" t="19050" r="47625" b="984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2030" cy="3535539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1F03" w:rsidRDefault="00F12D96" w:rsidP="000237F0">
      <w:pPr>
        <w:rPr>
          <w:lang w:val="zh-CN"/>
        </w:rPr>
      </w:pPr>
      <w:r>
        <w:rPr>
          <w:noProof/>
        </w:rPr>
        <w:drawing>
          <wp:inline distT="0" distB="0" distL="0" distR="0" wp14:anchorId="225E3966" wp14:editId="6AC0D478">
            <wp:extent cx="5676900" cy="3777928"/>
            <wp:effectExtent l="19050" t="19050" r="1905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6007" cy="3783989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D50CB" w:rsidRPr="00531F03" w:rsidRDefault="008D50CB" w:rsidP="000237F0">
      <w:pPr>
        <w:rPr>
          <w:color w:val="00B0F0"/>
          <w:lang w:val="zh-CN"/>
        </w:rPr>
      </w:pPr>
      <w:r w:rsidRPr="00531F03">
        <w:rPr>
          <w:rFonts w:hint="eastAsia"/>
          <w:color w:val="00B0F0"/>
          <w:lang w:val="zh-CN"/>
        </w:rPr>
        <w:lastRenderedPageBreak/>
        <w:t>业务逻辑：</w:t>
      </w:r>
    </w:p>
    <w:p w:rsidR="008D50CB" w:rsidRPr="00531F03" w:rsidRDefault="0030081D" w:rsidP="000237F0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1）</w:t>
      </w:r>
      <w:r w:rsidR="008D50CB" w:rsidRPr="00531F03">
        <w:rPr>
          <w:rFonts w:hint="eastAsia"/>
          <w:color w:val="000000" w:themeColor="text1"/>
          <w:lang w:val="zh-CN"/>
        </w:rPr>
        <w:t>按月为维度展示考勤统计数据；</w:t>
      </w:r>
    </w:p>
    <w:p w:rsidR="008D50CB" w:rsidRDefault="0030081D" w:rsidP="000237F0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2）</w:t>
      </w:r>
      <w:r w:rsidR="00531F03" w:rsidRPr="00531F03">
        <w:rPr>
          <w:rFonts w:hint="eastAsia"/>
          <w:color w:val="000000" w:themeColor="text1"/>
          <w:lang w:val="zh-CN"/>
        </w:rPr>
        <w:t>当月在职人数为0的</w:t>
      </w:r>
      <w:r w:rsidR="008D50CB" w:rsidRPr="00531F03">
        <w:rPr>
          <w:rFonts w:hint="eastAsia"/>
          <w:color w:val="000000" w:themeColor="text1"/>
          <w:lang w:val="zh-CN"/>
        </w:rPr>
        <w:t>月份不展示</w:t>
      </w:r>
      <w:r w:rsidR="00531F03" w:rsidRPr="00531F03">
        <w:rPr>
          <w:rFonts w:hint="eastAsia"/>
          <w:color w:val="000000" w:themeColor="text1"/>
          <w:lang w:val="zh-CN"/>
        </w:rPr>
        <w:t>当月考勤数据</w:t>
      </w:r>
      <w:r w:rsidR="008D50CB" w:rsidRPr="00531F03">
        <w:rPr>
          <w:rFonts w:hint="eastAsia"/>
          <w:color w:val="000000" w:themeColor="text1"/>
          <w:lang w:val="zh-CN"/>
        </w:rPr>
        <w:t>；</w:t>
      </w:r>
    </w:p>
    <w:p w:rsidR="00F65279" w:rsidRDefault="0030081D" w:rsidP="000237F0">
      <w:pPr>
        <w:rPr>
          <w:color w:val="000000" w:themeColor="text1"/>
          <w:lang w:val="zh-CN"/>
        </w:rPr>
      </w:pPr>
      <w:r>
        <w:rPr>
          <w:rFonts w:hint="eastAsia"/>
          <w:color w:val="000000" w:themeColor="text1"/>
          <w:lang w:val="zh-CN"/>
        </w:rPr>
        <w:t>3）</w:t>
      </w:r>
      <w:r w:rsidR="00F65279">
        <w:rPr>
          <w:rFonts w:hint="eastAsia"/>
          <w:color w:val="000000" w:themeColor="text1"/>
          <w:lang w:val="zh-CN"/>
        </w:rPr>
        <w:t>统计：</w:t>
      </w:r>
    </w:p>
    <w:p w:rsidR="00F65279" w:rsidRPr="0030081D" w:rsidRDefault="00F65279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r w:rsidRPr="0030081D">
        <w:rPr>
          <w:rFonts w:hint="eastAsia"/>
          <w:lang w:val="zh-CN"/>
        </w:rPr>
        <w:t>本月在职人数：离职时间在本月，或本月状态为在职的员工</w:t>
      </w:r>
      <w:r w:rsidR="0030081D" w:rsidRPr="0030081D">
        <w:rPr>
          <w:rFonts w:hint="eastAsia"/>
          <w:lang w:val="zh-CN"/>
        </w:rPr>
        <w:t>数量</w:t>
      </w:r>
      <w:r w:rsidRPr="0030081D">
        <w:rPr>
          <w:rFonts w:hint="eastAsia"/>
          <w:lang w:val="zh-CN"/>
        </w:rPr>
        <w:t>；以身份证号去重；</w:t>
      </w:r>
    </w:p>
    <w:p w:rsidR="00F65279" w:rsidRPr="0030081D" w:rsidRDefault="00F65279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r w:rsidRPr="0030081D">
        <w:rPr>
          <w:rFonts w:hint="eastAsia"/>
          <w:lang w:val="zh-CN"/>
        </w:rPr>
        <w:t>考勤人数：本月存在考勤记录的员工</w:t>
      </w:r>
      <w:r w:rsidR="0030081D" w:rsidRPr="0030081D">
        <w:rPr>
          <w:rFonts w:hint="eastAsia"/>
          <w:lang w:val="zh-CN"/>
        </w:rPr>
        <w:t>数量；以身份证号去重；</w:t>
      </w:r>
    </w:p>
    <w:p w:rsidR="0030081D" w:rsidRDefault="0030081D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r w:rsidRPr="0030081D">
        <w:rPr>
          <w:rFonts w:hint="eastAsia"/>
          <w:lang w:val="zh-CN"/>
        </w:rPr>
        <w:t>考勤率：考勤人数/本月在职人数*</w:t>
      </w:r>
      <w:r w:rsidRPr="0030081D">
        <w:rPr>
          <w:lang w:val="zh-CN"/>
        </w:rPr>
        <w:t>100</w:t>
      </w:r>
      <w:r w:rsidRPr="0030081D">
        <w:rPr>
          <w:rFonts w:hint="eastAsia"/>
          <w:lang w:val="zh-CN"/>
        </w:rPr>
        <w:t>%，单位百分号，保留小数点后一位；</w:t>
      </w:r>
    </w:p>
    <w:p w:rsidR="0030081D" w:rsidRDefault="0030081D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r>
        <w:rPr>
          <w:rFonts w:hint="eastAsia"/>
          <w:lang w:val="zh-CN"/>
        </w:rPr>
        <w:t>打卡天数：公司本月存在考勤记录的天数；</w:t>
      </w:r>
    </w:p>
    <w:p w:rsidR="0030081D" w:rsidRPr="0030081D" w:rsidRDefault="0030081D" w:rsidP="005263AC">
      <w:pPr>
        <w:pStyle w:val="aff3"/>
        <w:numPr>
          <w:ilvl w:val="0"/>
          <w:numId w:val="15"/>
        </w:numPr>
        <w:ind w:firstLineChars="0"/>
        <w:rPr>
          <w:lang w:val="zh-CN"/>
        </w:rPr>
      </w:pPr>
      <w:r>
        <w:rPr>
          <w:rFonts w:hint="eastAsia"/>
          <w:lang w:val="zh-CN"/>
        </w:rPr>
        <w:t>打卡总人次：公司员工本月全部打卡记录次数；</w:t>
      </w:r>
    </w:p>
    <w:p w:rsidR="002D3FDB" w:rsidRDefault="002D3FDB" w:rsidP="00DD3D4F">
      <w:pPr>
        <w:pStyle w:val="aff3"/>
        <w:numPr>
          <w:ilvl w:val="0"/>
          <w:numId w:val="3"/>
        </w:numPr>
        <w:ind w:firstLineChars="0"/>
        <w:rPr>
          <w:color w:val="000000" w:themeColor="text1"/>
          <w:lang w:val="zh-CN"/>
        </w:rPr>
      </w:pPr>
      <w:r w:rsidRPr="002D3FDB">
        <w:rPr>
          <w:rFonts w:hint="eastAsia"/>
          <w:color w:val="000000" w:themeColor="text1"/>
          <w:lang w:val="zh-CN"/>
        </w:rPr>
        <w:t>统计更新频率控制在半小时以内</w:t>
      </w:r>
      <w:r w:rsidR="007638F5">
        <w:rPr>
          <w:rFonts w:hint="eastAsia"/>
          <w:color w:val="000000" w:themeColor="text1"/>
          <w:lang w:val="zh-CN"/>
        </w:rPr>
        <w:t>，能实时最好</w:t>
      </w:r>
      <w:r w:rsidRPr="002D3FDB">
        <w:rPr>
          <w:rFonts w:hint="eastAsia"/>
          <w:color w:val="000000" w:themeColor="text1"/>
          <w:lang w:val="zh-CN"/>
        </w:rPr>
        <w:t>；</w:t>
      </w:r>
    </w:p>
    <w:p w:rsidR="00DD3D4F" w:rsidRPr="00DD3D4F" w:rsidRDefault="00DD3D4F" w:rsidP="00DD3D4F">
      <w:pPr>
        <w:rPr>
          <w:color w:val="000000" w:themeColor="text1"/>
          <w:lang w:val="zh-CN"/>
        </w:rPr>
      </w:pPr>
    </w:p>
    <w:p w:rsidR="00531F03" w:rsidRPr="00557CA0" w:rsidRDefault="00531F03" w:rsidP="000237F0">
      <w:pPr>
        <w:rPr>
          <w:color w:val="00B0F0"/>
          <w:lang w:val="zh-CN"/>
        </w:rPr>
      </w:pPr>
      <w:r w:rsidRPr="00557CA0">
        <w:rPr>
          <w:rFonts w:hint="eastAsia"/>
          <w:color w:val="00B0F0"/>
          <w:lang w:val="zh-CN"/>
        </w:rPr>
        <w:t>交互</w:t>
      </w:r>
      <w:r w:rsidR="00557CA0">
        <w:rPr>
          <w:rFonts w:hint="eastAsia"/>
          <w:color w:val="00B0F0"/>
          <w:lang w:val="zh-CN"/>
        </w:rPr>
        <w:t>说明</w:t>
      </w:r>
      <w:r w:rsidRPr="00557CA0">
        <w:rPr>
          <w:rFonts w:hint="eastAsia"/>
          <w:color w:val="00B0F0"/>
          <w:lang w:val="zh-CN"/>
        </w:rPr>
        <w:t>：</w:t>
      </w:r>
    </w:p>
    <w:p w:rsidR="00F65AD2" w:rsidRPr="0030081D" w:rsidRDefault="0030081D" w:rsidP="005263AC">
      <w:pPr>
        <w:pStyle w:val="aff3"/>
        <w:numPr>
          <w:ilvl w:val="0"/>
          <w:numId w:val="16"/>
        </w:numPr>
        <w:ind w:firstLineChars="0"/>
        <w:rPr>
          <w:lang w:val="zh-CN"/>
        </w:rPr>
      </w:pPr>
      <w:r>
        <w:rPr>
          <w:rFonts w:hint="eastAsia"/>
          <w:lang w:val="zh-CN"/>
        </w:rPr>
        <w:t>点击打卡总人次，侧面弹出本月打卡记录；</w:t>
      </w:r>
      <w:r w:rsidRPr="0030081D">
        <w:rPr>
          <w:rFonts w:hint="eastAsia"/>
          <w:lang w:val="zh-CN"/>
        </w:rPr>
        <w:t>可以按照员工姓名和状态（范围内/范围外）</w:t>
      </w:r>
      <w:r>
        <w:rPr>
          <w:rFonts w:hint="eastAsia"/>
          <w:lang w:val="zh-CN"/>
        </w:rPr>
        <w:t>筛选打卡记录</w:t>
      </w:r>
      <w:r w:rsidR="00B5608B" w:rsidRPr="0030081D">
        <w:rPr>
          <w:rFonts w:hint="eastAsia"/>
          <w:lang w:val="zh-CN"/>
        </w:rPr>
        <w:t>；</w:t>
      </w:r>
    </w:p>
    <w:p w:rsidR="001A01B6" w:rsidRPr="00846024" w:rsidRDefault="00846024" w:rsidP="005263AC">
      <w:pPr>
        <w:pStyle w:val="aff3"/>
        <w:numPr>
          <w:ilvl w:val="0"/>
          <w:numId w:val="34"/>
        </w:numPr>
        <w:ind w:firstLineChars="0"/>
        <w:rPr>
          <w:lang w:val="zh-CN"/>
        </w:rPr>
      </w:pPr>
      <w:r w:rsidRPr="00846024">
        <w:rPr>
          <w:rFonts w:hint="eastAsia"/>
          <w:lang w:val="zh-CN"/>
        </w:rPr>
        <w:t>侧面弹框内</w:t>
      </w:r>
      <w:r w:rsidR="00B5608B" w:rsidRPr="00846024">
        <w:rPr>
          <w:rFonts w:hint="eastAsia"/>
          <w:lang w:val="zh-CN"/>
        </w:rPr>
        <w:t>列表规则与企业端-企业考勤模块中按日统计页面的列表规则一致</w:t>
      </w:r>
      <w:r w:rsidR="008B1FF9">
        <w:rPr>
          <w:rFonts w:hint="eastAsia"/>
          <w:lang w:val="zh-CN"/>
        </w:rPr>
        <w:t>；</w:t>
      </w:r>
    </w:p>
    <w:p w:rsidR="00F65AD2" w:rsidRDefault="00B5608B" w:rsidP="00CC4BB8">
      <w:pPr>
        <w:pStyle w:val="4"/>
        <w:rPr>
          <w:lang w:val="zh-CN"/>
        </w:rPr>
      </w:pPr>
      <w:r>
        <w:rPr>
          <w:lang w:val="zh-CN"/>
        </w:rPr>
        <w:lastRenderedPageBreak/>
        <w:t>企业档案-</w:t>
      </w:r>
      <w:r>
        <w:rPr>
          <w:rFonts w:hint="eastAsia"/>
          <w:lang w:val="zh-CN"/>
        </w:rPr>
        <w:t>企业工资</w:t>
      </w:r>
    </w:p>
    <w:p w:rsidR="00F65AD2" w:rsidRDefault="00B1160A" w:rsidP="00CC4BB8">
      <w:pPr>
        <w:rPr>
          <w:lang w:val="zh-CN"/>
        </w:rPr>
      </w:pPr>
      <w:r>
        <w:rPr>
          <w:noProof/>
        </w:rPr>
        <w:drawing>
          <wp:inline distT="0" distB="0" distL="0" distR="0" wp14:anchorId="32764D4C" wp14:editId="53444111">
            <wp:extent cx="5915025" cy="5082751"/>
            <wp:effectExtent l="57150" t="19050" r="47625" b="990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15596" cy="508324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911FFA" w:rsidRDefault="00911FFA" w:rsidP="00CC4BB8">
      <w:pPr>
        <w:rPr>
          <w:lang w:val="zh-CN"/>
        </w:rPr>
      </w:pPr>
      <w:r>
        <w:rPr>
          <w:noProof/>
        </w:rPr>
        <w:drawing>
          <wp:inline distT="0" distB="0" distL="0" distR="0" wp14:anchorId="362DE725" wp14:editId="06F00B6D">
            <wp:extent cx="5943600" cy="2582545"/>
            <wp:effectExtent l="19050" t="19050" r="19050" b="273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65AD2" w:rsidRDefault="00B5608B" w:rsidP="005263AC">
      <w:pPr>
        <w:pStyle w:val="aff3"/>
        <w:numPr>
          <w:ilvl w:val="0"/>
          <w:numId w:val="17"/>
        </w:numPr>
        <w:ind w:firstLineChars="0"/>
        <w:rPr>
          <w:lang w:val="zh-CN"/>
        </w:rPr>
      </w:pPr>
      <w:r>
        <w:rPr>
          <w:rFonts w:hint="eastAsia"/>
          <w:lang w:val="zh-CN"/>
        </w:rPr>
        <w:lastRenderedPageBreak/>
        <w:t>列表</w:t>
      </w:r>
      <w:r w:rsidR="00B1160A">
        <w:rPr>
          <w:rFonts w:hint="eastAsia"/>
          <w:lang w:val="zh-CN"/>
        </w:rPr>
        <w:t>排序</w:t>
      </w:r>
      <w:r w:rsidR="00742061">
        <w:rPr>
          <w:rFonts w:hint="eastAsia"/>
          <w:lang w:val="zh-CN"/>
        </w:rPr>
        <w:t>按照年月批次倒叙排列</w:t>
      </w:r>
      <w:r>
        <w:rPr>
          <w:rFonts w:hint="eastAsia"/>
          <w:lang w:val="zh-CN"/>
        </w:rPr>
        <w:t>，</w:t>
      </w:r>
      <w:r w:rsidR="00742061">
        <w:rPr>
          <w:rFonts w:hint="eastAsia"/>
          <w:lang w:val="zh-CN"/>
        </w:rPr>
        <w:t>同企业平台；</w:t>
      </w:r>
      <w:r>
        <w:rPr>
          <w:rFonts w:hint="eastAsia"/>
          <w:lang w:val="zh-CN"/>
        </w:rPr>
        <w:t>仅提供该企业所有未删除的工资表数据；</w:t>
      </w:r>
    </w:p>
    <w:p w:rsidR="00742061" w:rsidRDefault="00742061" w:rsidP="005263AC">
      <w:pPr>
        <w:pStyle w:val="aff3"/>
        <w:numPr>
          <w:ilvl w:val="0"/>
          <w:numId w:val="17"/>
        </w:numPr>
        <w:ind w:firstLineChars="0"/>
        <w:rPr>
          <w:lang w:val="zh-CN"/>
        </w:rPr>
      </w:pPr>
      <w:r>
        <w:rPr>
          <w:rFonts w:hint="eastAsia"/>
          <w:lang w:val="zh-CN"/>
        </w:rPr>
        <w:t>列表页仅支持【查看详情】操作；</w:t>
      </w:r>
    </w:p>
    <w:p w:rsidR="00742061" w:rsidRDefault="00742061" w:rsidP="005263AC">
      <w:pPr>
        <w:pStyle w:val="aff3"/>
        <w:numPr>
          <w:ilvl w:val="0"/>
          <w:numId w:val="17"/>
        </w:numPr>
        <w:ind w:firstLineChars="0"/>
        <w:rPr>
          <w:lang w:val="zh-CN"/>
        </w:rPr>
      </w:pPr>
      <w:r>
        <w:rPr>
          <w:rFonts w:hint="eastAsia"/>
          <w:lang w:val="zh-CN"/>
        </w:rPr>
        <w:t>点击查看详情弹出弹框，弹框内容同企业平台-工资明细模块，但去掉操作一列；</w:t>
      </w:r>
    </w:p>
    <w:p w:rsidR="00594B12" w:rsidRPr="00B1160A" w:rsidRDefault="00594B12" w:rsidP="00594B12">
      <w:pPr>
        <w:spacing w:before="0" w:after="0" w:line="240" w:lineRule="auto"/>
        <w:rPr>
          <w:lang w:val="zh-CN"/>
        </w:rPr>
      </w:pPr>
    </w:p>
    <w:p w:rsidR="00F65AD2" w:rsidRDefault="00594B12" w:rsidP="00CC4BB8">
      <w:pPr>
        <w:pStyle w:val="4"/>
        <w:rPr>
          <w:lang w:val="zh-CN"/>
        </w:rPr>
      </w:pPr>
      <w:bookmarkStart w:id="20" w:name="_GoBack"/>
      <w:bookmarkEnd w:id="20"/>
      <w:r>
        <w:rPr>
          <w:rFonts w:hint="eastAsia"/>
          <w:lang w:val="zh-CN"/>
        </w:rPr>
        <w:t>企业档案-</w:t>
      </w:r>
      <w:r w:rsidR="00B5608B">
        <w:rPr>
          <w:rFonts w:hint="eastAsia"/>
          <w:lang w:val="zh-CN"/>
        </w:rPr>
        <w:t>工资专户</w:t>
      </w:r>
    </w:p>
    <w:p w:rsidR="00F65AD2" w:rsidRDefault="0075543C">
      <w:pPr>
        <w:rPr>
          <w:lang w:val="zh-CN"/>
        </w:rPr>
      </w:pPr>
      <w:r>
        <w:rPr>
          <w:noProof/>
        </w:rPr>
        <w:drawing>
          <wp:inline distT="0" distB="0" distL="0" distR="0" wp14:anchorId="47299F43" wp14:editId="5D39E1DF">
            <wp:extent cx="5942478" cy="2007491"/>
            <wp:effectExtent l="57150" t="19050" r="58420" b="882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6080" cy="2018842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50000"/>
                          <a:lumOff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DE5F5C" w:rsidRDefault="00DE5F5C" w:rsidP="004254FB">
      <w:pPr>
        <w:rPr>
          <w:lang w:val="zh-CN"/>
        </w:rPr>
      </w:pPr>
      <w:r>
        <w:rPr>
          <w:noProof/>
        </w:rPr>
        <w:drawing>
          <wp:inline distT="0" distB="0" distL="0" distR="0" wp14:anchorId="16D89029" wp14:editId="59AD4805">
            <wp:extent cx="5943600" cy="1724660"/>
            <wp:effectExtent l="19050" t="19050" r="19050" b="279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1940" cy="172708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65AD2" w:rsidRDefault="00B5608B" w:rsidP="005263AC">
      <w:pPr>
        <w:pStyle w:val="aff3"/>
        <w:numPr>
          <w:ilvl w:val="0"/>
          <w:numId w:val="19"/>
        </w:numPr>
        <w:ind w:firstLineChars="0"/>
        <w:rPr>
          <w:lang w:val="zh-CN"/>
        </w:rPr>
      </w:pPr>
      <w:r>
        <w:rPr>
          <w:rFonts w:hint="eastAsia"/>
          <w:lang w:val="zh-CN"/>
        </w:rPr>
        <w:t>专户银行及专户账号为该企业在系统中添加的数据，实时展示；</w:t>
      </w:r>
    </w:p>
    <w:p w:rsidR="002040BA" w:rsidRDefault="00B5608B" w:rsidP="005263AC">
      <w:pPr>
        <w:pStyle w:val="aff3"/>
        <w:numPr>
          <w:ilvl w:val="0"/>
          <w:numId w:val="19"/>
        </w:numPr>
        <w:ind w:firstLineChars="0"/>
        <w:rPr>
          <w:lang w:val="zh-CN"/>
        </w:rPr>
      </w:pPr>
      <w:r>
        <w:rPr>
          <w:rFonts w:hint="eastAsia"/>
          <w:lang w:val="zh-CN"/>
        </w:rPr>
        <w:t>总支出：总支出=该企业所有工资表实发金额之和；</w:t>
      </w:r>
      <w:r w:rsidR="007638F5">
        <w:rPr>
          <w:rFonts w:hint="eastAsia"/>
          <w:lang w:val="zh-CN"/>
        </w:rPr>
        <w:t>数据更新频率控制在半小时以内，能实时更新最好；</w:t>
      </w:r>
    </w:p>
    <w:p w:rsidR="00DE5F5C" w:rsidRDefault="00DE5F5C" w:rsidP="005263AC">
      <w:pPr>
        <w:pStyle w:val="aff3"/>
        <w:numPr>
          <w:ilvl w:val="0"/>
          <w:numId w:val="19"/>
        </w:numPr>
        <w:ind w:firstLineChars="0"/>
        <w:rPr>
          <w:lang w:val="zh-CN"/>
        </w:rPr>
      </w:pPr>
      <w:r>
        <w:rPr>
          <w:rFonts w:hint="eastAsia"/>
          <w:lang w:val="zh-CN"/>
        </w:rPr>
        <w:t>没有填写工资专户时，提示：尚未设置工资专户；</w:t>
      </w:r>
    </w:p>
    <w:p w:rsidR="00DE5F5C" w:rsidRPr="00DE5F5C" w:rsidRDefault="00DE5F5C" w:rsidP="00DE5F5C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2040BA" w:rsidRDefault="002040BA" w:rsidP="002040BA">
      <w:pPr>
        <w:pStyle w:val="2"/>
        <w:rPr>
          <w:lang w:val="zh-CN"/>
        </w:rPr>
      </w:pPr>
      <w:bookmarkStart w:id="21" w:name="_Toc17357874"/>
      <w:bookmarkStart w:id="22" w:name="_Toc19106646"/>
      <w:r>
        <w:rPr>
          <w:rFonts w:hint="eastAsia"/>
          <w:lang w:val="zh-CN"/>
        </w:rPr>
        <w:lastRenderedPageBreak/>
        <w:t>人员管理</w:t>
      </w:r>
      <w:bookmarkEnd w:id="21"/>
      <w:bookmarkEnd w:id="22"/>
    </w:p>
    <w:p w:rsidR="00FA4431" w:rsidRPr="00FA4431" w:rsidRDefault="00FA4431" w:rsidP="00FA4431">
      <w:pPr>
        <w:pStyle w:val="3"/>
        <w:rPr>
          <w:lang w:val="zh-CN"/>
        </w:rPr>
      </w:pPr>
      <w:bookmarkStart w:id="23" w:name="_Toc19106647"/>
      <w:r>
        <w:rPr>
          <w:rFonts w:hint="eastAsia"/>
          <w:lang w:val="zh-CN"/>
        </w:rPr>
        <w:t>人员列表</w:t>
      </w:r>
      <w:bookmarkEnd w:id="23"/>
    </w:p>
    <w:p w:rsidR="002040BA" w:rsidRPr="002040BA" w:rsidRDefault="002040BA" w:rsidP="002040BA">
      <w:pPr>
        <w:rPr>
          <w:lang w:val="zh-CN"/>
        </w:rPr>
      </w:pPr>
      <w:r w:rsidRPr="002040BA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人员管理</w:t>
      </w:r>
    </w:p>
    <w:p w:rsidR="00E03B69" w:rsidRDefault="00FA3945" w:rsidP="002040BA">
      <w:pPr>
        <w:rPr>
          <w:lang w:val="zh-CN"/>
        </w:rPr>
      </w:pPr>
      <w:r>
        <w:rPr>
          <w:noProof/>
        </w:rPr>
        <w:drawing>
          <wp:inline distT="0" distB="0" distL="0" distR="0" wp14:anchorId="3E05594D" wp14:editId="5914DFF4">
            <wp:extent cx="5943600" cy="3600450"/>
            <wp:effectExtent l="19050" t="19050" r="19050" b="1905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10000"/>
                          <a:lumOff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03B69" w:rsidRPr="00E03B69" w:rsidRDefault="00E03B69" w:rsidP="002040BA">
      <w:pPr>
        <w:rPr>
          <w:color w:val="00B0F0"/>
          <w:lang w:val="zh-CN"/>
        </w:rPr>
      </w:pPr>
      <w:r w:rsidRPr="00E03B69">
        <w:rPr>
          <w:rFonts w:hint="eastAsia"/>
          <w:color w:val="00B0F0"/>
          <w:lang w:val="zh-CN"/>
        </w:rPr>
        <w:t>业务逻辑：</w:t>
      </w:r>
    </w:p>
    <w:p w:rsidR="00E872A3" w:rsidRDefault="002040BA" w:rsidP="005263AC">
      <w:pPr>
        <w:pStyle w:val="aff3"/>
        <w:numPr>
          <w:ilvl w:val="0"/>
          <w:numId w:val="18"/>
        </w:numPr>
        <w:ind w:firstLineChars="0"/>
        <w:rPr>
          <w:lang w:val="zh-CN"/>
        </w:rPr>
      </w:pPr>
      <w:r w:rsidRPr="00E03B69">
        <w:rPr>
          <w:rFonts w:hint="eastAsia"/>
          <w:lang w:val="zh-CN"/>
        </w:rPr>
        <w:t>展示在</w:t>
      </w:r>
      <w:r w:rsidR="00E03B69">
        <w:rPr>
          <w:rFonts w:hint="eastAsia"/>
          <w:lang w:val="zh-CN"/>
        </w:rPr>
        <w:t>管辖区域范围内</w:t>
      </w:r>
      <w:r w:rsidRPr="00E03B69">
        <w:rPr>
          <w:rFonts w:hint="eastAsia"/>
          <w:lang w:val="zh-CN"/>
        </w:rPr>
        <w:t>企业</w:t>
      </w:r>
      <w:bookmarkStart w:id="24" w:name="_Toc17357876"/>
      <w:r w:rsidR="00E872A3">
        <w:rPr>
          <w:rFonts w:hint="eastAsia"/>
          <w:lang w:val="zh-CN"/>
        </w:rPr>
        <w:t>员工，包括在职和离职；</w:t>
      </w:r>
    </w:p>
    <w:p w:rsidR="00E872A3" w:rsidRPr="008B1FF9" w:rsidRDefault="0038067F" w:rsidP="005263AC">
      <w:pPr>
        <w:pStyle w:val="aff3"/>
        <w:numPr>
          <w:ilvl w:val="0"/>
          <w:numId w:val="18"/>
        </w:numPr>
        <w:ind w:firstLineChars="0"/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列表页展示的数据</w:t>
      </w:r>
      <w:r w:rsidR="00E872A3" w:rsidRPr="008B1FF9">
        <w:rPr>
          <w:rFonts w:hint="eastAsia"/>
          <w:color w:val="FF0000"/>
          <w:lang w:val="zh-CN"/>
        </w:rPr>
        <w:t>以身份证号去重，1个身份证号在列表为1条数据；</w:t>
      </w:r>
    </w:p>
    <w:p w:rsidR="00E872A3" w:rsidRPr="00E03B69" w:rsidRDefault="00E872A3" w:rsidP="00E03B69">
      <w:pPr>
        <w:rPr>
          <w:color w:val="00B0F0"/>
          <w:lang w:val="zh-CN"/>
        </w:rPr>
      </w:pPr>
      <w:r w:rsidRPr="00E03B69">
        <w:rPr>
          <w:rFonts w:hint="eastAsia"/>
          <w:color w:val="00B0F0"/>
          <w:lang w:val="zh-CN"/>
        </w:rPr>
        <w:t>交互说明：</w:t>
      </w:r>
    </w:p>
    <w:bookmarkEnd w:id="24"/>
    <w:p w:rsidR="002040BA" w:rsidRPr="00AB291C" w:rsidRDefault="00AB291C" w:rsidP="00AB291C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2040BA" w:rsidRPr="00AB291C">
        <w:rPr>
          <w:rFonts w:hint="eastAsia"/>
          <w:lang w:val="zh-CN"/>
        </w:rPr>
        <w:t>筛选功能说明：</w:t>
      </w:r>
    </w:p>
    <w:p w:rsidR="002040BA" w:rsidRDefault="002040BA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人员：支持通过姓名及身份证号码模糊检索人员；</w:t>
      </w:r>
    </w:p>
    <w:p w:rsidR="00E03B69" w:rsidRDefault="00E03B69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录入日期：日历控件，规则查看通用规则v</w:t>
      </w:r>
      <w:r>
        <w:rPr>
          <w:lang w:val="zh-CN"/>
        </w:rPr>
        <w:t>1.0</w:t>
      </w:r>
      <w:r>
        <w:rPr>
          <w:rFonts w:hint="eastAsia"/>
          <w:lang w:val="zh-CN"/>
        </w:rPr>
        <w:t>文档；</w:t>
      </w:r>
    </w:p>
    <w:p w:rsidR="0007074D" w:rsidRPr="0007074D" w:rsidRDefault="0007074D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民族：选项包括字典配置的民族，规则查看通用规则</w:t>
      </w:r>
      <w:r>
        <w:rPr>
          <w:lang w:val="zh-CN"/>
        </w:rPr>
        <w:t>v1.0文档；</w:t>
      </w:r>
    </w:p>
    <w:p w:rsidR="002040BA" w:rsidRDefault="002040BA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区域：选项包括账号权限下区域</w:t>
      </w:r>
      <w:r>
        <w:rPr>
          <w:lang w:val="zh-CN"/>
        </w:rPr>
        <w:t>；</w:t>
      </w:r>
      <w:r w:rsidR="00290ADE">
        <w:rPr>
          <w:rFonts w:hint="eastAsia"/>
          <w:lang w:val="zh-CN"/>
        </w:rPr>
        <w:t>按企业经营区域查；</w:t>
      </w:r>
    </w:p>
    <w:p w:rsidR="002040BA" w:rsidRPr="00290ADE" w:rsidRDefault="00290ADE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行业：选项包括所有行业；按企业所属行业查；</w:t>
      </w:r>
    </w:p>
    <w:p w:rsidR="002040BA" w:rsidRDefault="002040BA" w:rsidP="005263AC">
      <w:pPr>
        <w:pStyle w:val="aff3"/>
        <w:numPr>
          <w:ilvl w:val="0"/>
          <w:numId w:val="38"/>
        </w:numPr>
        <w:ind w:firstLineChars="0"/>
        <w:rPr>
          <w:lang w:val="zh-CN"/>
        </w:rPr>
      </w:pPr>
      <w:r>
        <w:rPr>
          <w:rFonts w:hint="eastAsia"/>
          <w:lang w:val="zh-CN"/>
        </w:rPr>
        <w:t>年龄：输入框，仅支持输入纯数字，数值＞</w:t>
      </w:r>
      <w:r>
        <w:rPr>
          <w:lang w:val="zh-CN"/>
        </w:rPr>
        <w:t>0</w:t>
      </w:r>
      <w:r>
        <w:rPr>
          <w:rFonts w:hint="eastAsia"/>
          <w:lang w:val="zh-CN"/>
        </w:rPr>
        <w:t>，且最大值≥最小值；</w:t>
      </w:r>
    </w:p>
    <w:p w:rsidR="00FA3945" w:rsidRPr="00C81767" w:rsidRDefault="00FA3945" w:rsidP="00FA3945">
      <w:pPr>
        <w:pStyle w:val="aff3"/>
        <w:ind w:left="420" w:firstLineChars="0" w:firstLine="0"/>
        <w:rPr>
          <w:lang w:val="zh-CN"/>
        </w:rPr>
      </w:pPr>
    </w:p>
    <w:p w:rsidR="002040BA" w:rsidRDefault="008D6FA8" w:rsidP="002040BA">
      <w:pPr>
        <w:rPr>
          <w:lang w:val="zh-CN"/>
        </w:rPr>
      </w:pPr>
      <w:r>
        <w:rPr>
          <w:rFonts w:hint="eastAsia"/>
          <w:lang w:val="zh-CN"/>
        </w:rPr>
        <w:lastRenderedPageBreak/>
        <w:t>2）</w:t>
      </w:r>
      <w:r w:rsidR="002040BA">
        <w:rPr>
          <w:rFonts w:hint="eastAsia"/>
          <w:lang w:val="zh-CN"/>
        </w:rPr>
        <w:t>列表展示字段说明：</w:t>
      </w:r>
    </w:p>
    <w:p w:rsidR="00E6105E" w:rsidRPr="00E6105E" w:rsidRDefault="00E6105E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>
        <w:rPr>
          <w:rFonts w:hint="eastAsia"/>
          <w:lang w:val="zh-CN"/>
        </w:rPr>
        <w:t>列表展示人员的基础数据，按照人员录入时间倒序排序，具体页面效果，如图所示：</w:t>
      </w:r>
    </w:p>
    <w:p w:rsidR="002040BA" w:rsidRDefault="002040BA" w:rsidP="005263AC">
      <w:pPr>
        <w:pStyle w:val="aff3"/>
        <w:numPr>
          <w:ilvl w:val="0"/>
          <w:numId w:val="31"/>
        </w:numPr>
        <w:ind w:firstLineChars="0"/>
        <w:rPr>
          <w:lang w:val="zh-CN"/>
        </w:rPr>
      </w:pPr>
      <w:r>
        <w:rPr>
          <w:rFonts w:hint="eastAsia"/>
          <w:lang w:val="zh-CN"/>
        </w:rPr>
        <w:t>姓名、身份证号码、性别、民族、出生日期、</w:t>
      </w:r>
      <w:r w:rsidR="003713CD">
        <w:rPr>
          <w:rFonts w:hint="eastAsia"/>
          <w:lang w:val="zh-CN"/>
        </w:rPr>
        <w:t>家庭地址</w:t>
      </w:r>
      <w:r>
        <w:rPr>
          <w:rFonts w:hint="eastAsia"/>
          <w:lang w:val="zh-CN"/>
        </w:rPr>
        <w:t>通过企业端录入的人员</w:t>
      </w:r>
      <w:r w:rsidR="00EC142E">
        <w:rPr>
          <w:rFonts w:hint="eastAsia"/>
          <w:lang w:val="zh-CN"/>
        </w:rPr>
        <w:t>身份信息</w:t>
      </w:r>
      <w:r>
        <w:rPr>
          <w:rFonts w:hint="eastAsia"/>
          <w:lang w:val="zh-CN"/>
        </w:rPr>
        <w:t>获取并展示；</w:t>
      </w:r>
    </w:p>
    <w:p w:rsidR="002040BA" w:rsidRPr="00FE7DBF" w:rsidRDefault="002040BA" w:rsidP="005263AC">
      <w:pPr>
        <w:pStyle w:val="aff3"/>
        <w:numPr>
          <w:ilvl w:val="0"/>
          <w:numId w:val="31"/>
        </w:numPr>
        <w:ind w:firstLineChars="0"/>
        <w:rPr>
          <w:color w:val="FF0000"/>
          <w:lang w:val="zh-CN"/>
        </w:rPr>
      </w:pPr>
      <w:r w:rsidRPr="00FE7DBF">
        <w:rPr>
          <w:rFonts w:hint="eastAsia"/>
          <w:color w:val="FF0000"/>
          <w:lang w:val="zh-CN"/>
        </w:rPr>
        <w:t>录入时间：人员首次录入系统的时间；</w:t>
      </w:r>
    </w:p>
    <w:p w:rsidR="002040BA" w:rsidRDefault="002040BA" w:rsidP="005263AC">
      <w:pPr>
        <w:pStyle w:val="aff3"/>
        <w:numPr>
          <w:ilvl w:val="0"/>
          <w:numId w:val="31"/>
        </w:numPr>
        <w:ind w:firstLineChars="0"/>
        <w:rPr>
          <w:lang w:val="zh-CN"/>
        </w:rPr>
      </w:pPr>
      <w:r>
        <w:rPr>
          <w:rFonts w:hint="eastAsia"/>
          <w:lang w:val="zh-CN"/>
        </w:rPr>
        <w:t>年龄：当前日期与出生日期时间差，以年为单位取整数部分展示，单位为岁；</w:t>
      </w:r>
    </w:p>
    <w:p w:rsidR="002040BA" w:rsidRDefault="002040BA" w:rsidP="002040BA">
      <w:pPr>
        <w:spacing w:before="0" w:after="160"/>
        <w:rPr>
          <w:lang w:val="zh-CN"/>
        </w:rPr>
      </w:pPr>
      <w:r>
        <w:rPr>
          <w:lang w:val="zh-CN"/>
        </w:rPr>
        <w:br w:type="page"/>
      </w:r>
    </w:p>
    <w:p w:rsidR="002040BA" w:rsidRDefault="002040BA" w:rsidP="0033078D">
      <w:pPr>
        <w:pStyle w:val="3"/>
        <w:rPr>
          <w:lang w:val="zh-CN"/>
        </w:rPr>
      </w:pPr>
      <w:bookmarkStart w:id="25" w:name="_Toc19106648"/>
      <w:r>
        <w:rPr>
          <w:rFonts w:hint="eastAsia"/>
          <w:lang w:val="zh-CN"/>
        </w:rPr>
        <w:lastRenderedPageBreak/>
        <w:t>人员档案</w:t>
      </w:r>
      <w:bookmarkEnd w:id="25"/>
    </w:p>
    <w:p w:rsidR="002040BA" w:rsidRDefault="00F61521" w:rsidP="002040BA">
      <w:pPr>
        <w:rPr>
          <w:noProof/>
        </w:rPr>
      </w:pPr>
      <w:r w:rsidRPr="00F61521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人员档案</w:t>
      </w:r>
    </w:p>
    <w:p w:rsidR="00C81767" w:rsidRDefault="00C81767" w:rsidP="002040BA">
      <w:pPr>
        <w:rPr>
          <w:lang w:val="zh-CN"/>
        </w:rPr>
      </w:pPr>
      <w:r>
        <w:rPr>
          <w:noProof/>
        </w:rPr>
        <w:drawing>
          <wp:inline distT="0" distB="0" distL="0" distR="0" wp14:anchorId="5B03F855" wp14:editId="367CE6D1">
            <wp:extent cx="5905500" cy="3629737"/>
            <wp:effectExtent l="19050" t="19050" r="19050" b="279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09379" cy="3632121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9285B" w:rsidRPr="0009285B" w:rsidRDefault="0009285B" w:rsidP="002040BA">
      <w:pPr>
        <w:rPr>
          <w:color w:val="00B0F0"/>
          <w:lang w:val="zh-CN"/>
        </w:rPr>
      </w:pPr>
      <w:r w:rsidRPr="0009285B">
        <w:rPr>
          <w:rFonts w:hint="eastAsia"/>
          <w:color w:val="00B0F0"/>
          <w:lang w:val="zh-CN"/>
        </w:rPr>
        <w:t>业务逻辑：</w:t>
      </w:r>
    </w:p>
    <w:p w:rsidR="0009285B" w:rsidRPr="00C81767" w:rsidRDefault="0009285B" w:rsidP="002040BA">
      <w:pPr>
        <w:rPr>
          <w:color w:val="FF0000"/>
          <w:lang w:val="zh-CN"/>
        </w:rPr>
      </w:pPr>
      <w:r w:rsidRPr="00C81767">
        <w:rPr>
          <w:rFonts w:hint="eastAsia"/>
          <w:color w:val="FF0000"/>
          <w:lang w:val="zh-CN"/>
        </w:rPr>
        <w:t>账号</w:t>
      </w:r>
      <w:r w:rsidR="00C81767" w:rsidRPr="00C81767">
        <w:rPr>
          <w:rFonts w:hint="eastAsia"/>
          <w:color w:val="FF0000"/>
          <w:lang w:val="zh-CN"/>
        </w:rPr>
        <w:t>可以</w:t>
      </w:r>
      <w:r w:rsidRPr="00C81767">
        <w:rPr>
          <w:rFonts w:hint="eastAsia"/>
          <w:color w:val="FF0000"/>
          <w:lang w:val="zh-CN"/>
        </w:rPr>
        <w:t>查看到人员在</w:t>
      </w:r>
      <w:r w:rsidR="00C81767" w:rsidRPr="00C81767">
        <w:rPr>
          <w:rFonts w:hint="eastAsia"/>
          <w:color w:val="FF0000"/>
          <w:lang w:val="zh-CN"/>
        </w:rPr>
        <w:t>内蒙古区域</w:t>
      </w:r>
      <w:r w:rsidRPr="00C81767">
        <w:rPr>
          <w:rFonts w:hint="eastAsia"/>
          <w:color w:val="FF0000"/>
          <w:lang w:val="zh-CN"/>
        </w:rPr>
        <w:t>范围下的</w:t>
      </w:r>
      <w:r w:rsidR="00C81767" w:rsidRPr="00C81767">
        <w:rPr>
          <w:rFonts w:hint="eastAsia"/>
          <w:color w:val="FF0000"/>
          <w:lang w:val="zh-CN"/>
        </w:rPr>
        <w:t>全部</w:t>
      </w:r>
      <w:r w:rsidRPr="00C81767">
        <w:rPr>
          <w:rFonts w:hint="eastAsia"/>
          <w:color w:val="FF0000"/>
          <w:lang w:val="zh-CN"/>
        </w:rPr>
        <w:t>企业工作经历</w:t>
      </w:r>
      <w:r w:rsidR="008B1FF9">
        <w:rPr>
          <w:rFonts w:hint="eastAsia"/>
          <w:color w:val="FF0000"/>
          <w:lang w:val="zh-CN"/>
        </w:rPr>
        <w:t>；</w:t>
      </w:r>
    </w:p>
    <w:p w:rsidR="0009285B" w:rsidRDefault="0009285B" w:rsidP="0009285B">
      <w:pPr>
        <w:rPr>
          <w:lang w:val="zh-CN"/>
        </w:rPr>
      </w:pPr>
      <w:r w:rsidRPr="0009285B">
        <w:rPr>
          <w:rFonts w:hint="eastAsia"/>
          <w:lang w:val="zh-CN"/>
        </w:rPr>
        <w:t>每个入职档案为1条工作经历，如果人员在同一家公司多次入职，则为多条档案经历；</w:t>
      </w:r>
    </w:p>
    <w:p w:rsidR="00FE7DBF" w:rsidRPr="00FE7DBF" w:rsidRDefault="00FE7DBF" w:rsidP="00FE7DBF">
      <w:pPr>
        <w:pStyle w:val="aff3"/>
        <w:ind w:firstLineChars="0" w:firstLine="0"/>
        <w:rPr>
          <w:color w:val="FF0000"/>
          <w:lang w:val="zh-CN"/>
        </w:rPr>
      </w:pPr>
      <w:r w:rsidRPr="00FE7DBF">
        <w:rPr>
          <w:rFonts w:hint="eastAsia"/>
          <w:color w:val="FF0000"/>
          <w:lang w:val="zh-CN"/>
        </w:rPr>
        <w:t>头像展示规则与人员录入公司方式有关，优先级为：身份证阅读器（图片识别）</w:t>
      </w:r>
      <w:r w:rsidRPr="00FE7DBF">
        <w:rPr>
          <w:color w:val="FF0000"/>
          <w:lang w:val="zh-CN"/>
        </w:rPr>
        <w:t>&gt;</w:t>
      </w:r>
      <w:r w:rsidRPr="00FE7DBF">
        <w:rPr>
          <w:rFonts w:hint="eastAsia"/>
          <w:color w:val="FF0000"/>
          <w:lang w:val="zh-CN"/>
        </w:rPr>
        <w:t>社会保障卡头像&gt;app拍摄人像；</w:t>
      </w:r>
    </w:p>
    <w:p w:rsidR="00FE7DBF" w:rsidRPr="0009285B" w:rsidRDefault="00FE7DBF" w:rsidP="0009285B">
      <w:pPr>
        <w:rPr>
          <w:lang w:val="zh-CN"/>
        </w:rPr>
      </w:pPr>
    </w:p>
    <w:p w:rsidR="0009285B" w:rsidRPr="0009285B" w:rsidRDefault="0009285B" w:rsidP="002040BA">
      <w:pPr>
        <w:rPr>
          <w:color w:val="00B0F0"/>
          <w:lang w:val="zh-CN"/>
        </w:rPr>
      </w:pPr>
      <w:r w:rsidRPr="0009285B">
        <w:rPr>
          <w:rFonts w:hint="eastAsia"/>
          <w:color w:val="00B0F0"/>
          <w:lang w:val="zh-CN"/>
        </w:rPr>
        <w:t>交互逻辑：</w:t>
      </w:r>
    </w:p>
    <w:p w:rsidR="00F61521" w:rsidRPr="00C85503" w:rsidRDefault="00C85503" w:rsidP="00C85503">
      <w:pPr>
        <w:rPr>
          <w:lang w:val="zh-CN"/>
        </w:rPr>
      </w:pPr>
      <w:r>
        <w:rPr>
          <w:rFonts w:hint="eastAsia"/>
          <w:lang w:val="zh-CN"/>
        </w:rPr>
        <w:t>1</w:t>
      </w:r>
      <w:r>
        <w:rPr>
          <w:lang w:val="zh-CN"/>
        </w:rPr>
        <w:t>)</w:t>
      </w:r>
      <w:r w:rsidR="00F61521" w:rsidRPr="00C85503">
        <w:rPr>
          <w:rFonts w:hint="eastAsia"/>
          <w:lang w:val="zh-CN"/>
        </w:rPr>
        <w:t>人员档案分为2部分展示，固定展示人员身份信息部分，列表展示工作经历</w:t>
      </w:r>
      <w:r w:rsidRPr="00C85503">
        <w:rPr>
          <w:rFonts w:hint="eastAsia"/>
          <w:lang w:val="zh-CN"/>
        </w:rPr>
        <w:t>；</w:t>
      </w:r>
    </w:p>
    <w:p w:rsidR="00C85503" w:rsidRPr="00C85503" w:rsidRDefault="00C85503" w:rsidP="00C85503">
      <w:pPr>
        <w:rPr>
          <w:lang w:val="zh-CN"/>
        </w:rPr>
      </w:pPr>
      <w:r>
        <w:rPr>
          <w:rFonts w:hint="eastAsia"/>
          <w:lang w:val="zh-CN"/>
        </w:rPr>
        <w:t>2</w:t>
      </w:r>
      <w:r>
        <w:rPr>
          <w:lang w:val="zh-CN"/>
        </w:rPr>
        <w:t>)</w:t>
      </w:r>
      <w:r w:rsidRPr="00C85503">
        <w:rPr>
          <w:rFonts w:hint="eastAsia"/>
          <w:lang w:val="zh-CN"/>
        </w:rPr>
        <w:t>人员档案在所有档案中一致，同企业端；</w:t>
      </w:r>
    </w:p>
    <w:p w:rsidR="002040BA" w:rsidRDefault="00C85503" w:rsidP="00C85503">
      <w:pPr>
        <w:rPr>
          <w:lang w:val="zh-CN"/>
        </w:rPr>
      </w:pPr>
      <w:r>
        <w:rPr>
          <w:rFonts w:hint="eastAsia"/>
          <w:lang w:val="zh-CN"/>
        </w:rPr>
        <w:t>3）工作经历；</w:t>
      </w:r>
    </w:p>
    <w:p w:rsidR="002040BA" w:rsidRPr="003851F5" w:rsidRDefault="002040BA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列表展示务工经历，以</w:t>
      </w:r>
      <w:r w:rsidR="003851F5">
        <w:rPr>
          <w:rFonts w:hint="eastAsia"/>
          <w:lang w:val="zh-CN"/>
        </w:rPr>
        <w:t>录入</w:t>
      </w:r>
      <w:r w:rsidRPr="003851F5">
        <w:rPr>
          <w:rFonts w:hint="eastAsia"/>
          <w:lang w:val="zh-CN"/>
        </w:rPr>
        <w:t>时间倒序排序</w:t>
      </w:r>
      <w:r w:rsidR="003851F5">
        <w:rPr>
          <w:rFonts w:hint="eastAsia"/>
          <w:lang w:val="zh-CN"/>
        </w:rPr>
        <w:t>；</w:t>
      </w:r>
    </w:p>
    <w:p w:rsidR="002040BA" w:rsidRPr="003851F5" w:rsidRDefault="002040BA" w:rsidP="005263AC">
      <w:pPr>
        <w:pStyle w:val="aff3"/>
        <w:numPr>
          <w:ilvl w:val="0"/>
          <w:numId w:val="5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列表字段说明：</w:t>
      </w:r>
    </w:p>
    <w:p w:rsidR="002040BA" w:rsidRPr="003851F5" w:rsidRDefault="002040BA" w:rsidP="003851F5">
      <w:pPr>
        <w:ind w:leftChars="200" w:left="440"/>
        <w:rPr>
          <w:lang w:val="zh-CN"/>
        </w:rPr>
      </w:pPr>
      <w:r w:rsidRPr="003851F5">
        <w:rPr>
          <w:rFonts w:hint="eastAsia"/>
          <w:lang w:val="zh-CN"/>
        </w:rPr>
        <w:t>企业</w:t>
      </w:r>
      <w:r w:rsidR="003851F5" w:rsidRPr="003851F5">
        <w:rPr>
          <w:rFonts w:hint="eastAsia"/>
          <w:lang w:val="zh-CN"/>
        </w:rPr>
        <w:t>名称、所</w:t>
      </w:r>
      <w:r w:rsidRPr="003851F5">
        <w:rPr>
          <w:rFonts w:hint="eastAsia"/>
          <w:lang w:val="zh-CN"/>
        </w:rPr>
        <w:t>在部门及职位</w:t>
      </w:r>
      <w:r w:rsidR="003851F5" w:rsidRPr="003851F5">
        <w:rPr>
          <w:rFonts w:hint="eastAsia"/>
          <w:lang w:val="zh-CN"/>
        </w:rPr>
        <w:t>、在职状态</w:t>
      </w:r>
      <w:r w:rsidRPr="003851F5">
        <w:rPr>
          <w:rFonts w:hint="eastAsia"/>
          <w:lang w:val="zh-CN"/>
        </w:rPr>
        <w:t>；</w:t>
      </w:r>
    </w:p>
    <w:p w:rsidR="002040BA" w:rsidRPr="003851F5" w:rsidRDefault="008B1FF9" w:rsidP="003851F5">
      <w:pPr>
        <w:ind w:leftChars="200" w:left="440"/>
        <w:rPr>
          <w:lang w:val="zh-CN"/>
        </w:rPr>
      </w:pPr>
      <w:r>
        <w:rPr>
          <w:rFonts w:hint="eastAsia"/>
          <w:lang w:val="zh-CN"/>
        </w:rPr>
        <w:t>添加日期</w:t>
      </w:r>
      <w:r w:rsidR="002040BA" w:rsidRPr="003851F5">
        <w:rPr>
          <w:rFonts w:hint="eastAsia"/>
          <w:lang w:val="zh-CN"/>
        </w:rPr>
        <w:t>：该人员</w:t>
      </w:r>
      <w:r>
        <w:rPr>
          <w:rFonts w:hint="eastAsia"/>
          <w:lang w:val="zh-CN"/>
        </w:rPr>
        <w:t>被添加进</w:t>
      </w:r>
      <w:r w:rsidR="002040BA" w:rsidRPr="003851F5">
        <w:rPr>
          <w:rFonts w:hint="eastAsia"/>
          <w:lang w:val="zh-CN"/>
        </w:rPr>
        <w:t>该企业</w:t>
      </w:r>
      <w:r>
        <w:rPr>
          <w:rFonts w:hint="eastAsia"/>
          <w:lang w:val="zh-CN"/>
        </w:rPr>
        <w:t>的</w:t>
      </w:r>
      <w:r w:rsidR="003851F5" w:rsidRPr="003851F5">
        <w:rPr>
          <w:rFonts w:hint="eastAsia"/>
          <w:lang w:val="zh-CN"/>
        </w:rPr>
        <w:t>日期</w:t>
      </w:r>
      <w:r w:rsidR="002040BA" w:rsidRPr="003851F5">
        <w:rPr>
          <w:rFonts w:hint="eastAsia"/>
          <w:lang w:val="zh-CN"/>
        </w:rPr>
        <w:t>；</w:t>
      </w:r>
    </w:p>
    <w:p w:rsidR="002040BA" w:rsidRPr="003851F5" w:rsidRDefault="002040BA" w:rsidP="003851F5">
      <w:pPr>
        <w:ind w:leftChars="200" w:left="440"/>
        <w:rPr>
          <w:lang w:val="zh-CN"/>
        </w:rPr>
      </w:pPr>
      <w:r w:rsidRPr="003851F5">
        <w:rPr>
          <w:rFonts w:hint="eastAsia"/>
          <w:lang w:val="zh-CN"/>
        </w:rPr>
        <w:lastRenderedPageBreak/>
        <w:t>离职时间：该人员在该企业被设置离岗时填写的离职时间；</w:t>
      </w:r>
    </w:p>
    <w:p w:rsidR="003851F5" w:rsidRDefault="002040BA" w:rsidP="0009285B">
      <w:pPr>
        <w:ind w:leftChars="200" w:left="440"/>
        <w:rPr>
          <w:lang w:val="zh-CN"/>
        </w:rPr>
      </w:pPr>
      <w:r w:rsidRPr="003851F5">
        <w:rPr>
          <w:rFonts w:hint="eastAsia"/>
          <w:lang w:val="zh-CN"/>
        </w:rPr>
        <w:t>离职原因：该人员在该企业被设置离岗时填写的离职原因；</w:t>
      </w:r>
    </w:p>
    <w:p w:rsidR="00561C7B" w:rsidRPr="0009285B" w:rsidRDefault="00561C7B" w:rsidP="0009285B">
      <w:pPr>
        <w:ind w:leftChars="200" w:left="440"/>
        <w:rPr>
          <w:lang w:val="zh-CN"/>
        </w:rPr>
      </w:pPr>
    </w:p>
    <w:p w:rsidR="003851F5" w:rsidRPr="003851F5" w:rsidRDefault="003851F5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</w:t>
      </w:r>
      <w:r>
        <w:rPr>
          <w:rFonts w:hint="eastAsia"/>
          <w:lang w:val="zh-CN"/>
        </w:rPr>
        <w:t>操作—查看合同和基本信息</w:t>
      </w:r>
    </w:p>
    <w:p w:rsidR="002040BA" w:rsidRDefault="003851F5" w:rsidP="002040BA">
      <w:pPr>
        <w:rPr>
          <w:lang w:val="zh-CN"/>
        </w:rPr>
      </w:pPr>
      <w:r>
        <w:rPr>
          <w:noProof/>
        </w:rPr>
        <w:drawing>
          <wp:inline distT="0" distB="0" distL="0" distR="0" wp14:anchorId="207D141B" wp14:editId="1AEFE118">
            <wp:extent cx="4438650" cy="2907411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6926" cy="29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CE" w:rsidRDefault="00B849CE" w:rsidP="002040BA">
      <w:pPr>
        <w:rPr>
          <w:lang w:val="zh-CN"/>
        </w:rPr>
      </w:pPr>
      <w:r>
        <w:rPr>
          <w:rFonts w:hint="eastAsia"/>
          <w:lang w:val="zh-CN"/>
        </w:rPr>
        <w:t>弹框显示企业录入的基础信息和合同信息</w:t>
      </w:r>
      <w:r w:rsidR="008B1FF9">
        <w:rPr>
          <w:rFonts w:hint="eastAsia"/>
          <w:lang w:val="zh-CN"/>
        </w:rPr>
        <w:t>字段</w:t>
      </w:r>
    </w:p>
    <w:p w:rsidR="00B849CE" w:rsidRDefault="00B849CE" w:rsidP="002040BA">
      <w:pPr>
        <w:rPr>
          <w:lang w:val="zh-CN"/>
        </w:rPr>
      </w:pPr>
    </w:p>
    <w:p w:rsidR="00B849CE" w:rsidRPr="00B849CE" w:rsidRDefault="00B849CE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</w:t>
      </w:r>
      <w:r>
        <w:rPr>
          <w:rFonts w:hint="eastAsia"/>
          <w:lang w:val="zh-CN"/>
        </w:rPr>
        <w:t>操作—查看考勤</w:t>
      </w:r>
    </w:p>
    <w:p w:rsidR="002040BA" w:rsidRDefault="00E96A41" w:rsidP="002040BA">
      <w:pPr>
        <w:rPr>
          <w:lang w:val="zh-CN"/>
        </w:rPr>
      </w:pPr>
      <w:r>
        <w:rPr>
          <w:noProof/>
        </w:rPr>
        <w:drawing>
          <wp:inline distT="0" distB="0" distL="0" distR="0" wp14:anchorId="1CF4451B" wp14:editId="33F105CE">
            <wp:extent cx="4600575" cy="3079828"/>
            <wp:effectExtent l="19050" t="19050" r="9525" b="254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4656" cy="3109338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040BA" w:rsidRDefault="00B849CE" w:rsidP="002040BA">
      <w:pPr>
        <w:rPr>
          <w:lang w:val="zh-CN"/>
        </w:rPr>
      </w:pPr>
      <w:r>
        <w:rPr>
          <w:rFonts w:hint="eastAsia"/>
          <w:lang w:val="zh-CN"/>
        </w:rPr>
        <w:lastRenderedPageBreak/>
        <w:t>可以通过考勤日期、考勤状态（范围内/范围外）筛选</w:t>
      </w:r>
      <w:r w:rsidR="002040BA">
        <w:rPr>
          <w:rFonts w:hint="eastAsia"/>
          <w:lang w:val="zh-CN"/>
        </w:rPr>
        <w:t>；</w:t>
      </w:r>
    </w:p>
    <w:p w:rsidR="002040BA" w:rsidRDefault="00162109" w:rsidP="002040BA">
      <w:pPr>
        <w:rPr>
          <w:lang w:val="zh-CN"/>
        </w:rPr>
      </w:pPr>
      <w:r>
        <w:rPr>
          <w:rFonts w:hint="eastAsia"/>
          <w:lang w:val="zh-CN"/>
        </w:rPr>
        <w:t>列表字段与企业端弹框一致</w:t>
      </w:r>
      <w:r w:rsidR="002040BA">
        <w:rPr>
          <w:rFonts w:hint="eastAsia"/>
          <w:lang w:val="zh-CN"/>
        </w:rPr>
        <w:t>；</w:t>
      </w:r>
    </w:p>
    <w:p w:rsidR="00162109" w:rsidRDefault="00162109" w:rsidP="002040BA">
      <w:pPr>
        <w:rPr>
          <w:lang w:val="zh-CN"/>
        </w:rPr>
      </w:pPr>
    </w:p>
    <w:p w:rsidR="00162109" w:rsidRPr="00162109" w:rsidRDefault="00162109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 w:rsidRPr="003851F5">
        <w:rPr>
          <w:rFonts w:hint="eastAsia"/>
          <w:lang w:val="zh-CN"/>
        </w:rPr>
        <w:t>列表</w:t>
      </w:r>
      <w:r>
        <w:rPr>
          <w:rFonts w:hint="eastAsia"/>
          <w:lang w:val="zh-CN"/>
        </w:rPr>
        <w:t>操作—查看工资</w:t>
      </w:r>
    </w:p>
    <w:p w:rsidR="00162109" w:rsidRDefault="00162109" w:rsidP="002040BA">
      <w:pPr>
        <w:rPr>
          <w:lang w:val="zh-CN"/>
        </w:rPr>
      </w:pPr>
      <w:r>
        <w:rPr>
          <w:noProof/>
        </w:rPr>
        <w:drawing>
          <wp:inline distT="0" distB="0" distL="0" distR="0" wp14:anchorId="7556B090" wp14:editId="16492299">
            <wp:extent cx="5943600" cy="396621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F1B" w:rsidRDefault="00C51FBC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>
        <w:rPr>
          <w:rFonts w:hint="eastAsia"/>
          <w:lang w:val="zh-CN"/>
        </w:rPr>
        <w:t>仅展示实发工资记录；</w:t>
      </w:r>
    </w:p>
    <w:p w:rsidR="002040BA" w:rsidRPr="00162109" w:rsidRDefault="00C51FBC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>
        <w:rPr>
          <w:rFonts w:hint="eastAsia"/>
          <w:lang w:val="zh-CN"/>
        </w:rPr>
        <w:t>可按照发送月份筛选；</w:t>
      </w:r>
    </w:p>
    <w:p w:rsidR="002040BA" w:rsidRPr="00C51FBC" w:rsidRDefault="002040BA" w:rsidP="005263AC">
      <w:pPr>
        <w:pStyle w:val="aff3"/>
        <w:numPr>
          <w:ilvl w:val="0"/>
          <w:numId w:val="32"/>
        </w:numPr>
        <w:ind w:firstLineChars="0"/>
        <w:rPr>
          <w:lang w:val="zh-CN"/>
        </w:rPr>
      </w:pPr>
      <w:r w:rsidRPr="00C51FBC">
        <w:rPr>
          <w:rFonts w:hint="eastAsia"/>
          <w:lang w:val="zh-CN"/>
        </w:rPr>
        <w:t>列表字段说明：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工资年月：工资表发放的年份和月份，格式为yyyy</w:t>
      </w:r>
      <w:r>
        <w:rPr>
          <w:lang w:val="zh-CN"/>
        </w:rPr>
        <w:t>-</w:t>
      </w:r>
      <w:r>
        <w:rPr>
          <w:rFonts w:hint="eastAsia"/>
          <w:lang w:val="zh-CN"/>
        </w:rPr>
        <w:t>mm；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发放时间：工资表发放时间，取银联反馈发放结果的时间，格式为yyyy</w:t>
      </w:r>
      <w:r>
        <w:rPr>
          <w:lang w:val="zh-CN"/>
        </w:rPr>
        <w:t>-</w:t>
      </w:r>
      <w:r>
        <w:rPr>
          <w:rFonts w:hint="eastAsia"/>
          <w:lang w:val="zh-CN"/>
        </w:rPr>
        <w:t>mm</w:t>
      </w:r>
      <w:r>
        <w:rPr>
          <w:lang w:val="zh-CN"/>
        </w:rPr>
        <w:t>-</w:t>
      </w:r>
      <w:r>
        <w:rPr>
          <w:rFonts w:hint="eastAsia"/>
          <w:lang w:val="zh-CN"/>
        </w:rPr>
        <w:t>dd；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发放状态：</w:t>
      </w:r>
      <w:r w:rsidR="00BB7CA4">
        <w:rPr>
          <w:rFonts w:hint="eastAsia"/>
          <w:lang w:val="zh-CN"/>
        </w:rPr>
        <w:t>状态为已发放</w:t>
      </w:r>
      <w:r>
        <w:rPr>
          <w:rFonts w:hint="eastAsia"/>
          <w:lang w:val="zh-CN"/>
        </w:rPr>
        <w:t>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应发金额：该人员的应发金额，从该份工资表中获取；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实发金额：该人员的实发金额，从该份工资表中获取；</w:t>
      </w:r>
    </w:p>
    <w:p w:rsidR="002040BA" w:rsidRDefault="002040BA" w:rsidP="002040BA">
      <w:pPr>
        <w:pStyle w:val="aff3"/>
        <w:ind w:left="420" w:firstLineChars="0" w:firstLine="0"/>
        <w:rPr>
          <w:lang w:val="zh-CN"/>
        </w:rPr>
      </w:pPr>
      <w:r>
        <w:rPr>
          <w:rFonts w:hint="eastAsia"/>
          <w:lang w:val="zh-CN"/>
        </w:rPr>
        <w:t>备注：该人员的工资备注，从该份工资表中获取；</w:t>
      </w:r>
    </w:p>
    <w:p w:rsidR="002040BA" w:rsidRDefault="002040BA" w:rsidP="002040BA">
      <w:pPr>
        <w:rPr>
          <w:lang w:val="zh-CN"/>
        </w:rPr>
      </w:pPr>
    </w:p>
    <w:p w:rsidR="002040BA" w:rsidRDefault="002040BA" w:rsidP="002040BA">
      <w:pPr>
        <w:spacing w:before="0" w:after="160"/>
        <w:rPr>
          <w:lang w:val="zh-CN"/>
        </w:rPr>
      </w:pPr>
    </w:p>
    <w:p w:rsidR="00F65AD2" w:rsidRDefault="008610A9">
      <w:pPr>
        <w:pStyle w:val="2"/>
        <w:rPr>
          <w:lang w:val="zh-CN"/>
        </w:rPr>
      </w:pPr>
      <w:bookmarkStart w:id="26" w:name="_Toc19106649"/>
      <w:r>
        <w:rPr>
          <w:rFonts w:hint="eastAsia"/>
          <w:lang w:val="zh-CN"/>
        </w:rPr>
        <w:lastRenderedPageBreak/>
        <w:t>工资代发</w:t>
      </w:r>
      <w:bookmarkEnd w:id="26"/>
    </w:p>
    <w:p w:rsidR="008610A9" w:rsidRPr="008610A9" w:rsidRDefault="008610A9" w:rsidP="008610A9">
      <w:pPr>
        <w:rPr>
          <w:lang w:val="zh-CN"/>
        </w:rPr>
      </w:pPr>
      <w:r w:rsidRPr="008610A9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企业工资代发</w:t>
      </w:r>
    </w:p>
    <w:p w:rsidR="00F65AD2" w:rsidRDefault="00056C5F">
      <w:pPr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13380723" wp14:editId="1C3E00B8">
            <wp:extent cx="5943600" cy="3222625"/>
            <wp:effectExtent l="19050" t="19050" r="19050" b="1587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11F93" w:rsidRPr="003411FD" w:rsidRDefault="00A11F93" w:rsidP="00A11F93">
      <w:pPr>
        <w:rPr>
          <w:color w:val="00B0F0"/>
          <w:sz w:val="20"/>
          <w:szCs w:val="20"/>
          <w:lang w:val="zh-CN"/>
        </w:rPr>
      </w:pPr>
      <w:r>
        <w:rPr>
          <w:rFonts w:hint="eastAsia"/>
          <w:color w:val="00B0F0"/>
          <w:sz w:val="20"/>
          <w:szCs w:val="20"/>
          <w:lang w:val="zh-CN"/>
        </w:rPr>
        <w:t>业务逻辑</w:t>
      </w:r>
      <w:r w:rsidRPr="003411FD">
        <w:rPr>
          <w:rFonts w:hint="eastAsia"/>
          <w:color w:val="00B0F0"/>
          <w:sz w:val="20"/>
          <w:szCs w:val="20"/>
          <w:lang w:val="zh-CN"/>
        </w:rPr>
        <w:t>：</w:t>
      </w:r>
    </w:p>
    <w:p w:rsidR="00A11F93" w:rsidRDefault="00A11F93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1）账号可以查看管辖区域的企业工资代发数据</w:t>
      </w:r>
    </w:p>
    <w:p w:rsidR="008610A9" w:rsidRPr="003411FD" w:rsidRDefault="008610A9">
      <w:pPr>
        <w:rPr>
          <w:color w:val="00B0F0"/>
          <w:sz w:val="20"/>
          <w:szCs w:val="20"/>
          <w:lang w:val="zh-CN"/>
        </w:rPr>
      </w:pPr>
      <w:r w:rsidRPr="003411FD">
        <w:rPr>
          <w:rFonts w:hint="eastAsia"/>
          <w:color w:val="00B0F0"/>
          <w:sz w:val="20"/>
          <w:szCs w:val="20"/>
          <w:lang w:val="zh-CN"/>
        </w:rPr>
        <w:t>交互设计：</w:t>
      </w:r>
    </w:p>
    <w:p w:rsidR="008610A9" w:rsidRDefault="00A11F93">
      <w:pPr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</w:t>
      </w:r>
      <w:r w:rsidR="008610A9">
        <w:rPr>
          <w:rFonts w:hint="eastAsia"/>
          <w:sz w:val="20"/>
          <w:szCs w:val="20"/>
          <w:lang w:val="zh-CN"/>
        </w:rPr>
        <w:t>筛选：账号管辖</w:t>
      </w:r>
      <w:r w:rsidR="00561C7B">
        <w:rPr>
          <w:rFonts w:hint="eastAsia"/>
          <w:sz w:val="20"/>
          <w:szCs w:val="20"/>
          <w:lang w:val="zh-CN"/>
        </w:rPr>
        <w:t>的</w:t>
      </w:r>
      <w:r w:rsidR="008610A9">
        <w:rPr>
          <w:rFonts w:hint="eastAsia"/>
          <w:sz w:val="20"/>
          <w:szCs w:val="20"/>
          <w:lang w:val="zh-CN"/>
        </w:rPr>
        <w:t>区域、行业、企业名称</w:t>
      </w:r>
      <w:r w:rsidR="00561C7B">
        <w:rPr>
          <w:rFonts w:hint="eastAsia"/>
          <w:sz w:val="20"/>
          <w:szCs w:val="20"/>
          <w:lang w:val="zh-CN"/>
        </w:rPr>
        <w:t>或统一社会信用代码（模糊搜索）</w:t>
      </w:r>
      <w:r w:rsidR="008610A9">
        <w:rPr>
          <w:rFonts w:hint="eastAsia"/>
          <w:sz w:val="20"/>
          <w:szCs w:val="20"/>
          <w:lang w:val="zh-CN"/>
        </w:rPr>
        <w:t>、工资专户</w:t>
      </w:r>
      <w:r w:rsidR="00B07B15">
        <w:rPr>
          <w:rFonts w:hint="eastAsia"/>
          <w:sz w:val="20"/>
          <w:szCs w:val="20"/>
          <w:lang w:val="zh-CN"/>
        </w:rPr>
        <w:t>所属</w:t>
      </w:r>
      <w:r w:rsidR="008610A9">
        <w:rPr>
          <w:rFonts w:hint="eastAsia"/>
          <w:sz w:val="20"/>
          <w:szCs w:val="20"/>
          <w:lang w:val="zh-CN"/>
        </w:rPr>
        <w:t>银行</w:t>
      </w:r>
      <w:r>
        <w:rPr>
          <w:rFonts w:hint="eastAsia"/>
          <w:sz w:val="20"/>
          <w:szCs w:val="20"/>
          <w:lang w:val="zh-CN"/>
        </w:rPr>
        <w:t>（下拉选择）</w:t>
      </w:r>
      <w:r w:rsidR="008610A9">
        <w:rPr>
          <w:rFonts w:hint="eastAsia"/>
          <w:sz w:val="20"/>
          <w:szCs w:val="20"/>
          <w:lang w:val="zh-CN"/>
        </w:rPr>
        <w:t>、专户账号</w:t>
      </w:r>
      <w:r>
        <w:rPr>
          <w:rFonts w:hint="eastAsia"/>
          <w:sz w:val="20"/>
          <w:szCs w:val="20"/>
          <w:lang w:val="zh-CN"/>
        </w:rPr>
        <w:t>（模糊搜索）</w:t>
      </w:r>
    </w:p>
    <w:p w:rsidR="00CB2344" w:rsidRDefault="00A11F93">
      <w:pPr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t>2</w:t>
      </w:r>
      <w:r>
        <w:rPr>
          <w:rFonts w:hint="eastAsia"/>
          <w:sz w:val="20"/>
          <w:szCs w:val="20"/>
          <w:lang w:val="zh-CN"/>
        </w:rPr>
        <w:t>）</w:t>
      </w:r>
      <w:r w:rsidR="00B07B15">
        <w:rPr>
          <w:rFonts w:hint="eastAsia"/>
          <w:sz w:val="20"/>
          <w:szCs w:val="20"/>
          <w:lang w:val="zh-CN"/>
        </w:rPr>
        <w:t>列表：</w:t>
      </w:r>
    </w:p>
    <w:p w:rsidR="00CB2344" w:rsidRDefault="00561C7B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经营</w:t>
      </w:r>
      <w:r w:rsidR="00B07B15">
        <w:rPr>
          <w:rFonts w:hint="eastAsia"/>
          <w:sz w:val="20"/>
          <w:szCs w:val="20"/>
          <w:lang w:val="zh-CN"/>
        </w:rPr>
        <w:t>区域</w:t>
      </w:r>
      <w:r w:rsidR="00CB2344">
        <w:rPr>
          <w:rFonts w:hint="eastAsia"/>
          <w:sz w:val="20"/>
          <w:szCs w:val="20"/>
          <w:lang w:val="zh-CN"/>
        </w:rPr>
        <w:t>：</w:t>
      </w:r>
      <w:r>
        <w:rPr>
          <w:rFonts w:hint="eastAsia"/>
          <w:sz w:val="20"/>
          <w:szCs w:val="20"/>
          <w:lang w:val="zh-CN"/>
        </w:rPr>
        <w:t>经营</w:t>
      </w:r>
      <w:r w:rsidR="00CB2344">
        <w:rPr>
          <w:rFonts w:hint="eastAsia"/>
          <w:sz w:val="20"/>
          <w:szCs w:val="20"/>
          <w:lang w:val="zh-CN"/>
        </w:rPr>
        <w:t>区域始终展示地级市/盟—区/县/旗2级</w:t>
      </w:r>
      <w:r>
        <w:rPr>
          <w:rFonts w:hint="eastAsia"/>
          <w:sz w:val="20"/>
          <w:szCs w:val="20"/>
          <w:lang w:val="zh-CN"/>
        </w:rPr>
        <w:t>；</w:t>
      </w:r>
    </w:p>
    <w:p w:rsidR="00F2453C" w:rsidRDefault="00F2453C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行业：企业所属行业，展示格式为【</w:t>
      </w:r>
      <w:r w:rsidRPr="00F04739">
        <w:rPr>
          <w:color w:val="FF0000"/>
          <w:sz w:val="20"/>
          <w:szCs w:val="20"/>
          <w:lang w:val="zh-CN"/>
        </w:rPr>
        <w:t xml:space="preserve"> </w:t>
      </w:r>
      <w:r w:rsidRPr="00F04739">
        <w:rPr>
          <w:rFonts w:hint="eastAsia"/>
          <w:color w:val="FF0000"/>
          <w:sz w:val="20"/>
          <w:szCs w:val="20"/>
          <w:lang w:val="zh-CN"/>
        </w:rPr>
        <w:t>二级行业名称</w:t>
      </w:r>
      <w:r>
        <w:rPr>
          <w:rFonts w:hint="eastAsia"/>
          <w:sz w:val="20"/>
          <w:szCs w:val="20"/>
          <w:lang w:val="zh-CN"/>
        </w:rPr>
        <w:t>】</w:t>
      </w:r>
      <w:r w:rsidR="002E5898">
        <w:rPr>
          <w:rFonts w:hint="eastAsia"/>
          <w:sz w:val="20"/>
          <w:szCs w:val="20"/>
          <w:lang w:val="zh-CN"/>
        </w:rPr>
        <w:t>；</w:t>
      </w:r>
    </w:p>
    <w:p w:rsidR="00CB2344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企业</w:t>
      </w:r>
      <w:r w:rsidR="00CB2344">
        <w:rPr>
          <w:rFonts w:hint="eastAsia"/>
          <w:sz w:val="20"/>
          <w:szCs w:val="20"/>
          <w:lang w:val="zh-CN"/>
        </w:rPr>
        <w:t>：</w:t>
      </w:r>
      <w:r w:rsidR="00561C7B">
        <w:rPr>
          <w:rFonts w:hint="eastAsia"/>
          <w:sz w:val="20"/>
          <w:szCs w:val="20"/>
          <w:lang w:val="zh-CN"/>
        </w:rPr>
        <w:t>展示</w:t>
      </w:r>
      <w:r w:rsidR="00CB2344">
        <w:rPr>
          <w:rFonts w:hint="eastAsia"/>
          <w:sz w:val="20"/>
          <w:szCs w:val="20"/>
          <w:lang w:val="zh-CN"/>
        </w:rPr>
        <w:t>企业名称或统一社会信用代码模糊搜索</w:t>
      </w:r>
      <w:r w:rsidR="00561C7B">
        <w:rPr>
          <w:rFonts w:hint="eastAsia"/>
          <w:sz w:val="20"/>
          <w:szCs w:val="20"/>
          <w:lang w:val="zh-CN"/>
        </w:rPr>
        <w:t>；</w:t>
      </w:r>
    </w:p>
    <w:p w:rsidR="009C69BE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工资专户</w:t>
      </w:r>
      <w:r w:rsidR="009C69BE">
        <w:rPr>
          <w:rFonts w:hint="eastAsia"/>
          <w:sz w:val="20"/>
          <w:szCs w:val="20"/>
          <w:lang w:val="zh-CN"/>
        </w:rPr>
        <w:t>：</w:t>
      </w:r>
      <w:r w:rsidR="00CB2344">
        <w:rPr>
          <w:rFonts w:hint="eastAsia"/>
          <w:sz w:val="20"/>
          <w:szCs w:val="20"/>
          <w:lang w:val="zh-CN"/>
        </w:rPr>
        <w:t>显示所属银行，银行账号</w:t>
      </w:r>
      <w:r w:rsidR="009C69BE">
        <w:rPr>
          <w:rFonts w:hint="eastAsia"/>
          <w:sz w:val="20"/>
          <w:szCs w:val="20"/>
          <w:lang w:val="zh-CN"/>
        </w:rPr>
        <w:t>（显示前4位后4位，中间位数隐藏）；</w:t>
      </w:r>
    </w:p>
    <w:p w:rsidR="00760181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应发总金额</w:t>
      </w:r>
      <w:r w:rsidR="00760181">
        <w:rPr>
          <w:rFonts w:hint="eastAsia"/>
          <w:sz w:val="20"/>
          <w:szCs w:val="20"/>
          <w:lang w:val="zh-CN"/>
        </w:rPr>
        <w:t>：</w:t>
      </w:r>
      <w:r w:rsidR="00117E38">
        <w:rPr>
          <w:rFonts w:hint="eastAsia"/>
          <w:sz w:val="20"/>
          <w:szCs w:val="20"/>
          <w:lang w:val="zh-CN"/>
        </w:rPr>
        <w:t>取企业工资表（除去已删除的），</w:t>
      </w:r>
      <w:r w:rsidR="00BE4795">
        <w:rPr>
          <w:rFonts w:hint="eastAsia"/>
          <w:sz w:val="20"/>
          <w:szCs w:val="20"/>
          <w:lang w:val="zh-CN"/>
        </w:rPr>
        <w:t>统计各工资表应发金额总和</w:t>
      </w:r>
      <w:r w:rsidR="009B2460">
        <w:rPr>
          <w:rFonts w:hint="eastAsia"/>
          <w:sz w:val="20"/>
          <w:szCs w:val="20"/>
          <w:lang w:val="zh-CN"/>
        </w:rPr>
        <w:t>；</w:t>
      </w:r>
    </w:p>
    <w:p w:rsidR="00760181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实发总金额</w:t>
      </w:r>
      <w:r w:rsidR="00760181">
        <w:rPr>
          <w:rFonts w:hint="eastAsia"/>
          <w:sz w:val="20"/>
          <w:szCs w:val="20"/>
          <w:lang w:val="zh-CN"/>
        </w:rPr>
        <w:t>：取企业所有工资表的实发金额</w:t>
      </w:r>
      <w:r w:rsidR="00BE4795">
        <w:rPr>
          <w:rFonts w:hint="eastAsia"/>
          <w:sz w:val="20"/>
          <w:szCs w:val="20"/>
          <w:lang w:val="zh-CN"/>
        </w:rPr>
        <w:t>总和</w:t>
      </w:r>
      <w:r w:rsidR="00760181">
        <w:rPr>
          <w:rFonts w:hint="eastAsia"/>
          <w:sz w:val="20"/>
          <w:szCs w:val="20"/>
          <w:lang w:val="zh-CN"/>
        </w:rPr>
        <w:t>；</w:t>
      </w:r>
    </w:p>
    <w:p w:rsidR="00B07B15" w:rsidRDefault="00B07B15" w:rsidP="00561C7B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代发</w:t>
      </w:r>
      <w:r w:rsidR="00CB2344">
        <w:rPr>
          <w:rFonts w:hint="eastAsia"/>
          <w:sz w:val="20"/>
          <w:szCs w:val="20"/>
          <w:lang w:val="zh-CN"/>
        </w:rPr>
        <w:t>实发</w:t>
      </w:r>
      <w:r>
        <w:rPr>
          <w:rFonts w:hint="eastAsia"/>
          <w:sz w:val="20"/>
          <w:szCs w:val="20"/>
          <w:lang w:val="zh-CN"/>
        </w:rPr>
        <w:t>总人次；</w:t>
      </w:r>
      <w:r w:rsidR="005B7655">
        <w:rPr>
          <w:rFonts w:hint="eastAsia"/>
          <w:sz w:val="20"/>
          <w:szCs w:val="20"/>
          <w:lang w:val="zh-CN"/>
        </w:rPr>
        <w:t>取企业所有工资表的实发</w:t>
      </w:r>
      <w:r w:rsidR="00BE4795">
        <w:rPr>
          <w:rFonts w:hint="eastAsia"/>
          <w:sz w:val="20"/>
          <w:szCs w:val="20"/>
          <w:lang w:val="zh-CN"/>
        </w:rPr>
        <w:t>金额大于0的数据</w:t>
      </w:r>
      <w:r w:rsidR="005B7655">
        <w:rPr>
          <w:rFonts w:hint="eastAsia"/>
          <w:sz w:val="20"/>
          <w:szCs w:val="20"/>
          <w:lang w:val="zh-CN"/>
        </w:rPr>
        <w:t>总条数；</w:t>
      </w:r>
    </w:p>
    <w:p w:rsidR="001C0923" w:rsidRDefault="00B07B15" w:rsidP="009B2460">
      <w:pPr>
        <w:ind w:leftChars="100" w:left="220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操作：点击查看详情跳转到企业档案-企业工资；</w:t>
      </w:r>
    </w:p>
    <w:p w:rsidR="001C0923" w:rsidRDefault="001C0923" w:rsidP="001C0923">
      <w:pPr>
        <w:pStyle w:val="2"/>
        <w:rPr>
          <w:lang w:val="zh-CN"/>
        </w:rPr>
      </w:pPr>
      <w:bookmarkStart w:id="27" w:name="_Toc19106650"/>
      <w:r>
        <w:rPr>
          <w:rFonts w:hint="eastAsia"/>
          <w:lang w:val="zh-CN"/>
        </w:rPr>
        <w:lastRenderedPageBreak/>
        <w:t>审核管理</w:t>
      </w:r>
      <w:bookmarkEnd w:id="27"/>
    </w:p>
    <w:p w:rsidR="007920FD" w:rsidRPr="007920FD" w:rsidRDefault="007920FD" w:rsidP="007920FD">
      <w:pPr>
        <w:pStyle w:val="3"/>
        <w:rPr>
          <w:lang w:val="zh-CN"/>
        </w:rPr>
      </w:pPr>
      <w:bookmarkStart w:id="28" w:name="_Toc19106651"/>
      <w:r>
        <w:rPr>
          <w:rFonts w:hint="eastAsia"/>
          <w:lang w:val="zh-CN"/>
        </w:rPr>
        <w:t>审核列表</w:t>
      </w:r>
      <w:bookmarkEnd w:id="28"/>
    </w:p>
    <w:p w:rsidR="001C0923" w:rsidRDefault="001C0923" w:rsidP="001C0923">
      <w:pPr>
        <w:rPr>
          <w:lang w:val="zh-CN"/>
        </w:rPr>
      </w:pPr>
      <w:r w:rsidRPr="008610A9">
        <w:rPr>
          <w:rFonts w:hint="eastAsia"/>
          <w:color w:val="00B0F0"/>
          <w:lang w:val="zh-CN"/>
        </w:rPr>
        <w:t>原型设计：</w:t>
      </w:r>
      <w:r>
        <w:rPr>
          <w:rFonts w:hint="eastAsia"/>
          <w:lang w:val="zh-CN"/>
        </w:rPr>
        <w:t>企业账号审核</w:t>
      </w:r>
    </w:p>
    <w:p w:rsidR="002617C3" w:rsidRDefault="002617C3" w:rsidP="001C0923">
      <w:pPr>
        <w:rPr>
          <w:lang w:val="zh-CN"/>
        </w:rPr>
      </w:pPr>
      <w:r>
        <w:rPr>
          <w:noProof/>
        </w:rPr>
        <w:drawing>
          <wp:inline distT="0" distB="0" distL="0" distR="0" wp14:anchorId="586506E5" wp14:editId="16A85640">
            <wp:extent cx="6038850" cy="4305904"/>
            <wp:effectExtent l="57150" t="19050" r="57150" b="952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3" cy="4360240"/>
                    </a:xfrm>
                    <a:prstGeom prst="rect">
                      <a:avLst/>
                    </a:prstGeom>
                    <a:effectLst>
                      <a:outerShdw blurRad="50800" dist="38100" dir="5400000" algn="t" rotWithShape="0">
                        <a:schemeClr val="tx2">
                          <a:lumMod val="25000"/>
                          <a:lumOff val="75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</wp:inline>
        </w:drawing>
      </w:r>
    </w:p>
    <w:p w:rsidR="007920FD" w:rsidRPr="007920FD" w:rsidRDefault="007920FD" w:rsidP="001C0923">
      <w:pPr>
        <w:rPr>
          <w:color w:val="00B0F0"/>
          <w:lang w:val="zh-CN"/>
        </w:rPr>
      </w:pPr>
      <w:r w:rsidRPr="007920FD">
        <w:rPr>
          <w:color w:val="00B0F0"/>
          <w:lang w:val="zh-CN"/>
        </w:rPr>
        <w:t>业务逻辑：</w:t>
      </w:r>
    </w:p>
    <w:p w:rsidR="007920FD" w:rsidRDefault="0010550E" w:rsidP="001C0923">
      <w:pPr>
        <w:rPr>
          <w:lang w:val="zh-CN"/>
        </w:rPr>
      </w:pPr>
      <w:r>
        <w:rPr>
          <w:rFonts w:hint="eastAsia"/>
          <w:lang w:val="zh-CN"/>
        </w:rPr>
        <w:t>1）</w:t>
      </w:r>
      <w:r w:rsidR="007920FD">
        <w:rPr>
          <w:lang w:val="zh-CN"/>
        </w:rPr>
        <w:t>审核状态：待审核，审核通过，审核不通过；</w:t>
      </w:r>
    </w:p>
    <w:p w:rsidR="008F1E3B" w:rsidRDefault="0010550E" w:rsidP="001C0923">
      <w:pPr>
        <w:rPr>
          <w:lang w:val="zh-CN"/>
        </w:rPr>
      </w:pPr>
      <w:r>
        <w:rPr>
          <w:rFonts w:hint="eastAsia"/>
          <w:lang w:val="zh-CN"/>
        </w:rPr>
        <w:t>2）</w:t>
      </w:r>
      <w:r w:rsidR="008F1E3B">
        <w:rPr>
          <w:rFonts w:hint="eastAsia"/>
          <w:lang w:val="zh-CN"/>
        </w:rPr>
        <w:t>企业申请注册的时填写的</w:t>
      </w:r>
      <w:r w:rsidR="00472051">
        <w:rPr>
          <w:rFonts w:hint="eastAsia"/>
          <w:lang w:val="zh-CN"/>
        </w:rPr>
        <w:t>经营地址</w:t>
      </w:r>
      <w:r w:rsidR="004B1DD3">
        <w:rPr>
          <w:rFonts w:hint="eastAsia"/>
          <w:lang w:val="zh-CN"/>
        </w:rPr>
        <w:t>区域</w:t>
      </w:r>
      <w:r w:rsidR="008F1E3B">
        <w:rPr>
          <w:rFonts w:hint="eastAsia"/>
          <w:lang w:val="zh-CN"/>
        </w:rPr>
        <w:t>，</w:t>
      </w:r>
      <w:r w:rsidR="004B1DD3">
        <w:rPr>
          <w:rFonts w:hint="eastAsia"/>
          <w:lang w:val="zh-CN"/>
        </w:rPr>
        <w:t>如果是</w:t>
      </w:r>
      <w:r w:rsidR="008F1E3B">
        <w:rPr>
          <w:rFonts w:hint="eastAsia"/>
          <w:lang w:val="zh-CN"/>
        </w:rPr>
        <w:t>在账号管辖</w:t>
      </w:r>
      <w:r w:rsidR="004B1DD3">
        <w:rPr>
          <w:rFonts w:hint="eastAsia"/>
          <w:lang w:val="zh-CN"/>
        </w:rPr>
        <w:t>区域</w:t>
      </w:r>
      <w:r w:rsidR="008F1E3B">
        <w:rPr>
          <w:rFonts w:hint="eastAsia"/>
          <w:lang w:val="zh-CN"/>
        </w:rPr>
        <w:t xml:space="preserve">内，则可由账号进行审核； </w:t>
      </w:r>
    </w:p>
    <w:p w:rsidR="00224E4C" w:rsidRDefault="00224E4C" w:rsidP="001C0923">
      <w:pPr>
        <w:rPr>
          <w:lang w:val="zh-CN"/>
        </w:rPr>
      </w:pPr>
    </w:p>
    <w:p w:rsidR="007920FD" w:rsidRDefault="007920FD" w:rsidP="001C0923">
      <w:pPr>
        <w:rPr>
          <w:color w:val="00B0F0"/>
          <w:lang w:val="zh-CN"/>
        </w:rPr>
      </w:pPr>
      <w:r w:rsidRPr="007920FD">
        <w:rPr>
          <w:color w:val="00B0F0"/>
          <w:lang w:val="zh-CN"/>
        </w:rPr>
        <w:t>交互设计：</w:t>
      </w:r>
    </w:p>
    <w:p w:rsidR="008F1E3B" w:rsidRPr="008F1E3B" w:rsidRDefault="008F1E3B" w:rsidP="001C0923">
      <w:pPr>
        <w:rPr>
          <w:color w:val="000000" w:themeColor="text1"/>
          <w:lang w:val="zh-CN"/>
        </w:rPr>
      </w:pPr>
      <w:r w:rsidRPr="008F1E3B">
        <w:rPr>
          <w:rFonts w:hint="eastAsia"/>
          <w:color w:val="000000" w:themeColor="text1"/>
          <w:lang w:val="zh-CN"/>
        </w:rPr>
        <w:t>1）筛选条件</w:t>
      </w:r>
    </w:p>
    <w:p w:rsidR="007920FD" w:rsidRPr="00885FA0" w:rsidRDefault="00472051" w:rsidP="00885FA0">
      <w:pPr>
        <w:rPr>
          <w:lang w:val="zh-CN"/>
        </w:rPr>
      </w:pPr>
      <w:r w:rsidRPr="00885FA0">
        <w:rPr>
          <w:rFonts w:hint="eastAsia"/>
          <w:lang w:val="zh-CN"/>
        </w:rPr>
        <w:t>申请日期：时间段，指账号提交注册的日期；</w:t>
      </w:r>
    </w:p>
    <w:p w:rsidR="00472051" w:rsidRPr="00885FA0" w:rsidRDefault="00472051" w:rsidP="00885FA0">
      <w:pPr>
        <w:rPr>
          <w:lang w:val="zh-CN"/>
        </w:rPr>
      </w:pPr>
      <w:r w:rsidRPr="00885FA0">
        <w:rPr>
          <w:rFonts w:hint="eastAsia"/>
          <w:lang w:val="zh-CN"/>
        </w:rPr>
        <w:t>企业归属：下拉选择，选项为本省企业、外省企业；</w:t>
      </w:r>
    </w:p>
    <w:p w:rsidR="00472051" w:rsidRPr="00885FA0" w:rsidRDefault="00472051" w:rsidP="00885FA0">
      <w:pPr>
        <w:rPr>
          <w:lang w:val="zh-CN"/>
        </w:rPr>
      </w:pPr>
      <w:r w:rsidRPr="00885FA0">
        <w:rPr>
          <w:rFonts w:hint="eastAsia"/>
          <w:lang w:val="zh-CN"/>
        </w:rPr>
        <w:t>企业经营地址：</w:t>
      </w:r>
      <w:r w:rsidR="005A3CD8" w:rsidRPr="00885FA0">
        <w:rPr>
          <w:rFonts w:hint="eastAsia"/>
          <w:lang w:val="zh-CN"/>
        </w:rPr>
        <w:t>点击</w:t>
      </w:r>
      <w:r w:rsidRPr="00885FA0">
        <w:rPr>
          <w:rFonts w:hint="eastAsia"/>
          <w:lang w:val="zh-CN"/>
        </w:rPr>
        <w:t>选择</w:t>
      </w:r>
      <w:r w:rsidR="005A3CD8" w:rsidRPr="00885FA0">
        <w:rPr>
          <w:rFonts w:hint="eastAsia"/>
          <w:lang w:val="zh-CN"/>
        </w:rPr>
        <w:t>，选项为账号管辖区域；</w:t>
      </w:r>
    </w:p>
    <w:p w:rsidR="005A3CD8" w:rsidRPr="00885FA0" w:rsidRDefault="005A3CD8" w:rsidP="00885FA0">
      <w:pPr>
        <w:rPr>
          <w:lang w:val="zh-CN"/>
        </w:rPr>
      </w:pPr>
      <w:r w:rsidRPr="00885FA0">
        <w:rPr>
          <w:rFonts w:hint="eastAsia"/>
          <w:lang w:val="zh-CN"/>
        </w:rPr>
        <w:lastRenderedPageBreak/>
        <w:t>行业：点击选择，</w:t>
      </w:r>
      <w:r w:rsidRPr="006B087C">
        <w:rPr>
          <w:rFonts w:hint="eastAsia"/>
          <w:color w:val="FF0000"/>
          <w:lang w:val="zh-CN"/>
        </w:rPr>
        <w:t>选项为</w:t>
      </w:r>
      <w:r w:rsidR="006B087C" w:rsidRPr="006B087C">
        <w:rPr>
          <w:rFonts w:hint="eastAsia"/>
          <w:color w:val="FF0000"/>
          <w:lang w:val="zh-CN"/>
        </w:rPr>
        <w:t>所有</w:t>
      </w:r>
      <w:r w:rsidRPr="006B087C">
        <w:rPr>
          <w:rFonts w:hint="eastAsia"/>
          <w:color w:val="FF0000"/>
          <w:lang w:val="zh-CN"/>
        </w:rPr>
        <w:t>行业</w:t>
      </w:r>
      <w:r w:rsidRPr="00885FA0">
        <w:rPr>
          <w:rFonts w:hint="eastAsia"/>
          <w:lang w:val="zh-CN"/>
        </w:rPr>
        <w:t>；</w:t>
      </w:r>
    </w:p>
    <w:p w:rsidR="009D0C82" w:rsidRPr="00885FA0" w:rsidRDefault="009D0C82" w:rsidP="00885FA0">
      <w:pPr>
        <w:rPr>
          <w:lang w:val="zh-CN"/>
        </w:rPr>
      </w:pPr>
      <w:r w:rsidRPr="00885FA0">
        <w:rPr>
          <w:rFonts w:hint="eastAsia"/>
          <w:lang w:val="zh-CN"/>
        </w:rPr>
        <w:t>审核状态：待审核、审核通过、审核不通过；</w:t>
      </w:r>
    </w:p>
    <w:p w:rsidR="009D0C82" w:rsidRDefault="009D0C82" w:rsidP="00885FA0">
      <w:pPr>
        <w:rPr>
          <w:lang w:val="zh-CN"/>
        </w:rPr>
      </w:pPr>
      <w:r w:rsidRPr="00885FA0">
        <w:rPr>
          <w:rFonts w:hint="eastAsia"/>
          <w:lang w:val="zh-CN"/>
        </w:rPr>
        <w:t>申请企业：可根据企业名称或统一社会信用代码模糊搜索；</w:t>
      </w:r>
    </w:p>
    <w:p w:rsidR="00885FA0" w:rsidRPr="00885FA0" w:rsidRDefault="00885FA0" w:rsidP="00885FA0">
      <w:pPr>
        <w:rPr>
          <w:lang w:val="zh-CN"/>
        </w:rPr>
      </w:pPr>
    </w:p>
    <w:p w:rsidR="009D0C82" w:rsidRPr="008F1E3B" w:rsidRDefault="009D0C82" w:rsidP="009D0C82">
      <w:pPr>
        <w:rPr>
          <w:color w:val="000000" w:themeColor="text1"/>
          <w:lang w:val="zh-CN"/>
        </w:rPr>
      </w:pPr>
      <w:r>
        <w:rPr>
          <w:color w:val="000000" w:themeColor="text1"/>
          <w:lang w:val="zh-CN"/>
        </w:rPr>
        <w:t>2</w:t>
      </w:r>
      <w:r w:rsidRPr="008F1E3B">
        <w:rPr>
          <w:rFonts w:hint="eastAsia"/>
          <w:color w:val="000000" w:themeColor="text1"/>
          <w:lang w:val="zh-CN"/>
        </w:rPr>
        <w:t>）</w:t>
      </w:r>
      <w:r>
        <w:rPr>
          <w:rFonts w:hint="eastAsia"/>
          <w:color w:val="000000" w:themeColor="text1"/>
          <w:lang w:val="zh-CN"/>
        </w:rPr>
        <w:t>列表字段</w:t>
      </w:r>
    </w:p>
    <w:p w:rsidR="009D0C82" w:rsidRDefault="009D0C82" w:rsidP="001C0923">
      <w:pPr>
        <w:rPr>
          <w:lang w:val="zh-CN"/>
        </w:rPr>
      </w:pPr>
      <w:r>
        <w:rPr>
          <w:rFonts w:hint="eastAsia"/>
          <w:lang w:val="zh-CN"/>
        </w:rPr>
        <w:t>列表排序：</w:t>
      </w:r>
      <w:r w:rsidR="00885FA0">
        <w:rPr>
          <w:rFonts w:hint="eastAsia"/>
          <w:lang w:val="zh-CN"/>
        </w:rPr>
        <w:t>按照提交注册的时间倒叙排列</w:t>
      </w:r>
      <w:r>
        <w:rPr>
          <w:rFonts w:hint="eastAsia"/>
          <w:lang w:val="zh-CN"/>
        </w:rPr>
        <w:t>；</w:t>
      </w:r>
    </w:p>
    <w:p w:rsidR="000613D3" w:rsidRDefault="000613D3" w:rsidP="001C0923">
      <w:pPr>
        <w:rPr>
          <w:lang w:val="zh-CN"/>
        </w:rPr>
      </w:pPr>
      <w:r>
        <w:rPr>
          <w:rFonts w:hint="eastAsia"/>
          <w:lang w:val="zh-CN"/>
        </w:rPr>
        <w:t>列表字段：</w:t>
      </w:r>
    </w:p>
    <w:p w:rsidR="000613D3" w:rsidRPr="000613D3" w:rsidRDefault="009D0C82" w:rsidP="005263AC">
      <w:pPr>
        <w:pStyle w:val="aff3"/>
        <w:numPr>
          <w:ilvl w:val="0"/>
          <w:numId w:val="20"/>
        </w:numPr>
        <w:ind w:firstLineChars="0"/>
        <w:rPr>
          <w:lang w:val="zh-CN"/>
        </w:rPr>
      </w:pPr>
      <w:r w:rsidRPr="000613D3">
        <w:rPr>
          <w:rFonts w:hint="eastAsia"/>
          <w:lang w:val="zh-CN"/>
        </w:rPr>
        <w:t>申请日期、企业名称、企业统一社会信用代码、企业归属（本省企业/外省企业）、企业经营地址区域、企业所属行业</w:t>
      </w:r>
      <w:r w:rsidR="000613D3" w:rsidRPr="000613D3">
        <w:rPr>
          <w:rFonts w:hint="eastAsia"/>
          <w:lang w:val="zh-CN"/>
        </w:rPr>
        <w:t>；</w:t>
      </w:r>
    </w:p>
    <w:p w:rsidR="009D0C82" w:rsidRPr="000613D3" w:rsidRDefault="009D0C82" w:rsidP="005263AC">
      <w:pPr>
        <w:pStyle w:val="aff3"/>
        <w:numPr>
          <w:ilvl w:val="0"/>
          <w:numId w:val="20"/>
        </w:numPr>
        <w:ind w:firstLineChars="0"/>
        <w:rPr>
          <w:lang w:val="zh-CN"/>
        </w:rPr>
      </w:pPr>
      <w:r w:rsidRPr="000613D3">
        <w:rPr>
          <w:rFonts w:hint="eastAsia"/>
          <w:lang w:val="zh-CN"/>
        </w:rPr>
        <w:t>审核状态、审核人姓名、审核时间</w:t>
      </w:r>
      <w:r w:rsidR="000613D3" w:rsidRPr="000613D3">
        <w:rPr>
          <w:rFonts w:hint="eastAsia"/>
          <w:lang w:val="zh-CN"/>
        </w:rPr>
        <w:t>；</w:t>
      </w:r>
      <w:r w:rsidR="000613D3" w:rsidRPr="003E12A7">
        <w:rPr>
          <w:rFonts w:hint="eastAsia"/>
          <w:color w:val="FF0000"/>
          <w:lang w:val="zh-CN"/>
        </w:rPr>
        <w:t>如账号无姓名字段则显示账户名；</w:t>
      </w:r>
    </w:p>
    <w:p w:rsidR="000613D3" w:rsidRDefault="000613D3" w:rsidP="001C0923">
      <w:pPr>
        <w:rPr>
          <w:lang w:val="zh-CN"/>
        </w:rPr>
      </w:pPr>
      <w:r>
        <w:rPr>
          <w:rFonts w:hint="eastAsia"/>
          <w:lang w:val="zh-CN"/>
        </w:rPr>
        <w:t>操作：待审核—审核操作，审核通过/审核不通过——查看详情操作；</w:t>
      </w:r>
    </w:p>
    <w:p w:rsidR="000613D3" w:rsidRDefault="000613D3" w:rsidP="000613D3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0613D3" w:rsidRPr="007920FD" w:rsidRDefault="000613D3" w:rsidP="000613D3">
      <w:pPr>
        <w:pStyle w:val="3"/>
        <w:rPr>
          <w:lang w:val="zh-CN"/>
        </w:rPr>
      </w:pPr>
      <w:bookmarkStart w:id="29" w:name="_Toc19106652"/>
      <w:r>
        <w:rPr>
          <w:rFonts w:hint="eastAsia"/>
          <w:lang w:val="zh-CN"/>
        </w:rPr>
        <w:lastRenderedPageBreak/>
        <w:t>待审核企业</w:t>
      </w:r>
      <w:bookmarkEnd w:id="29"/>
    </w:p>
    <w:p w:rsidR="000613D3" w:rsidRPr="008610A9" w:rsidRDefault="000613D3" w:rsidP="001C0923">
      <w:pPr>
        <w:rPr>
          <w:lang w:val="zh-CN"/>
        </w:rPr>
      </w:pPr>
      <w:r w:rsidRPr="008610A9">
        <w:rPr>
          <w:rFonts w:hint="eastAsia"/>
          <w:color w:val="00B0F0"/>
          <w:lang w:val="zh-CN"/>
        </w:rPr>
        <w:t>原型设计：</w:t>
      </w:r>
      <w:r w:rsidRPr="000613D3">
        <w:rPr>
          <w:rFonts w:hint="eastAsia"/>
          <w:color w:val="000000" w:themeColor="text1"/>
          <w:lang w:val="zh-CN"/>
        </w:rPr>
        <w:t>待审核企业</w:t>
      </w:r>
    </w:p>
    <w:p w:rsidR="00F65AD2" w:rsidRDefault="00D32E3E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0D42F8AA" wp14:editId="15EF4ED9">
            <wp:extent cx="5943600" cy="3673475"/>
            <wp:effectExtent l="19050" t="19050" r="19050" b="222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10000"/>
                          <a:lumOff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E12A7" w:rsidRDefault="003E12A7" w:rsidP="007D1A8E">
      <w:pPr>
        <w:spacing w:before="0" w:after="0" w:line="240" w:lineRule="auto"/>
        <w:rPr>
          <w:sz w:val="20"/>
          <w:szCs w:val="20"/>
          <w:lang w:val="zh-CN"/>
        </w:rPr>
      </w:pPr>
    </w:p>
    <w:p w:rsidR="003E12A7" w:rsidRDefault="003E12A7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04447321" wp14:editId="3534010E">
            <wp:extent cx="5638800" cy="1417532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61648" cy="142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D3" w:rsidRDefault="000613D3" w:rsidP="007D1A8E">
      <w:pPr>
        <w:spacing w:before="0" w:after="0" w:line="240" w:lineRule="auto"/>
        <w:rPr>
          <w:sz w:val="20"/>
          <w:szCs w:val="20"/>
          <w:lang w:val="zh-CN"/>
        </w:rPr>
      </w:pPr>
    </w:p>
    <w:p w:rsidR="004F6169" w:rsidRPr="000613D3" w:rsidRDefault="000613D3" w:rsidP="007D1A8E">
      <w:pPr>
        <w:spacing w:before="0" w:after="0" w:line="240" w:lineRule="auto"/>
        <w:rPr>
          <w:color w:val="00B0F0"/>
          <w:sz w:val="20"/>
          <w:szCs w:val="20"/>
          <w:lang w:val="zh-CN"/>
        </w:rPr>
      </w:pPr>
      <w:r w:rsidRPr="000613D3">
        <w:rPr>
          <w:rFonts w:hint="eastAsia"/>
          <w:color w:val="00B0F0"/>
          <w:sz w:val="20"/>
          <w:szCs w:val="20"/>
          <w:lang w:val="zh-CN"/>
        </w:rPr>
        <w:t>业务逻辑：</w:t>
      </w:r>
    </w:p>
    <w:p w:rsidR="0089372C" w:rsidRDefault="00D32E3E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t>1</w:t>
      </w:r>
      <w:r>
        <w:rPr>
          <w:rFonts w:hint="eastAsia"/>
          <w:sz w:val="20"/>
          <w:szCs w:val="20"/>
          <w:lang w:val="zh-CN"/>
        </w:rPr>
        <w:t>）企业申请是填写的内容</w:t>
      </w:r>
      <w:r w:rsidR="005F2D21">
        <w:rPr>
          <w:rFonts w:hint="eastAsia"/>
          <w:sz w:val="20"/>
          <w:szCs w:val="20"/>
          <w:lang w:val="zh-CN"/>
        </w:rPr>
        <w:t>不可修改；</w:t>
      </w:r>
    </w:p>
    <w:p w:rsidR="00115AFE" w:rsidRDefault="00D32E3E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t>2</w:t>
      </w:r>
      <w:r w:rsidR="00773042">
        <w:rPr>
          <w:rFonts w:hint="eastAsia"/>
          <w:sz w:val="20"/>
          <w:szCs w:val="20"/>
          <w:lang w:val="zh-CN"/>
        </w:rPr>
        <w:t>）</w:t>
      </w:r>
      <w:r w:rsidR="00885FA0">
        <w:rPr>
          <w:rFonts w:hint="eastAsia"/>
          <w:sz w:val="20"/>
          <w:szCs w:val="20"/>
          <w:lang w:val="zh-CN"/>
        </w:rPr>
        <w:t>可以通过申请或驳回申请；</w:t>
      </w:r>
      <w:r w:rsidR="00115AFE">
        <w:rPr>
          <w:rFonts w:hint="eastAsia"/>
          <w:sz w:val="20"/>
          <w:szCs w:val="20"/>
          <w:lang w:val="zh-CN"/>
        </w:rPr>
        <w:t>审核通过后自动为企业分配账号及密码；</w:t>
      </w:r>
    </w:p>
    <w:p w:rsidR="00792BFD" w:rsidRDefault="00D32E3E" w:rsidP="007D1A8E">
      <w:pPr>
        <w:spacing w:before="0" w:after="0" w:line="240" w:lineRule="auto"/>
        <w:rPr>
          <w:color w:val="FF0000"/>
          <w:sz w:val="20"/>
          <w:szCs w:val="20"/>
          <w:lang w:val="zh-CN"/>
        </w:rPr>
      </w:pPr>
      <w:r>
        <w:rPr>
          <w:color w:val="FF0000"/>
          <w:sz w:val="20"/>
          <w:szCs w:val="20"/>
          <w:lang w:val="zh-CN"/>
        </w:rPr>
        <w:t>3</w:t>
      </w:r>
      <w:r w:rsidR="00B545FF" w:rsidRPr="007C54D9">
        <w:rPr>
          <w:rFonts w:hint="eastAsia"/>
          <w:color w:val="FF0000"/>
          <w:sz w:val="20"/>
          <w:szCs w:val="20"/>
          <w:lang w:val="zh-CN"/>
        </w:rPr>
        <w:t>）点击审核通过时，需判断企业统一社会信用代码是否已关联账号，如果已关联，提示：企业已有账号，不能重复分配，请驳回申请；</w:t>
      </w:r>
    </w:p>
    <w:p w:rsidR="006D3092" w:rsidRPr="0033445E" w:rsidRDefault="006D3092" w:rsidP="007D1A8E">
      <w:pPr>
        <w:spacing w:before="0" w:after="0" w:line="240" w:lineRule="auto"/>
        <w:rPr>
          <w:color w:val="FF0000"/>
          <w:sz w:val="20"/>
          <w:szCs w:val="20"/>
          <w:lang w:val="zh-CN"/>
        </w:rPr>
      </w:pPr>
    </w:p>
    <w:p w:rsidR="005F2D21" w:rsidRPr="007B2CD7" w:rsidRDefault="005F2D21" w:rsidP="007D1A8E">
      <w:pPr>
        <w:spacing w:before="0" w:after="0" w:line="240" w:lineRule="auto"/>
        <w:rPr>
          <w:color w:val="00B0F0"/>
          <w:sz w:val="20"/>
          <w:szCs w:val="20"/>
          <w:lang w:val="zh-CN"/>
        </w:rPr>
      </w:pPr>
      <w:r w:rsidRPr="007B2CD7">
        <w:rPr>
          <w:rFonts w:hint="eastAsia"/>
          <w:color w:val="00B0F0"/>
          <w:sz w:val="20"/>
          <w:szCs w:val="20"/>
          <w:lang w:val="zh-CN"/>
        </w:rPr>
        <w:t>交互逻辑：</w:t>
      </w:r>
    </w:p>
    <w:p w:rsidR="005F2D21" w:rsidRDefault="005F2D21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1）驳回操作</w:t>
      </w:r>
    </w:p>
    <w:p w:rsidR="005F2D21" w:rsidRPr="00D5377C" w:rsidRDefault="005F2D21" w:rsidP="005263AC">
      <w:pPr>
        <w:pStyle w:val="aff3"/>
        <w:numPr>
          <w:ilvl w:val="0"/>
          <w:numId w:val="29"/>
        </w:numPr>
        <w:spacing w:before="0" w:after="0" w:line="240" w:lineRule="auto"/>
        <w:ind w:firstLineChars="0"/>
        <w:rPr>
          <w:sz w:val="20"/>
          <w:szCs w:val="20"/>
          <w:lang w:val="zh-CN"/>
        </w:rPr>
      </w:pPr>
      <w:r w:rsidRPr="00D5377C">
        <w:rPr>
          <w:rFonts w:hint="eastAsia"/>
          <w:sz w:val="20"/>
          <w:szCs w:val="20"/>
          <w:lang w:val="zh-CN"/>
        </w:rPr>
        <w:t>点击驳回操作，弹出驳回弹框，需填写驳回原因，不超过2</w:t>
      </w:r>
      <w:r w:rsidRPr="00D5377C">
        <w:rPr>
          <w:sz w:val="20"/>
          <w:szCs w:val="20"/>
          <w:lang w:val="zh-CN"/>
        </w:rPr>
        <w:t>0</w:t>
      </w:r>
      <w:r w:rsidR="00B243CD">
        <w:rPr>
          <w:rFonts w:hint="eastAsia"/>
          <w:sz w:val="20"/>
          <w:szCs w:val="20"/>
          <w:lang w:val="zh-CN"/>
        </w:rPr>
        <w:t>个字符</w:t>
      </w:r>
      <w:r w:rsidRPr="00D5377C">
        <w:rPr>
          <w:rFonts w:hint="eastAsia"/>
          <w:sz w:val="20"/>
          <w:szCs w:val="20"/>
          <w:lang w:val="zh-CN"/>
        </w:rPr>
        <w:t>；</w:t>
      </w:r>
    </w:p>
    <w:p w:rsidR="007B2CD7" w:rsidRPr="00D5377C" w:rsidRDefault="007B2CD7" w:rsidP="005263AC">
      <w:pPr>
        <w:pStyle w:val="aff3"/>
        <w:numPr>
          <w:ilvl w:val="0"/>
          <w:numId w:val="29"/>
        </w:numPr>
        <w:spacing w:before="0" w:after="0" w:line="240" w:lineRule="auto"/>
        <w:ind w:firstLineChars="0"/>
        <w:rPr>
          <w:sz w:val="20"/>
          <w:szCs w:val="20"/>
          <w:lang w:val="zh-CN"/>
        </w:rPr>
      </w:pPr>
      <w:r w:rsidRPr="00D5377C">
        <w:rPr>
          <w:rFonts w:hint="eastAsia"/>
          <w:sz w:val="20"/>
          <w:szCs w:val="20"/>
          <w:lang w:val="zh-CN"/>
        </w:rPr>
        <w:lastRenderedPageBreak/>
        <w:t>点击【确认驳回】，状态变为【审核不通过】，刷新页面变为【审核不通过】详情页；</w:t>
      </w:r>
    </w:p>
    <w:p w:rsidR="005F2D21" w:rsidRDefault="005F2D21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2）审核通过</w:t>
      </w:r>
    </w:p>
    <w:p w:rsidR="005F2D21" w:rsidRDefault="005F2D21" w:rsidP="005263AC">
      <w:pPr>
        <w:pStyle w:val="aff3"/>
        <w:numPr>
          <w:ilvl w:val="0"/>
          <w:numId w:val="30"/>
        </w:numPr>
        <w:spacing w:before="0" w:after="0" w:line="240" w:lineRule="auto"/>
        <w:ind w:firstLineChars="0"/>
        <w:rPr>
          <w:sz w:val="20"/>
          <w:szCs w:val="20"/>
          <w:lang w:val="zh-CN"/>
        </w:rPr>
      </w:pPr>
      <w:r w:rsidRPr="00D5377C">
        <w:rPr>
          <w:rFonts w:hint="eastAsia"/>
          <w:sz w:val="20"/>
          <w:szCs w:val="20"/>
          <w:lang w:val="zh-CN"/>
        </w:rPr>
        <w:t>点击审核通过，弹出确认弹框，</w:t>
      </w:r>
      <w:r w:rsidR="007B2CD7" w:rsidRPr="00D5377C">
        <w:rPr>
          <w:rFonts w:hint="eastAsia"/>
          <w:sz w:val="20"/>
          <w:szCs w:val="20"/>
          <w:lang w:val="zh-CN"/>
        </w:rPr>
        <w:t>点击【确认】审核通过，刷新页面变为【审核通过】详情页</w:t>
      </w:r>
      <w:r w:rsidR="001C5629" w:rsidRPr="00D5377C">
        <w:rPr>
          <w:rFonts w:hint="eastAsia"/>
          <w:sz w:val="20"/>
          <w:szCs w:val="20"/>
          <w:lang w:val="zh-CN"/>
        </w:rPr>
        <w:t>；</w:t>
      </w:r>
    </w:p>
    <w:p w:rsidR="00792BFD" w:rsidRPr="00D32E3E" w:rsidRDefault="00792BFD" w:rsidP="005263AC">
      <w:pPr>
        <w:pStyle w:val="aff3"/>
        <w:numPr>
          <w:ilvl w:val="0"/>
          <w:numId w:val="30"/>
        </w:numPr>
        <w:spacing w:before="0" w:after="0" w:line="240" w:lineRule="auto"/>
        <w:ind w:firstLineChars="0"/>
        <w:rPr>
          <w:color w:val="FF0000"/>
          <w:sz w:val="20"/>
          <w:szCs w:val="20"/>
          <w:lang w:val="zh-CN"/>
        </w:rPr>
      </w:pPr>
      <w:r w:rsidRPr="00D32E3E">
        <w:rPr>
          <w:rFonts w:hint="eastAsia"/>
          <w:color w:val="FF0000"/>
          <w:sz w:val="20"/>
          <w:szCs w:val="20"/>
          <w:lang w:val="zh-CN"/>
        </w:rPr>
        <w:t>审核操作之后，自动返回列表页</w:t>
      </w:r>
      <w:r w:rsidR="007C54D9" w:rsidRPr="00D32E3E">
        <w:rPr>
          <w:rFonts w:hint="eastAsia"/>
          <w:color w:val="FF0000"/>
          <w:sz w:val="20"/>
          <w:szCs w:val="20"/>
          <w:lang w:val="zh-CN"/>
        </w:rPr>
        <w:t>，以用户原来的筛选条件和搜索条件刷新列表</w:t>
      </w:r>
      <w:r w:rsidRPr="00D32E3E">
        <w:rPr>
          <w:rFonts w:hint="eastAsia"/>
          <w:color w:val="FF0000"/>
          <w:sz w:val="20"/>
          <w:szCs w:val="20"/>
          <w:lang w:val="zh-CN"/>
        </w:rPr>
        <w:t>；</w:t>
      </w:r>
      <w:r w:rsidR="008D24EC" w:rsidRPr="00D32E3E">
        <w:rPr>
          <w:rFonts w:hint="eastAsia"/>
          <w:color w:val="FF0000"/>
          <w:sz w:val="20"/>
          <w:szCs w:val="20"/>
          <w:lang w:val="zh-CN"/>
        </w:rPr>
        <w:t>（一期暂不做直接审核下一个的功能）</w:t>
      </w:r>
    </w:p>
    <w:p w:rsidR="00D32E3E" w:rsidRPr="00D32E3E" w:rsidRDefault="00D32E3E" w:rsidP="00D32E3E">
      <w:pPr>
        <w:spacing w:before="0" w:after="0" w:line="240" w:lineRule="auto"/>
        <w:rPr>
          <w:color w:val="FF0000"/>
          <w:sz w:val="20"/>
          <w:szCs w:val="20"/>
          <w:lang w:val="zh-CN"/>
        </w:rPr>
      </w:pPr>
    </w:p>
    <w:p w:rsidR="008D6BEA" w:rsidRPr="008D6BEA" w:rsidRDefault="008D6BEA" w:rsidP="008D6BEA">
      <w:pPr>
        <w:pStyle w:val="3"/>
        <w:rPr>
          <w:lang w:val="zh-CN"/>
        </w:rPr>
      </w:pPr>
      <w:bookmarkStart w:id="30" w:name="_Toc19106653"/>
      <w:r w:rsidRPr="008D6BEA">
        <w:rPr>
          <w:rFonts w:hint="eastAsia"/>
          <w:lang w:val="zh-CN"/>
        </w:rPr>
        <w:t>审核通过</w:t>
      </w:r>
      <w:r>
        <w:rPr>
          <w:rFonts w:hint="eastAsia"/>
          <w:lang w:val="zh-CN"/>
        </w:rPr>
        <w:t>详情页</w:t>
      </w:r>
      <w:bookmarkEnd w:id="30"/>
    </w:p>
    <w:p w:rsidR="007B2CD7" w:rsidRDefault="008D6BEA" w:rsidP="007D1A8E">
      <w:pPr>
        <w:spacing w:before="0" w:after="0" w:line="240" w:lineRule="auto"/>
        <w:rPr>
          <w:sz w:val="20"/>
          <w:szCs w:val="20"/>
          <w:lang w:val="zh-CN"/>
        </w:rPr>
      </w:pPr>
      <w:r w:rsidRPr="008D6BEA">
        <w:rPr>
          <w:rFonts w:hint="eastAsia"/>
          <w:color w:val="00B0F0"/>
          <w:sz w:val="20"/>
          <w:szCs w:val="20"/>
          <w:lang w:val="zh-CN"/>
        </w:rPr>
        <w:t>原型设计：</w:t>
      </w:r>
      <w:r>
        <w:rPr>
          <w:rFonts w:hint="eastAsia"/>
          <w:sz w:val="20"/>
          <w:szCs w:val="20"/>
          <w:lang w:val="zh-CN"/>
        </w:rPr>
        <w:t>审核通过详情页</w:t>
      </w:r>
    </w:p>
    <w:p w:rsidR="004F6169" w:rsidRDefault="007920FD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371AEDDA" wp14:editId="1874747D">
            <wp:extent cx="5610225" cy="3916369"/>
            <wp:effectExtent l="0" t="0" r="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5793" cy="392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FF" w:rsidRPr="00B545FF" w:rsidRDefault="00B545FF" w:rsidP="007D1A8E">
      <w:pPr>
        <w:spacing w:before="0" w:after="0" w:line="240" w:lineRule="auto"/>
        <w:rPr>
          <w:color w:val="00B0F0"/>
          <w:sz w:val="20"/>
          <w:szCs w:val="20"/>
          <w:lang w:val="zh-CN"/>
        </w:rPr>
      </w:pPr>
      <w:r w:rsidRPr="00B545FF">
        <w:rPr>
          <w:rFonts w:hint="eastAsia"/>
          <w:color w:val="00B0F0"/>
          <w:sz w:val="20"/>
          <w:szCs w:val="20"/>
          <w:lang w:val="zh-CN"/>
        </w:rPr>
        <w:t>交互逻辑：</w:t>
      </w:r>
    </w:p>
    <w:p w:rsidR="00766B10" w:rsidRDefault="00B545FF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</w:t>
      </w:r>
      <w:r w:rsidR="00766B10">
        <w:rPr>
          <w:rFonts w:hint="eastAsia"/>
          <w:sz w:val="20"/>
          <w:szCs w:val="20"/>
          <w:lang w:val="zh-CN"/>
        </w:rPr>
        <w:t>审核详情页信息不可再修改；</w:t>
      </w:r>
    </w:p>
    <w:p w:rsidR="007920FD" w:rsidRDefault="00B545FF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2）</w:t>
      </w:r>
      <w:r w:rsidR="00766B10">
        <w:rPr>
          <w:rFonts w:hint="eastAsia"/>
          <w:sz w:val="20"/>
          <w:szCs w:val="20"/>
          <w:lang w:val="zh-CN"/>
        </w:rPr>
        <w:t>展示审核人姓名、审核时间、分配的企业账号；</w:t>
      </w:r>
    </w:p>
    <w:p w:rsidR="00A75B05" w:rsidRDefault="00A75B05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br w:type="page"/>
      </w:r>
    </w:p>
    <w:p w:rsidR="00766B10" w:rsidRPr="008D6BEA" w:rsidRDefault="00766B10" w:rsidP="00766B10">
      <w:pPr>
        <w:pStyle w:val="3"/>
        <w:rPr>
          <w:lang w:val="zh-CN"/>
        </w:rPr>
      </w:pPr>
      <w:bookmarkStart w:id="31" w:name="_Toc19106654"/>
      <w:r w:rsidRPr="008D6BEA">
        <w:rPr>
          <w:rFonts w:hint="eastAsia"/>
          <w:lang w:val="zh-CN"/>
        </w:rPr>
        <w:lastRenderedPageBreak/>
        <w:t>审核</w:t>
      </w:r>
      <w:r>
        <w:rPr>
          <w:rFonts w:hint="eastAsia"/>
          <w:lang w:val="zh-CN"/>
        </w:rPr>
        <w:t>不</w:t>
      </w:r>
      <w:r w:rsidRPr="008D6BEA">
        <w:rPr>
          <w:rFonts w:hint="eastAsia"/>
          <w:lang w:val="zh-CN"/>
        </w:rPr>
        <w:t>通过</w:t>
      </w:r>
      <w:r>
        <w:rPr>
          <w:rFonts w:hint="eastAsia"/>
          <w:lang w:val="zh-CN"/>
        </w:rPr>
        <w:t>详情页</w:t>
      </w:r>
      <w:bookmarkEnd w:id="31"/>
    </w:p>
    <w:p w:rsidR="00766B10" w:rsidRDefault="00766B10" w:rsidP="007D1A8E">
      <w:pPr>
        <w:spacing w:before="0" w:after="0" w:line="240" w:lineRule="auto"/>
        <w:rPr>
          <w:sz w:val="20"/>
          <w:szCs w:val="20"/>
          <w:lang w:val="zh-CN"/>
        </w:rPr>
      </w:pPr>
      <w:r w:rsidRPr="008D6BEA">
        <w:rPr>
          <w:rFonts w:hint="eastAsia"/>
          <w:color w:val="00B0F0"/>
          <w:sz w:val="20"/>
          <w:szCs w:val="20"/>
          <w:lang w:val="zh-CN"/>
        </w:rPr>
        <w:t>原型设计：</w:t>
      </w:r>
      <w:r>
        <w:rPr>
          <w:rFonts w:hint="eastAsia"/>
          <w:sz w:val="20"/>
          <w:szCs w:val="20"/>
          <w:lang w:val="zh-CN"/>
        </w:rPr>
        <w:t>审核不通过详情页</w:t>
      </w:r>
    </w:p>
    <w:p w:rsidR="007920FD" w:rsidRDefault="007920FD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noProof/>
        </w:rPr>
        <w:drawing>
          <wp:inline distT="0" distB="0" distL="0" distR="0" wp14:anchorId="6DBA3C0E" wp14:editId="70D738C0">
            <wp:extent cx="5962650" cy="4155381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7785" cy="415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5FF" w:rsidRPr="00B545FF" w:rsidRDefault="00B545FF" w:rsidP="007D1A8E">
      <w:pPr>
        <w:spacing w:before="0" w:after="0" w:line="240" w:lineRule="auto"/>
        <w:rPr>
          <w:color w:val="00B0F0"/>
          <w:sz w:val="20"/>
          <w:szCs w:val="20"/>
          <w:lang w:val="zh-CN"/>
        </w:rPr>
      </w:pPr>
      <w:r w:rsidRPr="00B545FF">
        <w:rPr>
          <w:rFonts w:hint="eastAsia"/>
          <w:color w:val="00B0F0"/>
          <w:sz w:val="20"/>
          <w:szCs w:val="20"/>
          <w:lang w:val="zh-CN"/>
        </w:rPr>
        <w:t>交互逻辑：</w:t>
      </w:r>
    </w:p>
    <w:p w:rsidR="00766B10" w:rsidRDefault="00D63C0F" w:rsidP="00766B10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1）</w:t>
      </w:r>
      <w:r w:rsidR="00766B10">
        <w:rPr>
          <w:rFonts w:hint="eastAsia"/>
          <w:sz w:val="20"/>
          <w:szCs w:val="20"/>
          <w:lang w:val="zh-CN"/>
        </w:rPr>
        <w:t>审核详情页信息不可再修改；</w:t>
      </w:r>
    </w:p>
    <w:p w:rsidR="00766B10" w:rsidRDefault="00D63C0F" w:rsidP="00766B10">
      <w:pPr>
        <w:spacing w:before="0" w:after="0" w:line="240" w:lineRule="auto"/>
        <w:rPr>
          <w:sz w:val="20"/>
          <w:szCs w:val="20"/>
          <w:lang w:val="zh-CN"/>
        </w:rPr>
      </w:pPr>
      <w:r>
        <w:rPr>
          <w:rFonts w:hint="eastAsia"/>
          <w:sz w:val="20"/>
          <w:szCs w:val="20"/>
          <w:lang w:val="zh-CN"/>
        </w:rPr>
        <w:t>2）</w:t>
      </w:r>
      <w:r w:rsidR="00766B10">
        <w:rPr>
          <w:rFonts w:hint="eastAsia"/>
          <w:sz w:val="20"/>
          <w:szCs w:val="20"/>
          <w:lang w:val="zh-CN"/>
        </w:rPr>
        <w:t>展示审核人姓名、审核时间、审核不通过的原因；</w:t>
      </w:r>
    </w:p>
    <w:p w:rsidR="00766B10" w:rsidRDefault="00766B10" w:rsidP="007D1A8E">
      <w:pPr>
        <w:spacing w:before="0" w:after="0" w:line="240" w:lineRule="auto"/>
        <w:rPr>
          <w:sz w:val="20"/>
          <w:szCs w:val="20"/>
          <w:lang w:val="zh-CN"/>
        </w:rPr>
      </w:pPr>
    </w:p>
    <w:p w:rsidR="007920FD" w:rsidRDefault="007920FD" w:rsidP="007D1A8E">
      <w:pPr>
        <w:spacing w:before="0" w:after="0" w:line="240" w:lineRule="auto"/>
        <w:rPr>
          <w:sz w:val="20"/>
          <w:szCs w:val="20"/>
          <w:lang w:val="zh-CN"/>
        </w:rPr>
      </w:pPr>
      <w:r>
        <w:rPr>
          <w:sz w:val="20"/>
          <w:szCs w:val="20"/>
          <w:lang w:val="zh-CN"/>
        </w:rPr>
        <w:br w:type="page"/>
      </w:r>
    </w:p>
    <w:p w:rsidR="00E74169" w:rsidRDefault="00E74169" w:rsidP="00E74169">
      <w:pPr>
        <w:pStyle w:val="2"/>
        <w:rPr>
          <w:lang w:val="zh-CN"/>
        </w:rPr>
      </w:pPr>
      <w:bookmarkStart w:id="32" w:name="_Toc17738695"/>
      <w:bookmarkStart w:id="33" w:name="_Toc19106655"/>
      <w:r>
        <w:rPr>
          <w:rFonts w:hint="eastAsia"/>
          <w:lang w:val="zh-CN"/>
        </w:rPr>
        <w:lastRenderedPageBreak/>
        <w:t>预警中心</w:t>
      </w:r>
      <w:bookmarkEnd w:id="32"/>
      <w:r>
        <w:rPr>
          <w:rFonts w:hint="eastAsia"/>
          <w:lang w:val="zh-CN"/>
        </w:rPr>
        <w:t>（李文彬）</w:t>
      </w:r>
      <w:bookmarkEnd w:id="33"/>
    </w:p>
    <w:p w:rsidR="00E74169" w:rsidRDefault="00E74169" w:rsidP="00E74169">
      <w:pPr>
        <w:pStyle w:val="3"/>
        <w:rPr>
          <w:lang w:val="zh-CN"/>
        </w:rPr>
      </w:pPr>
      <w:bookmarkStart w:id="34" w:name="_Toc17738696"/>
      <w:bookmarkStart w:id="35" w:name="_Toc19106656"/>
      <w:r>
        <w:rPr>
          <w:rFonts w:hint="eastAsia"/>
          <w:lang w:val="zh-CN"/>
        </w:rPr>
        <w:t>预警中心概述</w:t>
      </w:r>
      <w:bookmarkEnd w:id="34"/>
      <w:bookmarkEnd w:id="35"/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1</w:t>
      </w:r>
      <w:r w:rsidRPr="00AB7AF1">
        <w:rPr>
          <w:sz w:val="20"/>
          <w:szCs w:val="20"/>
          <w:lang w:val="zh-CN"/>
        </w:rPr>
        <w:t xml:space="preserve">)   </w:t>
      </w:r>
      <w:r w:rsidRPr="00AB7AF1">
        <w:rPr>
          <w:rFonts w:hint="eastAsia"/>
          <w:sz w:val="20"/>
          <w:szCs w:val="20"/>
          <w:lang w:val="zh-CN"/>
        </w:rPr>
        <w:t>提供预警提醒功能，针对企业未落实三项制度或违反相关规定系统进行预警，提醒劳动监察督促企业及时整改；</w:t>
      </w:r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2） 预警有三个状态</w:t>
      </w:r>
      <w:r w:rsidRPr="00AB7AF1">
        <w:rPr>
          <w:sz w:val="20"/>
          <w:szCs w:val="20"/>
          <w:lang w:val="zh-CN"/>
        </w:rPr>
        <w:t>未处理、处理中、已处理；</w:t>
      </w:r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【未处理】：由系统自动触发产生预警，状态为【未处理】；</w:t>
      </w:r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【处理中】：当预警未消除，而</w:t>
      </w:r>
      <w:r w:rsidRPr="00AB7AF1">
        <w:rPr>
          <w:sz w:val="20"/>
          <w:szCs w:val="20"/>
          <w:lang w:val="zh-CN"/>
        </w:rPr>
        <w:t>企业提交了处理回执，状态</w:t>
      </w:r>
      <w:r w:rsidRPr="00AB7AF1">
        <w:rPr>
          <w:rFonts w:hint="eastAsia"/>
          <w:sz w:val="20"/>
          <w:szCs w:val="20"/>
          <w:lang w:val="zh-CN"/>
        </w:rPr>
        <w:t>从【未处理】变为</w:t>
      </w:r>
      <w:r w:rsidRPr="00AB7AF1">
        <w:rPr>
          <w:sz w:val="20"/>
          <w:szCs w:val="20"/>
          <w:lang w:val="zh-CN"/>
        </w:rPr>
        <w:t>【处理中】</w:t>
      </w:r>
      <w:r w:rsidRPr="00AB7AF1">
        <w:rPr>
          <w:rFonts w:hint="eastAsia"/>
          <w:sz w:val="20"/>
          <w:szCs w:val="20"/>
          <w:lang w:val="zh-CN"/>
        </w:rPr>
        <w:t>；</w:t>
      </w:r>
    </w:p>
    <w:p w:rsidR="00E74169" w:rsidRPr="00AB7AF1" w:rsidRDefault="00E74169" w:rsidP="00E74169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【已处理】：</w:t>
      </w:r>
      <w:r w:rsidRPr="00AB7AF1">
        <w:rPr>
          <w:sz w:val="20"/>
          <w:szCs w:val="20"/>
          <w:lang w:val="zh-CN"/>
        </w:rPr>
        <w:t>当系统自动检测到预警源已消除，会自动将预警状态变为【已处理】</w:t>
      </w:r>
      <w:r w:rsidRPr="00AB7AF1">
        <w:rPr>
          <w:rFonts w:hint="eastAsia"/>
          <w:sz w:val="20"/>
          <w:szCs w:val="20"/>
          <w:lang w:val="zh-CN"/>
        </w:rPr>
        <w:t>；</w:t>
      </w:r>
      <w:r w:rsidRPr="00AB7AF1">
        <w:rPr>
          <w:sz w:val="20"/>
          <w:szCs w:val="20"/>
          <w:lang w:val="zh-CN"/>
        </w:rPr>
        <w:t>监管人员也</w:t>
      </w:r>
      <w:r w:rsidRPr="00AB7AF1">
        <w:rPr>
          <w:rFonts w:hint="eastAsia"/>
          <w:sz w:val="20"/>
          <w:szCs w:val="20"/>
          <w:lang w:val="zh-CN"/>
        </w:rPr>
        <w:t>可将</w:t>
      </w:r>
      <w:r w:rsidRPr="00AB7AF1">
        <w:rPr>
          <w:sz w:val="20"/>
          <w:szCs w:val="20"/>
          <w:lang w:val="zh-CN"/>
        </w:rPr>
        <w:t>预警状态</w:t>
      </w:r>
      <w:r w:rsidRPr="00AB7AF1">
        <w:rPr>
          <w:rFonts w:hint="eastAsia"/>
          <w:sz w:val="20"/>
          <w:szCs w:val="20"/>
          <w:lang w:val="zh-CN"/>
        </w:rPr>
        <w:t>调整</w:t>
      </w:r>
      <w:r w:rsidRPr="00AB7AF1">
        <w:rPr>
          <w:sz w:val="20"/>
          <w:szCs w:val="20"/>
          <w:lang w:val="zh-CN"/>
        </w:rPr>
        <w:t>为【已处理】</w:t>
      </w:r>
      <w:r w:rsidRPr="00AB7AF1">
        <w:rPr>
          <w:rFonts w:hint="eastAsia"/>
          <w:sz w:val="20"/>
          <w:szCs w:val="20"/>
          <w:lang w:val="zh-CN"/>
        </w:rPr>
        <w:t>，视为手动消除预警；当预警消除时状态为【未处理】或【处理中】的预警可直接变为【已处理】；</w:t>
      </w:r>
    </w:p>
    <w:p w:rsidR="006841CC" w:rsidRPr="00AB7AF1" w:rsidRDefault="006841CC" w:rsidP="006841CC">
      <w:pPr>
        <w:rPr>
          <w:sz w:val="20"/>
          <w:szCs w:val="20"/>
          <w:lang w:val="zh-CN"/>
        </w:rPr>
      </w:pPr>
      <w:r w:rsidRPr="00AB7AF1">
        <w:rPr>
          <w:rFonts w:hint="eastAsia"/>
          <w:sz w:val="20"/>
          <w:szCs w:val="20"/>
          <w:lang w:val="zh-CN"/>
        </w:rPr>
        <w:t>3</w:t>
      </w:r>
      <w:r w:rsidRPr="00AB7AF1">
        <w:rPr>
          <w:rFonts w:hint="eastAsia"/>
          <w:color w:val="000000" w:themeColor="text1"/>
          <w:sz w:val="20"/>
          <w:szCs w:val="20"/>
          <w:lang w:val="zh-CN"/>
        </w:rPr>
        <w:t>）当状态为未处理和处理中时，监管端有【添加处罚】和【消除预警】的功能，当预警状态变为已处理时，隐藏添加处罚和预警预警功能</w:t>
      </w:r>
      <w:r w:rsidR="00AB7AF1">
        <w:rPr>
          <w:rFonts w:hint="eastAsia"/>
          <w:color w:val="000000" w:themeColor="text1"/>
          <w:sz w:val="20"/>
          <w:szCs w:val="20"/>
          <w:lang w:val="zh-CN"/>
        </w:rPr>
        <w:t>；</w:t>
      </w:r>
    </w:p>
    <w:p w:rsidR="006841CC" w:rsidRDefault="006841CC" w:rsidP="00E74169">
      <w:pPr>
        <w:rPr>
          <w:lang w:val="zh-CN"/>
        </w:rPr>
      </w:pPr>
    </w:p>
    <w:p w:rsidR="00E74169" w:rsidRDefault="000D7061" w:rsidP="00E74169">
      <w:pPr>
        <w:pStyle w:val="3"/>
        <w:rPr>
          <w:lang w:val="zh-CN"/>
        </w:rPr>
      </w:pPr>
      <w:bookmarkStart w:id="36" w:name="_Toc19106657"/>
      <w:r>
        <w:rPr>
          <w:rFonts w:hint="eastAsia"/>
          <w:lang w:val="zh-CN"/>
        </w:rPr>
        <w:t>监管端操作</w:t>
      </w:r>
      <w:bookmarkEnd w:id="36"/>
    </w:p>
    <w:p w:rsidR="000D7061" w:rsidRDefault="00565A93" w:rsidP="00E74169">
      <w:pPr>
        <w:rPr>
          <w:lang w:val="zh-CN"/>
        </w:rPr>
      </w:pPr>
      <w:r>
        <w:rPr>
          <w:noProof/>
        </w:rPr>
        <w:drawing>
          <wp:inline distT="0" distB="0" distL="0" distR="0" wp14:anchorId="1DE7921F" wp14:editId="1FB975D9">
            <wp:extent cx="5695950" cy="377599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8472" cy="379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A93" w:rsidRDefault="00565A93" w:rsidP="00E74169">
      <w:pPr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51BED535" wp14:editId="69CE4A4C">
            <wp:extent cx="5838825" cy="4053493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3135" cy="409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CE" w:rsidRPr="00BD6449" w:rsidRDefault="004F10CE" w:rsidP="004F10CE">
      <w:pPr>
        <w:rPr>
          <w:b/>
          <w:bCs/>
          <w:lang w:val="zh-CN"/>
        </w:rPr>
      </w:pPr>
      <w:r>
        <w:rPr>
          <w:b/>
          <w:bCs/>
          <w:lang w:val="zh-CN"/>
        </w:rPr>
        <w:t>1</w:t>
      </w:r>
      <w:r>
        <w:rPr>
          <w:rFonts w:hint="eastAsia"/>
          <w:b/>
          <w:bCs/>
          <w:lang w:val="zh-CN"/>
        </w:rPr>
        <w:t>）</w:t>
      </w:r>
      <w:r w:rsidRPr="00BD6449">
        <w:rPr>
          <w:rFonts w:hint="eastAsia"/>
          <w:b/>
          <w:bCs/>
          <w:lang w:val="zh-CN"/>
        </w:rPr>
        <w:t>监管端与企业端差别</w:t>
      </w:r>
    </w:p>
    <w:p w:rsidR="004F10CE" w:rsidRPr="004F10CE" w:rsidRDefault="004F10CE" w:rsidP="005263AC">
      <w:pPr>
        <w:pStyle w:val="aff3"/>
        <w:numPr>
          <w:ilvl w:val="0"/>
          <w:numId w:val="28"/>
        </w:numPr>
        <w:ind w:firstLineChars="0"/>
        <w:rPr>
          <w:lang w:val="zh-CN"/>
        </w:rPr>
      </w:pPr>
      <w:r w:rsidRPr="004F10CE">
        <w:rPr>
          <w:rFonts w:hint="eastAsia"/>
          <w:lang w:val="zh-CN"/>
        </w:rPr>
        <w:t>当状态为未处理和处理中时，监管端无提交回执功能，有新增处罚和消除预警功能；</w:t>
      </w:r>
    </w:p>
    <w:p w:rsidR="000D7061" w:rsidRPr="001A1864" w:rsidRDefault="004F10CE" w:rsidP="00E74169">
      <w:pPr>
        <w:rPr>
          <w:b/>
          <w:bCs/>
          <w:lang w:val="zh-CN"/>
        </w:rPr>
      </w:pPr>
      <w:r>
        <w:rPr>
          <w:b/>
          <w:bCs/>
          <w:lang w:val="zh-CN"/>
        </w:rPr>
        <w:t>2</w:t>
      </w:r>
      <w:r w:rsidR="009D22AD" w:rsidRPr="001A1864">
        <w:rPr>
          <w:rFonts w:hint="eastAsia"/>
          <w:b/>
          <w:bCs/>
          <w:lang w:val="zh-CN"/>
        </w:rPr>
        <w:t>）</w:t>
      </w:r>
      <w:r w:rsidR="000D7061" w:rsidRPr="001A1864">
        <w:rPr>
          <w:rFonts w:hint="eastAsia"/>
          <w:b/>
          <w:bCs/>
          <w:lang w:val="zh-CN"/>
        </w:rPr>
        <w:t>新增处罚</w:t>
      </w:r>
      <w:r w:rsidR="009D22AD" w:rsidRPr="001A1864">
        <w:rPr>
          <w:rFonts w:hint="eastAsia"/>
          <w:b/>
          <w:bCs/>
          <w:lang w:val="zh-CN"/>
        </w:rPr>
        <w:t>操作</w:t>
      </w:r>
      <w:r w:rsidR="000D7061" w:rsidRPr="001A1864">
        <w:rPr>
          <w:rFonts w:hint="eastAsia"/>
          <w:b/>
          <w:bCs/>
          <w:lang w:val="zh-CN"/>
        </w:rPr>
        <w:t>：</w:t>
      </w:r>
    </w:p>
    <w:p w:rsidR="001A1864" w:rsidRDefault="001A1864" w:rsidP="001A1864">
      <w:pPr>
        <w:ind w:leftChars="200" w:left="440"/>
        <w:rPr>
          <w:lang w:val="zh-CN"/>
        </w:rPr>
      </w:pPr>
      <w:r>
        <w:rPr>
          <w:rFonts w:hint="eastAsia"/>
          <w:lang w:val="zh-CN"/>
        </w:rPr>
        <w:t>弹框内容：</w:t>
      </w:r>
    </w:p>
    <w:p w:rsidR="000D7061" w:rsidRPr="00AF72F4" w:rsidRDefault="000D7061" w:rsidP="005263AC">
      <w:pPr>
        <w:pStyle w:val="aff3"/>
        <w:numPr>
          <w:ilvl w:val="0"/>
          <w:numId w:val="25"/>
        </w:numPr>
        <w:ind w:leftChars="200" w:left="860" w:firstLineChars="0"/>
        <w:rPr>
          <w:lang w:val="zh-CN"/>
        </w:rPr>
      </w:pPr>
      <w:r w:rsidRPr="00AF72F4">
        <w:rPr>
          <w:rFonts w:hint="eastAsia"/>
          <w:lang w:val="zh-CN"/>
        </w:rPr>
        <w:t>处罚对象：公司名称</w:t>
      </w:r>
      <w:r w:rsidR="001A1864">
        <w:rPr>
          <w:rFonts w:hint="eastAsia"/>
          <w:lang w:val="zh-CN"/>
        </w:rPr>
        <w:t>，不可修改；</w:t>
      </w:r>
    </w:p>
    <w:p w:rsidR="000D7061" w:rsidRDefault="000D7061" w:rsidP="005263AC">
      <w:pPr>
        <w:pStyle w:val="aff3"/>
        <w:numPr>
          <w:ilvl w:val="0"/>
          <w:numId w:val="25"/>
        </w:numPr>
        <w:ind w:leftChars="200" w:left="860" w:firstLineChars="0"/>
        <w:rPr>
          <w:noProof/>
        </w:rPr>
      </w:pPr>
      <w:r w:rsidRPr="00AF72F4">
        <w:rPr>
          <w:rFonts w:hint="eastAsia"/>
          <w:lang w:val="zh-CN"/>
        </w:rPr>
        <w:t>处罚方式：下拉框，</w:t>
      </w:r>
      <w:r w:rsidR="001A1864">
        <w:rPr>
          <w:rFonts w:hint="eastAsia"/>
          <w:lang w:val="zh-CN"/>
        </w:rPr>
        <w:t>必选，</w:t>
      </w:r>
      <w:r w:rsidRPr="00AF72F4">
        <w:rPr>
          <w:rFonts w:hint="eastAsia"/>
          <w:lang w:val="zh-CN"/>
        </w:rPr>
        <w:t>选项包括：批评教育、</w:t>
      </w:r>
      <w:r>
        <w:rPr>
          <w:rFonts w:hint="eastAsia"/>
          <w:noProof/>
        </w:rPr>
        <w:t>责令改正、行政处理、行政处罚（警告）、行政处罚（罚款）、行政处罚（没收违法所得或非法财产）、行政处罚（责令停产停业）、行政处罚（暂扣施工许可证）、行政处罚（吊销施工许可证）、行政处罚（吊销施工许可证）、移交公安机关、申请法院强制执行；</w:t>
      </w:r>
    </w:p>
    <w:p w:rsidR="000D7061" w:rsidRDefault="000D7061" w:rsidP="005263AC">
      <w:pPr>
        <w:pStyle w:val="aff3"/>
        <w:numPr>
          <w:ilvl w:val="0"/>
          <w:numId w:val="25"/>
        </w:numPr>
        <w:ind w:leftChars="200" w:left="860" w:firstLineChars="0"/>
      </w:pPr>
      <w:r>
        <w:rPr>
          <w:rFonts w:hint="eastAsia"/>
          <w:noProof/>
        </w:rPr>
        <w:t>处罚原因：必填</w:t>
      </w:r>
      <w:r w:rsidR="00AF72F4">
        <w:rPr>
          <w:rFonts w:hint="eastAsia"/>
          <w:noProof/>
        </w:rPr>
        <w:t>，不超过1</w:t>
      </w:r>
      <w:r w:rsidR="00AF72F4">
        <w:rPr>
          <w:noProof/>
        </w:rPr>
        <w:t>00</w:t>
      </w:r>
      <w:r w:rsidR="00AF72F4">
        <w:rPr>
          <w:rFonts w:hint="eastAsia"/>
          <w:noProof/>
        </w:rPr>
        <w:t>字；</w:t>
      </w:r>
    </w:p>
    <w:p w:rsidR="001A1864" w:rsidRDefault="001A1864" w:rsidP="001A1864">
      <w:pPr>
        <w:ind w:leftChars="200" w:left="440"/>
      </w:pPr>
      <w:r>
        <w:rPr>
          <w:rFonts w:hint="eastAsia"/>
        </w:rPr>
        <w:t>操作后</w:t>
      </w:r>
    </w:p>
    <w:p w:rsidR="001A1864" w:rsidRDefault="001A1864" w:rsidP="005263AC">
      <w:pPr>
        <w:pStyle w:val="aff3"/>
        <w:numPr>
          <w:ilvl w:val="0"/>
          <w:numId w:val="27"/>
        </w:numPr>
        <w:ind w:leftChars="200" w:left="860" w:firstLineChars="0"/>
      </w:pPr>
      <w:r>
        <w:rPr>
          <w:rFonts w:hint="eastAsia"/>
        </w:rPr>
        <w:t>记录处罚对象、处罚方式、处罚原因、处罚时间；</w:t>
      </w:r>
    </w:p>
    <w:p w:rsidR="004F10CE" w:rsidRDefault="005D1A56" w:rsidP="005D1A56">
      <w:pPr>
        <w:spacing w:before="0" w:after="0" w:line="240" w:lineRule="auto"/>
      </w:pPr>
      <w:r>
        <w:br w:type="page"/>
      </w:r>
    </w:p>
    <w:p w:rsidR="00AF72F4" w:rsidRPr="001A1864" w:rsidRDefault="00AF72F4" w:rsidP="001A1864">
      <w:pPr>
        <w:rPr>
          <w:b/>
          <w:bCs/>
          <w:lang w:val="zh-CN"/>
        </w:rPr>
      </w:pPr>
      <w:r w:rsidRPr="001A1864">
        <w:rPr>
          <w:b/>
          <w:bCs/>
          <w:lang w:val="zh-CN"/>
        </w:rPr>
        <w:lastRenderedPageBreak/>
        <w:t>2</w:t>
      </w:r>
      <w:r w:rsidRPr="001A1864">
        <w:rPr>
          <w:rFonts w:hint="eastAsia"/>
          <w:b/>
          <w:bCs/>
          <w:lang w:val="zh-CN"/>
        </w:rPr>
        <w:t>）消除预警操作：</w:t>
      </w:r>
    </w:p>
    <w:p w:rsidR="001A1864" w:rsidRPr="00AF72F4" w:rsidRDefault="001A1864" w:rsidP="001A1864">
      <w:pPr>
        <w:ind w:leftChars="200" w:left="440"/>
        <w:rPr>
          <w:lang w:val="zh-CN"/>
        </w:rPr>
      </w:pPr>
      <w:r>
        <w:rPr>
          <w:rFonts w:hint="eastAsia"/>
          <w:lang w:val="zh-CN"/>
        </w:rPr>
        <w:t>弹框内容：</w:t>
      </w:r>
    </w:p>
    <w:p w:rsidR="00AF72F4" w:rsidRDefault="00AF72F4" w:rsidP="005263AC">
      <w:pPr>
        <w:pStyle w:val="aff3"/>
        <w:numPr>
          <w:ilvl w:val="0"/>
          <w:numId w:val="26"/>
        </w:numPr>
        <w:ind w:leftChars="200" w:left="860" w:firstLineChars="0"/>
      </w:pPr>
      <w:r>
        <w:rPr>
          <w:rFonts w:hint="eastAsia"/>
        </w:rPr>
        <w:t>消除原因：必填，不超过1</w:t>
      </w:r>
      <w:r>
        <w:t>00</w:t>
      </w:r>
      <w:r>
        <w:rPr>
          <w:rFonts w:hint="eastAsia"/>
        </w:rPr>
        <w:t>字；</w:t>
      </w:r>
    </w:p>
    <w:p w:rsidR="001A1864" w:rsidRDefault="001A1864" w:rsidP="001A1864">
      <w:pPr>
        <w:ind w:leftChars="200" w:left="440"/>
      </w:pPr>
      <w:r>
        <w:rPr>
          <w:rFonts w:hint="eastAsia"/>
        </w:rPr>
        <w:t>操作后：</w:t>
      </w:r>
    </w:p>
    <w:p w:rsidR="001A1864" w:rsidRDefault="001A1864" w:rsidP="005263AC">
      <w:pPr>
        <w:pStyle w:val="aff3"/>
        <w:numPr>
          <w:ilvl w:val="0"/>
          <w:numId w:val="26"/>
        </w:numPr>
        <w:ind w:leftChars="200" w:left="860" w:firstLineChars="0"/>
      </w:pPr>
      <w:r>
        <w:rPr>
          <w:rFonts w:hint="eastAsia"/>
        </w:rPr>
        <w:t>记录消除预警原因、消除时间；</w:t>
      </w:r>
    </w:p>
    <w:p w:rsidR="008F5927" w:rsidRDefault="008F5927" w:rsidP="00E74169">
      <w:pPr>
        <w:rPr>
          <w:lang w:val="zh-CN"/>
        </w:rPr>
      </w:pPr>
    </w:p>
    <w:p w:rsidR="00E74169" w:rsidRDefault="00E74169" w:rsidP="00E74169">
      <w:pPr>
        <w:pStyle w:val="3"/>
        <w:rPr>
          <w:lang w:val="zh-CN"/>
        </w:rPr>
      </w:pPr>
      <w:bookmarkStart w:id="37" w:name="_Toc17738699"/>
      <w:bookmarkStart w:id="38" w:name="_Toc19106658"/>
      <w:r>
        <w:rPr>
          <w:rFonts w:hint="eastAsia"/>
          <w:lang w:val="zh-CN"/>
        </w:rPr>
        <w:t>预警列表</w:t>
      </w:r>
      <w:bookmarkEnd w:id="37"/>
      <w:bookmarkEnd w:id="38"/>
    </w:p>
    <w:p w:rsidR="00E74169" w:rsidRDefault="00550F93" w:rsidP="00E74169">
      <w:pPr>
        <w:rPr>
          <w:lang w:val="zh-CN"/>
        </w:rPr>
      </w:pPr>
      <w:r>
        <w:rPr>
          <w:noProof/>
        </w:rPr>
        <w:drawing>
          <wp:inline distT="0" distB="0" distL="0" distR="0" wp14:anchorId="1627933F" wp14:editId="5E484B75">
            <wp:extent cx="5943600" cy="313626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9350" w:type="dxa"/>
        <w:tblLayout w:type="fixed"/>
        <w:tblLook w:val="04A0" w:firstRow="1" w:lastRow="0" w:firstColumn="1" w:lastColumn="0" w:noHBand="0" w:noVBand="1"/>
      </w:tblPr>
      <w:tblGrid>
        <w:gridCol w:w="1980"/>
        <w:gridCol w:w="2410"/>
        <w:gridCol w:w="4960"/>
      </w:tblGrid>
      <w:tr w:rsidR="00E74169" w:rsidTr="008F5927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E74169" w:rsidRDefault="00E74169" w:rsidP="008F5927">
            <w:pPr>
              <w:rPr>
                <w:b/>
                <w:sz w:val="20"/>
                <w:szCs w:val="20"/>
                <w:lang w:val="zh-CN"/>
              </w:rPr>
            </w:pPr>
            <w:r>
              <w:rPr>
                <w:rFonts w:hint="eastAsia"/>
                <w:b/>
                <w:sz w:val="20"/>
                <w:szCs w:val="20"/>
                <w:lang w:val="zh-CN"/>
              </w:rPr>
              <w:t>模块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E74169" w:rsidRDefault="00E74169" w:rsidP="008F5927">
            <w:pPr>
              <w:rPr>
                <w:b/>
                <w:sz w:val="20"/>
                <w:szCs w:val="20"/>
                <w:lang w:val="zh-CN"/>
              </w:rPr>
            </w:pPr>
            <w:r>
              <w:rPr>
                <w:rFonts w:hint="eastAsia"/>
                <w:b/>
                <w:sz w:val="20"/>
                <w:szCs w:val="20"/>
                <w:lang w:val="zh-CN"/>
              </w:rPr>
              <w:t>页面元素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:rsidR="00E74169" w:rsidRDefault="00E74169" w:rsidP="008F5927">
            <w:pPr>
              <w:rPr>
                <w:b/>
                <w:sz w:val="20"/>
                <w:szCs w:val="20"/>
                <w:lang w:val="zh-CN"/>
              </w:rPr>
            </w:pPr>
            <w:r>
              <w:rPr>
                <w:rFonts w:hint="eastAsia"/>
                <w:b/>
                <w:sz w:val="20"/>
                <w:szCs w:val="20"/>
                <w:lang w:val="zh-CN"/>
              </w:rPr>
              <w:t>需求说明</w:t>
            </w:r>
          </w:p>
        </w:tc>
      </w:tr>
      <w:tr w:rsidR="00FF1A35" w:rsidTr="008F5927"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:rsidR="00FF1A35" w:rsidRDefault="00FF1A35" w:rsidP="008F5927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筛选条件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8F5927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区域、行业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8F5927">
            <w:pPr>
              <w:rPr>
                <w:sz w:val="20"/>
                <w:szCs w:val="20"/>
                <w:lang w:val="zh-CN"/>
              </w:rPr>
            </w:pPr>
            <w:r w:rsidRPr="007C5F4C">
              <w:rPr>
                <w:color w:val="FF0000"/>
                <w:sz w:val="20"/>
                <w:szCs w:val="20"/>
                <w:lang w:val="zh-CN"/>
              </w:rPr>
              <w:t>可以筛选</w:t>
            </w:r>
            <w:r w:rsidRPr="007C5F4C">
              <w:rPr>
                <w:rFonts w:hint="eastAsia"/>
                <w:color w:val="FF0000"/>
                <w:sz w:val="20"/>
                <w:szCs w:val="20"/>
                <w:lang w:val="zh-CN"/>
              </w:rPr>
              <w:t>查看账号</w:t>
            </w:r>
            <w:r w:rsidRPr="007C5F4C">
              <w:rPr>
                <w:color w:val="FF0000"/>
                <w:sz w:val="20"/>
                <w:szCs w:val="20"/>
                <w:lang w:val="zh-CN"/>
              </w:rPr>
              <w:t>管辖区域</w:t>
            </w:r>
            <w:r w:rsidR="007C5F4C" w:rsidRPr="007C5F4C">
              <w:rPr>
                <w:rFonts w:hint="eastAsia"/>
                <w:color w:val="FF0000"/>
                <w:sz w:val="20"/>
                <w:szCs w:val="20"/>
                <w:lang w:val="zh-CN"/>
              </w:rPr>
              <w:t>下的所有行业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E617CB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</w:t>
            </w:r>
            <w:r w:rsidR="00FF1A35">
              <w:rPr>
                <w:rFonts w:hint="eastAsia"/>
                <w:sz w:val="20"/>
                <w:szCs w:val="20"/>
                <w:lang w:val="zh-CN"/>
              </w:rPr>
              <w:t>类型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下拉框，</w:t>
            </w:r>
            <w:r w:rsidR="00E617CB">
              <w:rPr>
                <w:rFonts w:hint="eastAsia"/>
                <w:sz w:val="20"/>
                <w:szCs w:val="20"/>
                <w:lang w:val="zh-CN"/>
              </w:rPr>
              <w:t>选项为专户开设预警、童工预警、工资拖欠预警</w:t>
            </w:r>
            <w:r>
              <w:rPr>
                <w:rFonts w:hint="eastAsia"/>
                <w:sz w:val="20"/>
                <w:szCs w:val="20"/>
                <w:lang w:val="zh-CN"/>
              </w:rPr>
              <w:t>，默认为“请选择”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E617CB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</w:t>
            </w:r>
            <w:r w:rsidR="00FF1A35">
              <w:rPr>
                <w:rFonts w:hint="eastAsia"/>
                <w:sz w:val="20"/>
                <w:szCs w:val="20"/>
                <w:lang w:val="zh-CN"/>
              </w:rPr>
              <w:t>状态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下拉框，选项包括请选择、未处理、处理中、已处理，默认为“请选择”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处罚状态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下拉框，选项包括有处罚和无处罚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预警开始时间-结束时间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点击则打开日历控件，最大不大于截止日期，查询预警时间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处理开始时间-截止时间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点击则打开日历控件，最大不大于当前日期，查询</w:t>
            </w:r>
            <w:r w:rsidR="00E617CB">
              <w:rPr>
                <w:rFonts w:hint="eastAsia"/>
                <w:sz w:val="20"/>
                <w:szCs w:val="20"/>
                <w:lang w:val="zh-CN"/>
              </w:rPr>
              <w:t>处理时间</w:t>
            </w:r>
          </w:p>
        </w:tc>
      </w:tr>
      <w:tr w:rsidR="00FF1A35" w:rsidTr="008F5927">
        <w:tc>
          <w:tcPr>
            <w:tcW w:w="19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企业名称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根据企业名称或统一社会信用代码模糊搜索</w:t>
            </w:r>
          </w:p>
        </w:tc>
      </w:tr>
      <w:tr w:rsidR="00FF1A35" w:rsidTr="008F5927"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按钮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查询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点击则刷新列表，按照筛选条件展示结果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查看详情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点击则进入预警详情页面</w:t>
            </w:r>
          </w:p>
        </w:tc>
      </w:tr>
      <w:tr w:rsidR="00FF1A35" w:rsidTr="008F5927">
        <w:tc>
          <w:tcPr>
            <w:tcW w:w="19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列表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E617CB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预警类型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展示预警触发的类型</w:t>
            </w:r>
          </w:p>
        </w:tc>
      </w:tr>
      <w:tr w:rsidR="00E617CB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17CB" w:rsidRDefault="00E617CB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17CB" w:rsidRDefault="000C3E3F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触发</w:t>
            </w:r>
            <w:r w:rsidR="00E617CB">
              <w:rPr>
                <w:rFonts w:hint="eastAsia"/>
                <w:sz w:val="20"/>
                <w:szCs w:val="20"/>
                <w:lang w:val="zh-CN"/>
              </w:rPr>
              <w:t>企业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617CB" w:rsidRDefault="00E617CB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展示企业名称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预警原因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展示预警触发的原因</w:t>
            </w:r>
            <w:r w:rsidR="00E617CB">
              <w:rPr>
                <w:rFonts w:hint="eastAsia"/>
                <w:sz w:val="20"/>
                <w:szCs w:val="20"/>
                <w:lang w:val="zh-CN"/>
              </w:rPr>
              <w:t>；</w:t>
            </w:r>
            <w:r w:rsidR="00E617CB">
              <w:rPr>
                <w:sz w:val="20"/>
                <w:szCs w:val="20"/>
                <w:lang w:val="zh-CN"/>
              </w:rPr>
              <w:t xml:space="preserve"> 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预警时间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展示预警触发的时间，格式为xxxx年xx月xx日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预警时长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展示预警触发的时长，格式为x天，从预警触发当天至当前日期的天数，例：触发时间为2019年1月21日，则2019年1月23日看到的时长为3天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处罚情况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如果监察填写了处罚，则显示有处罚；</w:t>
            </w:r>
          </w:p>
          <w:p w:rsidR="00FF1A35" w:rsidRDefault="00FF1A35" w:rsidP="00FF1A35">
            <w:pPr>
              <w:spacing w:line="240" w:lineRule="auto"/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反之，显示无处罚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0C3E3F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预警状态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展示预警的处理状态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Pr="00640DB2" w:rsidRDefault="00B52BF3" w:rsidP="00FF1A35">
            <w:pPr>
              <w:rPr>
                <w:color w:val="FF0000"/>
                <w:sz w:val="20"/>
                <w:szCs w:val="20"/>
                <w:lang w:val="zh-CN"/>
              </w:rPr>
            </w:pPr>
            <w:r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最近</w:t>
            </w:r>
            <w:r w:rsidR="00FF1A35"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处理时间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Pr="00640DB2" w:rsidRDefault="00550F93" w:rsidP="00FF1A35">
            <w:pPr>
              <w:rPr>
                <w:color w:val="FF0000"/>
                <w:sz w:val="20"/>
                <w:szCs w:val="20"/>
                <w:lang w:val="zh-CN"/>
              </w:rPr>
            </w:pPr>
            <w:r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显示企业/监察最新操作时间，</w:t>
            </w:r>
            <w:r w:rsidR="004B3877"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或系统自动消除预警的时间，</w:t>
            </w:r>
            <w:r w:rsidRPr="00640DB2">
              <w:rPr>
                <w:rFonts w:hint="eastAsia"/>
                <w:color w:val="FF0000"/>
                <w:sz w:val="20"/>
                <w:szCs w:val="20"/>
                <w:lang w:val="zh-CN"/>
              </w:rPr>
              <w:t>精确至时分秒</w:t>
            </w:r>
          </w:p>
        </w:tc>
      </w:tr>
      <w:tr w:rsidR="00FF1A35" w:rsidTr="008F5927">
        <w:tc>
          <w:tcPr>
            <w:tcW w:w="19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操作</w:t>
            </w:r>
          </w:p>
        </w:tc>
        <w:tc>
          <w:tcPr>
            <w:tcW w:w="4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A35" w:rsidRDefault="00FF1A35" w:rsidP="00FF1A35">
            <w:pPr>
              <w:rPr>
                <w:sz w:val="20"/>
                <w:szCs w:val="20"/>
                <w:lang w:val="zh-CN"/>
              </w:rPr>
            </w:pPr>
            <w:r>
              <w:rPr>
                <w:rFonts w:hint="eastAsia"/>
                <w:sz w:val="20"/>
                <w:szCs w:val="20"/>
                <w:lang w:val="zh-CN"/>
              </w:rPr>
              <w:t>查看详情</w:t>
            </w:r>
            <w:r w:rsidR="000C3E3F">
              <w:rPr>
                <w:rFonts w:hint="eastAsia"/>
                <w:sz w:val="20"/>
                <w:szCs w:val="20"/>
                <w:lang w:val="zh-CN"/>
              </w:rPr>
              <w:t>，进入到预警详情页</w:t>
            </w:r>
          </w:p>
        </w:tc>
      </w:tr>
    </w:tbl>
    <w:p w:rsidR="00942932" w:rsidRDefault="00942932" w:rsidP="00E74169">
      <w:pPr>
        <w:rPr>
          <w:lang w:val="zh-CN"/>
        </w:rPr>
      </w:pPr>
    </w:p>
    <w:p w:rsidR="00E74169" w:rsidRDefault="00942932" w:rsidP="00942932">
      <w:pPr>
        <w:spacing w:before="0" w:after="0" w:line="240" w:lineRule="auto"/>
        <w:rPr>
          <w:lang w:val="zh-CN"/>
        </w:rPr>
      </w:pPr>
      <w:r>
        <w:rPr>
          <w:lang w:val="zh-CN"/>
        </w:rPr>
        <w:br w:type="page"/>
      </w:r>
    </w:p>
    <w:p w:rsidR="00F65AD2" w:rsidRDefault="00B5608B">
      <w:pPr>
        <w:pStyle w:val="2"/>
        <w:spacing w:before="0"/>
      </w:pPr>
      <w:bookmarkStart w:id="39" w:name="_Toc19106659"/>
      <w:r>
        <w:rPr>
          <w:rFonts w:hint="eastAsia"/>
        </w:rPr>
        <w:lastRenderedPageBreak/>
        <w:t>信息发布（夏亮）</w:t>
      </w:r>
      <w:bookmarkEnd w:id="39"/>
    </w:p>
    <w:p w:rsidR="00F65AD2" w:rsidRDefault="00B5608B">
      <w:r>
        <w:rPr>
          <w:rFonts w:hint="eastAsia"/>
        </w:rPr>
        <w:t>信息发布中分为三个页面，分别为列表页、添加/编辑页和内容展示页，具体的操作页务流程可查看原型中的说明，以下会对原型功能做详细描述</w:t>
      </w:r>
    </w:p>
    <w:p w:rsidR="004D5F3D" w:rsidRPr="004D5F3D" w:rsidRDefault="004D5F3D">
      <w:pPr>
        <w:rPr>
          <w:color w:val="FF0000"/>
        </w:rPr>
      </w:pPr>
      <w:r w:rsidRPr="004D5F3D">
        <w:rPr>
          <w:rFonts w:hint="eastAsia"/>
          <w:color w:val="FF0000"/>
        </w:rPr>
        <w:t>信息发布的内容暂只抽掉几条在首页展示</w:t>
      </w:r>
    </w:p>
    <w:p w:rsidR="00F65AD2" w:rsidRDefault="00B5608B">
      <w:pPr>
        <w:pStyle w:val="3"/>
        <w:spacing w:before="0" w:after="38"/>
      </w:pPr>
      <w:bookmarkStart w:id="40" w:name="_Toc19106660"/>
      <w:r>
        <w:rPr>
          <w:rFonts w:hint="eastAsia"/>
        </w:rPr>
        <w:t>添加信息</w:t>
      </w:r>
      <w:bookmarkEnd w:id="40"/>
    </w:p>
    <w:p w:rsidR="00F65AD2" w:rsidRDefault="00B5608B">
      <w:pPr>
        <w:ind w:firstLineChars="200" w:firstLine="440"/>
      </w:pPr>
      <w:r>
        <w:rPr>
          <w:rFonts w:hint="eastAsia"/>
        </w:rPr>
        <w:t>添加信息页面分为信息类型、来源、作者、标题、内容，内容部分包含上传附件和输入信息详细内容，所有的内容均为必填项。所有输入框内不做字符限制，仅做字符长度限制。</w:t>
      </w:r>
    </w:p>
    <w:p w:rsidR="00F65AD2" w:rsidRDefault="00B5608B">
      <w:pPr>
        <w:ind w:firstLineChars="200" w:firstLine="440"/>
      </w:pPr>
      <w:r>
        <w:rPr>
          <w:rFonts w:hint="eastAsia"/>
        </w:rPr>
        <w:t>信息类型包含：政策、通告、新闻和动态；</w:t>
      </w:r>
    </w:p>
    <w:p w:rsidR="00F65AD2" w:rsidRDefault="00B5608B">
      <w:pPr>
        <w:ind w:firstLineChars="200" w:firstLine="440"/>
      </w:pPr>
      <w:r>
        <w:rPr>
          <w:rFonts w:hint="eastAsia"/>
        </w:rPr>
        <w:t>来源、作者和标题限制最长允许输入</w:t>
      </w:r>
      <w:r>
        <w:t>50</w:t>
      </w:r>
      <w:r>
        <w:rPr>
          <w:rFonts w:hint="eastAsia"/>
        </w:rPr>
        <w:t>个字，超出则提示：最长允许输入5</w:t>
      </w:r>
      <w:r>
        <w:t>0</w:t>
      </w:r>
      <w:r>
        <w:rPr>
          <w:rFonts w:hint="eastAsia"/>
        </w:rPr>
        <w:t>个字；具体错误提示参考统一要求文档。</w:t>
      </w:r>
    </w:p>
    <w:p w:rsidR="00F65AD2" w:rsidRDefault="00B5608B">
      <w:pPr>
        <w:ind w:firstLineChars="200" w:firstLine="440"/>
      </w:pPr>
      <w:r>
        <w:rPr>
          <w:rFonts w:hint="eastAsia"/>
        </w:rPr>
        <w:t>附件为非必填项，上传的附件允许d</w:t>
      </w:r>
      <w:r>
        <w:t>oc</w:t>
      </w:r>
      <w:r>
        <w:rPr>
          <w:rFonts w:hint="eastAsia"/>
        </w:rPr>
        <w:t>、d</w:t>
      </w:r>
      <w:r>
        <w:t>ocx</w:t>
      </w:r>
      <w:r>
        <w:rPr>
          <w:rFonts w:hint="eastAsia"/>
        </w:rPr>
        <w:t>、</w:t>
      </w:r>
      <w:proofErr w:type="spellStart"/>
      <w:r>
        <w:rPr>
          <w:rFonts w:hint="eastAsia"/>
        </w:rPr>
        <w:t>x</w:t>
      </w:r>
      <w:r>
        <w:t>ls</w:t>
      </w:r>
      <w:proofErr w:type="spellEnd"/>
      <w:r>
        <w:rPr>
          <w:rFonts w:hint="eastAsia"/>
        </w:rPr>
        <w:t>、t</w:t>
      </w:r>
      <w:r>
        <w:t>xt</w:t>
      </w:r>
      <w:r>
        <w:rPr>
          <w:rFonts w:hint="eastAsia"/>
        </w:rPr>
        <w:t>、</w:t>
      </w:r>
      <w:proofErr w:type="spellStart"/>
      <w:r>
        <w:rPr>
          <w:rFonts w:hint="eastAsia"/>
        </w:rPr>
        <w:t>r</w:t>
      </w:r>
      <w:r>
        <w:t>ar</w:t>
      </w:r>
      <w:proofErr w:type="spellEnd"/>
      <w:r>
        <w:rPr>
          <w:rFonts w:hint="eastAsia"/>
        </w:rPr>
        <w:t>、z</w:t>
      </w:r>
      <w:r>
        <w:t>ip</w:t>
      </w:r>
      <w:r>
        <w:rPr>
          <w:rFonts w:hint="eastAsia"/>
        </w:rPr>
        <w:t>、j</w:t>
      </w:r>
      <w:r>
        <w:t>pg</w:t>
      </w:r>
      <w:r>
        <w:rPr>
          <w:rFonts w:hint="eastAsia"/>
        </w:rPr>
        <w:t>、</w:t>
      </w:r>
      <w:proofErr w:type="spellStart"/>
      <w:r>
        <w:rPr>
          <w:rFonts w:hint="eastAsia"/>
        </w:rPr>
        <w:t>p</w:t>
      </w:r>
      <w:r>
        <w:t>ng</w:t>
      </w:r>
      <w:proofErr w:type="spellEnd"/>
      <w:r>
        <w:rPr>
          <w:rFonts w:hint="eastAsia"/>
        </w:rPr>
        <w:t>和pdf附件上传后以原型要求的部分展示，可操作删除，</w:t>
      </w:r>
      <w:r>
        <w:rPr>
          <w:rFonts w:ascii="Microsoft YaHei UI" w:eastAsia="Microsoft YaHei UI" w:hAnsi="Microsoft YaHei UI" w:cs="Microsoft YaHei UI"/>
        </w:rPr>
        <w:t>附件大小限制为 5M 以内，最多可上传 5 个</w:t>
      </w:r>
      <w:r>
        <w:rPr>
          <w:rFonts w:ascii="Microsoft YaHei UI" w:eastAsia="Microsoft YaHei UI" w:hAnsi="Microsoft YaHei UI" w:cs="Microsoft YaHei UI" w:hint="eastAsia"/>
        </w:rPr>
        <w:t>。</w:t>
      </w:r>
    </w:p>
    <w:p w:rsidR="00F65AD2" w:rsidRDefault="00B5608B">
      <w:pPr>
        <w:ind w:firstLineChars="200" w:firstLine="440"/>
      </w:pPr>
      <w:r>
        <w:rPr>
          <w:rFonts w:hint="eastAsia"/>
        </w:rPr>
        <w:t>内容文本部分套用</w:t>
      </w:r>
      <w:hyperlink r:id="rId54" w:history="1">
        <w:r>
          <w:rPr>
            <w:rStyle w:val="af"/>
          </w:rPr>
          <w:t>http://www.wangeditor.com</w:t>
        </w:r>
      </w:hyperlink>
      <w:r>
        <w:rPr>
          <w:rFonts w:hint="eastAsia"/>
        </w:rPr>
        <w:t>的富文本内容，不做内容长度限制。</w:t>
      </w:r>
    </w:p>
    <w:p w:rsidR="00F65AD2" w:rsidRDefault="00B5608B">
      <w:pPr>
        <w:spacing w:after="0"/>
        <w:jc w:val="right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/>
          <w:noProof/>
        </w:rPr>
        <w:drawing>
          <wp:inline distT="0" distB="0" distL="0" distR="0">
            <wp:extent cx="5986145" cy="388937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YaHei UI" w:eastAsia="Microsoft YaHei UI" w:hAnsi="Microsoft YaHei UI" w:cs="Microsoft YaHei UI"/>
        </w:rPr>
        <w:t xml:space="preserve"> </w:t>
      </w:r>
    </w:p>
    <w:p w:rsidR="00F65AD2" w:rsidRDefault="00B5608B">
      <w:pPr>
        <w:ind w:firstLineChars="200" w:firstLine="440"/>
      </w:pPr>
      <w:r>
        <w:rPr>
          <w:rFonts w:hint="eastAsia"/>
        </w:rPr>
        <w:t>点击发布按钮后，文本内容所有人均可查看，点击保存草稿后，内容仅自己可见，可再将你编辑，具体可查看列表的操作逻辑。</w:t>
      </w:r>
    </w:p>
    <w:p w:rsidR="00F65AD2" w:rsidRDefault="00B5608B">
      <w:pPr>
        <w:pStyle w:val="3"/>
        <w:spacing w:before="0" w:after="38"/>
      </w:pPr>
      <w:bookmarkStart w:id="41" w:name="_Toc19106661"/>
      <w:r>
        <w:rPr>
          <w:rFonts w:hint="eastAsia"/>
        </w:rPr>
        <w:lastRenderedPageBreak/>
        <w:t>信息列表</w:t>
      </w:r>
      <w:bookmarkEnd w:id="41"/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信息列表分为查询部分和列表部分，查询部分有信息类别、发布状态、发布时间和标题搜索；</w:t>
      </w:r>
    </w:p>
    <w:p w:rsidR="00F65AD2" w:rsidRDefault="00B5608B">
      <w:pPr>
        <w:spacing w:after="0"/>
        <w:ind w:firstLineChars="200" w:firstLine="440"/>
        <w:rPr>
          <w:b/>
          <w:bCs/>
        </w:rPr>
      </w:pPr>
      <w:r>
        <w:rPr>
          <w:rFonts w:hint="eastAsia"/>
          <w:b/>
          <w:bCs/>
        </w:rPr>
        <w:t>查询部分：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信息类别同添加部分，分为：政策、通告、新闻和动态；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发布状态分为：已发布、待发布和已撤回；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发布时间：选用通用时间控制，时间精确到秒；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标题：支持标题部分的模糊搜索。</w:t>
      </w:r>
    </w:p>
    <w:p w:rsidR="00F65AD2" w:rsidRDefault="00B5608B">
      <w:pPr>
        <w:spacing w:after="0"/>
        <w:ind w:firstLineChars="200" w:firstLine="440"/>
        <w:rPr>
          <w:b/>
          <w:bCs/>
        </w:rPr>
      </w:pPr>
      <w:r>
        <w:rPr>
          <w:rFonts w:hint="eastAsia"/>
          <w:b/>
          <w:bCs/>
        </w:rPr>
        <w:t>列表部分：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列表按添加时间倒序，每页显示2</w:t>
      </w:r>
      <w:r>
        <w:t>0</w:t>
      </w:r>
      <w:r>
        <w:rPr>
          <w:rFonts w:hint="eastAsia"/>
        </w:rPr>
        <w:t>条数据，超出部分自动翻页，具体列表中包含的内容解释如下：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标题：显示添加的标题，附加链接，链接点击后跳转至文章查看页；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类型：根据添加时选择的实际类型展示；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添加时间/发布时间：根据文章实际添加时间和发布时间展示；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拟稿人：根据当前账号对应的人员显示名称；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发布状态：显示当前内容的实际状态；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阅读量：查看页被打开的实际次数。（如工作量过大，可选择删除该列。）</w:t>
      </w:r>
    </w:p>
    <w:p w:rsidR="00F65AD2" w:rsidRDefault="00B5608B">
      <w:pPr>
        <w:spacing w:after="0"/>
        <w:ind w:firstLineChars="200" w:firstLine="440"/>
      </w:pPr>
      <w:r>
        <w:rPr>
          <w:rFonts w:hint="eastAsia"/>
        </w:rPr>
        <w:t>操作：根据状态显示具体的操作功能，点击编辑跳转至添加/编辑页，并代入已输入内容；</w:t>
      </w:r>
    </w:p>
    <w:p w:rsidR="00F65AD2" w:rsidRDefault="00F65AD2">
      <w:pPr>
        <w:spacing w:after="0"/>
      </w:pPr>
    </w:p>
    <w:p w:rsidR="00F65AD2" w:rsidRDefault="00B5608B">
      <w:pPr>
        <w:spacing w:after="0"/>
        <w:jc w:val="right"/>
      </w:pPr>
      <w:r>
        <w:rPr>
          <w:noProof/>
        </w:rPr>
        <w:drawing>
          <wp:inline distT="0" distB="0" distL="0" distR="0">
            <wp:extent cx="5986145" cy="27654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  <w:b/>
          <w:bCs/>
        </w:rPr>
      </w:pPr>
      <w:r>
        <w:rPr>
          <w:rFonts w:ascii="Microsoft YaHei UI" w:eastAsia="Microsoft YaHei UI" w:hAnsi="Microsoft YaHei UI" w:cs="Microsoft YaHei UI" w:hint="eastAsia"/>
          <w:b/>
          <w:bCs/>
        </w:rPr>
        <w:lastRenderedPageBreak/>
        <w:t>状态说明及对应的操作按钮：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 w:hint="eastAsia"/>
        </w:rPr>
        <w:t>已发布：在添加/编辑页面直接点击发布按钮，对应的操作为撤回；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 w:hint="eastAsia"/>
        </w:rPr>
        <w:t>待发布：在添加/编辑页面点击保存草稿。对应的操作为编辑；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 w:hint="eastAsia"/>
        </w:rPr>
        <w:t>已撤回：在列表页面点击撤回，对应的操作为编辑；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 w:hint="eastAsia"/>
        </w:rPr>
        <w:t>点击已撤回后，页面弹出弹窗，做二次确认，点击确认撤回后撤回成功，跳转至列表页，点击取消或关闭按钮，则无任何操作，跳转至列表页面。具体页面原型为：</w:t>
      </w:r>
    </w:p>
    <w:p w:rsidR="00F65AD2" w:rsidRDefault="00B5608B">
      <w:pPr>
        <w:spacing w:after="0"/>
        <w:ind w:firstLineChars="200" w:firstLine="440"/>
        <w:rPr>
          <w:rFonts w:ascii="Microsoft YaHei UI" w:eastAsia="Microsoft YaHei UI" w:hAnsi="Microsoft YaHei UI" w:cs="Microsoft YaHei UI"/>
        </w:rPr>
      </w:pPr>
      <w:r>
        <w:rPr>
          <w:rFonts w:ascii="Microsoft YaHei UI" w:eastAsia="Microsoft YaHei UI" w:hAnsi="Microsoft YaHei UI" w:cs="Microsoft YaHei UI"/>
          <w:noProof/>
        </w:rPr>
        <w:drawing>
          <wp:inline distT="0" distB="0" distL="0" distR="0">
            <wp:extent cx="4521200" cy="26543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AD2" w:rsidRDefault="00F65AD2">
      <w:pPr>
        <w:spacing w:after="0"/>
        <w:rPr>
          <w:rFonts w:ascii="Microsoft YaHei UI" w:eastAsia="Microsoft YaHei UI" w:hAnsi="Microsoft YaHei UI" w:cs="Microsoft YaHei UI"/>
        </w:rPr>
      </w:pPr>
    </w:p>
    <w:p w:rsidR="00F65AD2" w:rsidRDefault="00F65AD2">
      <w:pPr>
        <w:spacing w:after="0"/>
        <w:jc w:val="right"/>
      </w:pPr>
    </w:p>
    <w:p w:rsidR="00F65AD2" w:rsidRDefault="00B5608B">
      <w:pPr>
        <w:pStyle w:val="3"/>
        <w:spacing w:before="0"/>
      </w:pPr>
      <w:bookmarkStart w:id="42" w:name="_Toc19106662"/>
      <w:r>
        <w:t>信息详情</w:t>
      </w:r>
      <w:bookmarkEnd w:id="42"/>
      <w:r>
        <w:t xml:space="preserve"> </w:t>
      </w:r>
    </w:p>
    <w:p w:rsidR="00F65AD2" w:rsidRDefault="00B5608B">
      <w:pPr>
        <w:ind w:firstLineChars="200" w:firstLine="440"/>
      </w:pPr>
      <w:r>
        <w:rPr>
          <w:rFonts w:hint="eastAsia"/>
        </w:rPr>
        <w:t>信息详情用来展示已添加的内容，所有查看信息的人员通用该页面，点击列表中标题后进入该页面。页面展示标题、发布时间、来源、发布人，具体内容、附件列表和列表内容快速切的。</w:t>
      </w:r>
    </w:p>
    <w:p w:rsidR="00F65AD2" w:rsidRDefault="00B5608B">
      <w:pPr>
        <w:ind w:firstLineChars="200" w:firstLine="440"/>
      </w:pPr>
      <w:r>
        <w:rPr>
          <w:rFonts w:hint="eastAsia"/>
        </w:rPr>
        <w:t>信息内容按原型中要求根据添加时的数据对应显示。附件部分单独在文章底部添加列表，点击后下载对应附件。</w:t>
      </w:r>
    </w:p>
    <w:p w:rsidR="00F65AD2" w:rsidRDefault="00B5608B">
      <w:r>
        <w:rPr>
          <w:noProof/>
        </w:rPr>
        <w:lastRenderedPageBreak/>
        <w:drawing>
          <wp:inline distT="0" distB="0" distL="0" distR="0">
            <wp:extent cx="5986145" cy="317563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F65AD2" w:rsidRDefault="00B5608B">
      <w:pPr>
        <w:ind w:firstLineChars="200" w:firstLine="440"/>
      </w:pPr>
      <w:r>
        <w:rPr>
          <w:rFonts w:hint="eastAsia"/>
        </w:rPr>
        <w:t>列表内容快速切分为上一篇和下一篇，根据当前文章的发布时间显示之前和之后的相邻内容，点击后跳转至对应的内容查看页面。如果没有上一篇或者下一篇的话，显示内容为：没有上一篇或没有下一篇。</w:t>
      </w:r>
    </w:p>
    <w:p w:rsidR="00F65AD2" w:rsidRDefault="00F65AD2">
      <w:pPr>
        <w:spacing w:after="0"/>
        <w:ind w:right="694"/>
      </w:pPr>
    </w:p>
    <w:p w:rsidR="00F65AD2" w:rsidRDefault="00241C3A" w:rsidP="00241C3A">
      <w:pPr>
        <w:spacing w:before="0" w:after="0" w:line="240" w:lineRule="auto"/>
      </w:pPr>
      <w:r>
        <w:br w:type="page"/>
      </w:r>
    </w:p>
    <w:p w:rsidR="00F65AD2" w:rsidRDefault="00B5608B">
      <w:pPr>
        <w:pStyle w:val="2"/>
        <w:spacing w:before="0"/>
      </w:pPr>
      <w:bookmarkStart w:id="43" w:name="_Toc19106663"/>
      <w:r>
        <w:rPr>
          <w:rFonts w:hint="eastAsia"/>
        </w:rPr>
        <w:lastRenderedPageBreak/>
        <w:t>数据统计（夏亮）</w:t>
      </w:r>
      <w:bookmarkEnd w:id="43"/>
    </w:p>
    <w:p w:rsidR="00F65AD2" w:rsidRDefault="00B5608B">
      <w:pPr>
        <w:pStyle w:val="3"/>
        <w:spacing w:before="0" w:after="38"/>
      </w:pPr>
      <w:bookmarkStart w:id="44" w:name="_Toc19106664"/>
      <w:r>
        <w:rPr>
          <w:rFonts w:hint="eastAsia"/>
        </w:rPr>
        <w:t>数据统计</w:t>
      </w:r>
      <w:bookmarkEnd w:id="44"/>
    </w:p>
    <w:p w:rsidR="00223A03" w:rsidRDefault="00AC3134" w:rsidP="00B30880">
      <w:r>
        <w:rPr>
          <w:noProof/>
        </w:rPr>
        <w:drawing>
          <wp:inline distT="0" distB="0" distL="0" distR="0" wp14:anchorId="49A0660A" wp14:editId="5353C645">
            <wp:extent cx="5076825" cy="3809788"/>
            <wp:effectExtent l="0" t="0" r="0" b="63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4294" cy="381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241" w:rsidRDefault="00F20241" w:rsidP="00B30880">
      <w:r>
        <w:rPr>
          <w:noProof/>
        </w:rPr>
        <w:drawing>
          <wp:inline distT="0" distB="0" distL="0" distR="0" wp14:anchorId="1894E4A1" wp14:editId="1E840607">
            <wp:extent cx="5070752" cy="3600450"/>
            <wp:effectExtent l="19050" t="19050" r="15875" b="1905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6384" cy="3625750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20241" w:rsidRDefault="00F20241" w:rsidP="00B30880">
      <w:r>
        <w:rPr>
          <w:noProof/>
        </w:rPr>
        <w:lastRenderedPageBreak/>
        <w:drawing>
          <wp:inline distT="0" distB="0" distL="0" distR="0" wp14:anchorId="2570D5AD" wp14:editId="412BBA2F">
            <wp:extent cx="5241199" cy="3724275"/>
            <wp:effectExtent l="19050" t="19050" r="17145" b="9525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8420" cy="3736512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5000"/>
                          <a:lumOff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30880" w:rsidRPr="00B30880" w:rsidRDefault="00B30880" w:rsidP="00B30880">
      <w:pPr>
        <w:rPr>
          <w:color w:val="00B0F0"/>
        </w:rPr>
      </w:pPr>
      <w:r w:rsidRPr="00B30880">
        <w:rPr>
          <w:rFonts w:hint="eastAsia"/>
          <w:color w:val="00B0F0"/>
        </w:rPr>
        <w:t>业务逻辑：</w:t>
      </w:r>
    </w:p>
    <w:p w:rsidR="00B30880" w:rsidRDefault="00752CBE" w:rsidP="00B30880">
      <w:r>
        <w:rPr>
          <w:rFonts w:hint="eastAsia"/>
        </w:rPr>
        <w:t>1）</w:t>
      </w:r>
      <w:r w:rsidR="00B30880">
        <w:rPr>
          <w:rFonts w:hint="eastAsia"/>
        </w:rPr>
        <w:t>监管</w:t>
      </w:r>
      <w:r w:rsidR="007B5019">
        <w:rPr>
          <w:rFonts w:hint="eastAsia"/>
        </w:rPr>
        <w:t>可以</w:t>
      </w:r>
      <w:r w:rsidR="00B30880">
        <w:rPr>
          <w:rFonts w:hint="eastAsia"/>
        </w:rPr>
        <w:t>查看管辖区域和管辖行业范围内的企业、人员、考勤、工资代发数据统计；</w:t>
      </w:r>
    </w:p>
    <w:p w:rsidR="003035F2" w:rsidRDefault="00752CBE" w:rsidP="00B30880">
      <w:pPr>
        <w:rPr>
          <w:color w:val="FF0000"/>
        </w:rPr>
      </w:pPr>
      <w:r>
        <w:t>2</w:t>
      </w:r>
      <w:r>
        <w:rPr>
          <w:rFonts w:hint="eastAsia"/>
        </w:rPr>
        <w:t>）</w:t>
      </w:r>
      <w:r w:rsidR="00B30880">
        <w:rPr>
          <w:rFonts w:hint="eastAsia"/>
        </w:rPr>
        <w:t>统计展示维度上以区域为维度展示；</w:t>
      </w:r>
      <w:r w:rsidR="00B30880" w:rsidRPr="00D05A0B">
        <w:rPr>
          <w:rFonts w:hint="eastAsia"/>
          <w:color w:val="FF0000"/>
        </w:rPr>
        <w:t>行业仅作为统计范围的筛选项</w:t>
      </w:r>
      <w:r w:rsidR="00D05A0B" w:rsidRPr="00D05A0B">
        <w:rPr>
          <w:rFonts w:hint="eastAsia"/>
          <w:color w:val="FF0000"/>
        </w:rPr>
        <w:t>，不选择行业，则统计范围为管辖的全部行业，选择了行业，则统计范围为所选择的行业；</w:t>
      </w:r>
    </w:p>
    <w:p w:rsidR="00A93A8A" w:rsidRPr="00B30880" w:rsidRDefault="00A93A8A" w:rsidP="00A93A8A">
      <w:r>
        <w:t>3</w:t>
      </w:r>
      <w:r>
        <w:rPr>
          <w:rFonts w:hint="eastAsia"/>
        </w:rPr>
        <w:t>）选择区域为内蒙古全省，则第一行展示内蒙古数据，第二行开始展示各地级市/盟的统计数据</w:t>
      </w:r>
    </w:p>
    <w:p w:rsidR="00A93A8A" w:rsidRPr="00A93A8A" w:rsidRDefault="00A93A8A" w:rsidP="00A93A8A">
      <w:pPr>
        <w:rPr>
          <w:color w:val="877952" w:themeColor="background2" w:themeShade="80"/>
        </w:rPr>
      </w:pPr>
      <w:r w:rsidRPr="00A93A8A">
        <w:rPr>
          <w:rFonts w:hint="eastAsia"/>
          <w:color w:val="877952" w:themeColor="background2" w:themeShade="80"/>
        </w:rPr>
        <w:t>选择区域为地级市/盟，则第一行展示地级市数据，第二行开始展示各区/县/旗的统计数据；</w:t>
      </w:r>
      <w:r w:rsidRPr="00A93A8A">
        <w:rPr>
          <w:rFonts w:hint="eastAsia"/>
          <w:color w:val="000000" w:themeColor="text1"/>
        </w:rPr>
        <w:t>选择区域为区/县</w:t>
      </w:r>
      <w:r w:rsidRPr="00A93A8A">
        <w:rPr>
          <w:color w:val="000000" w:themeColor="text1"/>
        </w:rPr>
        <w:t>/</w:t>
      </w:r>
      <w:r w:rsidRPr="00A93A8A">
        <w:rPr>
          <w:rFonts w:hint="eastAsia"/>
          <w:color w:val="000000" w:themeColor="text1"/>
        </w:rPr>
        <w:t>旗，则直接展示所选择的区/县/旗的数据，为单行；</w:t>
      </w:r>
      <w:r w:rsidR="007D79A7">
        <w:rPr>
          <w:rFonts w:hint="eastAsia"/>
          <w:color w:val="000000" w:themeColor="text1"/>
        </w:rPr>
        <w:t>如上图原型所示；</w:t>
      </w:r>
    </w:p>
    <w:p w:rsidR="00A93A8A" w:rsidRDefault="00453581" w:rsidP="005263AC">
      <w:pPr>
        <w:pStyle w:val="aff3"/>
        <w:numPr>
          <w:ilvl w:val="0"/>
          <w:numId w:val="47"/>
        </w:numPr>
        <w:ind w:firstLineChars="0"/>
      </w:pPr>
      <w:r>
        <w:rPr>
          <w:rFonts w:hint="eastAsia"/>
        </w:rPr>
        <w:t>数据统计更新频率</w:t>
      </w:r>
      <w:r w:rsidR="00D76F20">
        <w:rPr>
          <w:rFonts w:hint="eastAsia"/>
        </w:rPr>
        <w:t>控制在半天以内</w:t>
      </w:r>
      <w:r w:rsidR="00A93A8A">
        <w:rPr>
          <w:rFonts w:hint="eastAsia"/>
        </w:rPr>
        <w:t>，页面上展示数据更新时间；</w:t>
      </w:r>
    </w:p>
    <w:p w:rsidR="00A93A8A" w:rsidRPr="00752CBE" w:rsidRDefault="0069178B" w:rsidP="00B30880">
      <w:r>
        <w:t>5</w:t>
      </w:r>
      <w:r w:rsidR="00A93A8A">
        <w:rPr>
          <w:rFonts w:hint="eastAsia"/>
        </w:rPr>
        <w:t>）具体统计方法：</w:t>
      </w:r>
    </w:p>
    <w:tbl>
      <w:tblPr>
        <w:tblStyle w:val="ab"/>
        <w:tblW w:w="9350" w:type="dxa"/>
        <w:tblLayout w:type="fixed"/>
        <w:tblLook w:val="04A0" w:firstRow="1" w:lastRow="0" w:firstColumn="1" w:lastColumn="0" w:noHBand="0" w:noVBand="1"/>
      </w:tblPr>
      <w:tblGrid>
        <w:gridCol w:w="2025"/>
        <w:gridCol w:w="7325"/>
      </w:tblGrid>
      <w:tr w:rsidR="0069178B" w:rsidTr="00DD72C1">
        <w:tc>
          <w:tcPr>
            <w:tcW w:w="2025" w:type="dxa"/>
            <w:vAlign w:val="center"/>
          </w:tcPr>
          <w:p w:rsidR="0069178B" w:rsidRDefault="0069178B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数据名称</w:t>
            </w:r>
          </w:p>
        </w:tc>
        <w:tc>
          <w:tcPr>
            <w:tcW w:w="7325" w:type="dxa"/>
            <w:vAlign w:val="center"/>
          </w:tcPr>
          <w:p w:rsidR="0069178B" w:rsidRDefault="0069178B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统计方法</w:t>
            </w:r>
          </w:p>
        </w:tc>
      </w:tr>
      <w:tr w:rsidR="00DD72C1" w:rsidTr="00DD72C1">
        <w:tc>
          <w:tcPr>
            <w:tcW w:w="2025" w:type="dxa"/>
            <w:vAlign w:val="center"/>
          </w:tcPr>
          <w:p w:rsidR="00DD72C1" w:rsidRDefault="00DD72C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企业总数（个）</w:t>
            </w:r>
          </w:p>
        </w:tc>
        <w:tc>
          <w:tcPr>
            <w:tcW w:w="7325" w:type="dxa"/>
            <w:vAlign w:val="center"/>
          </w:tcPr>
          <w:p w:rsidR="00DD72C1" w:rsidRDefault="003035F2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区域和行业范围内的企业总数，以统一社会信用代码去重；</w:t>
            </w:r>
          </w:p>
        </w:tc>
      </w:tr>
      <w:tr w:rsidR="00DD72C1" w:rsidTr="00DD72C1">
        <w:tc>
          <w:tcPr>
            <w:tcW w:w="2025" w:type="dxa"/>
            <w:vAlign w:val="center"/>
          </w:tcPr>
          <w:p w:rsidR="00DD72C1" w:rsidRDefault="00DD72C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务工人数（人）</w:t>
            </w:r>
          </w:p>
        </w:tc>
        <w:tc>
          <w:tcPr>
            <w:tcW w:w="7325" w:type="dxa"/>
            <w:vAlign w:val="center"/>
          </w:tcPr>
          <w:p w:rsidR="00DD72C1" w:rsidRDefault="003035F2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区域和行业范围内的企业员工总数，以身份证号去重；</w:t>
            </w:r>
          </w:p>
        </w:tc>
      </w:tr>
      <w:tr w:rsidR="00DD72C1" w:rsidTr="00DD72C1">
        <w:tc>
          <w:tcPr>
            <w:tcW w:w="2025" w:type="dxa"/>
            <w:vAlign w:val="center"/>
          </w:tcPr>
          <w:p w:rsidR="00DD72C1" w:rsidRDefault="00DD72C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考勤企业数（个）</w:t>
            </w:r>
          </w:p>
        </w:tc>
        <w:tc>
          <w:tcPr>
            <w:tcW w:w="7325" w:type="dxa"/>
            <w:vAlign w:val="center"/>
          </w:tcPr>
          <w:p w:rsidR="00DD72C1" w:rsidRDefault="003035F2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区域和行业范围内有考勤记录的企业</w:t>
            </w:r>
            <w:r w:rsidR="00423B28">
              <w:rPr>
                <w:rFonts w:hint="eastAsia"/>
              </w:rPr>
              <w:t>数量</w:t>
            </w:r>
            <w:r>
              <w:rPr>
                <w:rFonts w:hint="eastAsia"/>
              </w:rPr>
              <w:t>，以统一社会信用代码去重；</w:t>
            </w:r>
          </w:p>
        </w:tc>
      </w:tr>
      <w:tr w:rsidR="00DD72C1" w:rsidTr="00DD72C1">
        <w:tc>
          <w:tcPr>
            <w:tcW w:w="2025" w:type="dxa"/>
            <w:vAlign w:val="center"/>
          </w:tcPr>
          <w:p w:rsidR="00DD72C1" w:rsidRDefault="00DD72C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考勤总数（条）</w:t>
            </w:r>
          </w:p>
        </w:tc>
        <w:tc>
          <w:tcPr>
            <w:tcW w:w="7325" w:type="dxa"/>
            <w:vAlign w:val="center"/>
          </w:tcPr>
          <w:p w:rsidR="00DD72C1" w:rsidRDefault="00012021" w:rsidP="000F5180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区域和行业范围内的企业员工考勤总条数，1</w:t>
            </w:r>
            <w:r w:rsidR="001627A3">
              <w:rPr>
                <w:rFonts w:hint="eastAsia"/>
              </w:rPr>
              <w:t>次考勤算做1条</w:t>
            </w:r>
          </w:p>
        </w:tc>
      </w:tr>
      <w:tr w:rsidR="001627A3" w:rsidTr="00DD72C1">
        <w:tc>
          <w:tcPr>
            <w:tcW w:w="20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lastRenderedPageBreak/>
              <w:t>代发企业数（个）</w:t>
            </w:r>
          </w:p>
        </w:tc>
        <w:tc>
          <w:tcPr>
            <w:tcW w:w="73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区域和行业范围内的有实发工资记录的企业</w:t>
            </w:r>
            <w:r w:rsidR="00423B28">
              <w:rPr>
                <w:rFonts w:hint="eastAsia"/>
              </w:rPr>
              <w:t>数量</w:t>
            </w:r>
            <w:r>
              <w:rPr>
                <w:rFonts w:hint="eastAsia"/>
              </w:rPr>
              <w:t>，以统一社会信用代码去重；</w:t>
            </w:r>
          </w:p>
        </w:tc>
      </w:tr>
      <w:tr w:rsidR="001627A3" w:rsidTr="00DD72C1">
        <w:tc>
          <w:tcPr>
            <w:tcW w:w="20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专户数（个）</w:t>
            </w:r>
          </w:p>
        </w:tc>
        <w:tc>
          <w:tcPr>
            <w:tcW w:w="73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区域和行业范围内的工资专户</w:t>
            </w:r>
            <w:r w:rsidR="00423B28">
              <w:rPr>
                <w:rFonts w:hint="eastAsia"/>
              </w:rPr>
              <w:t>总数，</w:t>
            </w:r>
            <w:r w:rsidR="00BF7186">
              <w:rPr>
                <w:rFonts w:hint="eastAsia"/>
              </w:rPr>
              <w:t xml:space="preserve"> </w:t>
            </w:r>
            <w:r w:rsidR="00423B28">
              <w:rPr>
                <w:rFonts w:hint="eastAsia"/>
              </w:rPr>
              <w:t>1个企业对应1个专户</w:t>
            </w:r>
            <w:r>
              <w:rPr>
                <w:rFonts w:hint="eastAsia"/>
              </w:rPr>
              <w:t>；</w:t>
            </w:r>
          </w:p>
        </w:tc>
      </w:tr>
      <w:tr w:rsidR="001627A3" w:rsidTr="00DD72C1">
        <w:tc>
          <w:tcPr>
            <w:tcW w:w="20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代发金额（万元）</w:t>
            </w:r>
          </w:p>
        </w:tc>
        <w:tc>
          <w:tcPr>
            <w:tcW w:w="7325" w:type="dxa"/>
            <w:vAlign w:val="center"/>
          </w:tcPr>
          <w:p w:rsidR="001627A3" w:rsidRDefault="00423B28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区域和行业范围内的企业工资实发金额之和</w:t>
            </w:r>
            <w:r w:rsidR="007108A7">
              <w:rPr>
                <w:rFonts w:hint="eastAsia"/>
              </w:rPr>
              <w:t>，精确到小数点后2位</w:t>
            </w:r>
            <w:r w:rsidR="0069178B">
              <w:rPr>
                <w:rFonts w:hint="eastAsia"/>
              </w:rPr>
              <w:t>；</w:t>
            </w:r>
          </w:p>
        </w:tc>
      </w:tr>
      <w:tr w:rsidR="001627A3" w:rsidTr="00DD72C1">
        <w:tc>
          <w:tcPr>
            <w:tcW w:w="2025" w:type="dxa"/>
            <w:vAlign w:val="center"/>
          </w:tcPr>
          <w:p w:rsidR="001627A3" w:rsidRDefault="001627A3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代发人次（次）</w:t>
            </w:r>
          </w:p>
        </w:tc>
        <w:tc>
          <w:tcPr>
            <w:tcW w:w="7325" w:type="dxa"/>
            <w:vAlign w:val="center"/>
          </w:tcPr>
          <w:p w:rsidR="001627A3" w:rsidRDefault="00423B28" w:rsidP="001627A3">
            <w:pPr>
              <w:spacing w:line="240" w:lineRule="auto"/>
              <w:jc w:val="both"/>
            </w:pPr>
            <w:r>
              <w:rPr>
                <w:rFonts w:hint="eastAsia"/>
              </w:rPr>
              <w:t>区域和行业范围内的企业工资实发金额之和</w:t>
            </w:r>
          </w:p>
        </w:tc>
      </w:tr>
    </w:tbl>
    <w:p w:rsidR="00DD72C1" w:rsidRPr="00DD72C1" w:rsidRDefault="00DD72C1" w:rsidP="00B30880"/>
    <w:p w:rsidR="008F118B" w:rsidRPr="008F118B" w:rsidRDefault="008F118B" w:rsidP="00B30880">
      <w:pPr>
        <w:rPr>
          <w:color w:val="00B0F0"/>
        </w:rPr>
      </w:pPr>
      <w:r w:rsidRPr="008F118B">
        <w:rPr>
          <w:rFonts w:hint="eastAsia"/>
          <w:color w:val="00B0F0"/>
        </w:rPr>
        <w:t>交互逻辑：</w:t>
      </w:r>
    </w:p>
    <w:p w:rsidR="00B30880" w:rsidRDefault="0069178B" w:rsidP="0069178B">
      <w:r>
        <w:rPr>
          <w:rFonts w:hint="eastAsia"/>
        </w:rPr>
        <w:t>1）鼠标经过各数据名称时，浮层展示出数据统计的具体方法，文案同上表</w:t>
      </w:r>
    </w:p>
    <w:p w:rsidR="00D05A0B" w:rsidRDefault="00D05A0B" w:rsidP="00B30880"/>
    <w:p w:rsidR="00B30880" w:rsidRPr="00B30880" w:rsidRDefault="00B30880" w:rsidP="00B30880"/>
    <w:p w:rsidR="00B30880" w:rsidRDefault="00B30880" w:rsidP="00A93A8A"/>
    <w:p w:rsidR="00B30880" w:rsidRDefault="00B30880" w:rsidP="00A93A8A"/>
    <w:p w:rsidR="00F65AD2" w:rsidRDefault="00F65AD2"/>
    <w:p w:rsidR="00F65AD2" w:rsidRDefault="00F65AD2"/>
    <w:p w:rsidR="00F65AD2" w:rsidRDefault="00B5608B">
      <w:pPr>
        <w:pStyle w:val="1"/>
        <w:numPr>
          <w:ilvl w:val="0"/>
          <w:numId w:val="0"/>
        </w:numPr>
        <w:pBdr>
          <w:bottom w:val="none" w:sz="0" w:space="0" w:color="auto"/>
        </w:pBdr>
        <w:ind w:left="432" w:hanging="432"/>
      </w:pPr>
      <w:bookmarkStart w:id="45" w:name="_Toc19106665"/>
      <w:r>
        <w:rPr>
          <w:rFonts w:hint="eastAsia"/>
        </w:rPr>
        <w:t>修订历史</w:t>
      </w:r>
      <w:bookmarkEnd w:id="45"/>
    </w:p>
    <w:tbl>
      <w:tblPr>
        <w:tblStyle w:val="1-41"/>
        <w:tblW w:w="9350" w:type="dxa"/>
        <w:tblLayout w:type="fixed"/>
        <w:tblLook w:val="04A0" w:firstRow="1" w:lastRow="0" w:firstColumn="1" w:lastColumn="0" w:noHBand="0" w:noVBand="1"/>
      </w:tblPr>
      <w:tblGrid>
        <w:gridCol w:w="1128"/>
        <w:gridCol w:w="1308"/>
        <w:gridCol w:w="566"/>
        <w:gridCol w:w="4486"/>
        <w:gridCol w:w="1862"/>
      </w:tblGrid>
      <w:tr w:rsidR="00F65AD2" w:rsidTr="00F65AD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B5608B">
            <w:pPr>
              <w:spacing w:line="240" w:lineRule="auto"/>
              <w:rPr>
                <w:b w:val="0"/>
                <w:bCs w:val="0"/>
              </w:rPr>
            </w:pPr>
            <w:r>
              <w:rPr>
                <w:rFonts w:hint="eastAsia"/>
              </w:rPr>
              <w:t>文档版本</w:t>
            </w:r>
          </w:p>
        </w:tc>
        <w:tc>
          <w:tcPr>
            <w:tcW w:w="1308" w:type="dxa"/>
          </w:tcPr>
          <w:p w:rsidR="00F65AD2" w:rsidRDefault="00B5608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5052" w:type="dxa"/>
            <w:gridSpan w:val="2"/>
          </w:tcPr>
          <w:p w:rsidR="00F65AD2" w:rsidRDefault="00B5608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修订说明</w:t>
            </w:r>
            <w:r>
              <w:rPr>
                <w:rFonts w:hint="eastAsia"/>
                <w:b w:val="0"/>
              </w:rPr>
              <w:t>（</w:t>
            </w:r>
            <w:r>
              <w:rPr>
                <w:b w:val="0"/>
              </w:rPr>
              <w:t>C:</w:t>
            </w:r>
            <w:r>
              <w:rPr>
                <w:rFonts w:hint="eastAsia"/>
                <w:b w:val="0"/>
              </w:rPr>
              <w:t>创建</w:t>
            </w:r>
            <w:r>
              <w:rPr>
                <w:b w:val="0"/>
              </w:rPr>
              <w:t xml:space="preserve"> </w:t>
            </w:r>
            <w:r>
              <w:rPr>
                <w:rFonts w:hint="eastAsia"/>
                <w:b w:val="0"/>
              </w:rPr>
              <w:t>A:追加</w:t>
            </w:r>
            <w:r>
              <w:rPr>
                <w:b w:val="0"/>
              </w:rPr>
              <w:t xml:space="preserve"> M</w:t>
            </w:r>
            <w:r>
              <w:rPr>
                <w:rFonts w:hint="eastAsia"/>
                <w:b w:val="0"/>
              </w:rPr>
              <w:t>:更改 D:删除）</w:t>
            </w:r>
          </w:p>
        </w:tc>
        <w:tc>
          <w:tcPr>
            <w:tcW w:w="1862" w:type="dxa"/>
          </w:tcPr>
          <w:p w:rsidR="00F65AD2" w:rsidRDefault="00B5608B">
            <w:pPr>
              <w:spacing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rFonts w:hint="eastAsia"/>
              </w:rPr>
              <w:t>修订人</w:t>
            </w: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B5608B">
            <w:pPr>
              <w:spacing w:line="240" w:lineRule="auto"/>
              <w:rPr>
                <w:b w:val="0"/>
                <w:bCs w:val="0"/>
              </w:rPr>
            </w:pPr>
            <w:r>
              <w:t>v1.0.0</w:t>
            </w: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B5608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C </w:t>
            </w:r>
          </w:p>
        </w:tc>
        <w:tc>
          <w:tcPr>
            <w:tcW w:w="4486" w:type="dxa"/>
          </w:tcPr>
          <w:p w:rsidR="00F65AD2" w:rsidRDefault="00B5608B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创建</w:t>
            </w: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F65AD2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F65AD2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F65AD2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65AD2" w:rsidTr="00F65AD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8" w:type="dxa"/>
          </w:tcPr>
          <w:p w:rsidR="00F65AD2" w:rsidRDefault="00F65AD2">
            <w:pPr>
              <w:spacing w:line="240" w:lineRule="auto"/>
              <w:rPr>
                <w:b w:val="0"/>
                <w:bCs w:val="0"/>
              </w:rPr>
            </w:pPr>
          </w:p>
        </w:tc>
        <w:tc>
          <w:tcPr>
            <w:tcW w:w="1308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6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486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62" w:type="dxa"/>
          </w:tcPr>
          <w:p w:rsidR="00F65AD2" w:rsidRDefault="00F65AD2">
            <w:pPr>
              <w:spacing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F65AD2" w:rsidRDefault="00F65AD2"/>
    <w:sectPr w:rsidR="00F65AD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72E0" w:rsidRDefault="003272E0">
      <w:pPr>
        <w:spacing w:before="0" w:after="0" w:line="240" w:lineRule="auto"/>
      </w:pPr>
      <w:r>
        <w:separator/>
      </w:r>
    </w:p>
  </w:endnote>
  <w:endnote w:type="continuationSeparator" w:id="0">
    <w:p w:rsidR="003272E0" w:rsidRDefault="003272E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altName w:val="Microsoft YaHei U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04739" w:rsidRDefault="00F04739">
    <w:pPr>
      <w:pStyle w:val="a3"/>
      <w:jc w:val="right"/>
    </w:pPr>
    <w:r>
      <w:rPr>
        <w:noProof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-179070</wp:posOffset>
              </wp:positionV>
              <wp:extent cx="3724275" cy="1404620"/>
              <wp:effectExtent l="0" t="0" r="0" b="0"/>
              <wp:wrapSquare wrapText="bothSides"/>
              <wp:docPr id="217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24275" cy="14046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</a:ln>
                    </wps:spPr>
                    <wps:txbx>
                      <w:txbxContent>
                        <w:p w:rsidR="00F04739" w:rsidRDefault="003272E0">
                          <w:sdt>
                            <w:sdtPr>
                              <w:rPr>
                                <w:rFonts w:hint="eastAsia"/>
                              </w:rPr>
                              <w:alias w:val="标题"/>
                              <w:id w:val="-580054147"/>
                              <w:placeholder>
                                <w:docPart w:val="8CC644C670F448FDAAF67B59261D4C73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F04739">
                                <w:rPr>
                                  <w:rFonts w:hint="eastAsia"/>
                                </w:rPr>
                                <w:t>劳动保障与工资支付监管信息化平台v1.0_PRD（监管端）</w:t>
                              </w:r>
                            </w:sdtContent>
                          </w:sdt>
                          <w:r w:rsidR="00F04739">
                            <w:rPr>
                              <w:rFonts w:hint="eastAsia"/>
                            </w:rPr>
                            <w:t xml:space="preserve">   ©</w:t>
                          </w:r>
                          <w:sdt>
                            <w:sdtPr>
                              <w:rPr>
                                <w:rFonts w:hint="eastAsia"/>
                              </w:rPr>
                              <w:alias w:val="单位"/>
                              <w:id w:val="-2064936698"/>
                              <w:placeholder>
                                <w:docPart w:val="E748556D92E74D8DB63B549AE259BAFD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F04739">
                                <w:rPr>
                                  <w:rFonts w:hint="eastAsia"/>
                                </w:rPr>
                                <w:t>湖北会基网络科技有限公司</w:t>
                              </w:r>
                            </w:sdtContent>
                          </w:sdt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0;margin-top:-14.1pt;width:293.25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" filled="f" stroked="f">
              <v:textbox style="mso-fit-shape-to-text:t">
                <w:txbxContent>
                  <w:p w:rsidR="00F04739" w:rsidRDefault="00F04739">
                    <w:sdt>
                      <w:sdtPr>
                        <w:rPr>
                          <w:rFonts w:hint="eastAsia"/>
                        </w:rPr>
                        <w:alias w:val="标题"/>
                        <w:id w:val="-580054147"/>
                        <w:placeholder>
                          <w:docPart w:val="8CC644C670F448FDAAF67B59261D4C73"/>
                        </w:placeholder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r>
                          <w:rPr>
                            <w:rFonts w:hint="eastAsia"/>
                          </w:rPr>
                          <w:t>劳动保障与工资支付监管信息化平台v1.0_PRD（监管端）</w:t>
                        </w:r>
                      </w:sdtContent>
                    </w:sdt>
                    <w:r>
                      <w:rPr>
                        <w:rFonts w:hint="eastAsia"/>
                      </w:rPr>
                      <w:t xml:space="preserve">   ©</w:t>
                    </w:r>
                    <w:sdt>
                      <w:sdtPr>
                        <w:rPr>
                          <w:rFonts w:hint="eastAsia"/>
                        </w:rPr>
                        <w:alias w:val="单位"/>
                        <w:id w:val="-2064936698"/>
                        <w:placeholder>
                          <w:docPart w:val="E748556D92E74D8DB63B549AE259BAFD"/>
                        </w:placeholder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Content>
                        <w:r>
                          <w:rPr>
                            <w:rFonts w:hint="eastAsia"/>
                          </w:rPr>
                          <w:t>湖北会基网络科技有限公司</w:t>
                        </w:r>
                      </w:sdtContent>
                    </w:sdt>
                  </w:p>
                </w:txbxContent>
              </v:textbox>
              <w10:wrap type="square" anchorx="margin"/>
            </v:shape>
          </w:pict>
        </mc:Fallback>
      </mc:AlternateContent>
    </w:r>
    <w:sdt>
      <w:sdtPr>
        <w:id w:val="-524547654"/>
      </w:sdtPr>
      <w:sdtEndPr/>
      <w:sdtContent>
        <w:sdt>
          <w:sdtPr>
            <w:id w:val="1728636285"/>
          </w:sdtPr>
          <w:sdtEndPr/>
          <w:sdtContent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19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32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72E0" w:rsidRDefault="003272E0">
      <w:pPr>
        <w:spacing w:before="0" w:after="0" w:line="240" w:lineRule="auto"/>
      </w:pPr>
      <w:r>
        <w:separator/>
      </w:r>
    </w:p>
  </w:footnote>
  <w:footnote w:type="continuationSeparator" w:id="0">
    <w:p w:rsidR="003272E0" w:rsidRDefault="003272E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04739" w:rsidRDefault="00F04739">
    <w:r>
      <w:rPr>
        <w:noProof/>
      </w:rPr>
      <w:drawing>
        <wp:inline distT="0" distB="0" distL="0" distR="0">
          <wp:extent cx="969010" cy="255905"/>
          <wp:effectExtent l="0" t="0" r="2540" b="0"/>
          <wp:docPr id="3" name="图片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图片 3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9266" cy="25603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E423B"/>
    <w:multiLevelType w:val="hybridMultilevel"/>
    <w:tmpl w:val="371A5E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7132461"/>
    <w:multiLevelType w:val="multilevel"/>
    <w:tmpl w:val="A4B64DE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81001ED"/>
    <w:multiLevelType w:val="hybridMultilevel"/>
    <w:tmpl w:val="1C321F1E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" w15:restartNumberingAfterBreak="0">
    <w:nsid w:val="085D0005"/>
    <w:multiLevelType w:val="hybridMultilevel"/>
    <w:tmpl w:val="0012320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 w15:restartNumberingAfterBreak="0">
    <w:nsid w:val="103855EE"/>
    <w:multiLevelType w:val="hybridMultilevel"/>
    <w:tmpl w:val="B3E6F4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482775B"/>
    <w:multiLevelType w:val="multilevel"/>
    <w:tmpl w:val="1482775B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Microsoft YaHei UI" w:eastAsia="Microsoft YaHei UI" w:hAnsi="Microsoft YaHei UI"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6" w15:restartNumberingAfterBreak="0">
    <w:nsid w:val="14B51E50"/>
    <w:multiLevelType w:val="multilevel"/>
    <w:tmpl w:val="2490F78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60B6025"/>
    <w:multiLevelType w:val="hybridMultilevel"/>
    <w:tmpl w:val="5100D1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B69420A"/>
    <w:multiLevelType w:val="hybridMultilevel"/>
    <w:tmpl w:val="F7F05574"/>
    <w:lvl w:ilvl="0" w:tplc="83D03DA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5000C7"/>
    <w:multiLevelType w:val="hybridMultilevel"/>
    <w:tmpl w:val="EA1860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773227A"/>
    <w:multiLevelType w:val="hybridMultilevel"/>
    <w:tmpl w:val="744626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86E33DF"/>
    <w:multiLevelType w:val="hybridMultilevel"/>
    <w:tmpl w:val="7E564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2F156F3E"/>
    <w:multiLevelType w:val="multilevel"/>
    <w:tmpl w:val="BACA6A2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01F46AB"/>
    <w:multiLevelType w:val="multilevel"/>
    <w:tmpl w:val="8D6004E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82641A5"/>
    <w:multiLevelType w:val="hybridMultilevel"/>
    <w:tmpl w:val="26DC24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387A6939"/>
    <w:multiLevelType w:val="multilevel"/>
    <w:tmpl w:val="DBF2892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B7D76D6"/>
    <w:multiLevelType w:val="hybridMultilevel"/>
    <w:tmpl w:val="E0B2CF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D9240F9"/>
    <w:multiLevelType w:val="multilevel"/>
    <w:tmpl w:val="3E7B2390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B2390"/>
    <w:multiLevelType w:val="multilevel"/>
    <w:tmpl w:val="3E7B2390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F3E7C01"/>
    <w:multiLevelType w:val="hybridMultilevel"/>
    <w:tmpl w:val="0D166E5C"/>
    <w:lvl w:ilvl="0" w:tplc="12269FE2">
      <w:start w:val="6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1B45F53"/>
    <w:multiLevelType w:val="hybridMultilevel"/>
    <w:tmpl w:val="7AD24F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2E22570"/>
    <w:multiLevelType w:val="hybridMultilevel"/>
    <w:tmpl w:val="D23CE42C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2" w15:restartNumberingAfterBreak="0">
    <w:nsid w:val="4507561C"/>
    <w:multiLevelType w:val="hybridMultilevel"/>
    <w:tmpl w:val="81C0053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A74152D"/>
    <w:multiLevelType w:val="multilevel"/>
    <w:tmpl w:val="43A8FA1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C5B0F1A"/>
    <w:multiLevelType w:val="hybridMultilevel"/>
    <w:tmpl w:val="03B6B0A2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DE1A45B4">
      <w:start w:val="1"/>
      <w:numFmt w:val="decimal"/>
      <w:lvlText w:val="%2）"/>
      <w:lvlJc w:val="left"/>
      <w:pPr>
        <w:ind w:left="780" w:hanging="360"/>
      </w:pPr>
      <w:rPr>
        <w:rFonts w:hint="default"/>
      </w:rPr>
    </w:lvl>
    <w:lvl w:ilvl="2" w:tplc="DCB49AB0">
      <w:start w:val="2"/>
      <w:numFmt w:val="decimal"/>
      <w:lvlText w:val="%3)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E025FBB"/>
    <w:multiLevelType w:val="hybridMultilevel"/>
    <w:tmpl w:val="8D8A8C32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6" w15:restartNumberingAfterBreak="0">
    <w:nsid w:val="4E445A57"/>
    <w:multiLevelType w:val="hybridMultilevel"/>
    <w:tmpl w:val="1D92D5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ECC1B1C"/>
    <w:multiLevelType w:val="hybridMultilevel"/>
    <w:tmpl w:val="823A8A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53B05957"/>
    <w:multiLevelType w:val="hybridMultilevel"/>
    <w:tmpl w:val="49E67D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3FB1E79"/>
    <w:multiLevelType w:val="multilevel"/>
    <w:tmpl w:val="6E1C9D6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604305A"/>
    <w:multiLevelType w:val="multilevel"/>
    <w:tmpl w:val="78C6AEA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61C31B5"/>
    <w:multiLevelType w:val="hybridMultilevel"/>
    <w:tmpl w:val="52C6E3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99B4883"/>
    <w:multiLevelType w:val="hybridMultilevel"/>
    <w:tmpl w:val="F5AEBFC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5AFB2377"/>
    <w:multiLevelType w:val="hybridMultilevel"/>
    <w:tmpl w:val="82C426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5CA6183D"/>
    <w:multiLevelType w:val="hybridMultilevel"/>
    <w:tmpl w:val="176034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5CAA2C74"/>
    <w:multiLevelType w:val="multilevel"/>
    <w:tmpl w:val="5CAA2C7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61DD23CB"/>
    <w:multiLevelType w:val="multilevel"/>
    <w:tmpl w:val="61DD23CB"/>
    <w:lvl w:ilvl="0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37" w15:restartNumberingAfterBreak="0">
    <w:nsid w:val="623B4F89"/>
    <w:multiLevelType w:val="multilevel"/>
    <w:tmpl w:val="1362E536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63F33BFD"/>
    <w:multiLevelType w:val="multilevel"/>
    <w:tmpl w:val="4156EA9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65971398"/>
    <w:multiLevelType w:val="hybridMultilevel"/>
    <w:tmpl w:val="BCB4B7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69A65556"/>
    <w:multiLevelType w:val="multilevel"/>
    <w:tmpl w:val="2C225BA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6EF160F1"/>
    <w:multiLevelType w:val="multilevel"/>
    <w:tmpl w:val="70EECC3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F7939CA"/>
    <w:multiLevelType w:val="multilevel"/>
    <w:tmpl w:val="72C6A24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6F822D39"/>
    <w:multiLevelType w:val="multilevel"/>
    <w:tmpl w:val="346C85F2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0E12A13"/>
    <w:multiLevelType w:val="hybridMultilevel"/>
    <w:tmpl w:val="AAD2CF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6AD12CA"/>
    <w:multiLevelType w:val="multilevel"/>
    <w:tmpl w:val="2932EBF4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7F1B0FAC"/>
    <w:multiLevelType w:val="hybridMultilevel"/>
    <w:tmpl w:val="B8B2261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18"/>
  </w:num>
  <w:num w:numId="3">
    <w:abstractNumId w:val="35"/>
  </w:num>
  <w:num w:numId="4">
    <w:abstractNumId w:val="36"/>
  </w:num>
  <w:num w:numId="5">
    <w:abstractNumId w:val="24"/>
  </w:num>
  <w:num w:numId="6">
    <w:abstractNumId w:val="27"/>
  </w:num>
  <w:num w:numId="7">
    <w:abstractNumId w:val="8"/>
  </w:num>
  <w:num w:numId="8">
    <w:abstractNumId w:val="40"/>
  </w:num>
  <w:num w:numId="9">
    <w:abstractNumId w:val="23"/>
  </w:num>
  <w:num w:numId="10">
    <w:abstractNumId w:val="45"/>
  </w:num>
  <w:num w:numId="11">
    <w:abstractNumId w:val="43"/>
  </w:num>
  <w:num w:numId="12">
    <w:abstractNumId w:val="42"/>
  </w:num>
  <w:num w:numId="13">
    <w:abstractNumId w:val="30"/>
  </w:num>
  <w:num w:numId="14">
    <w:abstractNumId w:val="29"/>
  </w:num>
  <w:num w:numId="15">
    <w:abstractNumId w:val="44"/>
  </w:num>
  <w:num w:numId="16">
    <w:abstractNumId w:val="13"/>
  </w:num>
  <w:num w:numId="17">
    <w:abstractNumId w:val="15"/>
  </w:num>
  <w:num w:numId="18">
    <w:abstractNumId w:val="16"/>
  </w:num>
  <w:num w:numId="19">
    <w:abstractNumId w:val="6"/>
  </w:num>
  <w:num w:numId="20">
    <w:abstractNumId w:val="34"/>
  </w:num>
  <w:num w:numId="21">
    <w:abstractNumId w:val="39"/>
  </w:num>
  <w:num w:numId="22">
    <w:abstractNumId w:val="26"/>
  </w:num>
  <w:num w:numId="23">
    <w:abstractNumId w:val="11"/>
  </w:num>
  <w:num w:numId="24">
    <w:abstractNumId w:val="46"/>
  </w:num>
  <w:num w:numId="25">
    <w:abstractNumId w:val="33"/>
  </w:num>
  <w:num w:numId="26">
    <w:abstractNumId w:val="28"/>
  </w:num>
  <w:num w:numId="27">
    <w:abstractNumId w:val="4"/>
  </w:num>
  <w:num w:numId="28">
    <w:abstractNumId w:val="14"/>
  </w:num>
  <w:num w:numId="29">
    <w:abstractNumId w:val="0"/>
  </w:num>
  <w:num w:numId="30">
    <w:abstractNumId w:val="10"/>
  </w:num>
  <w:num w:numId="31">
    <w:abstractNumId w:val="38"/>
  </w:num>
  <w:num w:numId="32">
    <w:abstractNumId w:val="20"/>
  </w:num>
  <w:num w:numId="33">
    <w:abstractNumId w:val="9"/>
  </w:num>
  <w:num w:numId="34">
    <w:abstractNumId w:val="22"/>
  </w:num>
  <w:num w:numId="35">
    <w:abstractNumId w:val="37"/>
  </w:num>
  <w:num w:numId="36">
    <w:abstractNumId w:val="41"/>
  </w:num>
  <w:num w:numId="37">
    <w:abstractNumId w:val="12"/>
  </w:num>
  <w:num w:numId="38">
    <w:abstractNumId w:val="1"/>
  </w:num>
  <w:num w:numId="39">
    <w:abstractNumId w:val="3"/>
  </w:num>
  <w:num w:numId="40">
    <w:abstractNumId w:val="2"/>
  </w:num>
  <w:num w:numId="41">
    <w:abstractNumId w:val="32"/>
  </w:num>
  <w:num w:numId="42">
    <w:abstractNumId w:val="31"/>
  </w:num>
  <w:num w:numId="43">
    <w:abstractNumId w:val="25"/>
  </w:num>
  <w:num w:numId="44">
    <w:abstractNumId w:val="7"/>
  </w:num>
  <w:num w:numId="45">
    <w:abstractNumId w:val="17"/>
  </w:num>
  <w:num w:numId="46">
    <w:abstractNumId w:val="21"/>
  </w:num>
  <w:num w:numId="47">
    <w:abstractNumId w:val="19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attachedTemplate r:id="rId1"/>
  <w:defaultTabStop w:val="708"/>
  <w:hyphenationZone w:val="425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B0A56"/>
    <w:rsid w:val="000000EC"/>
    <w:rsid w:val="0000239F"/>
    <w:rsid w:val="00005A26"/>
    <w:rsid w:val="0000662D"/>
    <w:rsid w:val="000070D4"/>
    <w:rsid w:val="00007D5A"/>
    <w:rsid w:val="00011362"/>
    <w:rsid w:val="00012021"/>
    <w:rsid w:val="00012F51"/>
    <w:rsid w:val="000134B2"/>
    <w:rsid w:val="00013E22"/>
    <w:rsid w:val="0001408F"/>
    <w:rsid w:val="00014BE0"/>
    <w:rsid w:val="00014FCA"/>
    <w:rsid w:val="00015DE3"/>
    <w:rsid w:val="00016B59"/>
    <w:rsid w:val="0001722C"/>
    <w:rsid w:val="00017F77"/>
    <w:rsid w:val="00020626"/>
    <w:rsid w:val="00020979"/>
    <w:rsid w:val="00022980"/>
    <w:rsid w:val="00022DCD"/>
    <w:rsid w:val="00023718"/>
    <w:rsid w:val="000237F0"/>
    <w:rsid w:val="00023D25"/>
    <w:rsid w:val="0002577C"/>
    <w:rsid w:val="000259B7"/>
    <w:rsid w:val="00026052"/>
    <w:rsid w:val="0002692F"/>
    <w:rsid w:val="000269C4"/>
    <w:rsid w:val="000300D5"/>
    <w:rsid w:val="00030D42"/>
    <w:rsid w:val="00032E91"/>
    <w:rsid w:val="00033C39"/>
    <w:rsid w:val="00035781"/>
    <w:rsid w:val="0003689E"/>
    <w:rsid w:val="000377C2"/>
    <w:rsid w:val="00037912"/>
    <w:rsid w:val="00040464"/>
    <w:rsid w:val="000404F6"/>
    <w:rsid w:val="0004061A"/>
    <w:rsid w:val="000407E2"/>
    <w:rsid w:val="000407EB"/>
    <w:rsid w:val="0004080C"/>
    <w:rsid w:val="0004327C"/>
    <w:rsid w:val="000439DF"/>
    <w:rsid w:val="00043B34"/>
    <w:rsid w:val="0004601A"/>
    <w:rsid w:val="00047205"/>
    <w:rsid w:val="00047516"/>
    <w:rsid w:val="00047B9A"/>
    <w:rsid w:val="00047C01"/>
    <w:rsid w:val="00047C9D"/>
    <w:rsid w:val="0005045A"/>
    <w:rsid w:val="0005054F"/>
    <w:rsid w:val="00050CDD"/>
    <w:rsid w:val="00051480"/>
    <w:rsid w:val="00051AB4"/>
    <w:rsid w:val="00051DEB"/>
    <w:rsid w:val="000522B9"/>
    <w:rsid w:val="000539D1"/>
    <w:rsid w:val="000543C0"/>
    <w:rsid w:val="00054975"/>
    <w:rsid w:val="00055166"/>
    <w:rsid w:val="00056844"/>
    <w:rsid w:val="00056C1D"/>
    <w:rsid w:val="00056C5F"/>
    <w:rsid w:val="000574F8"/>
    <w:rsid w:val="0005752D"/>
    <w:rsid w:val="00057ED0"/>
    <w:rsid w:val="00057EDA"/>
    <w:rsid w:val="00060AC7"/>
    <w:rsid w:val="000613D3"/>
    <w:rsid w:val="00061A13"/>
    <w:rsid w:val="0006270E"/>
    <w:rsid w:val="0006337B"/>
    <w:rsid w:val="00064291"/>
    <w:rsid w:val="000644F9"/>
    <w:rsid w:val="00064696"/>
    <w:rsid w:val="0006560B"/>
    <w:rsid w:val="00065803"/>
    <w:rsid w:val="00065B33"/>
    <w:rsid w:val="00065B4E"/>
    <w:rsid w:val="0006658B"/>
    <w:rsid w:val="0007074D"/>
    <w:rsid w:val="00070F18"/>
    <w:rsid w:val="000719CB"/>
    <w:rsid w:val="0007207E"/>
    <w:rsid w:val="0007494C"/>
    <w:rsid w:val="00074962"/>
    <w:rsid w:val="00074E96"/>
    <w:rsid w:val="000755D7"/>
    <w:rsid w:val="00076C8C"/>
    <w:rsid w:val="000805E9"/>
    <w:rsid w:val="0008144E"/>
    <w:rsid w:val="00082F51"/>
    <w:rsid w:val="00084247"/>
    <w:rsid w:val="000843C8"/>
    <w:rsid w:val="000846C7"/>
    <w:rsid w:val="000850CB"/>
    <w:rsid w:val="00086184"/>
    <w:rsid w:val="000863B3"/>
    <w:rsid w:val="000877D9"/>
    <w:rsid w:val="00090258"/>
    <w:rsid w:val="00090589"/>
    <w:rsid w:val="0009060C"/>
    <w:rsid w:val="00091944"/>
    <w:rsid w:val="0009205B"/>
    <w:rsid w:val="000922E2"/>
    <w:rsid w:val="0009285B"/>
    <w:rsid w:val="00092A05"/>
    <w:rsid w:val="00094649"/>
    <w:rsid w:val="00094977"/>
    <w:rsid w:val="00097893"/>
    <w:rsid w:val="000A0C0F"/>
    <w:rsid w:val="000A1976"/>
    <w:rsid w:val="000A2A47"/>
    <w:rsid w:val="000A318B"/>
    <w:rsid w:val="000A384D"/>
    <w:rsid w:val="000A3C53"/>
    <w:rsid w:val="000A6549"/>
    <w:rsid w:val="000A672C"/>
    <w:rsid w:val="000A73DF"/>
    <w:rsid w:val="000A7D4B"/>
    <w:rsid w:val="000B0989"/>
    <w:rsid w:val="000B0ECB"/>
    <w:rsid w:val="000B25AF"/>
    <w:rsid w:val="000B28E7"/>
    <w:rsid w:val="000B30DB"/>
    <w:rsid w:val="000B380D"/>
    <w:rsid w:val="000B3C9F"/>
    <w:rsid w:val="000B3E17"/>
    <w:rsid w:val="000B4914"/>
    <w:rsid w:val="000B5823"/>
    <w:rsid w:val="000B6C71"/>
    <w:rsid w:val="000B6CB7"/>
    <w:rsid w:val="000B7763"/>
    <w:rsid w:val="000C154F"/>
    <w:rsid w:val="000C3381"/>
    <w:rsid w:val="000C3B8D"/>
    <w:rsid w:val="000C3E3F"/>
    <w:rsid w:val="000C4405"/>
    <w:rsid w:val="000C48EB"/>
    <w:rsid w:val="000C537D"/>
    <w:rsid w:val="000C5904"/>
    <w:rsid w:val="000D033D"/>
    <w:rsid w:val="000D12E3"/>
    <w:rsid w:val="000D220B"/>
    <w:rsid w:val="000D23D4"/>
    <w:rsid w:val="000D27E0"/>
    <w:rsid w:val="000D7061"/>
    <w:rsid w:val="000E0610"/>
    <w:rsid w:val="000E0E80"/>
    <w:rsid w:val="000E0EB5"/>
    <w:rsid w:val="000E20ED"/>
    <w:rsid w:val="000E335B"/>
    <w:rsid w:val="000E4C62"/>
    <w:rsid w:val="000E4E24"/>
    <w:rsid w:val="000E53C0"/>
    <w:rsid w:val="000E59C8"/>
    <w:rsid w:val="000E5F36"/>
    <w:rsid w:val="000E6636"/>
    <w:rsid w:val="000E70E6"/>
    <w:rsid w:val="000E7E6C"/>
    <w:rsid w:val="000E7E6F"/>
    <w:rsid w:val="000F0312"/>
    <w:rsid w:val="000F061E"/>
    <w:rsid w:val="000F1524"/>
    <w:rsid w:val="000F184E"/>
    <w:rsid w:val="000F18EC"/>
    <w:rsid w:val="000F1987"/>
    <w:rsid w:val="000F1C66"/>
    <w:rsid w:val="000F486A"/>
    <w:rsid w:val="000F5180"/>
    <w:rsid w:val="000F5BFA"/>
    <w:rsid w:val="000F5E9B"/>
    <w:rsid w:val="000F6416"/>
    <w:rsid w:val="000F7AEA"/>
    <w:rsid w:val="001002C8"/>
    <w:rsid w:val="00101F5E"/>
    <w:rsid w:val="0010285B"/>
    <w:rsid w:val="00103BD3"/>
    <w:rsid w:val="00103E08"/>
    <w:rsid w:val="0010447E"/>
    <w:rsid w:val="0010550E"/>
    <w:rsid w:val="0010710B"/>
    <w:rsid w:val="0011068B"/>
    <w:rsid w:val="00110C7A"/>
    <w:rsid w:val="001113F9"/>
    <w:rsid w:val="001116AF"/>
    <w:rsid w:val="0011277B"/>
    <w:rsid w:val="00112E51"/>
    <w:rsid w:val="0011375E"/>
    <w:rsid w:val="001139BA"/>
    <w:rsid w:val="00115AFE"/>
    <w:rsid w:val="00115D76"/>
    <w:rsid w:val="0011635F"/>
    <w:rsid w:val="001169A7"/>
    <w:rsid w:val="00116C20"/>
    <w:rsid w:val="00116C70"/>
    <w:rsid w:val="00117E38"/>
    <w:rsid w:val="00121A1C"/>
    <w:rsid w:val="001226A8"/>
    <w:rsid w:val="0012300A"/>
    <w:rsid w:val="0012364A"/>
    <w:rsid w:val="001257F6"/>
    <w:rsid w:val="00126061"/>
    <w:rsid w:val="0012753D"/>
    <w:rsid w:val="00127951"/>
    <w:rsid w:val="00127BC4"/>
    <w:rsid w:val="0013021F"/>
    <w:rsid w:val="00132E76"/>
    <w:rsid w:val="00134155"/>
    <w:rsid w:val="00134763"/>
    <w:rsid w:val="001351C8"/>
    <w:rsid w:val="00135376"/>
    <w:rsid w:val="00135D5D"/>
    <w:rsid w:val="00136C94"/>
    <w:rsid w:val="00137879"/>
    <w:rsid w:val="00140467"/>
    <w:rsid w:val="0014070C"/>
    <w:rsid w:val="0014072F"/>
    <w:rsid w:val="00141611"/>
    <w:rsid w:val="00141B66"/>
    <w:rsid w:val="0014214A"/>
    <w:rsid w:val="001425E9"/>
    <w:rsid w:val="0014301D"/>
    <w:rsid w:val="001460C0"/>
    <w:rsid w:val="00146864"/>
    <w:rsid w:val="00146C4F"/>
    <w:rsid w:val="0014782A"/>
    <w:rsid w:val="001502DE"/>
    <w:rsid w:val="00150502"/>
    <w:rsid w:val="00150845"/>
    <w:rsid w:val="00150950"/>
    <w:rsid w:val="00150ACE"/>
    <w:rsid w:val="00150BD6"/>
    <w:rsid w:val="00151558"/>
    <w:rsid w:val="00153DB9"/>
    <w:rsid w:val="001552DC"/>
    <w:rsid w:val="00155F77"/>
    <w:rsid w:val="0015607D"/>
    <w:rsid w:val="0015732B"/>
    <w:rsid w:val="00157929"/>
    <w:rsid w:val="00157B51"/>
    <w:rsid w:val="00157C43"/>
    <w:rsid w:val="00157F08"/>
    <w:rsid w:val="00160F9B"/>
    <w:rsid w:val="001617C4"/>
    <w:rsid w:val="00162109"/>
    <w:rsid w:val="001622EC"/>
    <w:rsid w:val="001627A3"/>
    <w:rsid w:val="00163150"/>
    <w:rsid w:val="00163F0C"/>
    <w:rsid w:val="001655C2"/>
    <w:rsid w:val="00165625"/>
    <w:rsid w:val="00167B3E"/>
    <w:rsid w:val="0017000B"/>
    <w:rsid w:val="00170178"/>
    <w:rsid w:val="00170184"/>
    <w:rsid w:val="00172079"/>
    <w:rsid w:val="00172A7D"/>
    <w:rsid w:val="00173003"/>
    <w:rsid w:val="00173717"/>
    <w:rsid w:val="001746E4"/>
    <w:rsid w:val="00174C3B"/>
    <w:rsid w:val="0017555D"/>
    <w:rsid w:val="00175919"/>
    <w:rsid w:val="001763D2"/>
    <w:rsid w:val="00176B48"/>
    <w:rsid w:val="001774B1"/>
    <w:rsid w:val="00181695"/>
    <w:rsid w:val="00183049"/>
    <w:rsid w:val="00183EFC"/>
    <w:rsid w:val="0018414A"/>
    <w:rsid w:val="00184A1F"/>
    <w:rsid w:val="00185839"/>
    <w:rsid w:val="00186294"/>
    <w:rsid w:val="001867C8"/>
    <w:rsid w:val="0018766A"/>
    <w:rsid w:val="001878C7"/>
    <w:rsid w:val="001904FD"/>
    <w:rsid w:val="00190886"/>
    <w:rsid w:val="00191E7D"/>
    <w:rsid w:val="0019292D"/>
    <w:rsid w:val="00192DE1"/>
    <w:rsid w:val="001935EF"/>
    <w:rsid w:val="00194191"/>
    <w:rsid w:val="00194A82"/>
    <w:rsid w:val="00195718"/>
    <w:rsid w:val="001957B5"/>
    <w:rsid w:val="001960A6"/>
    <w:rsid w:val="00196574"/>
    <w:rsid w:val="00196B5A"/>
    <w:rsid w:val="00196F8D"/>
    <w:rsid w:val="00196FBE"/>
    <w:rsid w:val="00196FC6"/>
    <w:rsid w:val="001A01B6"/>
    <w:rsid w:val="001A026B"/>
    <w:rsid w:val="001A0C7F"/>
    <w:rsid w:val="001A0E20"/>
    <w:rsid w:val="001A10CD"/>
    <w:rsid w:val="001A1661"/>
    <w:rsid w:val="001A174B"/>
    <w:rsid w:val="001A1864"/>
    <w:rsid w:val="001A1DFD"/>
    <w:rsid w:val="001A2198"/>
    <w:rsid w:val="001A2328"/>
    <w:rsid w:val="001A33D8"/>
    <w:rsid w:val="001A4F39"/>
    <w:rsid w:val="001A59C2"/>
    <w:rsid w:val="001A6B2C"/>
    <w:rsid w:val="001A73D0"/>
    <w:rsid w:val="001B05AF"/>
    <w:rsid w:val="001B105C"/>
    <w:rsid w:val="001B2C43"/>
    <w:rsid w:val="001B2E99"/>
    <w:rsid w:val="001B6897"/>
    <w:rsid w:val="001B6A3F"/>
    <w:rsid w:val="001B76E3"/>
    <w:rsid w:val="001B778F"/>
    <w:rsid w:val="001C06BC"/>
    <w:rsid w:val="001C0923"/>
    <w:rsid w:val="001C2677"/>
    <w:rsid w:val="001C4DD9"/>
    <w:rsid w:val="001C54B4"/>
    <w:rsid w:val="001C5629"/>
    <w:rsid w:val="001C5F39"/>
    <w:rsid w:val="001C797E"/>
    <w:rsid w:val="001D01EA"/>
    <w:rsid w:val="001D12CF"/>
    <w:rsid w:val="001D286F"/>
    <w:rsid w:val="001D326C"/>
    <w:rsid w:val="001D408D"/>
    <w:rsid w:val="001D526C"/>
    <w:rsid w:val="001D54EA"/>
    <w:rsid w:val="001D5996"/>
    <w:rsid w:val="001D771F"/>
    <w:rsid w:val="001E02D8"/>
    <w:rsid w:val="001E0A05"/>
    <w:rsid w:val="001E16C6"/>
    <w:rsid w:val="001E2552"/>
    <w:rsid w:val="001E41E9"/>
    <w:rsid w:val="001E4D89"/>
    <w:rsid w:val="001E5465"/>
    <w:rsid w:val="001E5E58"/>
    <w:rsid w:val="001E6D40"/>
    <w:rsid w:val="001E6E15"/>
    <w:rsid w:val="001F0231"/>
    <w:rsid w:val="001F04F3"/>
    <w:rsid w:val="001F1B7D"/>
    <w:rsid w:val="001F1CC6"/>
    <w:rsid w:val="001F3205"/>
    <w:rsid w:val="001F3EA1"/>
    <w:rsid w:val="001F6050"/>
    <w:rsid w:val="001F6AE7"/>
    <w:rsid w:val="001F7938"/>
    <w:rsid w:val="001F7E62"/>
    <w:rsid w:val="00200200"/>
    <w:rsid w:val="002016ED"/>
    <w:rsid w:val="00203405"/>
    <w:rsid w:val="002040BA"/>
    <w:rsid w:val="00205538"/>
    <w:rsid w:val="00205E71"/>
    <w:rsid w:val="00206458"/>
    <w:rsid w:val="002067DF"/>
    <w:rsid w:val="00207503"/>
    <w:rsid w:val="00207B6A"/>
    <w:rsid w:val="002110D7"/>
    <w:rsid w:val="002125DD"/>
    <w:rsid w:val="0021317F"/>
    <w:rsid w:val="002131A2"/>
    <w:rsid w:val="002135FE"/>
    <w:rsid w:val="0021362F"/>
    <w:rsid w:val="00213A75"/>
    <w:rsid w:val="00213CC9"/>
    <w:rsid w:val="002157BE"/>
    <w:rsid w:val="00215AAF"/>
    <w:rsid w:val="00216060"/>
    <w:rsid w:val="00216BE2"/>
    <w:rsid w:val="00216C32"/>
    <w:rsid w:val="002200B0"/>
    <w:rsid w:val="0022157F"/>
    <w:rsid w:val="00222165"/>
    <w:rsid w:val="002222CE"/>
    <w:rsid w:val="00223A03"/>
    <w:rsid w:val="00223A8B"/>
    <w:rsid w:val="00224E4C"/>
    <w:rsid w:val="00227210"/>
    <w:rsid w:val="002276C7"/>
    <w:rsid w:val="0023081C"/>
    <w:rsid w:val="002313CF"/>
    <w:rsid w:val="00232F7A"/>
    <w:rsid w:val="0023317C"/>
    <w:rsid w:val="002339F2"/>
    <w:rsid w:val="00233E48"/>
    <w:rsid w:val="0023452D"/>
    <w:rsid w:val="00234A0B"/>
    <w:rsid w:val="00234E36"/>
    <w:rsid w:val="00236385"/>
    <w:rsid w:val="00236D18"/>
    <w:rsid w:val="00240619"/>
    <w:rsid w:val="00241A53"/>
    <w:rsid w:val="00241C3A"/>
    <w:rsid w:val="00241E2C"/>
    <w:rsid w:val="00242552"/>
    <w:rsid w:val="0024280A"/>
    <w:rsid w:val="00243A20"/>
    <w:rsid w:val="002441BC"/>
    <w:rsid w:val="002447D0"/>
    <w:rsid w:val="00245288"/>
    <w:rsid w:val="0024648E"/>
    <w:rsid w:val="00246E65"/>
    <w:rsid w:val="00250819"/>
    <w:rsid w:val="00250A63"/>
    <w:rsid w:val="00250ACE"/>
    <w:rsid w:val="0025102E"/>
    <w:rsid w:val="00251E6F"/>
    <w:rsid w:val="002536DD"/>
    <w:rsid w:val="00254E5E"/>
    <w:rsid w:val="00254EE3"/>
    <w:rsid w:val="002553FD"/>
    <w:rsid w:val="00255627"/>
    <w:rsid w:val="00255E61"/>
    <w:rsid w:val="00256F96"/>
    <w:rsid w:val="00260F03"/>
    <w:rsid w:val="002614CE"/>
    <w:rsid w:val="002616F2"/>
    <w:rsid w:val="00261733"/>
    <w:rsid w:val="002617C3"/>
    <w:rsid w:val="00261F55"/>
    <w:rsid w:val="00262511"/>
    <w:rsid w:val="0026316B"/>
    <w:rsid w:val="00263700"/>
    <w:rsid w:val="002638D8"/>
    <w:rsid w:val="00263D29"/>
    <w:rsid w:val="0026546F"/>
    <w:rsid w:val="0026599F"/>
    <w:rsid w:val="00265CAC"/>
    <w:rsid w:val="00266122"/>
    <w:rsid w:val="00266C4D"/>
    <w:rsid w:val="00267E2D"/>
    <w:rsid w:val="0027193F"/>
    <w:rsid w:val="002720FC"/>
    <w:rsid w:val="002725DC"/>
    <w:rsid w:val="00272E6A"/>
    <w:rsid w:val="00272E7A"/>
    <w:rsid w:val="002730C2"/>
    <w:rsid w:val="002734C4"/>
    <w:rsid w:val="0027376F"/>
    <w:rsid w:val="00275866"/>
    <w:rsid w:val="00276A1E"/>
    <w:rsid w:val="00280E89"/>
    <w:rsid w:val="0028107B"/>
    <w:rsid w:val="0028142E"/>
    <w:rsid w:val="002816CA"/>
    <w:rsid w:val="0028197A"/>
    <w:rsid w:val="002822F5"/>
    <w:rsid w:val="0028274C"/>
    <w:rsid w:val="0028453E"/>
    <w:rsid w:val="00285650"/>
    <w:rsid w:val="00285C37"/>
    <w:rsid w:val="0028664B"/>
    <w:rsid w:val="00286EF8"/>
    <w:rsid w:val="002876FA"/>
    <w:rsid w:val="0029086F"/>
    <w:rsid w:val="00290ADE"/>
    <w:rsid w:val="00290DBB"/>
    <w:rsid w:val="0029105F"/>
    <w:rsid w:val="00291959"/>
    <w:rsid w:val="002920C7"/>
    <w:rsid w:val="002938CB"/>
    <w:rsid w:val="002939A9"/>
    <w:rsid w:val="002940E4"/>
    <w:rsid w:val="00294605"/>
    <w:rsid w:val="00295F0B"/>
    <w:rsid w:val="0029693F"/>
    <w:rsid w:val="00296BCB"/>
    <w:rsid w:val="00297356"/>
    <w:rsid w:val="002A16C0"/>
    <w:rsid w:val="002A1A9E"/>
    <w:rsid w:val="002A22F5"/>
    <w:rsid w:val="002A3569"/>
    <w:rsid w:val="002A5350"/>
    <w:rsid w:val="002A55A7"/>
    <w:rsid w:val="002A5D12"/>
    <w:rsid w:val="002A6834"/>
    <w:rsid w:val="002A6878"/>
    <w:rsid w:val="002A6C1D"/>
    <w:rsid w:val="002A72FC"/>
    <w:rsid w:val="002A74D0"/>
    <w:rsid w:val="002A7CD4"/>
    <w:rsid w:val="002A7F7D"/>
    <w:rsid w:val="002B0021"/>
    <w:rsid w:val="002B0035"/>
    <w:rsid w:val="002B0E20"/>
    <w:rsid w:val="002B1AF7"/>
    <w:rsid w:val="002B281B"/>
    <w:rsid w:val="002B3BBA"/>
    <w:rsid w:val="002B40A4"/>
    <w:rsid w:val="002B443D"/>
    <w:rsid w:val="002B4E0C"/>
    <w:rsid w:val="002B69AA"/>
    <w:rsid w:val="002B6CEC"/>
    <w:rsid w:val="002B7FE0"/>
    <w:rsid w:val="002C1471"/>
    <w:rsid w:val="002C16DA"/>
    <w:rsid w:val="002C3FDA"/>
    <w:rsid w:val="002C511A"/>
    <w:rsid w:val="002C5BAC"/>
    <w:rsid w:val="002C6F82"/>
    <w:rsid w:val="002D03EF"/>
    <w:rsid w:val="002D1E9E"/>
    <w:rsid w:val="002D2403"/>
    <w:rsid w:val="002D3184"/>
    <w:rsid w:val="002D32B5"/>
    <w:rsid w:val="002D3902"/>
    <w:rsid w:val="002D3FDB"/>
    <w:rsid w:val="002D60D4"/>
    <w:rsid w:val="002D6F10"/>
    <w:rsid w:val="002D79AF"/>
    <w:rsid w:val="002E03DA"/>
    <w:rsid w:val="002E057B"/>
    <w:rsid w:val="002E09F3"/>
    <w:rsid w:val="002E21BA"/>
    <w:rsid w:val="002E49EE"/>
    <w:rsid w:val="002E5898"/>
    <w:rsid w:val="002E7096"/>
    <w:rsid w:val="002E714D"/>
    <w:rsid w:val="002E75B0"/>
    <w:rsid w:val="002F0976"/>
    <w:rsid w:val="002F0A8F"/>
    <w:rsid w:val="002F3432"/>
    <w:rsid w:val="002F5456"/>
    <w:rsid w:val="002F5B1D"/>
    <w:rsid w:val="002F5E8A"/>
    <w:rsid w:val="002F6130"/>
    <w:rsid w:val="002F643A"/>
    <w:rsid w:val="002F689B"/>
    <w:rsid w:val="002F7769"/>
    <w:rsid w:val="0030081D"/>
    <w:rsid w:val="00300F8F"/>
    <w:rsid w:val="00301AF0"/>
    <w:rsid w:val="00301D0D"/>
    <w:rsid w:val="003034C8"/>
    <w:rsid w:val="003035F2"/>
    <w:rsid w:val="003038EA"/>
    <w:rsid w:val="00303BB4"/>
    <w:rsid w:val="00304618"/>
    <w:rsid w:val="003060FA"/>
    <w:rsid w:val="003061EC"/>
    <w:rsid w:val="00306496"/>
    <w:rsid w:val="00307235"/>
    <w:rsid w:val="003077C9"/>
    <w:rsid w:val="003100FC"/>
    <w:rsid w:val="0031077B"/>
    <w:rsid w:val="00310D89"/>
    <w:rsid w:val="0031301F"/>
    <w:rsid w:val="00313BD6"/>
    <w:rsid w:val="00315084"/>
    <w:rsid w:val="00316DD1"/>
    <w:rsid w:val="00317758"/>
    <w:rsid w:val="00317CF1"/>
    <w:rsid w:val="00317FD3"/>
    <w:rsid w:val="00320312"/>
    <w:rsid w:val="003203CD"/>
    <w:rsid w:val="00320983"/>
    <w:rsid w:val="00320D70"/>
    <w:rsid w:val="00321BBC"/>
    <w:rsid w:val="00323E0C"/>
    <w:rsid w:val="003251FA"/>
    <w:rsid w:val="003255C7"/>
    <w:rsid w:val="0032599E"/>
    <w:rsid w:val="00326365"/>
    <w:rsid w:val="003264CA"/>
    <w:rsid w:val="00326A7A"/>
    <w:rsid w:val="00327244"/>
    <w:rsid w:val="003272E0"/>
    <w:rsid w:val="0032732D"/>
    <w:rsid w:val="0033078D"/>
    <w:rsid w:val="00330F67"/>
    <w:rsid w:val="0033111C"/>
    <w:rsid w:val="00331285"/>
    <w:rsid w:val="00331462"/>
    <w:rsid w:val="00334018"/>
    <w:rsid w:val="0033445E"/>
    <w:rsid w:val="00335C58"/>
    <w:rsid w:val="00336DB2"/>
    <w:rsid w:val="00340A18"/>
    <w:rsid w:val="00340C66"/>
    <w:rsid w:val="003411FD"/>
    <w:rsid w:val="00341A69"/>
    <w:rsid w:val="00342AD4"/>
    <w:rsid w:val="00343491"/>
    <w:rsid w:val="00344F33"/>
    <w:rsid w:val="00344F81"/>
    <w:rsid w:val="003467D3"/>
    <w:rsid w:val="00346E2E"/>
    <w:rsid w:val="00347577"/>
    <w:rsid w:val="003477A0"/>
    <w:rsid w:val="00347B50"/>
    <w:rsid w:val="00350E16"/>
    <w:rsid w:val="00351450"/>
    <w:rsid w:val="00352396"/>
    <w:rsid w:val="00356F3C"/>
    <w:rsid w:val="003576C9"/>
    <w:rsid w:val="00361934"/>
    <w:rsid w:val="00362A5E"/>
    <w:rsid w:val="003630E8"/>
    <w:rsid w:val="003633C8"/>
    <w:rsid w:val="00363C8C"/>
    <w:rsid w:val="0036491D"/>
    <w:rsid w:val="003662F8"/>
    <w:rsid w:val="00366617"/>
    <w:rsid w:val="00366752"/>
    <w:rsid w:val="00366F4A"/>
    <w:rsid w:val="0036713B"/>
    <w:rsid w:val="003674B2"/>
    <w:rsid w:val="00370069"/>
    <w:rsid w:val="003701E3"/>
    <w:rsid w:val="003713CD"/>
    <w:rsid w:val="003714E4"/>
    <w:rsid w:val="003716D5"/>
    <w:rsid w:val="00371D95"/>
    <w:rsid w:val="003724C8"/>
    <w:rsid w:val="00372FF1"/>
    <w:rsid w:val="0037370E"/>
    <w:rsid w:val="00374698"/>
    <w:rsid w:val="00374C40"/>
    <w:rsid w:val="00375750"/>
    <w:rsid w:val="00375AB9"/>
    <w:rsid w:val="00375D55"/>
    <w:rsid w:val="003762A6"/>
    <w:rsid w:val="00377B11"/>
    <w:rsid w:val="00377E15"/>
    <w:rsid w:val="0038067F"/>
    <w:rsid w:val="00381A9D"/>
    <w:rsid w:val="00382C5A"/>
    <w:rsid w:val="00383129"/>
    <w:rsid w:val="00384CA2"/>
    <w:rsid w:val="003851F5"/>
    <w:rsid w:val="0038600E"/>
    <w:rsid w:val="003869F4"/>
    <w:rsid w:val="00386C0C"/>
    <w:rsid w:val="00386F8D"/>
    <w:rsid w:val="0039027D"/>
    <w:rsid w:val="00390CDF"/>
    <w:rsid w:val="003926B1"/>
    <w:rsid w:val="00393901"/>
    <w:rsid w:val="00393968"/>
    <w:rsid w:val="00393C05"/>
    <w:rsid w:val="0039581A"/>
    <w:rsid w:val="003A1D40"/>
    <w:rsid w:val="003A3018"/>
    <w:rsid w:val="003A4607"/>
    <w:rsid w:val="003A57DE"/>
    <w:rsid w:val="003A5D65"/>
    <w:rsid w:val="003A6BAE"/>
    <w:rsid w:val="003A72B2"/>
    <w:rsid w:val="003B0570"/>
    <w:rsid w:val="003B1179"/>
    <w:rsid w:val="003B18AB"/>
    <w:rsid w:val="003B254E"/>
    <w:rsid w:val="003B2DCA"/>
    <w:rsid w:val="003B2F7C"/>
    <w:rsid w:val="003B3E83"/>
    <w:rsid w:val="003B42C5"/>
    <w:rsid w:val="003B49A7"/>
    <w:rsid w:val="003B4C4B"/>
    <w:rsid w:val="003B4F36"/>
    <w:rsid w:val="003B54CB"/>
    <w:rsid w:val="003B5C5D"/>
    <w:rsid w:val="003B7351"/>
    <w:rsid w:val="003B7474"/>
    <w:rsid w:val="003B766E"/>
    <w:rsid w:val="003B79A4"/>
    <w:rsid w:val="003C0444"/>
    <w:rsid w:val="003C1852"/>
    <w:rsid w:val="003C1B0C"/>
    <w:rsid w:val="003C1C22"/>
    <w:rsid w:val="003C1F64"/>
    <w:rsid w:val="003C232C"/>
    <w:rsid w:val="003C43E9"/>
    <w:rsid w:val="003C4843"/>
    <w:rsid w:val="003C4DB6"/>
    <w:rsid w:val="003C5DE6"/>
    <w:rsid w:val="003C5F32"/>
    <w:rsid w:val="003C6565"/>
    <w:rsid w:val="003D1F4E"/>
    <w:rsid w:val="003D2D37"/>
    <w:rsid w:val="003D7DD7"/>
    <w:rsid w:val="003D7E56"/>
    <w:rsid w:val="003E0957"/>
    <w:rsid w:val="003E0A42"/>
    <w:rsid w:val="003E12A7"/>
    <w:rsid w:val="003E2334"/>
    <w:rsid w:val="003E359C"/>
    <w:rsid w:val="003E3A9E"/>
    <w:rsid w:val="003E44A3"/>
    <w:rsid w:val="003E4791"/>
    <w:rsid w:val="003E4D5A"/>
    <w:rsid w:val="003E525B"/>
    <w:rsid w:val="003E527B"/>
    <w:rsid w:val="003E697D"/>
    <w:rsid w:val="003E7405"/>
    <w:rsid w:val="003E7CA5"/>
    <w:rsid w:val="003F01FF"/>
    <w:rsid w:val="003F056F"/>
    <w:rsid w:val="003F0B42"/>
    <w:rsid w:val="003F1298"/>
    <w:rsid w:val="003F5271"/>
    <w:rsid w:val="003F58E0"/>
    <w:rsid w:val="003F5B95"/>
    <w:rsid w:val="003F5E28"/>
    <w:rsid w:val="003F6954"/>
    <w:rsid w:val="003F6A6E"/>
    <w:rsid w:val="003F75B7"/>
    <w:rsid w:val="00400295"/>
    <w:rsid w:val="004011FE"/>
    <w:rsid w:val="004043E4"/>
    <w:rsid w:val="00404D1E"/>
    <w:rsid w:val="00405C7E"/>
    <w:rsid w:val="004065A8"/>
    <w:rsid w:val="004069AC"/>
    <w:rsid w:val="004069D9"/>
    <w:rsid w:val="00406AFE"/>
    <w:rsid w:val="00406D67"/>
    <w:rsid w:val="004073AC"/>
    <w:rsid w:val="00410BBE"/>
    <w:rsid w:val="00410CE6"/>
    <w:rsid w:val="00411576"/>
    <w:rsid w:val="00412453"/>
    <w:rsid w:val="004130EB"/>
    <w:rsid w:val="00414AFD"/>
    <w:rsid w:val="0041542C"/>
    <w:rsid w:val="00415A49"/>
    <w:rsid w:val="00417A4B"/>
    <w:rsid w:val="004204BF"/>
    <w:rsid w:val="0042106C"/>
    <w:rsid w:val="0042109A"/>
    <w:rsid w:val="004211C2"/>
    <w:rsid w:val="004222F2"/>
    <w:rsid w:val="00422457"/>
    <w:rsid w:val="00423770"/>
    <w:rsid w:val="00423B28"/>
    <w:rsid w:val="00424B44"/>
    <w:rsid w:val="00425374"/>
    <w:rsid w:val="004254FB"/>
    <w:rsid w:val="00425E34"/>
    <w:rsid w:val="0042681E"/>
    <w:rsid w:val="00426875"/>
    <w:rsid w:val="00426A6F"/>
    <w:rsid w:val="00426B97"/>
    <w:rsid w:val="00426CC0"/>
    <w:rsid w:val="004275DF"/>
    <w:rsid w:val="004301EC"/>
    <w:rsid w:val="00431CDE"/>
    <w:rsid w:val="00432018"/>
    <w:rsid w:val="0043247C"/>
    <w:rsid w:val="00432855"/>
    <w:rsid w:val="004333B0"/>
    <w:rsid w:val="0043404D"/>
    <w:rsid w:val="004344EC"/>
    <w:rsid w:val="004345D7"/>
    <w:rsid w:val="00434806"/>
    <w:rsid w:val="00435B67"/>
    <w:rsid w:val="004413D9"/>
    <w:rsid w:val="004418E3"/>
    <w:rsid w:val="00441FA7"/>
    <w:rsid w:val="00442988"/>
    <w:rsid w:val="0044420D"/>
    <w:rsid w:val="00444888"/>
    <w:rsid w:val="00444981"/>
    <w:rsid w:val="00445C27"/>
    <w:rsid w:val="00445C30"/>
    <w:rsid w:val="004467D8"/>
    <w:rsid w:val="004503A4"/>
    <w:rsid w:val="004504BE"/>
    <w:rsid w:val="00450E2C"/>
    <w:rsid w:val="004513D5"/>
    <w:rsid w:val="00452195"/>
    <w:rsid w:val="004522A6"/>
    <w:rsid w:val="004522FF"/>
    <w:rsid w:val="0045290A"/>
    <w:rsid w:val="00453441"/>
    <w:rsid w:val="00453581"/>
    <w:rsid w:val="00455061"/>
    <w:rsid w:val="00457909"/>
    <w:rsid w:val="00460BE9"/>
    <w:rsid w:val="00461E81"/>
    <w:rsid w:val="004622B2"/>
    <w:rsid w:val="00463F42"/>
    <w:rsid w:val="0046506F"/>
    <w:rsid w:val="004651DD"/>
    <w:rsid w:val="00466E3D"/>
    <w:rsid w:val="00467265"/>
    <w:rsid w:val="0047025C"/>
    <w:rsid w:val="0047058D"/>
    <w:rsid w:val="00472051"/>
    <w:rsid w:val="00472535"/>
    <w:rsid w:val="004733A3"/>
    <w:rsid w:val="004734B8"/>
    <w:rsid w:val="0047586A"/>
    <w:rsid w:val="00480C12"/>
    <w:rsid w:val="004811D6"/>
    <w:rsid w:val="0048132C"/>
    <w:rsid w:val="004817B0"/>
    <w:rsid w:val="00481E82"/>
    <w:rsid w:val="00482471"/>
    <w:rsid w:val="00483138"/>
    <w:rsid w:val="00485045"/>
    <w:rsid w:val="00485D7E"/>
    <w:rsid w:val="00486DCF"/>
    <w:rsid w:val="004874FD"/>
    <w:rsid w:val="004907F6"/>
    <w:rsid w:val="00490EEA"/>
    <w:rsid w:val="00492798"/>
    <w:rsid w:val="00493D9F"/>
    <w:rsid w:val="00493DD1"/>
    <w:rsid w:val="004971B5"/>
    <w:rsid w:val="004972C9"/>
    <w:rsid w:val="00497A5D"/>
    <w:rsid w:val="004A0073"/>
    <w:rsid w:val="004A1560"/>
    <w:rsid w:val="004A2534"/>
    <w:rsid w:val="004A308D"/>
    <w:rsid w:val="004A375B"/>
    <w:rsid w:val="004A3E69"/>
    <w:rsid w:val="004A3EF8"/>
    <w:rsid w:val="004A3F6B"/>
    <w:rsid w:val="004A53E7"/>
    <w:rsid w:val="004A6D46"/>
    <w:rsid w:val="004A7B41"/>
    <w:rsid w:val="004B1443"/>
    <w:rsid w:val="004B1DD3"/>
    <w:rsid w:val="004B21B6"/>
    <w:rsid w:val="004B2AD0"/>
    <w:rsid w:val="004B2E62"/>
    <w:rsid w:val="004B313A"/>
    <w:rsid w:val="004B381B"/>
    <w:rsid w:val="004B3877"/>
    <w:rsid w:val="004B4250"/>
    <w:rsid w:val="004B47DB"/>
    <w:rsid w:val="004B4A90"/>
    <w:rsid w:val="004B4FAF"/>
    <w:rsid w:val="004B52AA"/>
    <w:rsid w:val="004B56AE"/>
    <w:rsid w:val="004B5979"/>
    <w:rsid w:val="004B6153"/>
    <w:rsid w:val="004B6183"/>
    <w:rsid w:val="004B63E5"/>
    <w:rsid w:val="004B6D4F"/>
    <w:rsid w:val="004B6D97"/>
    <w:rsid w:val="004B6DCE"/>
    <w:rsid w:val="004B6FF2"/>
    <w:rsid w:val="004B7301"/>
    <w:rsid w:val="004C12A3"/>
    <w:rsid w:val="004C1E1D"/>
    <w:rsid w:val="004C26B7"/>
    <w:rsid w:val="004C3078"/>
    <w:rsid w:val="004C4095"/>
    <w:rsid w:val="004C4AFA"/>
    <w:rsid w:val="004C5489"/>
    <w:rsid w:val="004C54C9"/>
    <w:rsid w:val="004C5603"/>
    <w:rsid w:val="004C609E"/>
    <w:rsid w:val="004D08F7"/>
    <w:rsid w:val="004D0D40"/>
    <w:rsid w:val="004D0EDF"/>
    <w:rsid w:val="004D11B4"/>
    <w:rsid w:val="004D1718"/>
    <w:rsid w:val="004D18E8"/>
    <w:rsid w:val="004D33C5"/>
    <w:rsid w:val="004D3E60"/>
    <w:rsid w:val="004D5262"/>
    <w:rsid w:val="004D5F2E"/>
    <w:rsid w:val="004D5F3D"/>
    <w:rsid w:val="004D6CE3"/>
    <w:rsid w:val="004D70AE"/>
    <w:rsid w:val="004D7194"/>
    <w:rsid w:val="004E01D7"/>
    <w:rsid w:val="004E0C54"/>
    <w:rsid w:val="004E1C71"/>
    <w:rsid w:val="004E3DAC"/>
    <w:rsid w:val="004E53BF"/>
    <w:rsid w:val="004E5A7C"/>
    <w:rsid w:val="004E5EB9"/>
    <w:rsid w:val="004E625C"/>
    <w:rsid w:val="004E6BEC"/>
    <w:rsid w:val="004E75F2"/>
    <w:rsid w:val="004F01B5"/>
    <w:rsid w:val="004F094B"/>
    <w:rsid w:val="004F0D06"/>
    <w:rsid w:val="004F10CE"/>
    <w:rsid w:val="004F18B6"/>
    <w:rsid w:val="004F1F40"/>
    <w:rsid w:val="004F2169"/>
    <w:rsid w:val="004F21F6"/>
    <w:rsid w:val="004F3883"/>
    <w:rsid w:val="004F5A5D"/>
    <w:rsid w:val="004F5AAA"/>
    <w:rsid w:val="004F5AB6"/>
    <w:rsid w:val="004F606E"/>
    <w:rsid w:val="004F6169"/>
    <w:rsid w:val="004F65F1"/>
    <w:rsid w:val="004F737D"/>
    <w:rsid w:val="0050067A"/>
    <w:rsid w:val="00500A6F"/>
    <w:rsid w:val="00501CDF"/>
    <w:rsid w:val="00502AEE"/>
    <w:rsid w:val="005030BA"/>
    <w:rsid w:val="00503F78"/>
    <w:rsid w:val="00504987"/>
    <w:rsid w:val="005054D9"/>
    <w:rsid w:val="00506238"/>
    <w:rsid w:val="00506239"/>
    <w:rsid w:val="00506A6B"/>
    <w:rsid w:val="00507065"/>
    <w:rsid w:val="00507246"/>
    <w:rsid w:val="0051002C"/>
    <w:rsid w:val="00510414"/>
    <w:rsid w:val="00511A8F"/>
    <w:rsid w:val="00512590"/>
    <w:rsid w:val="00512726"/>
    <w:rsid w:val="005134E8"/>
    <w:rsid w:val="00513C4C"/>
    <w:rsid w:val="00513E8B"/>
    <w:rsid w:val="005143B4"/>
    <w:rsid w:val="00515598"/>
    <w:rsid w:val="00516182"/>
    <w:rsid w:val="00516F4C"/>
    <w:rsid w:val="0051702E"/>
    <w:rsid w:val="005179BD"/>
    <w:rsid w:val="00517B16"/>
    <w:rsid w:val="00517C54"/>
    <w:rsid w:val="00521099"/>
    <w:rsid w:val="005225F0"/>
    <w:rsid w:val="00522C84"/>
    <w:rsid w:val="005230DA"/>
    <w:rsid w:val="00523A19"/>
    <w:rsid w:val="00523D9C"/>
    <w:rsid w:val="00524184"/>
    <w:rsid w:val="0052515D"/>
    <w:rsid w:val="005263AC"/>
    <w:rsid w:val="0052686E"/>
    <w:rsid w:val="00527228"/>
    <w:rsid w:val="00527E72"/>
    <w:rsid w:val="00530248"/>
    <w:rsid w:val="005304EB"/>
    <w:rsid w:val="0053057F"/>
    <w:rsid w:val="00531F03"/>
    <w:rsid w:val="00532032"/>
    <w:rsid w:val="00532888"/>
    <w:rsid w:val="005344DE"/>
    <w:rsid w:val="00534AD3"/>
    <w:rsid w:val="00534D9B"/>
    <w:rsid w:val="00535213"/>
    <w:rsid w:val="00535383"/>
    <w:rsid w:val="00535F2E"/>
    <w:rsid w:val="00536042"/>
    <w:rsid w:val="00537C46"/>
    <w:rsid w:val="005409B4"/>
    <w:rsid w:val="0054114E"/>
    <w:rsid w:val="00541991"/>
    <w:rsid w:val="0054214E"/>
    <w:rsid w:val="00542237"/>
    <w:rsid w:val="00542272"/>
    <w:rsid w:val="00544E24"/>
    <w:rsid w:val="00545733"/>
    <w:rsid w:val="00547092"/>
    <w:rsid w:val="0054731D"/>
    <w:rsid w:val="00550B55"/>
    <w:rsid w:val="00550F93"/>
    <w:rsid w:val="005511ED"/>
    <w:rsid w:val="00551C3B"/>
    <w:rsid w:val="0055221C"/>
    <w:rsid w:val="005523F3"/>
    <w:rsid w:val="00552AB1"/>
    <w:rsid w:val="00552F28"/>
    <w:rsid w:val="00553867"/>
    <w:rsid w:val="00553E61"/>
    <w:rsid w:val="005556CB"/>
    <w:rsid w:val="005557AA"/>
    <w:rsid w:val="0055583E"/>
    <w:rsid w:val="00555E43"/>
    <w:rsid w:val="00556D2B"/>
    <w:rsid w:val="00557C3D"/>
    <w:rsid w:val="00557CA0"/>
    <w:rsid w:val="00560E3E"/>
    <w:rsid w:val="00560F34"/>
    <w:rsid w:val="0056107E"/>
    <w:rsid w:val="00561086"/>
    <w:rsid w:val="00561631"/>
    <w:rsid w:val="00561C32"/>
    <w:rsid w:val="00561C7B"/>
    <w:rsid w:val="005623AB"/>
    <w:rsid w:val="005625BA"/>
    <w:rsid w:val="00562889"/>
    <w:rsid w:val="005631FF"/>
    <w:rsid w:val="00563C4B"/>
    <w:rsid w:val="00564174"/>
    <w:rsid w:val="00565A93"/>
    <w:rsid w:val="00567594"/>
    <w:rsid w:val="005677AB"/>
    <w:rsid w:val="0057136E"/>
    <w:rsid w:val="00571797"/>
    <w:rsid w:val="0057269D"/>
    <w:rsid w:val="00572B27"/>
    <w:rsid w:val="00572B33"/>
    <w:rsid w:val="00572B8B"/>
    <w:rsid w:val="005743A2"/>
    <w:rsid w:val="00575EDC"/>
    <w:rsid w:val="00577A40"/>
    <w:rsid w:val="005804CF"/>
    <w:rsid w:val="00580B5B"/>
    <w:rsid w:val="00581FB8"/>
    <w:rsid w:val="0058259C"/>
    <w:rsid w:val="00582D42"/>
    <w:rsid w:val="00582F36"/>
    <w:rsid w:val="005833E0"/>
    <w:rsid w:val="00583B10"/>
    <w:rsid w:val="00583E01"/>
    <w:rsid w:val="00584E0A"/>
    <w:rsid w:val="00585FB6"/>
    <w:rsid w:val="0058736B"/>
    <w:rsid w:val="00587942"/>
    <w:rsid w:val="00591D8B"/>
    <w:rsid w:val="00591E4C"/>
    <w:rsid w:val="00591FB6"/>
    <w:rsid w:val="00592090"/>
    <w:rsid w:val="00593490"/>
    <w:rsid w:val="00593758"/>
    <w:rsid w:val="005940D1"/>
    <w:rsid w:val="00594B12"/>
    <w:rsid w:val="0059663B"/>
    <w:rsid w:val="00596D45"/>
    <w:rsid w:val="005A0154"/>
    <w:rsid w:val="005A1703"/>
    <w:rsid w:val="005A36BD"/>
    <w:rsid w:val="005A393B"/>
    <w:rsid w:val="005A3CD8"/>
    <w:rsid w:val="005A4907"/>
    <w:rsid w:val="005A6E37"/>
    <w:rsid w:val="005A7B31"/>
    <w:rsid w:val="005A7C60"/>
    <w:rsid w:val="005B0AD5"/>
    <w:rsid w:val="005B15B1"/>
    <w:rsid w:val="005B1790"/>
    <w:rsid w:val="005B26C6"/>
    <w:rsid w:val="005B2D0E"/>
    <w:rsid w:val="005B321E"/>
    <w:rsid w:val="005B3C06"/>
    <w:rsid w:val="005B6108"/>
    <w:rsid w:val="005B7104"/>
    <w:rsid w:val="005B7454"/>
    <w:rsid w:val="005B7474"/>
    <w:rsid w:val="005B7655"/>
    <w:rsid w:val="005C0AA1"/>
    <w:rsid w:val="005C0AF0"/>
    <w:rsid w:val="005C10F6"/>
    <w:rsid w:val="005C1C0F"/>
    <w:rsid w:val="005C4CF0"/>
    <w:rsid w:val="005C4E57"/>
    <w:rsid w:val="005C5822"/>
    <w:rsid w:val="005C6314"/>
    <w:rsid w:val="005C7271"/>
    <w:rsid w:val="005C768B"/>
    <w:rsid w:val="005C7C59"/>
    <w:rsid w:val="005D00AC"/>
    <w:rsid w:val="005D0AB2"/>
    <w:rsid w:val="005D0BF7"/>
    <w:rsid w:val="005D100F"/>
    <w:rsid w:val="005D113D"/>
    <w:rsid w:val="005D1A56"/>
    <w:rsid w:val="005D3946"/>
    <w:rsid w:val="005D48E1"/>
    <w:rsid w:val="005D77E3"/>
    <w:rsid w:val="005D78C0"/>
    <w:rsid w:val="005D7B78"/>
    <w:rsid w:val="005D7ECB"/>
    <w:rsid w:val="005E0657"/>
    <w:rsid w:val="005E0B87"/>
    <w:rsid w:val="005E13A4"/>
    <w:rsid w:val="005E1CB9"/>
    <w:rsid w:val="005E34FF"/>
    <w:rsid w:val="005E3961"/>
    <w:rsid w:val="005E3BBE"/>
    <w:rsid w:val="005E4329"/>
    <w:rsid w:val="005E4D48"/>
    <w:rsid w:val="005E5075"/>
    <w:rsid w:val="005E50A8"/>
    <w:rsid w:val="005E5EA2"/>
    <w:rsid w:val="005E5EE9"/>
    <w:rsid w:val="005F07B1"/>
    <w:rsid w:val="005F11E0"/>
    <w:rsid w:val="005F2D21"/>
    <w:rsid w:val="005F3FAA"/>
    <w:rsid w:val="005F465A"/>
    <w:rsid w:val="005F4F0C"/>
    <w:rsid w:val="00601DCF"/>
    <w:rsid w:val="006024FF"/>
    <w:rsid w:val="00602A7C"/>
    <w:rsid w:val="00602E19"/>
    <w:rsid w:val="00602EAF"/>
    <w:rsid w:val="00603158"/>
    <w:rsid w:val="00603446"/>
    <w:rsid w:val="00603569"/>
    <w:rsid w:val="00605224"/>
    <w:rsid w:val="006056A3"/>
    <w:rsid w:val="006066ED"/>
    <w:rsid w:val="006071C4"/>
    <w:rsid w:val="006072EE"/>
    <w:rsid w:val="00610125"/>
    <w:rsid w:val="006101BE"/>
    <w:rsid w:val="0061075D"/>
    <w:rsid w:val="00610AD3"/>
    <w:rsid w:val="00610E3C"/>
    <w:rsid w:val="006110C7"/>
    <w:rsid w:val="006120DA"/>
    <w:rsid w:val="00612945"/>
    <w:rsid w:val="00612C3B"/>
    <w:rsid w:val="00613052"/>
    <w:rsid w:val="006131DA"/>
    <w:rsid w:val="00613608"/>
    <w:rsid w:val="00613705"/>
    <w:rsid w:val="00613C4E"/>
    <w:rsid w:val="0061634D"/>
    <w:rsid w:val="006166E1"/>
    <w:rsid w:val="00616C4D"/>
    <w:rsid w:val="00616D7F"/>
    <w:rsid w:val="0061700E"/>
    <w:rsid w:val="006170B4"/>
    <w:rsid w:val="006175C4"/>
    <w:rsid w:val="006176BA"/>
    <w:rsid w:val="00621C6F"/>
    <w:rsid w:val="00622265"/>
    <w:rsid w:val="006224C1"/>
    <w:rsid w:val="00622914"/>
    <w:rsid w:val="00624B00"/>
    <w:rsid w:val="00625E4C"/>
    <w:rsid w:val="006261A8"/>
    <w:rsid w:val="006266F7"/>
    <w:rsid w:val="00627868"/>
    <w:rsid w:val="006309B7"/>
    <w:rsid w:val="00631DAD"/>
    <w:rsid w:val="0063266D"/>
    <w:rsid w:val="00633998"/>
    <w:rsid w:val="006349EB"/>
    <w:rsid w:val="00634E96"/>
    <w:rsid w:val="00635B71"/>
    <w:rsid w:val="00635B9F"/>
    <w:rsid w:val="00635C43"/>
    <w:rsid w:val="00636734"/>
    <w:rsid w:val="00637341"/>
    <w:rsid w:val="006373AE"/>
    <w:rsid w:val="00637614"/>
    <w:rsid w:val="00640DB2"/>
    <w:rsid w:val="0064165C"/>
    <w:rsid w:val="006416DB"/>
    <w:rsid w:val="00641B86"/>
    <w:rsid w:val="00641E73"/>
    <w:rsid w:val="006439B4"/>
    <w:rsid w:val="00643CFB"/>
    <w:rsid w:val="006452C6"/>
    <w:rsid w:val="006458C6"/>
    <w:rsid w:val="0064670F"/>
    <w:rsid w:val="00647AF7"/>
    <w:rsid w:val="006504FF"/>
    <w:rsid w:val="00650FAF"/>
    <w:rsid w:val="0065146F"/>
    <w:rsid w:val="006524EC"/>
    <w:rsid w:val="00653A52"/>
    <w:rsid w:val="00656D46"/>
    <w:rsid w:val="006573C2"/>
    <w:rsid w:val="00657CA4"/>
    <w:rsid w:val="00660786"/>
    <w:rsid w:val="006610C4"/>
    <w:rsid w:val="00661EA7"/>
    <w:rsid w:val="00662EC2"/>
    <w:rsid w:val="006633D2"/>
    <w:rsid w:val="00666BA2"/>
    <w:rsid w:val="00667728"/>
    <w:rsid w:val="00667777"/>
    <w:rsid w:val="00670A13"/>
    <w:rsid w:val="00671B76"/>
    <w:rsid w:val="00671BDC"/>
    <w:rsid w:val="006731A4"/>
    <w:rsid w:val="006744C6"/>
    <w:rsid w:val="00675742"/>
    <w:rsid w:val="00676802"/>
    <w:rsid w:val="00677778"/>
    <w:rsid w:val="00680EDC"/>
    <w:rsid w:val="006814B3"/>
    <w:rsid w:val="00682CCA"/>
    <w:rsid w:val="00683A2B"/>
    <w:rsid w:val="00683BE8"/>
    <w:rsid w:val="006841CC"/>
    <w:rsid w:val="00684562"/>
    <w:rsid w:val="0068516F"/>
    <w:rsid w:val="00685F3A"/>
    <w:rsid w:val="00686AD3"/>
    <w:rsid w:val="00687086"/>
    <w:rsid w:val="006900C9"/>
    <w:rsid w:val="00690B7C"/>
    <w:rsid w:val="0069178B"/>
    <w:rsid w:val="00691EB6"/>
    <w:rsid w:val="00692F21"/>
    <w:rsid w:val="00693815"/>
    <w:rsid w:val="00693B36"/>
    <w:rsid w:val="006943BA"/>
    <w:rsid w:val="00694C6B"/>
    <w:rsid w:val="0069540B"/>
    <w:rsid w:val="00695872"/>
    <w:rsid w:val="00696347"/>
    <w:rsid w:val="0069696D"/>
    <w:rsid w:val="006970C9"/>
    <w:rsid w:val="00697531"/>
    <w:rsid w:val="006A3A54"/>
    <w:rsid w:val="006A4521"/>
    <w:rsid w:val="006A5F17"/>
    <w:rsid w:val="006B087C"/>
    <w:rsid w:val="006B12AE"/>
    <w:rsid w:val="006B4588"/>
    <w:rsid w:val="006B4A0C"/>
    <w:rsid w:val="006B4EA6"/>
    <w:rsid w:val="006B4F07"/>
    <w:rsid w:val="006C08BB"/>
    <w:rsid w:val="006C0BE9"/>
    <w:rsid w:val="006C1CE3"/>
    <w:rsid w:val="006C21C5"/>
    <w:rsid w:val="006C25BA"/>
    <w:rsid w:val="006C2BC1"/>
    <w:rsid w:val="006C4D85"/>
    <w:rsid w:val="006C54FC"/>
    <w:rsid w:val="006C755D"/>
    <w:rsid w:val="006D05E0"/>
    <w:rsid w:val="006D127D"/>
    <w:rsid w:val="006D1B14"/>
    <w:rsid w:val="006D26D6"/>
    <w:rsid w:val="006D2BFA"/>
    <w:rsid w:val="006D3092"/>
    <w:rsid w:val="006D37F5"/>
    <w:rsid w:val="006D3987"/>
    <w:rsid w:val="006D4ED0"/>
    <w:rsid w:val="006D5C5B"/>
    <w:rsid w:val="006D60DF"/>
    <w:rsid w:val="006E012A"/>
    <w:rsid w:val="006E0888"/>
    <w:rsid w:val="006E0D91"/>
    <w:rsid w:val="006E0F64"/>
    <w:rsid w:val="006E2249"/>
    <w:rsid w:val="006E3C5B"/>
    <w:rsid w:val="006E4F02"/>
    <w:rsid w:val="006E50DD"/>
    <w:rsid w:val="006E523E"/>
    <w:rsid w:val="006E624B"/>
    <w:rsid w:val="006E7C1F"/>
    <w:rsid w:val="006F0176"/>
    <w:rsid w:val="006F0F3C"/>
    <w:rsid w:val="006F19F6"/>
    <w:rsid w:val="006F30DB"/>
    <w:rsid w:val="006F3520"/>
    <w:rsid w:val="006F3B4E"/>
    <w:rsid w:val="006F52BE"/>
    <w:rsid w:val="006F63FC"/>
    <w:rsid w:val="006F706C"/>
    <w:rsid w:val="0070077C"/>
    <w:rsid w:val="00701BAA"/>
    <w:rsid w:val="00701C70"/>
    <w:rsid w:val="007035FD"/>
    <w:rsid w:val="00703A7F"/>
    <w:rsid w:val="0070484C"/>
    <w:rsid w:val="00707E6C"/>
    <w:rsid w:val="007108A7"/>
    <w:rsid w:val="00711E1B"/>
    <w:rsid w:val="00711EB2"/>
    <w:rsid w:val="00712A83"/>
    <w:rsid w:val="00713472"/>
    <w:rsid w:val="007147A4"/>
    <w:rsid w:val="00714A34"/>
    <w:rsid w:val="00714B3B"/>
    <w:rsid w:val="00716CA7"/>
    <w:rsid w:val="00716D33"/>
    <w:rsid w:val="00717C43"/>
    <w:rsid w:val="00721296"/>
    <w:rsid w:val="00722303"/>
    <w:rsid w:val="00722E42"/>
    <w:rsid w:val="007233C2"/>
    <w:rsid w:val="007240E8"/>
    <w:rsid w:val="00724263"/>
    <w:rsid w:val="00724483"/>
    <w:rsid w:val="00724BBD"/>
    <w:rsid w:val="00724D81"/>
    <w:rsid w:val="00724E89"/>
    <w:rsid w:val="0072514F"/>
    <w:rsid w:val="00725CC2"/>
    <w:rsid w:val="00730B37"/>
    <w:rsid w:val="00731ED0"/>
    <w:rsid w:val="00732F93"/>
    <w:rsid w:val="00733902"/>
    <w:rsid w:val="00733D4A"/>
    <w:rsid w:val="0073435D"/>
    <w:rsid w:val="00734561"/>
    <w:rsid w:val="00735576"/>
    <w:rsid w:val="00736363"/>
    <w:rsid w:val="0073642F"/>
    <w:rsid w:val="0073710C"/>
    <w:rsid w:val="0074019D"/>
    <w:rsid w:val="00741BE0"/>
    <w:rsid w:val="00741D77"/>
    <w:rsid w:val="00742061"/>
    <w:rsid w:val="00743FA8"/>
    <w:rsid w:val="0074410D"/>
    <w:rsid w:val="00744224"/>
    <w:rsid w:val="0074529C"/>
    <w:rsid w:val="00745435"/>
    <w:rsid w:val="00745CAE"/>
    <w:rsid w:val="00750C54"/>
    <w:rsid w:val="00750EA8"/>
    <w:rsid w:val="00751A71"/>
    <w:rsid w:val="0075234F"/>
    <w:rsid w:val="00752571"/>
    <w:rsid w:val="00752CBE"/>
    <w:rsid w:val="00752E00"/>
    <w:rsid w:val="00753391"/>
    <w:rsid w:val="0075543C"/>
    <w:rsid w:val="00755B71"/>
    <w:rsid w:val="00757100"/>
    <w:rsid w:val="00757389"/>
    <w:rsid w:val="007576CE"/>
    <w:rsid w:val="00760181"/>
    <w:rsid w:val="00760735"/>
    <w:rsid w:val="007609AB"/>
    <w:rsid w:val="00762109"/>
    <w:rsid w:val="00763068"/>
    <w:rsid w:val="007638F5"/>
    <w:rsid w:val="00763B47"/>
    <w:rsid w:val="00763FA8"/>
    <w:rsid w:val="00764322"/>
    <w:rsid w:val="00764636"/>
    <w:rsid w:val="007661DC"/>
    <w:rsid w:val="00766B10"/>
    <w:rsid w:val="007702E6"/>
    <w:rsid w:val="00770BD2"/>
    <w:rsid w:val="007720F6"/>
    <w:rsid w:val="00772546"/>
    <w:rsid w:val="00773042"/>
    <w:rsid w:val="007730F3"/>
    <w:rsid w:val="007745E6"/>
    <w:rsid w:val="007763A3"/>
    <w:rsid w:val="007765C4"/>
    <w:rsid w:val="0077675E"/>
    <w:rsid w:val="00777A6C"/>
    <w:rsid w:val="00777DB7"/>
    <w:rsid w:val="00781719"/>
    <w:rsid w:val="00781854"/>
    <w:rsid w:val="00783E13"/>
    <w:rsid w:val="0078404F"/>
    <w:rsid w:val="00784247"/>
    <w:rsid w:val="00785ABA"/>
    <w:rsid w:val="00785BC0"/>
    <w:rsid w:val="00786609"/>
    <w:rsid w:val="00786805"/>
    <w:rsid w:val="00786AD6"/>
    <w:rsid w:val="00786C7E"/>
    <w:rsid w:val="00786ED2"/>
    <w:rsid w:val="00787350"/>
    <w:rsid w:val="00790037"/>
    <w:rsid w:val="00790064"/>
    <w:rsid w:val="0079061F"/>
    <w:rsid w:val="00790835"/>
    <w:rsid w:val="00790C86"/>
    <w:rsid w:val="00791981"/>
    <w:rsid w:val="007920FD"/>
    <w:rsid w:val="00792B45"/>
    <w:rsid w:val="00792BFD"/>
    <w:rsid w:val="00792EFF"/>
    <w:rsid w:val="0079329D"/>
    <w:rsid w:val="0079347C"/>
    <w:rsid w:val="007938C1"/>
    <w:rsid w:val="00795443"/>
    <w:rsid w:val="00795BAD"/>
    <w:rsid w:val="0079682C"/>
    <w:rsid w:val="007968C4"/>
    <w:rsid w:val="00796BA3"/>
    <w:rsid w:val="00796F7F"/>
    <w:rsid w:val="007A0853"/>
    <w:rsid w:val="007A1672"/>
    <w:rsid w:val="007A2067"/>
    <w:rsid w:val="007A2B0C"/>
    <w:rsid w:val="007A30DC"/>
    <w:rsid w:val="007A359C"/>
    <w:rsid w:val="007A5202"/>
    <w:rsid w:val="007A5217"/>
    <w:rsid w:val="007A6287"/>
    <w:rsid w:val="007A74ED"/>
    <w:rsid w:val="007A7581"/>
    <w:rsid w:val="007A7F38"/>
    <w:rsid w:val="007B0C69"/>
    <w:rsid w:val="007B12AB"/>
    <w:rsid w:val="007B1F11"/>
    <w:rsid w:val="007B29E1"/>
    <w:rsid w:val="007B2CD7"/>
    <w:rsid w:val="007B3877"/>
    <w:rsid w:val="007B4D99"/>
    <w:rsid w:val="007B5019"/>
    <w:rsid w:val="007B625B"/>
    <w:rsid w:val="007C09AF"/>
    <w:rsid w:val="007C0AC5"/>
    <w:rsid w:val="007C0D73"/>
    <w:rsid w:val="007C18B6"/>
    <w:rsid w:val="007C1EC8"/>
    <w:rsid w:val="007C274B"/>
    <w:rsid w:val="007C36CB"/>
    <w:rsid w:val="007C3905"/>
    <w:rsid w:val="007C3A81"/>
    <w:rsid w:val="007C54D9"/>
    <w:rsid w:val="007C5D1B"/>
    <w:rsid w:val="007C5F4C"/>
    <w:rsid w:val="007C617B"/>
    <w:rsid w:val="007C6B2F"/>
    <w:rsid w:val="007C6C1B"/>
    <w:rsid w:val="007C7171"/>
    <w:rsid w:val="007C7A70"/>
    <w:rsid w:val="007C7C53"/>
    <w:rsid w:val="007D0C88"/>
    <w:rsid w:val="007D0D04"/>
    <w:rsid w:val="007D1A8E"/>
    <w:rsid w:val="007D4779"/>
    <w:rsid w:val="007D4F09"/>
    <w:rsid w:val="007D5535"/>
    <w:rsid w:val="007D5DC7"/>
    <w:rsid w:val="007D5E27"/>
    <w:rsid w:val="007D6054"/>
    <w:rsid w:val="007D6C6F"/>
    <w:rsid w:val="007D77BC"/>
    <w:rsid w:val="007D79A7"/>
    <w:rsid w:val="007E0A2A"/>
    <w:rsid w:val="007E0BD3"/>
    <w:rsid w:val="007E1791"/>
    <w:rsid w:val="007E1C9D"/>
    <w:rsid w:val="007E36AC"/>
    <w:rsid w:val="007E3C56"/>
    <w:rsid w:val="007E3FF8"/>
    <w:rsid w:val="007E4515"/>
    <w:rsid w:val="007E4743"/>
    <w:rsid w:val="007E4C62"/>
    <w:rsid w:val="007E67BA"/>
    <w:rsid w:val="007E6C30"/>
    <w:rsid w:val="007E6DC9"/>
    <w:rsid w:val="007E76CA"/>
    <w:rsid w:val="007F00E9"/>
    <w:rsid w:val="007F037E"/>
    <w:rsid w:val="007F0E43"/>
    <w:rsid w:val="007F10C3"/>
    <w:rsid w:val="007F180F"/>
    <w:rsid w:val="007F3158"/>
    <w:rsid w:val="007F34A2"/>
    <w:rsid w:val="007F36D7"/>
    <w:rsid w:val="007F5067"/>
    <w:rsid w:val="007F585E"/>
    <w:rsid w:val="007F5D26"/>
    <w:rsid w:val="007F65AF"/>
    <w:rsid w:val="007F6839"/>
    <w:rsid w:val="007F737E"/>
    <w:rsid w:val="007F77E3"/>
    <w:rsid w:val="007F7945"/>
    <w:rsid w:val="008017B5"/>
    <w:rsid w:val="008022DE"/>
    <w:rsid w:val="008023DF"/>
    <w:rsid w:val="008026A0"/>
    <w:rsid w:val="00802F1B"/>
    <w:rsid w:val="00803843"/>
    <w:rsid w:val="00803DF0"/>
    <w:rsid w:val="008044AE"/>
    <w:rsid w:val="00804A8E"/>
    <w:rsid w:val="00807CCA"/>
    <w:rsid w:val="008101F0"/>
    <w:rsid w:val="0081027A"/>
    <w:rsid w:val="00810664"/>
    <w:rsid w:val="00813705"/>
    <w:rsid w:val="008147AD"/>
    <w:rsid w:val="008149AE"/>
    <w:rsid w:val="00816A46"/>
    <w:rsid w:val="00821E3D"/>
    <w:rsid w:val="00824142"/>
    <w:rsid w:val="0082438F"/>
    <w:rsid w:val="00824902"/>
    <w:rsid w:val="00824941"/>
    <w:rsid w:val="00825306"/>
    <w:rsid w:val="0082535B"/>
    <w:rsid w:val="00825838"/>
    <w:rsid w:val="00827105"/>
    <w:rsid w:val="00827545"/>
    <w:rsid w:val="008277EF"/>
    <w:rsid w:val="00827D74"/>
    <w:rsid w:val="008315C4"/>
    <w:rsid w:val="0083170E"/>
    <w:rsid w:val="008318D7"/>
    <w:rsid w:val="00831E4D"/>
    <w:rsid w:val="00831F7F"/>
    <w:rsid w:val="0083232D"/>
    <w:rsid w:val="0083285C"/>
    <w:rsid w:val="00832BD7"/>
    <w:rsid w:val="008332CA"/>
    <w:rsid w:val="008333B7"/>
    <w:rsid w:val="00833711"/>
    <w:rsid w:val="00833E98"/>
    <w:rsid w:val="008362D9"/>
    <w:rsid w:val="00837AA9"/>
    <w:rsid w:val="00840B2B"/>
    <w:rsid w:val="0084206B"/>
    <w:rsid w:val="008443E0"/>
    <w:rsid w:val="00844735"/>
    <w:rsid w:val="008448D9"/>
    <w:rsid w:val="00844C68"/>
    <w:rsid w:val="00845A08"/>
    <w:rsid w:val="00845DF1"/>
    <w:rsid w:val="00846024"/>
    <w:rsid w:val="00846743"/>
    <w:rsid w:val="00847CD7"/>
    <w:rsid w:val="00847F94"/>
    <w:rsid w:val="008508E8"/>
    <w:rsid w:val="00850DFC"/>
    <w:rsid w:val="00853325"/>
    <w:rsid w:val="0085596A"/>
    <w:rsid w:val="00855A14"/>
    <w:rsid w:val="00856EAE"/>
    <w:rsid w:val="008610A9"/>
    <w:rsid w:val="00862293"/>
    <w:rsid w:val="008640C2"/>
    <w:rsid w:val="008642E4"/>
    <w:rsid w:val="008643E5"/>
    <w:rsid w:val="00865558"/>
    <w:rsid w:val="00870F2B"/>
    <w:rsid w:val="00871723"/>
    <w:rsid w:val="00871FA6"/>
    <w:rsid w:val="008738FF"/>
    <w:rsid w:val="00874650"/>
    <w:rsid w:val="00875DF8"/>
    <w:rsid w:val="00877322"/>
    <w:rsid w:val="00877ADB"/>
    <w:rsid w:val="00877B41"/>
    <w:rsid w:val="00880243"/>
    <w:rsid w:val="00882B10"/>
    <w:rsid w:val="008831AB"/>
    <w:rsid w:val="00884A09"/>
    <w:rsid w:val="00884C53"/>
    <w:rsid w:val="00885EF1"/>
    <w:rsid w:val="00885FA0"/>
    <w:rsid w:val="00886076"/>
    <w:rsid w:val="008868A5"/>
    <w:rsid w:val="0088748A"/>
    <w:rsid w:val="0088752B"/>
    <w:rsid w:val="0089064D"/>
    <w:rsid w:val="00890C32"/>
    <w:rsid w:val="0089103F"/>
    <w:rsid w:val="00891670"/>
    <w:rsid w:val="0089199B"/>
    <w:rsid w:val="00891C6D"/>
    <w:rsid w:val="0089372C"/>
    <w:rsid w:val="0089418A"/>
    <w:rsid w:val="00894287"/>
    <w:rsid w:val="008963F7"/>
    <w:rsid w:val="008967C2"/>
    <w:rsid w:val="0089782B"/>
    <w:rsid w:val="00897B6C"/>
    <w:rsid w:val="008A1184"/>
    <w:rsid w:val="008A1D77"/>
    <w:rsid w:val="008A2C60"/>
    <w:rsid w:val="008A409C"/>
    <w:rsid w:val="008A4177"/>
    <w:rsid w:val="008A41DF"/>
    <w:rsid w:val="008A4AC2"/>
    <w:rsid w:val="008A4C53"/>
    <w:rsid w:val="008A4CEE"/>
    <w:rsid w:val="008A5CF5"/>
    <w:rsid w:val="008A5F8A"/>
    <w:rsid w:val="008A6048"/>
    <w:rsid w:val="008A64AB"/>
    <w:rsid w:val="008B0A56"/>
    <w:rsid w:val="008B165D"/>
    <w:rsid w:val="008B1B62"/>
    <w:rsid w:val="008B1DA8"/>
    <w:rsid w:val="008B1DEF"/>
    <w:rsid w:val="008B1FF9"/>
    <w:rsid w:val="008B2FF8"/>
    <w:rsid w:val="008B33CF"/>
    <w:rsid w:val="008B4B03"/>
    <w:rsid w:val="008B514A"/>
    <w:rsid w:val="008B58FB"/>
    <w:rsid w:val="008B76F4"/>
    <w:rsid w:val="008C02B6"/>
    <w:rsid w:val="008C0E55"/>
    <w:rsid w:val="008C15F9"/>
    <w:rsid w:val="008C1C16"/>
    <w:rsid w:val="008C207F"/>
    <w:rsid w:val="008C3A7A"/>
    <w:rsid w:val="008C4781"/>
    <w:rsid w:val="008C4851"/>
    <w:rsid w:val="008C5328"/>
    <w:rsid w:val="008C6637"/>
    <w:rsid w:val="008C6FC8"/>
    <w:rsid w:val="008C71F2"/>
    <w:rsid w:val="008C7234"/>
    <w:rsid w:val="008D0AC9"/>
    <w:rsid w:val="008D1E1E"/>
    <w:rsid w:val="008D24EC"/>
    <w:rsid w:val="008D39F8"/>
    <w:rsid w:val="008D3D63"/>
    <w:rsid w:val="008D4390"/>
    <w:rsid w:val="008D4C5A"/>
    <w:rsid w:val="008D50CB"/>
    <w:rsid w:val="008D6BEA"/>
    <w:rsid w:val="008D6F08"/>
    <w:rsid w:val="008D6FA8"/>
    <w:rsid w:val="008D7354"/>
    <w:rsid w:val="008E04E6"/>
    <w:rsid w:val="008E1601"/>
    <w:rsid w:val="008E27C2"/>
    <w:rsid w:val="008E290C"/>
    <w:rsid w:val="008E2FF5"/>
    <w:rsid w:val="008E3528"/>
    <w:rsid w:val="008E3FC5"/>
    <w:rsid w:val="008E4CD7"/>
    <w:rsid w:val="008E6091"/>
    <w:rsid w:val="008E6370"/>
    <w:rsid w:val="008E6453"/>
    <w:rsid w:val="008E73CC"/>
    <w:rsid w:val="008F051D"/>
    <w:rsid w:val="008F0587"/>
    <w:rsid w:val="008F0668"/>
    <w:rsid w:val="008F118B"/>
    <w:rsid w:val="008F1236"/>
    <w:rsid w:val="008F1E3B"/>
    <w:rsid w:val="008F2B6A"/>
    <w:rsid w:val="008F36D7"/>
    <w:rsid w:val="008F4D69"/>
    <w:rsid w:val="008F4E69"/>
    <w:rsid w:val="008F4EE9"/>
    <w:rsid w:val="008F5927"/>
    <w:rsid w:val="00900211"/>
    <w:rsid w:val="00901696"/>
    <w:rsid w:val="009049EC"/>
    <w:rsid w:val="00905339"/>
    <w:rsid w:val="0090705D"/>
    <w:rsid w:val="00907CD8"/>
    <w:rsid w:val="00910610"/>
    <w:rsid w:val="009106E5"/>
    <w:rsid w:val="009107B4"/>
    <w:rsid w:val="00910CDA"/>
    <w:rsid w:val="00910EB7"/>
    <w:rsid w:val="0091101D"/>
    <w:rsid w:val="00911379"/>
    <w:rsid w:val="00911A1A"/>
    <w:rsid w:val="00911FFA"/>
    <w:rsid w:val="009140DE"/>
    <w:rsid w:val="0091482F"/>
    <w:rsid w:val="00916DF9"/>
    <w:rsid w:val="0091728F"/>
    <w:rsid w:val="00917941"/>
    <w:rsid w:val="009209DF"/>
    <w:rsid w:val="00922834"/>
    <w:rsid w:val="00922927"/>
    <w:rsid w:val="009233EE"/>
    <w:rsid w:val="00923C19"/>
    <w:rsid w:val="00924163"/>
    <w:rsid w:val="00924A87"/>
    <w:rsid w:val="009252D7"/>
    <w:rsid w:val="0092540E"/>
    <w:rsid w:val="009269A0"/>
    <w:rsid w:val="00926A04"/>
    <w:rsid w:val="0092734A"/>
    <w:rsid w:val="009274AA"/>
    <w:rsid w:val="00927F10"/>
    <w:rsid w:val="00930176"/>
    <w:rsid w:val="00930704"/>
    <w:rsid w:val="00930D4A"/>
    <w:rsid w:val="00931032"/>
    <w:rsid w:val="00931958"/>
    <w:rsid w:val="00931D90"/>
    <w:rsid w:val="00933CE7"/>
    <w:rsid w:val="00933DDA"/>
    <w:rsid w:val="0093504C"/>
    <w:rsid w:val="00935DBF"/>
    <w:rsid w:val="00937418"/>
    <w:rsid w:val="00937640"/>
    <w:rsid w:val="00937C22"/>
    <w:rsid w:val="00941282"/>
    <w:rsid w:val="00942932"/>
    <w:rsid w:val="009433FC"/>
    <w:rsid w:val="00943D2B"/>
    <w:rsid w:val="00944F17"/>
    <w:rsid w:val="009456AD"/>
    <w:rsid w:val="009465EE"/>
    <w:rsid w:val="00947DAA"/>
    <w:rsid w:val="00950A07"/>
    <w:rsid w:val="00950BA5"/>
    <w:rsid w:val="00951256"/>
    <w:rsid w:val="00952511"/>
    <w:rsid w:val="0095300A"/>
    <w:rsid w:val="009541F5"/>
    <w:rsid w:val="009554AA"/>
    <w:rsid w:val="009555B9"/>
    <w:rsid w:val="009557E5"/>
    <w:rsid w:val="00955B87"/>
    <w:rsid w:val="00957F1B"/>
    <w:rsid w:val="00960166"/>
    <w:rsid w:val="00961093"/>
    <w:rsid w:val="00961632"/>
    <w:rsid w:val="00962727"/>
    <w:rsid w:val="00963034"/>
    <w:rsid w:val="00963BE9"/>
    <w:rsid w:val="009647ED"/>
    <w:rsid w:val="00964F6B"/>
    <w:rsid w:val="0096520D"/>
    <w:rsid w:val="0096528E"/>
    <w:rsid w:val="0096572E"/>
    <w:rsid w:val="00966D71"/>
    <w:rsid w:val="00966EA8"/>
    <w:rsid w:val="00971712"/>
    <w:rsid w:val="00972283"/>
    <w:rsid w:val="00973437"/>
    <w:rsid w:val="00973C48"/>
    <w:rsid w:val="009740C3"/>
    <w:rsid w:val="00974ACC"/>
    <w:rsid w:val="009754C9"/>
    <w:rsid w:val="009767E6"/>
    <w:rsid w:val="00976DFF"/>
    <w:rsid w:val="009771EA"/>
    <w:rsid w:val="009804D6"/>
    <w:rsid w:val="0098167B"/>
    <w:rsid w:val="0098217C"/>
    <w:rsid w:val="00982D9A"/>
    <w:rsid w:val="009843D3"/>
    <w:rsid w:val="0098509C"/>
    <w:rsid w:val="00985AAD"/>
    <w:rsid w:val="00985AB9"/>
    <w:rsid w:val="00985AE7"/>
    <w:rsid w:val="00986EB7"/>
    <w:rsid w:val="00987480"/>
    <w:rsid w:val="00987979"/>
    <w:rsid w:val="00987D63"/>
    <w:rsid w:val="00990AA0"/>
    <w:rsid w:val="009913A3"/>
    <w:rsid w:val="009919BB"/>
    <w:rsid w:val="00994B04"/>
    <w:rsid w:val="009959EE"/>
    <w:rsid w:val="00995AE5"/>
    <w:rsid w:val="00995D23"/>
    <w:rsid w:val="00997646"/>
    <w:rsid w:val="009A06F8"/>
    <w:rsid w:val="009A0F71"/>
    <w:rsid w:val="009A1739"/>
    <w:rsid w:val="009A3256"/>
    <w:rsid w:val="009A333C"/>
    <w:rsid w:val="009A4441"/>
    <w:rsid w:val="009A4C2B"/>
    <w:rsid w:val="009A4E6F"/>
    <w:rsid w:val="009A5406"/>
    <w:rsid w:val="009A6EB1"/>
    <w:rsid w:val="009A70F3"/>
    <w:rsid w:val="009A7828"/>
    <w:rsid w:val="009A7AF7"/>
    <w:rsid w:val="009B01D9"/>
    <w:rsid w:val="009B07C0"/>
    <w:rsid w:val="009B15F2"/>
    <w:rsid w:val="009B2458"/>
    <w:rsid w:val="009B2460"/>
    <w:rsid w:val="009B3D1C"/>
    <w:rsid w:val="009B4092"/>
    <w:rsid w:val="009B4A9A"/>
    <w:rsid w:val="009B4F07"/>
    <w:rsid w:val="009B68B0"/>
    <w:rsid w:val="009B7E11"/>
    <w:rsid w:val="009C078F"/>
    <w:rsid w:val="009C0847"/>
    <w:rsid w:val="009C0AEC"/>
    <w:rsid w:val="009C17FF"/>
    <w:rsid w:val="009C3394"/>
    <w:rsid w:val="009C3C73"/>
    <w:rsid w:val="009C47C0"/>
    <w:rsid w:val="009C53CB"/>
    <w:rsid w:val="009C5B88"/>
    <w:rsid w:val="009C5BF9"/>
    <w:rsid w:val="009C60FD"/>
    <w:rsid w:val="009C69BE"/>
    <w:rsid w:val="009C6F11"/>
    <w:rsid w:val="009C7679"/>
    <w:rsid w:val="009D0C82"/>
    <w:rsid w:val="009D0E86"/>
    <w:rsid w:val="009D12BE"/>
    <w:rsid w:val="009D18F7"/>
    <w:rsid w:val="009D22AD"/>
    <w:rsid w:val="009D36D6"/>
    <w:rsid w:val="009D5943"/>
    <w:rsid w:val="009D5C9B"/>
    <w:rsid w:val="009D5CD9"/>
    <w:rsid w:val="009D7459"/>
    <w:rsid w:val="009D7544"/>
    <w:rsid w:val="009D781D"/>
    <w:rsid w:val="009E024A"/>
    <w:rsid w:val="009E0800"/>
    <w:rsid w:val="009E0FFE"/>
    <w:rsid w:val="009E3328"/>
    <w:rsid w:val="009E4673"/>
    <w:rsid w:val="009E517D"/>
    <w:rsid w:val="009E551D"/>
    <w:rsid w:val="009E6D18"/>
    <w:rsid w:val="009E7016"/>
    <w:rsid w:val="009E7A97"/>
    <w:rsid w:val="009F0053"/>
    <w:rsid w:val="009F0425"/>
    <w:rsid w:val="009F058A"/>
    <w:rsid w:val="009F0F0E"/>
    <w:rsid w:val="009F2458"/>
    <w:rsid w:val="009F28DB"/>
    <w:rsid w:val="009F2A99"/>
    <w:rsid w:val="009F53C5"/>
    <w:rsid w:val="00A000A3"/>
    <w:rsid w:val="00A01081"/>
    <w:rsid w:val="00A01EEF"/>
    <w:rsid w:val="00A029AE"/>
    <w:rsid w:val="00A02B20"/>
    <w:rsid w:val="00A03BC2"/>
    <w:rsid w:val="00A03C95"/>
    <w:rsid w:val="00A04897"/>
    <w:rsid w:val="00A05056"/>
    <w:rsid w:val="00A056D3"/>
    <w:rsid w:val="00A05AE3"/>
    <w:rsid w:val="00A06391"/>
    <w:rsid w:val="00A065E1"/>
    <w:rsid w:val="00A0786D"/>
    <w:rsid w:val="00A106DB"/>
    <w:rsid w:val="00A1154D"/>
    <w:rsid w:val="00A116E9"/>
    <w:rsid w:val="00A11F93"/>
    <w:rsid w:val="00A1233E"/>
    <w:rsid w:val="00A1378E"/>
    <w:rsid w:val="00A14B57"/>
    <w:rsid w:val="00A16A65"/>
    <w:rsid w:val="00A204F5"/>
    <w:rsid w:val="00A2173A"/>
    <w:rsid w:val="00A21C4A"/>
    <w:rsid w:val="00A22D4D"/>
    <w:rsid w:val="00A22E92"/>
    <w:rsid w:val="00A2590B"/>
    <w:rsid w:val="00A26235"/>
    <w:rsid w:val="00A26387"/>
    <w:rsid w:val="00A2660B"/>
    <w:rsid w:val="00A27924"/>
    <w:rsid w:val="00A306A7"/>
    <w:rsid w:val="00A30C42"/>
    <w:rsid w:val="00A31B6B"/>
    <w:rsid w:val="00A31F75"/>
    <w:rsid w:val="00A321F3"/>
    <w:rsid w:val="00A330F5"/>
    <w:rsid w:val="00A332AE"/>
    <w:rsid w:val="00A33AFF"/>
    <w:rsid w:val="00A35473"/>
    <w:rsid w:val="00A35518"/>
    <w:rsid w:val="00A3657A"/>
    <w:rsid w:val="00A368B6"/>
    <w:rsid w:val="00A375A3"/>
    <w:rsid w:val="00A37733"/>
    <w:rsid w:val="00A37B9A"/>
    <w:rsid w:val="00A400C0"/>
    <w:rsid w:val="00A404D9"/>
    <w:rsid w:val="00A4128D"/>
    <w:rsid w:val="00A415EF"/>
    <w:rsid w:val="00A442CC"/>
    <w:rsid w:val="00A4465C"/>
    <w:rsid w:val="00A449DA"/>
    <w:rsid w:val="00A45578"/>
    <w:rsid w:val="00A47E3B"/>
    <w:rsid w:val="00A515B1"/>
    <w:rsid w:val="00A52143"/>
    <w:rsid w:val="00A521AB"/>
    <w:rsid w:val="00A52899"/>
    <w:rsid w:val="00A538AE"/>
    <w:rsid w:val="00A56076"/>
    <w:rsid w:val="00A56321"/>
    <w:rsid w:val="00A5670F"/>
    <w:rsid w:val="00A569A8"/>
    <w:rsid w:val="00A609FA"/>
    <w:rsid w:val="00A61723"/>
    <w:rsid w:val="00A62327"/>
    <w:rsid w:val="00A635CE"/>
    <w:rsid w:val="00A64736"/>
    <w:rsid w:val="00A65111"/>
    <w:rsid w:val="00A66407"/>
    <w:rsid w:val="00A72D4E"/>
    <w:rsid w:val="00A73772"/>
    <w:rsid w:val="00A7444F"/>
    <w:rsid w:val="00A75767"/>
    <w:rsid w:val="00A75B05"/>
    <w:rsid w:val="00A76793"/>
    <w:rsid w:val="00A77E99"/>
    <w:rsid w:val="00A81260"/>
    <w:rsid w:val="00A81C2E"/>
    <w:rsid w:val="00A82C82"/>
    <w:rsid w:val="00A834AB"/>
    <w:rsid w:val="00A8364A"/>
    <w:rsid w:val="00A852BB"/>
    <w:rsid w:val="00A85A06"/>
    <w:rsid w:val="00A86A6F"/>
    <w:rsid w:val="00A86BFE"/>
    <w:rsid w:val="00A87224"/>
    <w:rsid w:val="00A87A06"/>
    <w:rsid w:val="00A909C9"/>
    <w:rsid w:val="00A9254C"/>
    <w:rsid w:val="00A93A8A"/>
    <w:rsid w:val="00A93D88"/>
    <w:rsid w:val="00A96B82"/>
    <w:rsid w:val="00A97606"/>
    <w:rsid w:val="00AA040D"/>
    <w:rsid w:val="00AA0669"/>
    <w:rsid w:val="00AA0EAA"/>
    <w:rsid w:val="00AA1388"/>
    <w:rsid w:val="00AA1594"/>
    <w:rsid w:val="00AA1A97"/>
    <w:rsid w:val="00AA1AC5"/>
    <w:rsid w:val="00AA3028"/>
    <w:rsid w:val="00AA3285"/>
    <w:rsid w:val="00AA34C8"/>
    <w:rsid w:val="00AA4AD5"/>
    <w:rsid w:val="00AA54EE"/>
    <w:rsid w:val="00AA6082"/>
    <w:rsid w:val="00AA635F"/>
    <w:rsid w:val="00AA6A90"/>
    <w:rsid w:val="00AA7BD8"/>
    <w:rsid w:val="00AB05E8"/>
    <w:rsid w:val="00AB1B95"/>
    <w:rsid w:val="00AB2775"/>
    <w:rsid w:val="00AB291C"/>
    <w:rsid w:val="00AB3442"/>
    <w:rsid w:val="00AB761E"/>
    <w:rsid w:val="00AB7AF1"/>
    <w:rsid w:val="00AC0770"/>
    <w:rsid w:val="00AC0ABE"/>
    <w:rsid w:val="00AC125F"/>
    <w:rsid w:val="00AC13BC"/>
    <w:rsid w:val="00AC277C"/>
    <w:rsid w:val="00AC2B69"/>
    <w:rsid w:val="00AC3134"/>
    <w:rsid w:val="00AC3DE9"/>
    <w:rsid w:val="00AC431C"/>
    <w:rsid w:val="00AC4E87"/>
    <w:rsid w:val="00AC5991"/>
    <w:rsid w:val="00AC5A27"/>
    <w:rsid w:val="00AC67EE"/>
    <w:rsid w:val="00AC68ED"/>
    <w:rsid w:val="00AC7AC8"/>
    <w:rsid w:val="00AD088B"/>
    <w:rsid w:val="00AD149C"/>
    <w:rsid w:val="00AD198B"/>
    <w:rsid w:val="00AD23D5"/>
    <w:rsid w:val="00AD690A"/>
    <w:rsid w:val="00AD6C65"/>
    <w:rsid w:val="00AD72F7"/>
    <w:rsid w:val="00AD7C43"/>
    <w:rsid w:val="00AE0372"/>
    <w:rsid w:val="00AE6381"/>
    <w:rsid w:val="00AE6A9E"/>
    <w:rsid w:val="00AE6AFE"/>
    <w:rsid w:val="00AE7DDE"/>
    <w:rsid w:val="00AF0089"/>
    <w:rsid w:val="00AF0166"/>
    <w:rsid w:val="00AF0747"/>
    <w:rsid w:val="00AF1E1C"/>
    <w:rsid w:val="00AF467E"/>
    <w:rsid w:val="00AF4865"/>
    <w:rsid w:val="00AF507E"/>
    <w:rsid w:val="00AF5B17"/>
    <w:rsid w:val="00AF72CE"/>
    <w:rsid w:val="00AF72F4"/>
    <w:rsid w:val="00B009C1"/>
    <w:rsid w:val="00B016C5"/>
    <w:rsid w:val="00B02050"/>
    <w:rsid w:val="00B02B3A"/>
    <w:rsid w:val="00B02F3C"/>
    <w:rsid w:val="00B035A3"/>
    <w:rsid w:val="00B0460D"/>
    <w:rsid w:val="00B0493F"/>
    <w:rsid w:val="00B050F4"/>
    <w:rsid w:val="00B058DD"/>
    <w:rsid w:val="00B05CFA"/>
    <w:rsid w:val="00B0642F"/>
    <w:rsid w:val="00B06E8B"/>
    <w:rsid w:val="00B07B15"/>
    <w:rsid w:val="00B07F03"/>
    <w:rsid w:val="00B1160A"/>
    <w:rsid w:val="00B118AE"/>
    <w:rsid w:val="00B13BCD"/>
    <w:rsid w:val="00B14158"/>
    <w:rsid w:val="00B14573"/>
    <w:rsid w:val="00B14A91"/>
    <w:rsid w:val="00B20DEE"/>
    <w:rsid w:val="00B20F0E"/>
    <w:rsid w:val="00B21110"/>
    <w:rsid w:val="00B21CE2"/>
    <w:rsid w:val="00B22155"/>
    <w:rsid w:val="00B2247C"/>
    <w:rsid w:val="00B226DF"/>
    <w:rsid w:val="00B227BF"/>
    <w:rsid w:val="00B22A58"/>
    <w:rsid w:val="00B22F46"/>
    <w:rsid w:val="00B239E4"/>
    <w:rsid w:val="00B23FD4"/>
    <w:rsid w:val="00B242FB"/>
    <w:rsid w:val="00B243CD"/>
    <w:rsid w:val="00B248CF"/>
    <w:rsid w:val="00B257ED"/>
    <w:rsid w:val="00B25A64"/>
    <w:rsid w:val="00B25C56"/>
    <w:rsid w:val="00B2607F"/>
    <w:rsid w:val="00B26269"/>
    <w:rsid w:val="00B26307"/>
    <w:rsid w:val="00B27780"/>
    <w:rsid w:val="00B3052C"/>
    <w:rsid w:val="00B3079D"/>
    <w:rsid w:val="00B30880"/>
    <w:rsid w:val="00B316D9"/>
    <w:rsid w:val="00B31B6F"/>
    <w:rsid w:val="00B3386F"/>
    <w:rsid w:val="00B3468E"/>
    <w:rsid w:val="00B3486E"/>
    <w:rsid w:val="00B34AFF"/>
    <w:rsid w:val="00B34DC5"/>
    <w:rsid w:val="00B351FF"/>
    <w:rsid w:val="00B35231"/>
    <w:rsid w:val="00B3615E"/>
    <w:rsid w:val="00B36998"/>
    <w:rsid w:val="00B36E91"/>
    <w:rsid w:val="00B36FA8"/>
    <w:rsid w:val="00B37B68"/>
    <w:rsid w:val="00B406A3"/>
    <w:rsid w:val="00B40C3E"/>
    <w:rsid w:val="00B4120F"/>
    <w:rsid w:val="00B42BB8"/>
    <w:rsid w:val="00B43F8A"/>
    <w:rsid w:val="00B44DC7"/>
    <w:rsid w:val="00B45F8A"/>
    <w:rsid w:val="00B46049"/>
    <w:rsid w:val="00B46279"/>
    <w:rsid w:val="00B46CDB"/>
    <w:rsid w:val="00B479A0"/>
    <w:rsid w:val="00B479D6"/>
    <w:rsid w:val="00B512BF"/>
    <w:rsid w:val="00B51331"/>
    <w:rsid w:val="00B514EE"/>
    <w:rsid w:val="00B519B0"/>
    <w:rsid w:val="00B52BF3"/>
    <w:rsid w:val="00B5317D"/>
    <w:rsid w:val="00B53924"/>
    <w:rsid w:val="00B545FF"/>
    <w:rsid w:val="00B5608B"/>
    <w:rsid w:val="00B56389"/>
    <w:rsid w:val="00B572C7"/>
    <w:rsid w:val="00B576A8"/>
    <w:rsid w:val="00B57925"/>
    <w:rsid w:val="00B60527"/>
    <w:rsid w:val="00B6084B"/>
    <w:rsid w:val="00B6154A"/>
    <w:rsid w:val="00B615F8"/>
    <w:rsid w:val="00B6303C"/>
    <w:rsid w:val="00B63FF5"/>
    <w:rsid w:val="00B645DC"/>
    <w:rsid w:val="00B646DA"/>
    <w:rsid w:val="00B64A80"/>
    <w:rsid w:val="00B658F7"/>
    <w:rsid w:val="00B65A7F"/>
    <w:rsid w:val="00B65F67"/>
    <w:rsid w:val="00B66114"/>
    <w:rsid w:val="00B7154A"/>
    <w:rsid w:val="00B71980"/>
    <w:rsid w:val="00B71CD7"/>
    <w:rsid w:val="00B720B9"/>
    <w:rsid w:val="00B7370A"/>
    <w:rsid w:val="00B73C6E"/>
    <w:rsid w:val="00B73E3B"/>
    <w:rsid w:val="00B73E9D"/>
    <w:rsid w:val="00B7470F"/>
    <w:rsid w:val="00B75A9B"/>
    <w:rsid w:val="00B76BFB"/>
    <w:rsid w:val="00B77840"/>
    <w:rsid w:val="00B77F0A"/>
    <w:rsid w:val="00B80200"/>
    <w:rsid w:val="00B80CAC"/>
    <w:rsid w:val="00B81EA3"/>
    <w:rsid w:val="00B82E18"/>
    <w:rsid w:val="00B849CE"/>
    <w:rsid w:val="00B84E48"/>
    <w:rsid w:val="00B85C05"/>
    <w:rsid w:val="00B86F15"/>
    <w:rsid w:val="00B8755A"/>
    <w:rsid w:val="00B916B9"/>
    <w:rsid w:val="00B9245F"/>
    <w:rsid w:val="00B926B5"/>
    <w:rsid w:val="00B929C6"/>
    <w:rsid w:val="00B94A34"/>
    <w:rsid w:val="00B94DE3"/>
    <w:rsid w:val="00B94ECA"/>
    <w:rsid w:val="00B953F7"/>
    <w:rsid w:val="00B95E5C"/>
    <w:rsid w:val="00BA046A"/>
    <w:rsid w:val="00BA1526"/>
    <w:rsid w:val="00BA192C"/>
    <w:rsid w:val="00BA2252"/>
    <w:rsid w:val="00BA46E3"/>
    <w:rsid w:val="00BA5ECD"/>
    <w:rsid w:val="00BA5FB4"/>
    <w:rsid w:val="00BA6F67"/>
    <w:rsid w:val="00BA7D14"/>
    <w:rsid w:val="00BB0033"/>
    <w:rsid w:val="00BB0B91"/>
    <w:rsid w:val="00BB1362"/>
    <w:rsid w:val="00BB2E46"/>
    <w:rsid w:val="00BB376C"/>
    <w:rsid w:val="00BB4219"/>
    <w:rsid w:val="00BB44AB"/>
    <w:rsid w:val="00BB4D14"/>
    <w:rsid w:val="00BB6DF1"/>
    <w:rsid w:val="00BB7CA4"/>
    <w:rsid w:val="00BC1633"/>
    <w:rsid w:val="00BC172A"/>
    <w:rsid w:val="00BC248B"/>
    <w:rsid w:val="00BC33E9"/>
    <w:rsid w:val="00BC37FE"/>
    <w:rsid w:val="00BC6AB9"/>
    <w:rsid w:val="00BC7FBD"/>
    <w:rsid w:val="00BD23F2"/>
    <w:rsid w:val="00BD2414"/>
    <w:rsid w:val="00BD331E"/>
    <w:rsid w:val="00BD532C"/>
    <w:rsid w:val="00BD6449"/>
    <w:rsid w:val="00BD6839"/>
    <w:rsid w:val="00BD73AD"/>
    <w:rsid w:val="00BE02EC"/>
    <w:rsid w:val="00BE131D"/>
    <w:rsid w:val="00BE20EB"/>
    <w:rsid w:val="00BE2653"/>
    <w:rsid w:val="00BE275E"/>
    <w:rsid w:val="00BE2CC9"/>
    <w:rsid w:val="00BE2D34"/>
    <w:rsid w:val="00BE3290"/>
    <w:rsid w:val="00BE3672"/>
    <w:rsid w:val="00BE4795"/>
    <w:rsid w:val="00BE4D1C"/>
    <w:rsid w:val="00BE6068"/>
    <w:rsid w:val="00BE61AC"/>
    <w:rsid w:val="00BE67B4"/>
    <w:rsid w:val="00BE726D"/>
    <w:rsid w:val="00BE7337"/>
    <w:rsid w:val="00BF0043"/>
    <w:rsid w:val="00BF0FDE"/>
    <w:rsid w:val="00BF1A03"/>
    <w:rsid w:val="00BF1CD7"/>
    <w:rsid w:val="00BF3299"/>
    <w:rsid w:val="00BF40F5"/>
    <w:rsid w:val="00BF4385"/>
    <w:rsid w:val="00BF4E23"/>
    <w:rsid w:val="00BF5B42"/>
    <w:rsid w:val="00BF5C5E"/>
    <w:rsid w:val="00BF68D7"/>
    <w:rsid w:val="00BF7186"/>
    <w:rsid w:val="00BF7438"/>
    <w:rsid w:val="00C0041F"/>
    <w:rsid w:val="00C01B7A"/>
    <w:rsid w:val="00C02333"/>
    <w:rsid w:val="00C02C5C"/>
    <w:rsid w:val="00C03438"/>
    <w:rsid w:val="00C03924"/>
    <w:rsid w:val="00C03FD3"/>
    <w:rsid w:val="00C0631C"/>
    <w:rsid w:val="00C06422"/>
    <w:rsid w:val="00C1124A"/>
    <w:rsid w:val="00C115ED"/>
    <w:rsid w:val="00C11AE4"/>
    <w:rsid w:val="00C12599"/>
    <w:rsid w:val="00C12958"/>
    <w:rsid w:val="00C134AF"/>
    <w:rsid w:val="00C14B9E"/>
    <w:rsid w:val="00C15226"/>
    <w:rsid w:val="00C15749"/>
    <w:rsid w:val="00C15C56"/>
    <w:rsid w:val="00C165E6"/>
    <w:rsid w:val="00C1688E"/>
    <w:rsid w:val="00C17DC7"/>
    <w:rsid w:val="00C20488"/>
    <w:rsid w:val="00C205FF"/>
    <w:rsid w:val="00C2110D"/>
    <w:rsid w:val="00C21D52"/>
    <w:rsid w:val="00C2384D"/>
    <w:rsid w:val="00C24729"/>
    <w:rsid w:val="00C27DD7"/>
    <w:rsid w:val="00C3042F"/>
    <w:rsid w:val="00C304D9"/>
    <w:rsid w:val="00C31CD0"/>
    <w:rsid w:val="00C331D3"/>
    <w:rsid w:val="00C3375B"/>
    <w:rsid w:val="00C337A8"/>
    <w:rsid w:val="00C3396B"/>
    <w:rsid w:val="00C3472C"/>
    <w:rsid w:val="00C35E26"/>
    <w:rsid w:val="00C3610E"/>
    <w:rsid w:val="00C40350"/>
    <w:rsid w:val="00C44967"/>
    <w:rsid w:val="00C44ED5"/>
    <w:rsid w:val="00C454DC"/>
    <w:rsid w:val="00C45FEE"/>
    <w:rsid w:val="00C46AEE"/>
    <w:rsid w:val="00C46B5F"/>
    <w:rsid w:val="00C47FD8"/>
    <w:rsid w:val="00C5072D"/>
    <w:rsid w:val="00C51FBC"/>
    <w:rsid w:val="00C52BAA"/>
    <w:rsid w:val="00C52F44"/>
    <w:rsid w:val="00C530F4"/>
    <w:rsid w:val="00C538BD"/>
    <w:rsid w:val="00C603E2"/>
    <w:rsid w:val="00C60849"/>
    <w:rsid w:val="00C61304"/>
    <w:rsid w:val="00C61BB4"/>
    <w:rsid w:val="00C6347F"/>
    <w:rsid w:val="00C63A34"/>
    <w:rsid w:val="00C64617"/>
    <w:rsid w:val="00C65C0B"/>
    <w:rsid w:val="00C66A39"/>
    <w:rsid w:val="00C6735F"/>
    <w:rsid w:val="00C70B94"/>
    <w:rsid w:val="00C7420C"/>
    <w:rsid w:val="00C74666"/>
    <w:rsid w:val="00C7474D"/>
    <w:rsid w:val="00C756CF"/>
    <w:rsid w:val="00C76D5E"/>
    <w:rsid w:val="00C773C1"/>
    <w:rsid w:val="00C80DE4"/>
    <w:rsid w:val="00C81667"/>
    <w:rsid w:val="00C81767"/>
    <w:rsid w:val="00C8211E"/>
    <w:rsid w:val="00C82344"/>
    <w:rsid w:val="00C83AE3"/>
    <w:rsid w:val="00C84602"/>
    <w:rsid w:val="00C85503"/>
    <w:rsid w:val="00C87F59"/>
    <w:rsid w:val="00C93158"/>
    <w:rsid w:val="00C93D82"/>
    <w:rsid w:val="00C9591A"/>
    <w:rsid w:val="00C95964"/>
    <w:rsid w:val="00C964D1"/>
    <w:rsid w:val="00C96696"/>
    <w:rsid w:val="00C966E9"/>
    <w:rsid w:val="00CA0F1B"/>
    <w:rsid w:val="00CA15E1"/>
    <w:rsid w:val="00CA1A08"/>
    <w:rsid w:val="00CA2894"/>
    <w:rsid w:val="00CA3071"/>
    <w:rsid w:val="00CA348B"/>
    <w:rsid w:val="00CA5118"/>
    <w:rsid w:val="00CA75B8"/>
    <w:rsid w:val="00CA76DC"/>
    <w:rsid w:val="00CB2344"/>
    <w:rsid w:val="00CB26A8"/>
    <w:rsid w:val="00CB2EE3"/>
    <w:rsid w:val="00CB54DF"/>
    <w:rsid w:val="00CB5952"/>
    <w:rsid w:val="00CB5BA6"/>
    <w:rsid w:val="00CB5BB1"/>
    <w:rsid w:val="00CB716C"/>
    <w:rsid w:val="00CB7B47"/>
    <w:rsid w:val="00CB7D13"/>
    <w:rsid w:val="00CC025F"/>
    <w:rsid w:val="00CC0650"/>
    <w:rsid w:val="00CC1396"/>
    <w:rsid w:val="00CC4BB8"/>
    <w:rsid w:val="00CC51E2"/>
    <w:rsid w:val="00CC5A2A"/>
    <w:rsid w:val="00CC5B15"/>
    <w:rsid w:val="00CC65AA"/>
    <w:rsid w:val="00CC6B36"/>
    <w:rsid w:val="00CC74E9"/>
    <w:rsid w:val="00CD12AA"/>
    <w:rsid w:val="00CD1B71"/>
    <w:rsid w:val="00CD2680"/>
    <w:rsid w:val="00CD43F9"/>
    <w:rsid w:val="00CD5644"/>
    <w:rsid w:val="00CD575B"/>
    <w:rsid w:val="00CD680F"/>
    <w:rsid w:val="00CD7035"/>
    <w:rsid w:val="00CD7417"/>
    <w:rsid w:val="00CD7B21"/>
    <w:rsid w:val="00CE0432"/>
    <w:rsid w:val="00CE1386"/>
    <w:rsid w:val="00CE27A7"/>
    <w:rsid w:val="00CE4550"/>
    <w:rsid w:val="00CE5ED1"/>
    <w:rsid w:val="00CE6735"/>
    <w:rsid w:val="00CE7A4A"/>
    <w:rsid w:val="00CF02F6"/>
    <w:rsid w:val="00CF0409"/>
    <w:rsid w:val="00CF0942"/>
    <w:rsid w:val="00CF0C16"/>
    <w:rsid w:val="00CF10BB"/>
    <w:rsid w:val="00CF1ADF"/>
    <w:rsid w:val="00CF258B"/>
    <w:rsid w:val="00CF4C56"/>
    <w:rsid w:val="00CF4CA3"/>
    <w:rsid w:val="00CF5373"/>
    <w:rsid w:val="00CF58A4"/>
    <w:rsid w:val="00CF644D"/>
    <w:rsid w:val="00CF6EE3"/>
    <w:rsid w:val="00D00BD5"/>
    <w:rsid w:val="00D01582"/>
    <w:rsid w:val="00D02505"/>
    <w:rsid w:val="00D02C88"/>
    <w:rsid w:val="00D0540A"/>
    <w:rsid w:val="00D05A0B"/>
    <w:rsid w:val="00D10612"/>
    <w:rsid w:val="00D10C55"/>
    <w:rsid w:val="00D1120C"/>
    <w:rsid w:val="00D11C41"/>
    <w:rsid w:val="00D1282A"/>
    <w:rsid w:val="00D146B2"/>
    <w:rsid w:val="00D14BB3"/>
    <w:rsid w:val="00D15D1C"/>
    <w:rsid w:val="00D16796"/>
    <w:rsid w:val="00D16BBB"/>
    <w:rsid w:val="00D2293C"/>
    <w:rsid w:val="00D23303"/>
    <w:rsid w:val="00D244E0"/>
    <w:rsid w:val="00D27BCC"/>
    <w:rsid w:val="00D27FF3"/>
    <w:rsid w:val="00D3057F"/>
    <w:rsid w:val="00D30F17"/>
    <w:rsid w:val="00D32E3E"/>
    <w:rsid w:val="00D330E6"/>
    <w:rsid w:val="00D333AF"/>
    <w:rsid w:val="00D34262"/>
    <w:rsid w:val="00D34B41"/>
    <w:rsid w:val="00D3570B"/>
    <w:rsid w:val="00D35D28"/>
    <w:rsid w:val="00D35FAB"/>
    <w:rsid w:val="00D374B8"/>
    <w:rsid w:val="00D40D74"/>
    <w:rsid w:val="00D40F25"/>
    <w:rsid w:val="00D42D44"/>
    <w:rsid w:val="00D4387C"/>
    <w:rsid w:val="00D44786"/>
    <w:rsid w:val="00D451B6"/>
    <w:rsid w:val="00D4530A"/>
    <w:rsid w:val="00D458B9"/>
    <w:rsid w:val="00D46349"/>
    <w:rsid w:val="00D4678D"/>
    <w:rsid w:val="00D4693A"/>
    <w:rsid w:val="00D46D65"/>
    <w:rsid w:val="00D47035"/>
    <w:rsid w:val="00D50775"/>
    <w:rsid w:val="00D50FE2"/>
    <w:rsid w:val="00D525AC"/>
    <w:rsid w:val="00D5377C"/>
    <w:rsid w:val="00D542C2"/>
    <w:rsid w:val="00D54E6A"/>
    <w:rsid w:val="00D55011"/>
    <w:rsid w:val="00D55281"/>
    <w:rsid w:val="00D5563D"/>
    <w:rsid w:val="00D56145"/>
    <w:rsid w:val="00D57671"/>
    <w:rsid w:val="00D57BFA"/>
    <w:rsid w:val="00D6163A"/>
    <w:rsid w:val="00D62C71"/>
    <w:rsid w:val="00D63C0F"/>
    <w:rsid w:val="00D644AC"/>
    <w:rsid w:val="00D64A08"/>
    <w:rsid w:val="00D65709"/>
    <w:rsid w:val="00D66949"/>
    <w:rsid w:val="00D66C72"/>
    <w:rsid w:val="00D708E0"/>
    <w:rsid w:val="00D71332"/>
    <w:rsid w:val="00D7139E"/>
    <w:rsid w:val="00D727CD"/>
    <w:rsid w:val="00D73446"/>
    <w:rsid w:val="00D73604"/>
    <w:rsid w:val="00D73D8F"/>
    <w:rsid w:val="00D73DDD"/>
    <w:rsid w:val="00D760EB"/>
    <w:rsid w:val="00D7631C"/>
    <w:rsid w:val="00D76325"/>
    <w:rsid w:val="00D76F20"/>
    <w:rsid w:val="00D76FE0"/>
    <w:rsid w:val="00D778E5"/>
    <w:rsid w:val="00D803F5"/>
    <w:rsid w:val="00D8133E"/>
    <w:rsid w:val="00D814E5"/>
    <w:rsid w:val="00D81A4D"/>
    <w:rsid w:val="00D82090"/>
    <w:rsid w:val="00D8213F"/>
    <w:rsid w:val="00D823FA"/>
    <w:rsid w:val="00D82CA0"/>
    <w:rsid w:val="00D82ED5"/>
    <w:rsid w:val="00D83F2A"/>
    <w:rsid w:val="00D8429A"/>
    <w:rsid w:val="00D84B17"/>
    <w:rsid w:val="00D84F50"/>
    <w:rsid w:val="00D85AD1"/>
    <w:rsid w:val="00D86BC9"/>
    <w:rsid w:val="00D87F24"/>
    <w:rsid w:val="00D91803"/>
    <w:rsid w:val="00D92038"/>
    <w:rsid w:val="00D92E1E"/>
    <w:rsid w:val="00D9541A"/>
    <w:rsid w:val="00D96259"/>
    <w:rsid w:val="00DA1F8B"/>
    <w:rsid w:val="00DA25F8"/>
    <w:rsid w:val="00DA2CA7"/>
    <w:rsid w:val="00DA3E05"/>
    <w:rsid w:val="00DA462C"/>
    <w:rsid w:val="00DA4BE4"/>
    <w:rsid w:val="00DA560F"/>
    <w:rsid w:val="00DA6623"/>
    <w:rsid w:val="00DA68C3"/>
    <w:rsid w:val="00DB1966"/>
    <w:rsid w:val="00DB1C04"/>
    <w:rsid w:val="00DB221F"/>
    <w:rsid w:val="00DB28A2"/>
    <w:rsid w:val="00DB28F2"/>
    <w:rsid w:val="00DB2CCC"/>
    <w:rsid w:val="00DC15A3"/>
    <w:rsid w:val="00DC199F"/>
    <w:rsid w:val="00DC19C7"/>
    <w:rsid w:val="00DC2B40"/>
    <w:rsid w:val="00DC385E"/>
    <w:rsid w:val="00DC3BDF"/>
    <w:rsid w:val="00DC3C1A"/>
    <w:rsid w:val="00DC439A"/>
    <w:rsid w:val="00DC5420"/>
    <w:rsid w:val="00DC60C3"/>
    <w:rsid w:val="00DD1AF7"/>
    <w:rsid w:val="00DD1F59"/>
    <w:rsid w:val="00DD3D4F"/>
    <w:rsid w:val="00DD4AC9"/>
    <w:rsid w:val="00DD72C1"/>
    <w:rsid w:val="00DD765B"/>
    <w:rsid w:val="00DE08A3"/>
    <w:rsid w:val="00DE442A"/>
    <w:rsid w:val="00DE4526"/>
    <w:rsid w:val="00DE4A40"/>
    <w:rsid w:val="00DE50B9"/>
    <w:rsid w:val="00DE5E6A"/>
    <w:rsid w:val="00DE5F5C"/>
    <w:rsid w:val="00DE6531"/>
    <w:rsid w:val="00DE66B7"/>
    <w:rsid w:val="00DE6E19"/>
    <w:rsid w:val="00DE7250"/>
    <w:rsid w:val="00DE7DD5"/>
    <w:rsid w:val="00DF0EF8"/>
    <w:rsid w:val="00DF22D5"/>
    <w:rsid w:val="00DF2DB6"/>
    <w:rsid w:val="00DF3D13"/>
    <w:rsid w:val="00DF559B"/>
    <w:rsid w:val="00DF6203"/>
    <w:rsid w:val="00DF6BB4"/>
    <w:rsid w:val="00DF778F"/>
    <w:rsid w:val="00DF77C8"/>
    <w:rsid w:val="00E0178A"/>
    <w:rsid w:val="00E024DD"/>
    <w:rsid w:val="00E02A2E"/>
    <w:rsid w:val="00E02C14"/>
    <w:rsid w:val="00E02DA6"/>
    <w:rsid w:val="00E02EE4"/>
    <w:rsid w:val="00E03B69"/>
    <w:rsid w:val="00E04278"/>
    <w:rsid w:val="00E04B24"/>
    <w:rsid w:val="00E05755"/>
    <w:rsid w:val="00E06638"/>
    <w:rsid w:val="00E06673"/>
    <w:rsid w:val="00E06713"/>
    <w:rsid w:val="00E074BD"/>
    <w:rsid w:val="00E103D0"/>
    <w:rsid w:val="00E10EBC"/>
    <w:rsid w:val="00E11BB8"/>
    <w:rsid w:val="00E11DD8"/>
    <w:rsid w:val="00E11FE8"/>
    <w:rsid w:val="00E120B6"/>
    <w:rsid w:val="00E13658"/>
    <w:rsid w:val="00E13E85"/>
    <w:rsid w:val="00E15065"/>
    <w:rsid w:val="00E1622D"/>
    <w:rsid w:val="00E16373"/>
    <w:rsid w:val="00E16AC6"/>
    <w:rsid w:val="00E17D7E"/>
    <w:rsid w:val="00E17E5F"/>
    <w:rsid w:val="00E21F0C"/>
    <w:rsid w:val="00E22FEE"/>
    <w:rsid w:val="00E24034"/>
    <w:rsid w:val="00E24B33"/>
    <w:rsid w:val="00E263FC"/>
    <w:rsid w:val="00E30176"/>
    <w:rsid w:val="00E302DF"/>
    <w:rsid w:val="00E31584"/>
    <w:rsid w:val="00E325AD"/>
    <w:rsid w:val="00E334E4"/>
    <w:rsid w:val="00E354AB"/>
    <w:rsid w:val="00E358EB"/>
    <w:rsid w:val="00E36FC8"/>
    <w:rsid w:val="00E41E67"/>
    <w:rsid w:val="00E420CF"/>
    <w:rsid w:val="00E4237D"/>
    <w:rsid w:val="00E43EA2"/>
    <w:rsid w:val="00E45050"/>
    <w:rsid w:val="00E4792E"/>
    <w:rsid w:val="00E479F0"/>
    <w:rsid w:val="00E51B07"/>
    <w:rsid w:val="00E51BD6"/>
    <w:rsid w:val="00E5312E"/>
    <w:rsid w:val="00E531CD"/>
    <w:rsid w:val="00E53A31"/>
    <w:rsid w:val="00E55545"/>
    <w:rsid w:val="00E571DE"/>
    <w:rsid w:val="00E600B8"/>
    <w:rsid w:val="00E6105E"/>
    <w:rsid w:val="00E61604"/>
    <w:rsid w:val="00E617CB"/>
    <w:rsid w:val="00E6195E"/>
    <w:rsid w:val="00E61F7D"/>
    <w:rsid w:val="00E62466"/>
    <w:rsid w:val="00E628B3"/>
    <w:rsid w:val="00E63F5A"/>
    <w:rsid w:val="00E64482"/>
    <w:rsid w:val="00E651B0"/>
    <w:rsid w:val="00E65A0F"/>
    <w:rsid w:val="00E66514"/>
    <w:rsid w:val="00E6760E"/>
    <w:rsid w:val="00E67863"/>
    <w:rsid w:val="00E70848"/>
    <w:rsid w:val="00E711AA"/>
    <w:rsid w:val="00E71567"/>
    <w:rsid w:val="00E71A67"/>
    <w:rsid w:val="00E7202C"/>
    <w:rsid w:val="00E7258F"/>
    <w:rsid w:val="00E732D4"/>
    <w:rsid w:val="00E7406A"/>
    <w:rsid w:val="00E74169"/>
    <w:rsid w:val="00E74729"/>
    <w:rsid w:val="00E770F6"/>
    <w:rsid w:val="00E7728C"/>
    <w:rsid w:val="00E80AB2"/>
    <w:rsid w:val="00E80BE4"/>
    <w:rsid w:val="00E82465"/>
    <w:rsid w:val="00E82495"/>
    <w:rsid w:val="00E8281C"/>
    <w:rsid w:val="00E83239"/>
    <w:rsid w:val="00E833FE"/>
    <w:rsid w:val="00E83C00"/>
    <w:rsid w:val="00E84500"/>
    <w:rsid w:val="00E84B9F"/>
    <w:rsid w:val="00E85409"/>
    <w:rsid w:val="00E86B73"/>
    <w:rsid w:val="00E872A3"/>
    <w:rsid w:val="00E877A9"/>
    <w:rsid w:val="00E90471"/>
    <w:rsid w:val="00E90708"/>
    <w:rsid w:val="00E918C7"/>
    <w:rsid w:val="00E9325D"/>
    <w:rsid w:val="00E939FB"/>
    <w:rsid w:val="00E93D0C"/>
    <w:rsid w:val="00E95561"/>
    <w:rsid w:val="00E95954"/>
    <w:rsid w:val="00E96391"/>
    <w:rsid w:val="00E964B4"/>
    <w:rsid w:val="00E96A41"/>
    <w:rsid w:val="00E96AB7"/>
    <w:rsid w:val="00E96DA5"/>
    <w:rsid w:val="00EA00C8"/>
    <w:rsid w:val="00EA0432"/>
    <w:rsid w:val="00EA1AC3"/>
    <w:rsid w:val="00EA22E2"/>
    <w:rsid w:val="00EA28CD"/>
    <w:rsid w:val="00EA33A1"/>
    <w:rsid w:val="00EA38B6"/>
    <w:rsid w:val="00EA4D10"/>
    <w:rsid w:val="00EA671E"/>
    <w:rsid w:val="00EA6A21"/>
    <w:rsid w:val="00EA72E7"/>
    <w:rsid w:val="00EB0A8B"/>
    <w:rsid w:val="00EB132C"/>
    <w:rsid w:val="00EB1A9C"/>
    <w:rsid w:val="00EB25E3"/>
    <w:rsid w:val="00EB2D92"/>
    <w:rsid w:val="00EB2DEB"/>
    <w:rsid w:val="00EB3554"/>
    <w:rsid w:val="00EB3678"/>
    <w:rsid w:val="00EB4932"/>
    <w:rsid w:val="00EB562E"/>
    <w:rsid w:val="00EB648A"/>
    <w:rsid w:val="00EC00ED"/>
    <w:rsid w:val="00EC0DFD"/>
    <w:rsid w:val="00EC11E1"/>
    <w:rsid w:val="00EC11EA"/>
    <w:rsid w:val="00EC142E"/>
    <w:rsid w:val="00EC423E"/>
    <w:rsid w:val="00EC4B92"/>
    <w:rsid w:val="00EC4E2D"/>
    <w:rsid w:val="00EC6B66"/>
    <w:rsid w:val="00EC7718"/>
    <w:rsid w:val="00EC7A28"/>
    <w:rsid w:val="00ED2E59"/>
    <w:rsid w:val="00ED4C7F"/>
    <w:rsid w:val="00ED58EC"/>
    <w:rsid w:val="00ED5E1C"/>
    <w:rsid w:val="00ED5EE5"/>
    <w:rsid w:val="00ED6E5C"/>
    <w:rsid w:val="00ED75FD"/>
    <w:rsid w:val="00EE19AA"/>
    <w:rsid w:val="00EE1A3F"/>
    <w:rsid w:val="00EE2F94"/>
    <w:rsid w:val="00EE3D29"/>
    <w:rsid w:val="00EE43E1"/>
    <w:rsid w:val="00EE45C1"/>
    <w:rsid w:val="00EE4D07"/>
    <w:rsid w:val="00EE6FA9"/>
    <w:rsid w:val="00EF11BB"/>
    <w:rsid w:val="00EF1525"/>
    <w:rsid w:val="00EF32E6"/>
    <w:rsid w:val="00EF481D"/>
    <w:rsid w:val="00EF51FD"/>
    <w:rsid w:val="00EF6F46"/>
    <w:rsid w:val="00EF7302"/>
    <w:rsid w:val="00EF7807"/>
    <w:rsid w:val="00F02FDE"/>
    <w:rsid w:val="00F0309E"/>
    <w:rsid w:val="00F04739"/>
    <w:rsid w:val="00F04B71"/>
    <w:rsid w:val="00F04EE3"/>
    <w:rsid w:val="00F054A2"/>
    <w:rsid w:val="00F05DCD"/>
    <w:rsid w:val="00F07014"/>
    <w:rsid w:val="00F10336"/>
    <w:rsid w:val="00F11212"/>
    <w:rsid w:val="00F11367"/>
    <w:rsid w:val="00F11A31"/>
    <w:rsid w:val="00F12D96"/>
    <w:rsid w:val="00F12E52"/>
    <w:rsid w:val="00F15803"/>
    <w:rsid w:val="00F171CE"/>
    <w:rsid w:val="00F17D1B"/>
    <w:rsid w:val="00F17E5D"/>
    <w:rsid w:val="00F20241"/>
    <w:rsid w:val="00F202B0"/>
    <w:rsid w:val="00F206A5"/>
    <w:rsid w:val="00F20C7D"/>
    <w:rsid w:val="00F21732"/>
    <w:rsid w:val="00F2200A"/>
    <w:rsid w:val="00F22FDD"/>
    <w:rsid w:val="00F2303F"/>
    <w:rsid w:val="00F2336A"/>
    <w:rsid w:val="00F23852"/>
    <w:rsid w:val="00F23A9C"/>
    <w:rsid w:val="00F241E3"/>
    <w:rsid w:val="00F24300"/>
    <w:rsid w:val="00F2453C"/>
    <w:rsid w:val="00F24B80"/>
    <w:rsid w:val="00F24CEE"/>
    <w:rsid w:val="00F24E68"/>
    <w:rsid w:val="00F2518B"/>
    <w:rsid w:val="00F2552E"/>
    <w:rsid w:val="00F25BE0"/>
    <w:rsid w:val="00F2621A"/>
    <w:rsid w:val="00F30141"/>
    <w:rsid w:val="00F3049A"/>
    <w:rsid w:val="00F31BD9"/>
    <w:rsid w:val="00F3285D"/>
    <w:rsid w:val="00F32BDB"/>
    <w:rsid w:val="00F33B51"/>
    <w:rsid w:val="00F3507E"/>
    <w:rsid w:val="00F35793"/>
    <w:rsid w:val="00F360B2"/>
    <w:rsid w:val="00F407BE"/>
    <w:rsid w:val="00F40C63"/>
    <w:rsid w:val="00F40FC9"/>
    <w:rsid w:val="00F41B5D"/>
    <w:rsid w:val="00F42020"/>
    <w:rsid w:val="00F42E5D"/>
    <w:rsid w:val="00F4380A"/>
    <w:rsid w:val="00F438B5"/>
    <w:rsid w:val="00F43ED4"/>
    <w:rsid w:val="00F45AC2"/>
    <w:rsid w:val="00F45B30"/>
    <w:rsid w:val="00F45CB8"/>
    <w:rsid w:val="00F46920"/>
    <w:rsid w:val="00F471F7"/>
    <w:rsid w:val="00F47AEC"/>
    <w:rsid w:val="00F50A9B"/>
    <w:rsid w:val="00F51E2B"/>
    <w:rsid w:val="00F52FBF"/>
    <w:rsid w:val="00F54600"/>
    <w:rsid w:val="00F560A9"/>
    <w:rsid w:val="00F57891"/>
    <w:rsid w:val="00F60878"/>
    <w:rsid w:val="00F60C39"/>
    <w:rsid w:val="00F61372"/>
    <w:rsid w:val="00F61521"/>
    <w:rsid w:val="00F6169A"/>
    <w:rsid w:val="00F61882"/>
    <w:rsid w:val="00F62BEE"/>
    <w:rsid w:val="00F648B8"/>
    <w:rsid w:val="00F64D91"/>
    <w:rsid w:val="00F6524E"/>
    <w:rsid w:val="00F65279"/>
    <w:rsid w:val="00F6527B"/>
    <w:rsid w:val="00F65AD2"/>
    <w:rsid w:val="00F65D6C"/>
    <w:rsid w:val="00F6713D"/>
    <w:rsid w:val="00F70521"/>
    <w:rsid w:val="00F708FD"/>
    <w:rsid w:val="00F7129D"/>
    <w:rsid w:val="00F71750"/>
    <w:rsid w:val="00F736CF"/>
    <w:rsid w:val="00F74164"/>
    <w:rsid w:val="00F746FB"/>
    <w:rsid w:val="00F774F3"/>
    <w:rsid w:val="00F777D8"/>
    <w:rsid w:val="00F77C21"/>
    <w:rsid w:val="00F8064A"/>
    <w:rsid w:val="00F80E50"/>
    <w:rsid w:val="00F828AA"/>
    <w:rsid w:val="00F859AD"/>
    <w:rsid w:val="00F85BD7"/>
    <w:rsid w:val="00F85E2A"/>
    <w:rsid w:val="00F8632A"/>
    <w:rsid w:val="00F86471"/>
    <w:rsid w:val="00F86578"/>
    <w:rsid w:val="00F90429"/>
    <w:rsid w:val="00F91351"/>
    <w:rsid w:val="00F91ECC"/>
    <w:rsid w:val="00F9257A"/>
    <w:rsid w:val="00F9331C"/>
    <w:rsid w:val="00F9335D"/>
    <w:rsid w:val="00F93A27"/>
    <w:rsid w:val="00F94232"/>
    <w:rsid w:val="00F94518"/>
    <w:rsid w:val="00F95D9E"/>
    <w:rsid w:val="00F96955"/>
    <w:rsid w:val="00F96CB5"/>
    <w:rsid w:val="00F96EDD"/>
    <w:rsid w:val="00FA0C67"/>
    <w:rsid w:val="00FA3630"/>
    <w:rsid w:val="00FA390A"/>
    <w:rsid w:val="00FA3945"/>
    <w:rsid w:val="00FA3D90"/>
    <w:rsid w:val="00FA4431"/>
    <w:rsid w:val="00FA50D3"/>
    <w:rsid w:val="00FA5822"/>
    <w:rsid w:val="00FA5FD6"/>
    <w:rsid w:val="00FA6997"/>
    <w:rsid w:val="00FB0AB5"/>
    <w:rsid w:val="00FB1007"/>
    <w:rsid w:val="00FB1082"/>
    <w:rsid w:val="00FB16A6"/>
    <w:rsid w:val="00FB210F"/>
    <w:rsid w:val="00FB33A4"/>
    <w:rsid w:val="00FB36F4"/>
    <w:rsid w:val="00FB39CB"/>
    <w:rsid w:val="00FB460D"/>
    <w:rsid w:val="00FB4B03"/>
    <w:rsid w:val="00FB4CA0"/>
    <w:rsid w:val="00FB4F26"/>
    <w:rsid w:val="00FB5BB1"/>
    <w:rsid w:val="00FB7221"/>
    <w:rsid w:val="00FB7EDC"/>
    <w:rsid w:val="00FC0455"/>
    <w:rsid w:val="00FC068D"/>
    <w:rsid w:val="00FC1313"/>
    <w:rsid w:val="00FC13DF"/>
    <w:rsid w:val="00FC2DB4"/>
    <w:rsid w:val="00FC2E06"/>
    <w:rsid w:val="00FC3345"/>
    <w:rsid w:val="00FC3AAB"/>
    <w:rsid w:val="00FC49C2"/>
    <w:rsid w:val="00FC4BEC"/>
    <w:rsid w:val="00FC4E5E"/>
    <w:rsid w:val="00FC563F"/>
    <w:rsid w:val="00FD012A"/>
    <w:rsid w:val="00FD09B8"/>
    <w:rsid w:val="00FD1C67"/>
    <w:rsid w:val="00FD22F2"/>
    <w:rsid w:val="00FD3C87"/>
    <w:rsid w:val="00FD534D"/>
    <w:rsid w:val="00FD6523"/>
    <w:rsid w:val="00FD71DF"/>
    <w:rsid w:val="00FD76E1"/>
    <w:rsid w:val="00FE0074"/>
    <w:rsid w:val="00FE09E4"/>
    <w:rsid w:val="00FE3740"/>
    <w:rsid w:val="00FE5446"/>
    <w:rsid w:val="00FE6272"/>
    <w:rsid w:val="00FE6628"/>
    <w:rsid w:val="00FE6CED"/>
    <w:rsid w:val="00FE7D71"/>
    <w:rsid w:val="00FE7DBF"/>
    <w:rsid w:val="00FF03FC"/>
    <w:rsid w:val="00FF1A35"/>
    <w:rsid w:val="00FF2238"/>
    <w:rsid w:val="00FF2438"/>
    <w:rsid w:val="00FF367B"/>
    <w:rsid w:val="00FF41FB"/>
    <w:rsid w:val="00FF442E"/>
    <w:rsid w:val="00FF4647"/>
    <w:rsid w:val="00FF59D0"/>
    <w:rsid w:val="00FF5CFA"/>
    <w:rsid w:val="00FF6613"/>
    <w:rsid w:val="00FF66CE"/>
    <w:rsid w:val="00FF7360"/>
    <w:rsid w:val="00FF7CA8"/>
    <w:rsid w:val="05053DC2"/>
    <w:rsid w:val="08A93169"/>
    <w:rsid w:val="0F7D339E"/>
    <w:rsid w:val="172739D5"/>
    <w:rsid w:val="1FA82BD1"/>
    <w:rsid w:val="216162BE"/>
    <w:rsid w:val="2EEB4841"/>
    <w:rsid w:val="3CB45CB5"/>
    <w:rsid w:val="42523D56"/>
    <w:rsid w:val="49253C70"/>
    <w:rsid w:val="4B3F082D"/>
    <w:rsid w:val="4E7F3BDA"/>
    <w:rsid w:val="60D55BFE"/>
    <w:rsid w:val="67B8345B"/>
    <w:rsid w:val="6B5F12C4"/>
    <w:rsid w:val="77052A20"/>
    <w:rsid w:val="785E6E11"/>
    <w:rsid w:val="7990265E"/>
    <w:rsid w:val="7E0B0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5:docId w15:val="{06BDF088-3DDF-4141-9508-8E2579363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spacing w:before="40" w:after="40" w:line="259" w:lineRule="auto"/>
    </w:pPr>
    <w:rPr>
      <w:rFonts w:ascii="微软雅黑" w:eastAsia="微软雅黑" w:hAnsi="微软雅黑" w:cs="微软雅黑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360" w:after="0"/>
      <w:outlineLvl w:val="1"/>
    </w:pPr>
    <w:rPr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b/>
      <w:bCs/>
      <w:color w:val="000000" w:themeColor="text1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bCs/>
      <w:iCs/>
      <w:color w:val="000000" w:themeColor="text1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pPr>
      <w:ind w:leftChars="400" w:left="840"/>
    </w:pPr>
  </w:style>
  <w:style w:type="paragraph" w:styleId="a3">
    <w:name w:val="footer"/>
    <w:basedOn w:val="a"/>
    <w:link w:val="a4"/>
    <w:uiPriority w:val="99"/>
    <w:unhideWhenUsed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</w:style>
  <w:style w:type="paragraph" w:styleId="a7">
    <w:name w:val="Subtitle"/>
    <w:basedOn w:val="a"/>
    <w:next w:val="a"/>
    <w:link w:val="a8"/>
    <w:uiPriority w:val="11"/>
    <w:qFormat/>
    <w:rPr>
      <w:color w:val="92D050"/>
      <w:spacing w:val="10"/>
      <w:sz w:val="36"/>
    </w:rPr>
  </w:style>
  <w:style w:type="paragraph" w:styleId="TOC2">
    <w:name w:val="toc 2"/>
    <w:basedOn w:val="a"/>
    <w:next w:val="a"/>
    <w:uiPriority w:val="39"/>
    <w:unhideWhenUsed/>
    <w:pPr>
      <w:ind w:leftChars="200" w:left="420"/>
    </w:pPr>
  </w:style>
  <w:style w:type="paragraph" w:styleId="a9">
    <w:name w:val="Title"/>
    <w:basedOn w:val="a"/>
    <w:next w:val="a"/>
    <w:link w:val="aa"/>
    <w:uiPriority w:val="10"/>
    <w:qFormat/>
    <w:pPr>
      <w:spacing w:after="0" w:line="360" w:lineRule="auto"/>
      <w:contextualSpacing/>
      <w:jc w:val="center"/>
    </w:pPr>
    <w:rPr>
      <w:b/>
      <w:color w:val="000000" w:themeColor="text1"/>
      <w:sz w:val="64"/>
      <w:szCs w:val="56"/>
    </w:rPr>
  </w:style>
  <w:style w:type="table" w:styleId="a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Strong"/>
    <w:basedOn w:val="a0"/>
    <w:uiPriority w:val="22"/>
    <w:qFormat/>
    <w:rPr>
      <w:rFonts w:eastAsia="微软雅黑"/>
      <w:b/>
      <w:bCs/>
    </w:rPr>
  </w:style>
  <w:style w:type="character" w:styleId="ad">
    <w:name w:val="FollowedHyperlink"/>
    <w:basedOn w:val="a0"/>
    <w:uiPriority w:val="99"/>
    <w:semiHidden/>
    <w:unhideWhenUsed/>
    <w:rPr>
      <w:color w:val="B26B02" w:themeColor="followedHyperlink"/>
      <w:u w:val="single"/>
    </w:rPr>
  </w:style>
  <w:style w:type="character" w:styleId="ae">
    <w:name w:val="Emphasis"/>
    <w:basedOn w:val="a0"/>
    <w:uiPriority w:val="20"/>
    <w:qFormat/>
    <w:rPr>
      <w:rFonts w:ascii="微软雅黑" w:eastAsia="微软雅黑" w:hAnsi="微软雅黑" w:cs="微软雅黑"/>
      <w:i/>
      <w:iCs/>
      <w:color w:val="auto"/>
    </w:rPr>
  </w:style>
  <w:style w:type="character" w:styleId="af">
    <w:name w:val="Hyperlink"/>
    <w:basedOn w:val="a0"/>
    <w:uiPriority w:val="99"/>
    <w:unhideWhenUsed/>
    <w:qFormat/>
    <w:rPr>
      <w:color w:val="6B9F25" w:themeColor="hyperlink"/>
      <w:u w:val="single"/>
    </w:rPr>
  </w:style>
  <w:style w:type="character" w:customStyle="1" w:styleId="aa">
    <w:name w:val="标题 字符"/>
    <w:basedOn w:val="a0"/>
    <w:link w:val="a9"/>
    <w:uiPriority w:val="10"/>
    <w:rPr>
      <w:rFonts w:ascii="微软雅黑" w:eastAsia="微软雅黑" w:hAnsi="微软雅黑" w:cs="微软雅黑"/>
      <w:b/>
      <w:color w:val="000000" w:themeColor="text1"/>
      <w:sz w:val="64"/>
      <w:szCs w:val="56"/>
    </w:rPr>
  </w:style>
  <w:style w:type="character" w:customStyle="1" w:styleId="a8">
    <w:name w:val="副标题 字符"/>
    <w:basedOn w:val="a0"/>
    <w:link w:val="a7"/>
    <w:uiPriority w:val="11"/>
    <w:rPr>
      <w:rFonts w:ascii="微软雅黑" w:eastAsia="微软雅黑" w:hAnsi="微软雅黑" w:cs="微软雅黑"/>
      <w:color w:val="92D050"/>
      <w:spacing w:val="10"/>
      <w:sz w:val="36"/>
    </w:rPr>
  </w:style>
  <w:style w:type="character" w:customStyle="1" w:styleId="10">
    <w:name w:val="标题 1 字符"/>
    <w:basedOn w:val="a0"/>
    <w:link w:val="1"/>
    <w:uiPriority w:val="9"/>
    <w:rPr>
      <w:rFonts w:ascii="微软雅黑" w:eastAsia="微软雅黑" w:hAnsi="微软雅黑" w:cs="微软雅黑"/>
      <w:b/>
      <w:bCs/>
      <w:smallCaps/>
      <w:color w:val="000000" w:themeColor="text1"/>
      <w:sz w:val="36"/>
      <w:szCs w:val="36"/>
    </w:rPr>
  </w:style>
  <w:style w:type="character" w:customStyle="1" w:styleId="20">
    <w:name w:val="标题 2 字符"/>
    <w:basedOn w:val="a0"/>
    <w:link w:val="2"/>
    <w:uiPriority w:val="9"/>
    <w:rPr>
      <w:rFonts w:ascii="微软雅黑" w:eastAsia="微软雅黑" w:hAnsi="微软雅黑" w:cs="微软雅黑"/>
      <w:b/>
      <w:bCs/>
      <w:smallCaps/>
      <w:color w:val="000000" w:themeColor="text1"/>
      <w:sz w:val="28"/>
      <w:szCs w:val="28"/>
    </w:rPr>
  </w:style>
  <w:style w:type="character" w:customStyle="1" w:styleId="30">
    <w:name w:val="标题 3 字符"/>
    <w:basedOn w:val="a0"/>
    <w:link w:val="3"/>
    <w:uiPriority w:val="9"/>
    <w:rPr>
      <w:rFonts w:ascii="微软雅黑" w:eastAsia="微软雅黑" w:hAnsi="微软雅黑" w:cs="微软雅黑"/>
      <w:b/>
      <w:bCs/>
      <w:color w:val="000000" w:themeColor="text1"/>
      <w:sz w:val="22"/>
      <w:szCs w:val="22"/>
    </w:rPr>
  </w:style>
  <w:style w:type="character" w:customStyle="1" w:styleId="40">
    <w:name w:val="标题 4 字符"/>
    <w:basedOn w:val="a0"/>
    <w:link w:val="4"/>
    <w:uiPriority w:val="9"/>
    <w:rPr>
      <w:rFonts w:ascii="微软雅黑" w:eastAsia="微软雅黑" w:hAnsi="微软雅黑" w:cs="微软雅黑"/>
      <w:bCs/>
      <w:iCs/>
      <w:color w:val="000000" w:themeColor="text1"/>
      <w:sz w:val="22"/>
      <w:szCs w:val="22"/>
    </w:rPr>
  </w:style>
  <w:style w:type="character" w:customStyle="1" w:styleId="50">
    <w:name w:val="标题 5 字符"/>
    <w:basedOn w:val="a0"/>
    <w:link w:val="5"/>
    <w:uiPriority w:val="9"/>
    <w:rPr>
      <w:rFonts w:asciiTheme="majorHAnsi" w:eastAsiaTheme="majorEastAsia" w:hAnsiTheme="majorHAnsi" w:cstheme="majorBidi"/>
      <w:color w:val="252525" w:themeColor="text2" w:themeShade="BF"/>
      <w:sz w:val="22"/>
      <w:szCs w:val="22"/>
    </w:rPr>
  </w:style>
  <w:style w:type="character" w:customStyle="1" w:styleId="60">
    <w:name w:val="标题 6 字符"/>
    <w:basedOn w:val="a0"/>
    <w:link w:val="6"/>
    <w:uiPriority w:val="9"/>
    <w:rPr>
      <w:rFonts w:asciiTheme="majorHAnsi" w:eastAsiaTheme="majorEastAsia" w:hAnsiTheme="majorHAnsi" w:cstheme="majorBidi"/>
      <w:i/>
      <w:iCs/>
      <w:color w:val="252525" w:themeColor="text2" w:themeShade="BF"/>
      <w:sz w:val="22"/>
      <w:szCs w:val="22"/>
    </w:rPr>
  </w:style>
  <w:style w:type="character" w:customStyle="1" w:styleId="70">
    <w:name w:val="标题 7 字符"/>
    <w:basedOn w:val="a0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character" w:customStyle="1" w:styleId="80">
    <w:name w:val="标题 8 字符"/>
    <w:basedOn w:val="a0"/>
    <w:link w:val="8"/>
    <w:uiPriority w:val="9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90">
    <w:name w:val="标题 9 字符"/>
    <w:basedOn w:val="a0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af0">
    <w:name w:val="次要强调"/>
    <w:basedOn w:val="a0"/>
    <w:uiPriority w:val="19"/>
    <w:qFormat/>
    <w:rPr>
      <w:rFonts w:ascii="微软雅黑" w:eastAsia="微软雅黑" w:hAnsi="微软雅黑" w:cs="微软雅黑"/>
      <w:i/>
      <w:iCs/>
      <w:color w:val="404040" w:themeColor="text1" w:themeTint="BF"/>
    </w:rPr>
  </w:style>
  <w:style w:type="character" w:customStyle="1" w:styleId="af1">
    <w:name w:val="重要强调"/>
    <w:basedOn w:val="a0"/>
    <w:uiPriority w:val="21"/>
    <w:qFormat/>
    <w:rPr>
      <w:rFonts w:ascii="微软雅黑" w:eastAsia="微软雅黑" w:hAnsi="微软雅黑" w:cs="微软雅黑"/>
      <w:b/>
      <w:bCs/>
      <w:i/>
      <w:iCs/>
      <w:caps/>
    </w:rPr>
  </w:style>
  <w:style w:type="character" w:customStyle="1" w:styleId="af2">
    <w:name w:val="增强"/>
    <w:basedOn w:val="a0"/>
    <w:uiPriority w:val="22"/>
    <w:qFormat/>
    <w:rPr>
      <w:rFonts w:ascii="微软雅黑" w:eastAsia="微软雅黑" w:hAnsi="微软雅黑" w:cs="微软雅黑"/>
      <w:b/>
      <w:bCs/>
      <w:color w:val="000000" w:themeColor="text1"/>
    </w:rPr>
  </w:style>
  <w:style w:type="paragraph" w:customStyle="1" w:styleId="af3">
    <w:name w:val="引言"/>
    <w:basedOn w:val="a"/>
    <w:next w:val="a"/>
    <w:link w:val="af4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af4">
    <w:name w:val="引言字符"/>
    <w:basedOn w:val="a0"/>
    <w:link w:val="af3"/>
    <w:uiPriority w:val="29"/>
    <w:rPr>
      <w:rFonts w:ascii="微软雅黑" w:eastAsia="微软雅黑" w:hAnsi="微软雅黑" w:cs="微软雅黑"/>
      <w:i/>
      <w:iCs/>
      <w:color w:val="000000" w:themeColor="text1"/>
    </w:rPr>
  </w:style>
  <w:style w:type="paragraph" w:customStyle="1" w:styleId="af5">
    <w:name w:val="重要引言"/>
    <w:basedOn w:val="a"/>
    <w:next w:val="a"/>
    <w:link w:val="af6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af6">
    <w:name w:val="重要引言字符"/>
    <w:basedOn w:val="a0"/>
    <w:link w:val="af5"/>
    <w:uiPriority w:val="30"/>
    <w:rPr>
      <w:rFonts w:ascii="微软雅黑" w:eastAsia="微软雅黑" w:hAnsi="微软雅黑" w:cs="微软雅黑"/>
      <w:color w:val="000000" w:themeColor="text1"/>
      <w:shd w:val="clear" w:color="auto" w:fill="F2F2F2" w:themeFill="background1" w:themeFillShade="F2"/>
    </w:rPr>
  </w:style>
  <w:style w:type="character" w:customStyle="1" w:styleId="af7">
    <w:name w:val="次要参考资料"/>
    <w:basedOn w:val="a0"/>
    <w:uiPriority w:val="31"/>
    <w:qFormat/>
    <w:rPr>
      <w:rFonts w:ascii="微软雅黑" w:eastAsia="微软雅黑" w:hAnsi="微软雅黑" w:cs="微软雅黑"/>
      <w:smallCaps/>
      <w:color w:val="404040" w:themeColor="text1" w:themeTint="BF"/>
      <w:u w:val="single" w:color="7F7F7F" w:themeColor="text1" w:themeTint="80"/>
    </w:rPr>
  </w:style>
  <w:style w:type="character" w:customStyle="1" w:styleId="af8">
    <w:name w:val="重要参考资料"/>
    <w:basedOn w:val="a0"/>
    <w:uiPriority w:val="32"/>
    <w:qFormat/>
    <w:rPr>
      <w:rFonts w:ascii="微软雅黑" w:eastAsia="微软雅黑" w:hAnsi="微软雅黑" w:cs="微软雅黑"/>
      <w:b/>
      <w:bCs/>
      <w:smallCaps/>
      <w:u w:val="single"/>
    </w:rPr>
  </w:style>
  <w:style w:type="character" w:customStyle="1" w:styleId="af9">
    <w:name w:val="书名"/>
    <w:basedOn w:val="a0"/>
    <w:uiPriority w:val="33"/>
    <w:qFormat/>
    <w:rPr>
      <w:rFonts w:ascii="微软雅黑" w:eastAsia="微软雅黑" w:hAnsi="微软雅黑" w:cs="微软雅黑"/>
      <w:smallCaps/>
      <w:spacing w:val="5"/>
    </w:rPr>
  </w:style>
  <w:style w:type="paragraph" w:customStyle="1" w:styleId="afa">
    <w:name w:val="描述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color w:val="323232" w:themeColor="text2"/>
      <w:sz w:val="18"/>
      <w:szCs w:val="18"/>
    </w:rPr>
  </w:style>
  <w:style w:type="paragraph" w:customStyle="1" w:styleId="afb">
    <w:name w:val="目录标题"/>
    <w:basedOn w:val="1"/>
    <w:next w:val="a"/>
    <w:uiPriority w:val="39"/>
    <w:semiHidden/>
    <w:unhideWhenUsed/>
    <w:qFormat/>
    <w:pPr>
      <w:outlineLvl w:val="9"/>
    </w:pPr>
  </w:style>
  <w:style w:type="paragraph" w:customStyle="1" w:styleId="afc">
    <w:name w:val="无间距"/>
    <w:uiPriority w:val="1"/>
    <w:qFormat/>
    <w:rPr>
      <w:rFonts w:ascii="微软雅黑" w:eastAsia="微软雅黑" w:hAnsi="微软雅黑" w:cs="微软雅黑"/>
      <w:sz w:val="22"/>
      <w:szCs w:val="22"/>
    </w:rPr>
  </w:style>
  <w:style w:type="paragraph" w:customStyle="1" w:styleId="11">
    <w:name w:val="列表段落1"/>
    <w:basedOn w:val="a"/>
    <w:uiPriority w:val="34"/>
    <w:qFormat/>
    <w:pPr>
      <w:ind w:left="720"/>
      <w:contextualSpacing/>
    </w:pPr>
  </w:style>
  <w:style w:type="paragraph" w:styleId="afd">
    <w:name w:val="No Spacing"/>
    <w:link w:val="afe"/>
    <w:uiPriority w:val="1"/>
    <w:qFormat/>
    <w:rPr>
      <w:rFonts w:ascii="微软雅黑" w:eastAsia="微软雅黑" w:hAnsi="微软雅黑" w:cs="微软雅黑"/>
      <w:sz w:val="22"/>
      <w:szCs w:val="22"/>
    </w:rPr>
  </w:style>
  <w:style w:type="character" w:customStyle="1" w:styleId="12">
    <w:name w:val="不明显强调1"/>
    <w:basedOn w:val="a0"/>
    <w:uiPriority w:val="19"/>
    <w:qFormat/>
    <w:rPr>
      <w:rFonts w:ascii="微软雅黑" w:eastAsia="微软雅黑" w:hAnsi="微软雅黑" w:cs="微软雅黑"/>
      <w:i/>
      <w:iCs/>
      <w:color w:val="404040" w:themeColor="text1" w:themeTint="BF"/>
    </w:rPr>
  </w:style>
  <w:style w:type="character" w:customStyle="1" w:styleId="13">
    <w:name w:val="明显强调1"/>
    <w:basedOn w:val="a0"/>
    <w:uiPriority w:val="21"/>
    <w:qFormat/>
    <w:rPr>
      <w:rFonts w:ascii="微软雅黑" w:eastAsia="微软雅黑" w:hAnsi="微软雅黑" w:cs="微软雅黑"/>
      <w:i/>
      <w:iCs/>
      <w:color w:val="F07F09" w:themeColor="accent1"/>
    </w:rPr>
  </w:style>
  <w:style w:type="paragraph" w:styleId="aff">
    <w:name w:val="Quote"/>
    <w:basedOn w:val="a"/>
    <w:next w:val="a"/>
    <w:link w:val="aff0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0">
    <w:name w:val="引用 字符"/>
    <w:basedOn w:val="a0"/>
    <w:link w:val="aff"/>
    <w:uiPriority w:val="2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1">
    <w:name w:val="Intense Quote"/>
    <w:basedOn w:val="a"/>
    <w:next w:val="a"/>
    <w:link w:val="aff2"/>
    <w:uiPriority w:val="30"/>
    <w:qFormat/>
    <w:pPr>
      <w:pBdr>
        <w:top w:val="single" w:sz="4" w:space="10" w:color="F07F09" w:themeColor="accent1"/>
        <w:bottom w:val="single" w:sz="4" w:space="10" w:color="F07F09" w:themeColor="accent1"/>
      </w:pBdr>
      <w:spacing w:before="360" w:after="360"/>
      <w:ind w:left="864" w:right="864"/>
      <w:jc w:val="center"/>
    </w:pPr>
    <w:rPr>
      <w:i/>
      <w:iCs/>
      <w:color w:val="F07F09" w:themeColor="accent1"/>
    </w:rPr>
  </w:style>
  <w:style w:type="character" w:customStyle="1" w:styleId="aff2">
    <w:name w:val="明显引用 字符"/>
    <w:basedOn w:val="a0"/>
    <w:link w:val="aff1"/>
    <w:uiPriority w:val="30"/>
    <w:rPr>
      <w:rFonts w:ascii="微软雅黑" w:eastAsia="微软雅黑" w:hAnsi="微软雅黑" w:cs="微软雅黑"/>
      <w:i/>
      <w:iCs/>
      <w:color w:val="F07F09" w:themeColor="accent1"/>
    </w:rPr>
  </w:style>
  <w:style w:type="character" w:customStyle="1" w:styleId="14">
    <w:name w:val="不明显参考1"/>
    <w:basedOn w:val="a0"/>
    <w:uiPriority w:val="31"/>
    <w:qFormat/>
    <w:rPr>
      <w:rFonts w:ascii="微软雅黑" w:eastAsia="微软雅黑" w:hAnsi="微软雅黑" w:cs="微软雅黑"/>
      <w:smallCaps/>
      <w:color w:val="595959" w:themeColor="text1" w:themeTint="A6"/>
      <w:sz w:val="28"/>
    </w:rPr>
  </w:style>
  <w:style w:type="character" w:customStyle="1" w:styleId="15">
    <w:name w:val="明显参考1"/>
    <w:basedOn w:val="a0"/>
    <w:uiPriority w:val="32"/>
    <w:qFormat/>
    <w:rPr>
      <w:rFonts w:ascii="微软雅黑" w:eastAsia="微软雅黑" w:hAnsi="微软雅黑" w:cs="微软雅黑"/>
      <w:b/>
      <w:bCs/>
      <w:smallCaps/>
      <w:color w:val="F07F09" w:themeColor="accent1"/>
      <w:spacing w:val="5"/>
    </w:rPr>
  </w:style>
  <w:style w:type="character" w:customStyle="1" w:styleId="16">
    <w:name w:val="书籍标题1"/>
    <w:basedOn w:val="a0"/>
    <w:uiPriority w:val="33"/>
    <w:qFormat/>
    <w:rPr>
      <w:rFonts w:ascii="微软雅黑" w:eastAsia="微软雅黑" w:hAnsi="微软雅黑" w:cs="微软雅黑"/>
      <w:b/>
      <w:bCs/>
      <w:i/>
      <w:iCs/>
      <w:spacing w:val="5"/>
    </w:rPr>
  </w:style>
  <w:style w:type="paragraph" w:styleId="aff3">
    <w:name w:val="List Paragraph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rPr>
      <w:rFonts w:eastAsia="Microsoft YaHei UI"/>
      <w:sz w:val="18"/>
      <w:szCs w:val="18"/>
    </w:rPr>
  </w:style>
  <w:style w:type="character" w:customStyle="1" w:styleId="a4">
    <w:name w:val="页脚 字符"/>
    <w:basedOn w:val="a0"/>
    <w:link w:val="a3"/>
    <w:uiPriority w:val="99"/>
    <w:rPr>
      <w:rFonts w:eastAsia="Microsoft YaHei UI"/>
      <w:sz w:val="18"/>
      <w:szCs w:val="18"/>
    </w:rPr>
  </w:style>
  <w:style w:type="table" w:customStyle="1" w:styleId="41">
    <w:name w:val="无格式表格 41"/>
    <w:basedOn w:val="a1"/>
    <w:uiPriority w:val="44"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-31">
    <w:name w:val="网格表 1 浅色 - 着色 31"/>
    <w:basedOn w:val="a1"/>
    <w:uiPriority w:val="46"/>
    <w:tblPr>
      <w:tblBorders>
        <w:top w:val="single" w:sz="4" w:space="0" w:color="89C2E5" w:themeColor="accent3" w:themeTint="66"/>
        <w:left w:val="single" w:sz="4" w:space="0" w:color="89C2E5" w:themeColor="accent3" w:themeTint="66"/>
        <w:bottom w:val="single" w:sz="4" w:space="0" w:color="89C2E5" w:themeColor="accent3" w:themeTint="66"/>
        <w:right w:val="single" w:sz="4" w:space="0" w:color="89C2E5" w:themeColor="accent3" w:themeTint="66"/>
        <w:insideH w:val="single" w:sz="4" w:space="0" w:color="89C2E5" w:themeColor="accent3" w:themeTint="66"/>
        <w:insideV w:val="single" w:sz="4" w:space="0" w:color="89C2E5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4DA4D8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DA4D8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-41">
    <w:name w:val="网格表 1 浅色 - 着色 41"/>
    <w:basedOn w:val="a1"/>
    <w:uiPriority w:val="46"/>
    <w:tblPr>
      <w:tblBorders>
        <w:top w:val="single" w:sz="4" w:space="0" w:color="B3D5AB" w:themeColor="accent4" w:themeTint="66"/>
        <w:left w:val="single" w:sz="4" w:space="0" w:color="B3D5AB" w:themeColor="accent4" w:themeTint="66"/>
        <w:bottom w:val="single" w:sz="4" w:space="0" w:color="B3D5AB" w:themeColor="accent4" w:themeTint="66"/>
        <w:right w:val="single" w:sz="4" w:space="0" w:color="B3D5AB" w:themeColor="accent4" w:themeTint="66"/>
        <w:insideH w:val="single" w:sz="4" w:space="0" w:color="B3D5AB" w:themeColor="accent4" w:themeTint="66"/>
        <w:insideV w:val="single" w:sz="4" w:space="0" w:color="B3D5AB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1-11">
    <w:name w:val="网格表 1 浅色 - 着色 11"/>
    <w:basedOn w:val="a1"/>
    <w:uiPriority w:val="46"/>
    <w:tblPr>
      <w:tblBorders>
        <w:top w:val="single" w:sz="4" w:space="0" w:color="FBCB9A" w:themeColor="accent1" w:themeTint="66"/>
        <w:left w:val="single" w:sz="4" w:space="0" w:color="FBCB9A" w:themeColor="accent1" w:themeTint="66"/>
        <w:bottom w:val="single" w:sz="4" w:space="0" w:color="FBCB9A" w:themeColor="accent1" w:themeTint="66"/>
        <w:right w:val="single" w:sz="4" w:space="0" w:color="FBCB9A" w:themeColor="accent1" w:themeTint="66"/>
        <w:insideH w:val="single" w:sz="4" w:space="0" w:color="FBCB9A" w:themeColor="accent1" w:themeTint="66"/>
        <w:insideV w:val="single" w:sz="4" w:space="0" w:color="FBCB9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F9B26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9B26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OC10">
    <w:name w:val="TOC 标题1"/>
    <w:basedOn w:val="1"/>
    <w:next w:val="a"/>
    <w:uiPriority w:val="39"/>
    <w:unhideWhenUsed/>
    <w:qFormat/>
    <w:pPr>
      <w:numPr>
        <w:numId w:val="0"/>
      </w:numPr>
      <w:pBdr>
        <w:bottom w:val="none" w:sz="0" w:space="0" w:color="auto"/>
      </w:pBdr>
      <w:spacing w:before="240" w:after="0"/>
      <w:outlineLvl w:val="9"/>
    </w:pPr>
    <w:rPr>
      <w:b w:val="0"/>
      <w:bCs w:val="0"/>
      <w:smallCaps w:val="0"/>
      <w:color w:val="B35E06" w:themeColor="accent1" w:themeShade="BF"/>
      <w:sz w:val="32"/>
      <w:szCs w:val="32"/>
    </w:rPr>
  </w:style>
  <w:style w:type="character" w:customStyle="1" w:styleId="afe">
    <w:name w:val="无间隔 字符"/>
    <w:basedOn w:val="a0"/>
    <w:link w:val="afd"/>
    <w:uiPriority w:val="1"/>
    <w:rPr>
      <w:rFonts w:ascii="微软雅黑" w:eastAsia="微软雅黑" w:hAnsi="微软雅黑" w:cs="微软雅黑"/>
    </w:rPr>
  </w:style>
  <w:style w:type="table" w:customStyle="1" w:styleId="2-41">
    <w:name w:val="网格表 2 - 着色 41"/>
    <w:basedOn w:val="a1"/>
    <w:uiPriority w:val="47"/>
    <w:tblPr>
      <w:tblBorders>
        <w:top w:val="single" w:sz="2" w:space="0" w:color="8DC182" w:themeColor="accent4" w:themeTint="99"/>
        <w:bottom w:val="single" w:sz="2" w:space="0" w:color="8DC182" w:themeColor="accent4" w:themeTint="99"/>
        <w:insideH w:val="single" w:sz="2" w:space="0" w:color="8DC182" w:themeColor="accent4" w:themeTint="99"/>
        <w:insideV w:val="single" w:sz="2" w:space="0" w:color="8DC182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DC182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DC182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customStyle="1" w:styleId="6-41">
    <w:name w:val="网格表 6 彩色 - 着色 41"/>
    <w:basedOn w:val="a1"/>
    <w:uiPriority w:val="51"/>
    <w:rPr>
      <w:color w:val="3A6331" w:themeColor="accent4" w:themeShade="BF"/>
    </w:rPr>
    <w:tblPr>
      <w:tblBorders>
        <w:top w:val="single" w:sz="4" w:space="0" w:color="8DC182" w:themeColor="accent4" w:themeTint="99"/>
        <w:left w:val="single" w:sz="4" w:space="0" w:color="8DC182" w:themeColor="accent4" w:themeTint="99"/>
        <w:bottom w:val="single" w:sz="4" w:space="0" w:color="8DC182" w:themeColor="accent4" w:themeTint="99"/>
        <w:right w:val="single" w:sz="4" w:space="0" w:color="8DC182" w:themeColor="accent4" w:themeTint="99"/>
        <w:insideH w:val="single" w:sz="4" w:space="0" w:color="8DC182" w:themeColor="accent4" w:themeTint="99"/>
        <w:insideV w:val="single" w:sz="4" w:space="0" w:color="8DC182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8DC182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DC182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table" w:customStyle="1" w:styleId="6-410">
    <w:name w:val="清单表 6 彩色 - 着色 41"/>
    <w:basedOn w:val="a1"/>
    <w:uiPriority w:val="51"/>
    <w:rPr>
      <w:color w:val="3A6331" w:themeColor="accent4" w:themeShade="BF"/>
    </w:rPr>
    <w:tblPr>
      <w:tblBorders>
        <w:top w:val="single" w:sz="4" w:space="0" w:color="4E8542" w:themeColor="accent4"/>
        <w:bottom w:val="single" w:sz="4" w:space="0" w:color="4E8542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4E8542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4E854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AD5" w:themeFill="accent4" w:themeFillTint="33"/>
      </w:tcPr>
    </w:tblStylePr>
    <w:tblStylePr w:type="band1Horz">
      <w:tblPr/>
      <w:tcPr>
        <w:shd w:val="clear" w:color="auto" w:fill="D9EAD5" w:themeFill="accent4" w:themeFillTint="33"/>
      </w:tcPr>
    </w:tblStylePr>
  </w:style>
  <w:style w:type="character" w:styleId="aff4">
    <w:name w:val="Placeholder Text"/>
    <w:basedOn w:val="a0"/>
    <w:uiPriority w:val="99"/>
    <w:semiHidden/>
    <w:rPr>
      <w:color w:val="808080"/>
    </w:rPr>
  </w:style>
  <w:style w:type="table" w:customStyle="1" w:styleId="31">
    <w:name w:val="无格式表格 31"/>
    <w:basedOn w:val="a1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17">
    <w:name w:val="网格型1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网格型2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5">
    <w:name w:val="Balloon Text"/>
    <w:basedOn w:val="a"/>
    <w:link w:val="aff6"/>
    <w:uiPriority w:val="99"/>
    <w:semiHidden/>
    <w:unhideWhenUsed/>
    <w:rsid w:val="00BA5FB4"/>
    <w:pPr>
      <w:spacing w:before="0" w:after="0" w:line="240" w:lineRule="auto"/>
    </w:pPr>
    <w:rPr>
      <w:sz w:val="18"/>
      <w:szCs w:val="18"/>
    </w:rPr>
  </w:style>
  <w:style w:type="character" w:customStyle="1" w:styleId="aff6">
    <w:name w:val="批注框文本 字符"/>
    <w:basedOn w:val="a0"/>
    <w:link w:val="aff5"/>
    <w:uiPriority w:val="99"/>
    <w:semiHidden/>
    <w:rsid w:val="00BA5FB4"/>
    <w:rPr>
      <w:rFonts w:ascii="微软雅黑" w:eastAsia="微软雅黑" w:hAnsi="微软雅黑" w:cs="微软雅黑"/>
      <w:sz w:val="18"/>
      <w:szCs w:val="18"/>
    </w:rPr>
  </w:style>
  <w:style w:type="character" w:styleId="aff7">
    <w:name w:val="Unresolved Mention"/>
    <w:basedOn w:val="a0"/>
    <w:uiPriority w:val="99"/>
    <w:semiHidden/>
    <w:unhideWhenUsed/>
    <w:rsid w:val="006963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hyperlink" Target="http://www.wangeditor.com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yperlink" Target="file:///C:\Users\LWB\Documents\WeChat%20Files\LWB2LXW1314\FileStorage\File\2019-08\&#31995;&#32479;&#36890;&#29992;&#35268;&#21017;v1.0_PRD.docx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yperlink" Target="https://zg7h1u.axshare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\AppData\Roaming\Microsoft\Templates\&#25253;&#34920;&#35774;&#35745;(&#31354;&#30333;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CC644C670F448FDAAF67B59261D4C73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C7A5C54-2BB9-4C9C-880D-79A4C4768736}"/>
      </w:docPartPr>
      <w:docPartBody>
        <w:p w:rsidR="007D77C3" w:rsidRDefault="007D77C3">
          <w:r>
            <w:rPr>
              <w:rStyle w:val="a3"/>
              <w:rFonts w:hint="eastAsia"/>
            </w:rPr>
            <w:t>[标题]</w:t>
          </w:r>
        </w:p>
      </w:docPartBody>
    </w:docPart>
    <w:docPart>
      <w:docPartPr>
        <w:name w:val="E748556D92E74D8DB63B549AE259BAF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4052AF4-4E5D-4D88-9323-41EDD3B1D842}"/>
      </w:docPartPr>
      <w:docPartBody>
        <w:p w:rsidR="007D77C3" w:rsidRDefault="007D77C3">
          <w:r>
            <w:rPr>
              <w:rStyle w:val="a3"/>
              <w:rFonts w:hint="eastAsia"/>
            </w:rPr>
            <w:t>[单位]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altName w:val="Microsoft YaHei U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7C2D"/>
    <w:rsid w:val="00042000"/>
    <w:rsid w:val="00043DE8"/>
    <w:rsid w:val="000B3E65"/>
    <w:rsid w:val="003608BF"/>
    <w:rsid w:val="00427718"/>
    <w:rsid w:val="004E6200"/>
    <w:rsid w:val="004E7A81"/>
    <w:rsid w:val="00513E26"/>
    <w:rsid w:val="00543C4A"/>
    <w:rsid w:val="0059468B"/>
    <w:rsid w:val="005A7540"/>
    <w:rsid w:val="005C0AB4"/>
    <w:rsid w:val="00606FDE"/>
    <w:rsid w:val="00634C86"/>
    <w:rsid w:val="0069373D"/>
    <w:rsid w:val="007806E9"/>
    <w:rsid w:val="007D75A7"/>
    <w:rsid w:val="007D77C3"/>
    <w:rsid w:val="008F5E9B"/>
    <w:rsid w:val="009419D7"/>
    <w:rsid w:val="00963A94"/>
    <w:rsid w:val="00A60A94"/>
    <w:rsid w:val="00A67FC9"/>
    <w:rsid w:val="00B34B84"/>
    <w:rsid w:val="00C2081A"/>
    <w:rsid w:val="00C31060"/>
    <w:rsid w:val="00C50E94"/>
    <w:rsid w:val="00C62D6F"/>
    <w:rsid w:val="00C87F12"/>
    <w:rsid w:val="00CF3BB8"/>
    <w:rsid w:val="00DB646D"/>
    <w:rsid w:val="00E57C2D"/>
    <w:rsid w:val="00E81E90"/>
    <w:rsid w:val="00F325FC"/>
    <w:rsid w:val="00F85D58"/>
    <w:rsid w:val="00FA0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cs="Times New Roman"/>
      <w:kern w:val="2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09F9B16-27F0-4CAF-B8E6-517802C998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报表设计(空白)</Template>
  <TotalTime>2101</TotalTime>
  <Pages>50</Pages>
  <Words>2231</Words>
  <Characters>12718</Characters>
  <Application>Microsoft Office Word</Application>
  <DocSecurity>0</DocSecurity>
  <Lines>105</Lines>
  <Paragraphs>29</Paragraphs>
  <ScaleCrop>false</ScaleCrop>
  <Manager>曾俊龙</Manager>
  <Company>湖北会基网络科技有限公司</Company>
  <LinksUpToDate>false</LinksUpToDate>
  <CharactersWithSpaces>14920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劳动保障与工资支付监管信息化平台v1.0_PRD（监管端）</dc:title>
  <dc:subject>[内部资料]</dc:subject>
  <dc:creator>Nick</dc:creator>
  <cp:keywords>产品部</cp:keywords>
  <cp:lastModifiedBy>Administrator</cp:lastModifiedBy>
  <cp:revision>5060</cp:revision>
  <dcterms:created xsi:type="dcterms:W3CDTF">2013-12-18T00:39:00Z</dcterms:created>
  <dcterms:modified xsi:type="dcterms:W3CDTF">2019-09-16T02:12:00Z</dcterms:modified>
  <cp:category>产品部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  <property fmtid="{D5CDD505-2E9C-101B-9397-08002B2CF9AE}" pid="3" name="KSOProductBuildVer">
    <vt:lpwstr>2052-11.1.0.8907</vt:lpwstr>
  </property>
</Properties>
</file>