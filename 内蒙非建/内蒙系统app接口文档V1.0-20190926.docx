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3A" w:rsidRPr="00F15A4A" w:rsidRDefault="00277B3A"/>
    <w:p w:rsidR="00277B3A" w:rsidRPr="00F15A4A" w:rsidRDefault="00277B3A"/>
    <w:p w:rsidR="00277B3A" w:rsidRPr="00F15A4A" w:rsidRDefault="00277B3A">
      <w:pPr>
        <w:pStyle w:val="Normal0"/>
        <w:spacing w:after="120"/>
        <w:rPr>
          <w:b/>
          <w:sz w:val="52"/>
          <w:lang w:eastAsia="zh-CN"/>
        </w:rPr>
      </w:pPr>
    </w:p>
    <w:p w:rsidR="00277B3A" w:rsidRPr="00F15A4A" w:rsidRDefault="00277B3A">
      <w:pPr>
        <w:pStyle w:val="Normal0"/>
        <w:spacing w:after="120"/>
        <w:rPr>
          <w:b/>
          <w:sz w:val="52"/>
          <w:lang w:eastAsia="zh-CN"/>
        </w:rPr>
      </w:pPr>
    </w:p>
    <w:p w:rsidR="00277B3A" w:rsidRPr="00F15A4A" w:rsidRDefault="00E81B0F" w:rsidP="00E75E1F">
      <w:pPr>
        <w:spacing w:beforeLines="150" w:before="468" w:afterLines="100" w:after="312" w:line="360" w:lineRule="exact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/>
          <w:b/>
          <w:bCs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6" type="#_x0000_t202" style="position:absolute;left:0;text-align:left;margin-left:16.9pt;margin-top:26.2pt;width:415.1pt;height:264.2pt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" filled="f" strokecolor="#ddd" strokeweight="3.75pt">
            <v:fill opacity="0"/>
            <v:textbox inset=",6.3mm">
              <w:txbxContent>
                <w:p w:rsidR="00531308" w:rsidRDefault="00531308">
                  <w:pPr>
                    <w:spacing w:line="360" w:lineRule="auto"/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汉仪中隶书简" w:eastAsia="汉仪中隶书简" w:hAnsi="汉仪中隶书简" w:cs="汉仪中隶书简" w:hint="eastAsia"/>
                      <w:noProof/>
                      <w:color w:val="FF9900"/>
                      <w:sz w:val="24"/>
                    </w:rPr>
                    <w:drawing>
                      <wp:inline distT="0" distB="0" distL="0" distR="0">
                        <wp:extent cx="438150" cy="438150"/>
                        <wp:effectExtent l="0" t="0" r="0" b="0"/>
                        <wp:docPr id="13" name="图片 1" descr="E`P19}5ZBD0E}DVB1(I@7D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1" descr="E`P19}5ZBD0E}DVB1(I@7D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881" t="13870" r="9532" b="84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C00000"/>
                      <w:sz w:val="72"/>
                      <w:szCs w:val="72"/>
                    </w:rPr>
                    <w:t xml:space="preserve"> 会基科技</w:t>
                  </w:r>
                </w:p>
                <w:p w:rsidR="00531308" w:rsidRPr="00542787" w:rsidRDefault="00531308" w:rsidP="00E904C7">
                  <w:pPr>
                    <w:spacing w:line="360" w:lineRule="auto"/>
                    <w:jc w:val="center"/>
                    <w:rPr>
                      <w:rFonts w:ascii="黑体" w:eastAsia="黑体" w:hAnsi="黑体"/>
                      <w:b/>
                      <w:sz w:val="44"/>
                      <w:szCs w:val="44"/>
                    </w:rPr>
                  </w:pPr>
                  <w:r w:rsidRPr="00E904C7">
                    <w:rPr>
                      <w:rFonts w:ascii="黑体" w:eastAsia="黑体" w:hAnsi="黑体" w:hint="eastAsia"/>
                      <w:b/>
                      <w:sz w:val="44"/>
                      <w:szCs w:val="44"/>
                    </w:rPr>
                    <w:t>内蒙系统app接口文档V1.0</w:t>
                  </w:r>
                </w:p>
              </w:txbxContent>
            </v:textbox>
          </v:shape>
        </w:pict>
      </w:r>
    </w:p>
    <w:p w:rsidR="00277B3A" w:rsidRPr="00F15A4A" w:rsidRDefault="00277B3A" w:rsidP="00E75E1F">
      <w:pPr>
        <w:spacing w:beforeLines="150" w:before="468" w:afterLines="100" w:after="312" w:line="360" w:lineRule="exact"/>
        <w:jc w:val="left"/>
        <w:rPr>
          <w:rFonts w:ascii="黑体" w:eastAsia="黑体"/>
          <w:b/>
          <w:bCs/>
          <w:sz w:val="44"/>
          <w:szCs w:val="44"/>
        </w:rPr>
      </w:pPr>
    </w:p>
    <w:p w:rsidR="00277B3A" w:rsidRPr="00F15A4A" w:rsidRDefault="00277B3A" w:rsidP="00E75E1F">
      <w:pPr>
        <w:spacing w:beforeLines="150" w:before="468" w:afterLines="100" w:after="312" w:line="360" w:lineRule="exact"/>
        <w:rPr>
          <w:rFonts w:ascii="黑体" w:eastAsia="黑体"/>
          <w:b/>
          <w:bCs/>
          <w:sz w:val="44"/>
          <w:szCs w:val="44"/>
        </w:rPr>
      </w:pPr>
    </w:p>
    <w:p w:rsidR="00277B3A" w:rsidRPr="00F15A4A" w:rsidRDefault="00277B3A" w:rsidP="00E75E1F">
      <w:pPr>
        <w:spacing w:beforeLines="150" w:before="468" w:afterLines="100" w:after="312" w:line="360" w:lineRule="exact"/>
        <w:rPr>
          <w:rFonts w:ascii="黑体" w:eastAsia="黑体"/>
          <w:b/>
          <w:bCs/>
          <w:sz w:val="44"/>
          <w:szCs w:val="44"/>
        </w:rPr>
      </w:pPr>
    </w:p>
    <w:p w:rsidR="00277B3A" w:rsidRPr="00F15A4A" w:rsidRDefault="00277B3A" w:rsidP="00E75E1F">
      <w:pPr>
        <w:spacing w:beforeLines="150" w:before="468" w:afterLines="100" w:after="312" w:line="360" w:lineRule="exact"/>
        <w:rPr>
          <w:rFonts w:ascii="黑体" w:eastAsia="黑体"/>
          <w:b/>
          <w:bCs/>
          <w:sz w:val="44"/>
          <w:szCs w:val="44"/>
        </w:rPr>
      </w:pPr>
    </w:p>
    <w:p w:rsidR="00277B3A" w:rsidRPr="00F15A4A" w:rsidRDefault="00277B3A">
      <w:pPr>
        <w:spacing w:line="360" w:lineRule="exact"/>
        <w:rPr>
          <w:rFonts w:ascii="黑体" w:eastAsia="黑体"/>
          <w:b/>
          <w:bCs/>
          <w:sz w:val="44"/>
          <w:szCs w:val="44"/>
        </w:rPr>
      </w:pPr>
    </w:p>
    <w:p w:rsidR="00277B3A" w:rsidRPr="00F15A4A" w:rsidRDefault="00277B3A">
      <w:pPr>
        <w:spacing w:line="360" w:lineRule="exact"/>
        <w:rPr>
          <w:rFonts w:ascii="黑体" w:eastAsia="黑体"/>
          <w:b/>
          <w:bCs/>
          <w:sz w:val="44"/>
          <w:szCs w:val="44"/>
        </w:rPr>
      </w:pPr>
    </w:p>
    <w:p w:rsidR="00277B3A" w:rsidRPr="00F15A4A" w:rsidRDefault="00277B3A">
      <w:pPr>
        <w:spacing w:line="360" w:lineRule="exact"/>
        <w:rPr>
          <w:rFonts w:ascii="黑体" w:eastAsia="黑体"/>
          <w:b/>
          <w:bCs/>
          <w:sz w:val="44"/>
          <w:szCs w:val="44"/>
        </w:rPr>
      </w:pPr>
    </w:p>
    <w:p w:rsidR="00277B3A" w:rsidRPr="00F15A4A" w:rsidRDefault="00277B3A">
      <w:pPr>
        <w:spacing w:line="360" w:lineRule="exact"/>
        <w:rPr>
          <w:rFonts w:ascii="黑体" w:eastAsia="黑体"/>
          <w:b/>
          <w:bCs/>
          <w:sz w:val="44"/>
          <w:szCs w:val="44"/>
        </w:rPr>
      </w:pPr>
    </w:p>
    <w:p w:rsidR="00277B3A" w:rsidRPr="00F15A4A" w:rsidRDefault="00277B3A">
      <w:pPr>
        <w:spacing w:line="360" w:lineRule="exact"/>
        <w:rPr>
          <w:rFonts w:ascii="黑体" w:eastAsia="黑体"/>
          <w:b/>
          <w:bCs/>
          <w:sz w:val="44"/>
          <w:szCs w:val="44"/>
        </w:rPr>
      </w:pPr>
    </w:p>
    <w:p w:rsidR="00277B3A" w:rsidRPr="00F15A4A" w:rsidRDefault="00277B3A">
      <w:pPr>
        <w:spacing w:line="360" w:lineRule="exact"/>
        <w:rPr>
          <w:rFonts w:ascii="黑体" w:eastAsia="黑体"/>
          <w:b/>
          <w:bCs/>
          <w:sz w:val="44"/>
          <w:szCs w:val="44"/>
        </w:rPr>
      </w:pPr>
    </w:p>
    <w:p w:rsidR="00277B3A" w:rsidRPr="00F15A4A" w:rsidRDefault="00277B3A"/>
    <w:p w:rsidR="00277B3A" w:rsidRPr="00F15A4A" w:rsidRDefault="00277B3A"/>
    <w:p w:rsidR="00277B3A" w:rsidRPr="00F15A4A" w:rsidRDefault="00277B3A"/>
    <w:p w:rsidR="00277B3A" w:rsidRPr="00F15A4A" w:rsidRDefault="00277B3A"/>
    <w:p w:rsidR="00277B3A" w:rsidRPr="00F15A4A" w:rsidRDefault="00277B3A"/>
    <w:p w:rsidR="00277B3A" w:rsidRPr="00F15A4A" w:rsidRDefault="00277B3A"/>
    <w:p w:rsidR="00277B3A" w:rsidRPr="00F15A4A" w:rsidRDefault="00277B3A"/>
    <w:p w:rsidR="00277B3A" w:rsidRPr="00F15A4A" w:rsidRDefault="00277B3A">
      <w:pPr>
        <w:tabs>
          <w:tab w:val="left" w:pos="683"/>
        </w:tabs>
      </w:pPr>
    </w:p>
    <w:p w:rsidR="00277B3A" w:rsidRPr="00F15A4A" w:rsidRDefault="00277B3A">
      <w:pPr>
        <w:tabs>
          <w:tab w:val="left" w:pos="683"/>
        </w:tabs>
      </w:pPr>
    </w:p>
    <w:p w:rsidR="00277B3A" w:rsidRPr="00F15A4A" w:rsidRDefault="00277B3A">
      <w:pPr>
        <w:tabs>
          <w:tab w:val="left" w:pos="683"/>
        </w:tabs>
      </w:pPr>
    </w:p>
    <w:p w:rsidR="00277B3A" w:rsidRPr="00F15A4A" w:rsidRDefault="00277B3A">
      <w:pPr>
        <w:tabs>
          <w:tab w:val="left" w:pos="683"/>
        </w:tabs>
      </w:pPr>
    </w:p>
    <w:p w:rsidR="00277B3A" w:rsidRPr="00F15A4A" w:rsidRDefault="00277B3A">
      <w:pPr>
        <w:tabs>
          <w:tab w:val="left" w:pos="683"/>
        </w:tabs>
      </w:pPr>
    </w:p>
    <w:p w:rsidR="00E72841" w:rsidRPr="00F15A4A" w:rsidRDefault="00E72841">
      <w:pPr>
        <w:tabs>
          <w:tab w:val="left" w:pos="683"/>
        </w:tabs>
      </w:pPr>
    </w:p>
    <w:p w:rsidR="00E72841" w:rsidRPr="00F15A4A" w:rsidRDefault="00E72841">
      <w:pPr>
        <w:tabs>
          <w:tab w:val="left" w:pos="683"/>
        </w:tabs>
      </w:pPr>
    </w:p>
    <w:p w:rsidR="00E72841" w:rsidRPr="00F15A4A" w:rsidRDefault="00E72841">
      <w:pPr>
        <w:tabs>
          <w:tab w:val="left" w:pos="683"/>
        </w:tabs>
      </w:pPr>
    </w:p>
    <w:p w:rsidR="00E72841" w:rsidRPr="00F15A4A" w:rsidRDefault="00E72841">
      <w:pPr>
        <w:tabs>
          <w:tab w:val="left" w:pos="683"/>
        </w:tabs>
      </w:pPr>
    </w:p>
    <w:p w:rsidR="000B0ACF" w:rsidRPr="00F15A4A" w:rsidRDefault="000B0ACF" w:rsidP="00E72841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lastRenderedPageBreak/>
        <w:t>查询预警列表接口</w:t>
      </w:r>
      <w:r w:rsidRPr="00F15A4A">
        <w:rPr>
          <w:rFonts w:hint="eastAsia"/>
          <w:b/>
          <w:bCs/>
          <w:sz w:val="44"/>
          <w:szCs w:val="44"/>
        </w:rPr>
        <w:t xml:space="preserve"> </w:t>
      </w:r>
      <w:r w:rsidRPr="00F15A4A">
        <w:rPr>
          <w:rFonts w:hint="eastAsia"/>
          <w:b/>
          <w:bCs/>
          <w:sz w:val="44"/>
          <w:szCs w:val="44"/>
        </w:rPr>
        <w:t>（</w:t>
      </w:r>
      <w:r w:rsidRPr="00F15A4A">
        <w:rPr>
          <w:rFonts w:hint="eastAsia"/>
          <w:b/>
          <w:bCs/>
          <w:sz w:val="44"/>
          <w:szCs w:val="44"/>
        </w:rPr>
        <w:t>BY CGQ</w:t>
      </w:r>
      <w:r w:rsidRPr="00F15A4A">
        <w:rPr>
          <w:rFonts w:hint="eastAsia"/>
          <w:b/>
          <w:bCs/>
          <w:sz w:val="44"/>
          <w:szCs w:val="44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6A0B60" w:rsidTr="003A6FB3">
        <w:trPr>
          <w:trHeight w:val="331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B0ACF" w:rsidRPr="006A0B60" w:rsidRDefault="00D5477F" w:rsidP="003A6FB3">
            <w:pPr>
              <w:ind w:leftChars="114" w:left="239"/>
              <w:rPr>
                <w:rFonts w:ascii="微软雅黑" w:eastAsia="微软雅黑" w:hAnsi="微软雅黑"/>
                <w:sz w:val="24"/>
              </w:rPr>
            </w:pPr>
            <w:r w:rsidRPr="00D5477F">
              <w:rPr>
                <w:rFonts w:ascii="微软雅黑" w:eastAsia="微软雅黑" w:hAnsi="微软雅黑"/>
                <w:sz w:val="24"/>
              </w:rPr>
              <w:t>api-a</w:t>
            </w:r>
            <w:r w:rsidR="000B0ACF" w:rsidRPr="006A0B60">
              <w:rPr>
                <w:rFonts w:ascii="微软雅黑" w:eastAsia="微软雅黑" w:hAnsi="微软雅黑" w:hint="eastAsia"/>
                <w:sz w:val="24"/>
              </w:rPr>
              <w:t>/alert</w:t>
            </w:r>
            <w:r w:rsidR="000B0ACF" w:rsidRPr="006A0B60">
              <w:rPr>
                <w:rFonts w:ascii="微软雅黑" w:eastAsia="微软雅黑" w:hAnsi="微软雅黑"/>
                <w:sz w:val="24"/>
              </w:rPr>
              <w:t>/expand</w:t>
            </w:r>
            <w:r w:rsidR="000B0ACF" w:rsidRPr="006A0B60">
              <w:rPr>
                <w:rFonts w:ascii="微软雅黑" w:eastAsia="微软雅黑" w:hAnsi="微软雅黑" w:hint="eastAsia"/>
                <w:sz w:val="24"/>
              </w:rPr>
              <w:t>/</w:t>
            </w:r>
            <w:r w:rsidR="000B0ACF" w:rsidRPr="006A0B60">
              <w:rPr>
                <w:rFonts w:ascii="微软雅黑" w:eastAsia="微软雅黑" w:hAnsi="微软雅黑"/>
                <w:sz w:val="24"/>
              </w:rPr>
              <w:t>list</w:t>
            </w:r>
            <w:r w:rsidR="000B0ACF" w:rsidRPr="006A0B60">
              <w:rPr>
                <w:rFonts w:ascii="微软雅黑" w:eastAsia="微软雅黑" w:hAnsi="微软雅黑" w:hint="eastAsia"/>
                <w:sz w:val="24"/>
              </w:rPr>
              <w:t>bypage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B0ACF" w:rsidRPr="00F15A4A" w:rsidRDefault="000B0ACF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page :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页码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   -----</w:t>
            </w:r>
            <w:r w:rsidR="00B05EA8">
              <w:rPr>
                <w:rFonts w:ascii="Consolas" w:eastAsiaTheme="minorEastAsia" w:hAnsi="Consolas" w:hint="eastAsia"/>
                <w:sz w:val="24"/>
              </w:rPr>
              <w:t>非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必传</w:t>
            </w:r>
          </w:p>
          <w:p w:rsidR="000B0ACF" w:rsidRPr="00F15A4A" w:rsidRDefault="000B0ACF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rows :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条数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   ------</w:t>
            </w:r>
            <w:r w:rsidR="00B05EA8">
              <w:rPr>
                <w:rFonts w:ascii="Consolas" w:eastAsiaTheme="minorEastAsia" w:hAnsi="Consolas" w:hint="eastAsia"/>
                <w:sz w:val="24"/>
              </w:rPr>
              <w:t>非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必传</w:t>
            </w:r>
          </w:p>
          <w:p w:rsidR="000B0ACF" w:rsidRPr="00F15A4A" w:rsidRDefault="000B0ACF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status: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状态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-----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非必传</w:t>
            </w:r>
          </w:p>
          <w:p w:rsidR="000B0ACF" w:rsidRPr="00F15A4A" w:rsidRDefault="000B0ACF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type :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预警类型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 </w:t>
            </w:r>
            <w:r w:rsidRPr="00F15A4A">
              <w:rPr>
                <w:rFonts w:ascii="宋体" w:hint="eastAsia"/>
              </w:rPr>
              <w:t>-------非必传</w:t>
            </w:r>
          </w:p>
          <w:p w:rsidR="000B0ACF" w:rsidRPr="00F15A4A" w:rsidRDefault="000B0ACF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</w:t>
            </w:r>
            <w:r w:rsidRPr="00F15A4A">
              <w:rPr>
                <w:rFonts w:ascii="Consolas" w:eastAsiaTheme="minorEastAsia" w:hAnsi="Consolas"/>
                <w:sz w:val="24"/>
              </w:rPr>
              <w:t>punlish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C</w:t>
            </w:r>
            <w:r w:rsidRPr="00F15A4A">
              <w:rPr>
                <w:rFonts w:ascii="Consolas" w:eastAsiaTheme="minorEastAsia" w:hAnsi="Consolas"/>
                <w:sz w:val="24"/>
              </w:rPr>
              <w:t>ondition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: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处罚情况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  ----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非必传</w:t>
            </w:r>
          </w:p>
          <w:p w:rsidR="000B0ACF" w:rsidRPr="00F15A4A" w:rsidRDefault="000B0ACF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alertStartTime: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预警开始时间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  ----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非必传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alertEndTime :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预警结束时间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非必传</w:t>
            </w:r>
          </w:p>
          <w:p w:rsidR="000B0ACF" w:rsidRPr="00F15A4A" w:rsidRDefault="000B0ACF" w:rsidP="003A6FB3">
            <w:pPr>
              <w:rPr>
                <w:rFonts w:ascii="Consolas" w:eastAsiaTheme="minorEastAsia" w:hAnsi="Consolas"/>
                <w:sz w:val="24"/>
                <w:highlight w:val="white"/>
              </w:rPr>
            </w:pP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>{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ab/>
              <w:t>"nextPage": 2,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ab/>
              <w:t>"currentPage": 1,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ab/>
              <w:t>"pageSize": 15,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ab/>
              <w:t>"totalCount": 2291,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ab/>
              <w:t>"pageCount": 153,</w:t>
            </w:r>
          </w:p>
          <w:p w:rsidR="000B0ACF" w:rsidRPr="00F15A4A" w:rsidRDefault="000B0ACF" w:rsidP="003A6FB3">
            <w:pPr>
              <w:ind w:firstLine="405"/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ab/>
              <w:t>"results": [{</w:t>
            </w:r>
          </w:p>
          <w:p w:rsidR="000B0ACF" w:rsidRPr="00F15A4A" w:rsidRDefault="000B0ACF" w:rsidP="003A6FB3">
            <w:pPr>
              <w:ind w:firstLine="405"/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</w:t>
            </w:r>
            <w:r w:rsidRPr="00F15A4A">
              <w:rPr>
                <w:rFonts w:ascii="Consolas" w:hAnsi="Consolas"/>
                <w:szCs w:val="21"/>
              </w:rPr>
              <w:t xml:space="preserve">id : </w:t>
            </w:r>
            <w:r w:rsidRPr="00F15A4A">
              <w:rPr>
                <w:rFonts w:ascii="Consolas" w:hAnsi="Consolas" w:hint="eastAsia"/>
                <w:szCs w:val="21"/>
              </w:rPr>
              <w:t>546546846  ----</w:t>
            </w:r>
            <w:r w:rsidRPr="00F15A4A">
              <w:rPr>
                <w:rFonts w:ascii="Consolas" w:hAnsi="Consolas" w:hint="eastAsia"/>
                <w:szCs w:val="21"/>
              </w:rPr>
              <w:t>预警记录</w:t>
            </w:r>
            <w:r w:rsidRPr="00F15A4A">
              <w:rPr>
                <w:rFonts w:ascii="Consolas" w:hAnsi="Consolas" w:hint="eastAsia"/>
                <w:szCs w:val="21"/>
              </w:rPr>
              <w:t>id</w:t>
            </w:r>
          </w:p>
          <w:p w:rsidR="000B0ACF" w:rsidRPr="00F15A4A" w:rsidRDefault="000B0ACF" w:rsidP="003A6FB3">
            <w:pPr>
              <w:ind w:firstLine="405"/>
              <w:rPr>
                <w:noProof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</w:t>
            </w:r>
            <w:r w:rsidRPr="00F15A4A">
              <w:rPr>
                <w:rFonts w:ascii="Consolas" w:hAnsi="Consolas"/>
                <w:szCs w:val="21"/>
              </w:rPr>
              <w:t>description</w:t>
            </w:r>
            <w:r w:rsidRPr="00F15A4A">
              <w:rPr>
                <w:rFonts w:ascii="Consolas" w:hAnsi="Consolas" w:hint="eastAsia"/>
                <w:szCs w:val="21"/>
              </w:rPr>
              <w:t>:</w:t>
            </w:r>
            <w:r w:rsidRPr="00F15A4A">
              <w:rPr>
                <w:rFonts w:ascii="Consolas" w:hAnsi="Consolas" w:hint="eastAsia"/>
                <w:szCs w:val="21"/>
              </w:rPr>
              <w:t>专户未开设</w:t>
            </w:r>
            <w:r w:rsidRPr="00F15A4A">
              <w:rPr>
                <w:rFonts w:hint="eastAsia"/>
                <w:noProof/>
              </w:rPr>
              <w:t xml:space="preserve">   ----</w:t>
            </w:r>
            <w:r w:rsidRPr="00F15A4A">
              <w:rPr>
                <w:rFonts w:hint="eastAsia"/>
                <w:noProof/>
              </w:rPr>
              <w:t>预警类型</w:t>
            </w:r>
          </w:p>
          <w:p w:rsidR="000B0ACF" w:rsidRPr="00F15A4A" w:rsidRDefault="000B0ACF" w:rsidP="003A6FB3">
            <w:pPr>
              <w:ind w:firstLineChars="290" w:firstLine="609"/>
              <w:rPr>
                <w:noProof/>
                <w:szCs w:val="21"/>
              </w:rPr>
            </w:pPr>
            <w:r w:rsidRPr="00F15A4A">
              <w:rPr>
                <w:noProof/>
                <w:szCs w:val="21"/>
              </w:rPr>
              <w:t>reason</w:t>
            </w:r>
            <w:r w:rsidRPr="00F15A4A">
              <w:rPr>
                <w:rFonts w:hint="eastAsia"/>
                <w:noProof/>
                <w:sz w:val="28"/>
                <w:szCs w:val="28"/>
              </w:rPr>
              <w:t xml:space="preserve"> </w:t>
            </w:r>
            <w:r w:rsidRPr="00F15A4A">
              <w:rPr>
                <w:rFonts w:hint="eastAsia"/>
                <w:noProof/>
                <w:szCs w:val="21"/>
              </w:rPr>
              <w:t xml:space="preserve">: </w:t>
            </w:r>
            <w:r w:rsidRPr="00F15A4A">
              <w:rPr>
                <w:rFonts w:hint="eastAsia"/>
                <w:noProof/>
                <w:szCs w:val="21"/>
              </w:rPr>
              <w:t>未开设专户</w:t>
            </w:r>
            <w:r w:rsidRPr="00F15A4A">
              <w:rPr>
                <w:rFonts w:hint="eastAsia"/>
                <w:noProof/>
                <w:szCs w:val="21"/>
              </w:rPr>
              <w:t xml:space="preserve">   ----</w:t>
            </w:r>
            <w:r w:rsidRPr="00F15A4A">
              <w:rPr>
                <w:rFonts w:hint="eastAsia"/>
                <w:noProof/>
                <w:szCs w:val="21"/>
              </w:rPr>
              <w:t>预警原因</w:t>
            </w:r>
          </w:p>
          <w:p w:rsidR="000B0ACF" w:rsidRPr="00F15A4A" w:rsidRDefault="000B0ACF" w:rsidP="003A6FB3">
            <w:pPr>
              <w:ind w:firstLineChars="300" w:firstLine="630"/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>alertCreateTime</w:t>
            </w:r>
            <w:r w:rsidRPr="00F15A4A">
              <w:rPr>
                <w:rFonts w:ascii="Consolas" w:hAnsi="Consolas" w:hint="eastAsia"/>
                <w:szCs w:val="21"/>
              </w:rPr>
              <w:t xml:space="preserve"> : 2019-10-10  ----</w:t>
            </w:r>
            <w:r w:rsidRPr="00F15A4A">
              <w:rPr>
                <w:rFonts w:ascii="Consolas" w:hAnsi="Consolas" w:hint="eastAsia"/>
                <w:szCs w:val="21"/>
              </w:rPr>
              <w:t>预警时间</w:t>
            </w:r>
          </w:p>
          <w:p w:rsidR="000B0ACF" w:rsidRPr="00F15A4A" w:rsidRDefault="000B0ACF" w:rsidP="003A6FB3">
            <w:pPr>
              <w:ind w:firstLineChars="300" w:firstLine="630"/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>alertDayCount</w:t>
            </w:r>
            <w:r w:rsidRPr="00F15A4A">
              <w:rPr>
                <w:rFonts w:ascii="Consolas" w:hAnsi="Consolas" w:hint="eastAsia"/>
                <w:szCs w:val="21"/>
              </w:rPr>
              <w:t xml:space="preserve"> : 5      ----</w:t>
            </w:r>
            <w:r w:rsidRPr="00F15A4A">
              <w:rPr>
                <w:rFonts w:ascii="Consolas" w:hAnsi="Consolas" w:hint="eastAsia"/>
                <w:szCs w:val="21"/>
              </w:rPr>
              <w:t>预警时长</w:t>
            </w:r>
          </w:p>
          <w:p w:rsidR="000B0ACF" w:rsidRPr="00F15A4A" w:rsidRDefault="000B0ACF" w:rsidP="003A6FB3">
            <w:pPr>
              <w:ind w:firstLineChars="300" w:firstLine="630"/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>status</w:t>
            </w:r>
            <w:r w:rsidRPr="00F15A4A">
              <w:rPr>
                <w:rFonts w:ascii="Consolas" w:hAnsi="Consolas" w:hint="eastAsia"/>
                <w:szCs w:val="21"/>
              </w:rPr>
              <w:t xml:space="preserve"> : </w:t>
            </w:r>
            <w:r w:rsidRPr="00F15A4A">
              <w:rPr>
                <w:rFonts w:ascii="Consolas" w:hAnsi="Consolas" w:hint="eastAsia"/>
                <w:szCs w:val="21"/>
              </w:rPr>
              <w:t>已处理</w:t>
            </w:r>
            <w:r w:rsidRPr="00F15A4A">
              <w:rPr>
                <w:rFonts w:ascii="Consolas" w:hAnsi="Consolas" w:hint="eastAsia"/>
                <w:szCs w:val="21"/>
              </w:rPr>
              <w:t xml:space="preserve">         ---</w:t>
            </w:r>
            <w:r w:rsidRPr="00F15A4A">
              <w:rPr>
                <w:rFonts w:ascii="Consolas" w:hAnsi="Consolas" w:hint="eastAsia"/>
                <w:szCs w:val="21"/>
              </w:rPr>
              <w:t>预警状态</w:t>
            </w:r>
          </w:p>
          <w:p w:rsidR="000B0ACF" w:rsidRPr="00F15A4A" w:rsidRDefault="000B0ACF" w:rsidP="003A6FB3">
            <w:pPr>
              <w:ind w:firstLineChars="300" w:firstLine="630"/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>handleCondition</w:t>
            </w:r>
            <w:r w:rsidRPr="00F15A4A">
              <w:rPr>
                <w:rFonts w:ascii="Consolas" w:hAnsi="Consolas" w:hint="eastAsia"/>
                <w:szCs w:val="21"/>
              </w:rPr>
              <w:t xml:space="preserve"> : </w:t>
            </w:r>
            <w:r w:rsidRPr="00F15A4A">
              <w:rPr>
                <w:rFonts w:ascii="Consolas" w:hAnsi="Consolas" w:hint="eastAsia"/>
                <w:szCs w:val="21"/>
              </w:rPr>
              <w:t>有处罚</w:t>
            </w:r>
            <w:r w:rsidRPr="00F15A4A">
              <w:rPr>
                <w:rFonts w:ascii="Consolas" w:hAnsi="Consolas" w:hint="eastAsia"/>
                <w:szCs w:val="21"/>
              </w:rPr>
              <w:t xml:space="preserve">    ---</w:t>
            </w:r>
            <w:r w:rsidRPr="00F15A4A">
              <w:rPr>
                <w:rFonts w:ascii="Consolas" w:hAnsi="Consolas" w:hint="eastAsia"/>
                <w:szCs w:val="21"/>
              </w:rPr>
              <w:t>处罚情况</w:t>
            </w:r>
          </w:p>
          <w:p w:rsidR="000B0ACF" w:rsidRPr="00F15A4A" w:rsidRDefault="000B0ACF" w:rsidP="003A6FB3">
            <w:pPr>
              <w:ind w:firstLineChars="300" w:firstLine="630"/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>handleCreateTime</w:t>
            </w:r>
            <w:r w:rsidRPr="00F15A4A">
              <w:rPr>
                <w:rFonts w:ascii="Consolas" w:hAnsi="Consolas" w:hint="eastAsia"/>
                <w:szCs w:val="21"/>
              </w:rPr>
              <w:t xml:space="preserve"> : 2019-10-10  --</w:t>
            </w:r>
            <w:r w:rsidRPr="00F15A4A">
              <w:rPr>
                <w:rFonts w:ascii="Consolas" w:hAnsi="Consolas" w:hint="eastAsia"/>
                <w:szCs w:val="21"/>
              </w:rPr>
              <w:t>处理时间</w:t>
            </w:r>
          </w:p>
          <w:p w:rsidR="000B0ACF" w:rsidRPr="00F15A4A" w:rsidRDefault="000B0ACF" w:rsidP="003A6FB3">
            <w:pPr>
              <w:ind w:firstLine="405"/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>}]</w:t>
            </w:r>
          </w:p>
          <w:p w:rsidR="000B0ACF" w:rsidRPr="00F15A4A" w:rsidRDefault="000B0ACF" w:rsidP="003A6FB3">
            <w:pPr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ascii="Consolas" w:hAnsi="Consolas" w:hint="eastAsia"/>
                <w:szCs w:val="21"/>
              </w:rPr>
              <w:t>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B0ACF" w:rsidRPr="00F15A4A" w:rsidRDefault="000B0ACF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B0ACF" w:rsidRDefault="000B0ACF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>查询预警分页列表</w:t>
            </w:r>
            <w:r w:rsidR="00B05EA8">
              <w:rPr>
                <w:rFonts w:ascii="Consolas" w:eastAsiaTheme="minorEastAsia" w:hAnsi="Consolas" w:hint="eastAsia"/>
                <w:sz w:val="24"/>
              </w:rPr>
              <w:t>,page</w:t>
            </w:r>
            <w:r w:rsidR="00B05EA8">
              <w:rPr>
                <w:rFonts w:ascii="Consolas" w:eastAsiaTheme="minorEastAsia" w:hAnsi="Consolas" w:hint="eastAsia"/>
                <w:sz w:val="24"/>
              </w:rPr>
              <w:t>参数不传默认为</w:t>
            </w:r>
            <w:r w:rsidR="00B05EA8">
              <w:rPr>
                <w:rFonts w:ascii="Consolas" w:eastAsiaTheme="minorEastAsia" w:hAnsi="Consolas" w:hint="eastAsia"/>
                <w:sz w:val="24"/>
              </w:rPr>
              <w:t>1</w:t>
            </w:r>
            <w:r w:rsidR="00B05EA8">
              <w:rPr>
                <w:rFonts w:ascii="Consolas" w:eastAsiaTheme="minorEastAsia" w:hAnsi="Consolas" w:hint="eastAsia"/>
                <w:sz w:val="24"/>
              </w:rPr>
              <w:t>，</w:t>
            </w:r>
            <w:r w:rsidR="00B05EA8">
              <w:rPr>
                <w:rFonts w:ascii="Consolas" w:eastAsiaTheme="minorEastAsia" w:hAnsi="Consolas" w:hint="eastAsia"/>
                <w:sz w:val="24"/>
              </w:rPr>
              <w:t>rows</w:t>
            </w:r>
            <w:r w:rsidR="00B05EA8">
              <w:rPr>
                <w:rFonts w:ascii="Consolas" w:eastAsiaTheme="minorEastAsia" w:hAnsi="Consolas" w:hint="eastAsia"/>
                <w:sz w:val="24"/>
              </w:rPr>
              <w:t>不传默认为</w:t>
            </w:r>
            <w:r w:rsidR="00B05EA8">
              <w:rPr>
                <w:rFonts w:ascii="Consolas" w:eastAsiaTheme="minorEastAsia" w:hAnsi="Consolas" w:hint="eastAsia"/>
                <w:sz w:val="24"/>
              </w:rPr>
              <w:t>9999</w:t>
            </w:r>
          </w:p>
          <w:p w:rsidR="0046164A" w:rsidRDefault="0046164A" w:rsidP="003A6FB3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status </w:t>
            </w:r>
            <w:r>
              <w:rPr>
                <w:rFonts w:ascii="Consolas" w:eastAsiaTheme="minorEastAsia" w:hAnsi="Consolas" w:hint="eastAsia"/>
                <w:sz w:val="24"/>
              </w:rPr>
              <w:t>状态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 w:hint="eastAsia"/>
                <w:sz w:val="24"/>
              </w:rPr>
              <w:t>参数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>“</w:t>
            </w:r>
            <w:r>
              <w:rPr>
                <w:rFonts w:ascii="Consolas" w:eastAsiaTheme="minorEastAsia" w:hAnsi="Consolas" w:hint="eastAsia"/>
                <w:sz w:val="24"/>
              </w:rPr>
              <w:t>未处理</w:t>
            </w:r>
            <w:r>
              <w:rPr>
                <w:rFonts w:ascii="Consolas" w:eastAsiaTheme="minorEastAsia" w:hAnsi="Consolas"/>
                <w:sz w:val="24"/>
              </w:rPr>
              <w:t>”</w:t>
            </w:r>
            <w:r>
              <w:rPr>
                <w:rFonts w:ascii="Consolas" w:eastAsiaTheme="minorEastAsia" w:hAnsi="Consolas" w:hint="eastAsia"/>
                <w:sz w:val="24"/>
              </w:rPr>
              <w:t>对应的值为</w:t>
            </w:r>
            <w:r>
              <w:rPr>
                <w:rFonts w:ascii="Consolas" w:eastAsiaTheme="minorEastAsia" w:hAnsi="Consolas" w:hint="eastAsia"/>
                <w:sz w:val="24"/>
              </w:rPr>
              <w:t>01</w:t>
            </w:r>
            <w:r>
              <w:rPr>
                <w:rFonts w:ascii="Consolas" w:eastAsiaTheme="minorEastAsia" w:hAnsi="Consolas" w:hint="eastAsia"/>
                <w:sz w:val="24"/>
              </w:rPr>
              <w:t>，</w:t>
            </w:r>
            <w:r>
              <w:rPr>
                <w:rFonts w:ascii="Consolas" w:eastAsiaTheme="minorEastAsia" w:hAnsi="Consolas"/>
                <w:sz w:val="24"/>
              </w:rPr>
              <w:t>“</w:t>
            </w:r>
            <w:r>
              <w:rPr>
                <w:rFonts w:ascii="Consolas" w:eastAsiaTheme="minorEastAsia" w:hAnsi="Consolas" w:hint="eastAsia"/>
                <w:sz w:val="24"/>
              </w:rPr>
              <w:t>处理中</w:t>
            </w:r>
            <w:r>
              <w:rPr>
                <w:rFonts w:ascii="Consolas" w:eastAsiaTheme="minorEastAsia" w:hAnsi="Consolas"/>
                <w:sz w:val="24"/>
              </w:rPr>
              <w:t>”</w:t>
            </w:r>
            <w:r>
              <w:rPr>
                <w:rFonts w:ascii="Consolas" w:eastAsiaTheme="minorEastAsia" w:hAnsi="Consolas" w:hint="eastAsia"/>
                <w:sz w:val="24"/>
              </w:rPr>
              <w:t>对应的值为</w:t>
            </w:r>
            <w:r>
              <w:rPr>
                <w:rFonts w:ascii="Consolas" w:eastAsiaTheme="minorEastAsia" w:hAnsi="Consolas" w:hint="eastAsia"/>
                <w:sz w:val="24"/>
              </w:rPr>
              <w:t>02,</w:t>
            </w:r>
            <w:r>
              <w:rPr>
                <w:rFonts w:ascii="Consolas" w:eastAsiaTheme="minorEastAsia" w:hAnsi="Consolas"/>
                <w:sz w:val="24"/>
              </w:rPr>
              <w:t xml:space="preserve"> “</w:t>
            </w:r>
            <w:r>
              <w:rPr>
                <w:rFonts w:ascii="Consolas" w:eastAsiaTheme="minorEastAsia" w:hAnsi="Consolas" w:hint="eastAsia"/>
                <w:sz w:val="24"/>
              </w:rPr>
              <w:t>已处理</w:t>
            </w:r>
            <w:r>
              <w:rPr>
                <w:rFonts w:ascii="Consolas" w:eastAsiaTheme="minorEastAsia" w:hAnsi="Consolas"/>
                <w:sz w:val="24"/>
              </w:rPr>
              <w:t>”</w:t>
            </w:r>
            <w:r>
              <w:rPr>
                <w:rFonts w:ascii="Consolas" w:eastAsiaTheme="minorEastAsia" w:hAnsi="Consolas" w:hint="eastAsia"/>
                <w:sz w:val="24"/>
              </w:rPr>
              <w:t>对应的值为</w:t>
            </w:r>
            <w:r>
              <w:rPr>
                <w:rFonts w:ascii="Consolas" w:eastAsiaTheme="minorEastAsia" w:hAnsi="Consolas" w:hint="eastAsia"/>
                <w:sz w:val="24"/>
              </w:rPr>
              <w:t>03</w:t>
            </w:r>
          </w:p>
          <w:p w:rsidR="00D71802" w:rsidRDefault="00D71802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>type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 w:hint="eastAsia"/>
                <w:sz w:val="24"/>
              </w:rPr>
              <w:t>预警类型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 w:hint="eastAsia"/>
                <w:sz w:val="24"/>
              </w:rPr>
              <w:t>参数</w:t>
            </w:r>
            <w:r>
              <w:rPr>
                <w:rFonts w:ascii="Consolas" w:eastAsiaTheme="minorEastAsia" w:hAnsi="Consolas"/>
                <w:sz w:val="24"/>
              </w:rPr>
              <w:t>“</w:t>
            </w:r>
            <w:r>
              <w:rPr>
                <w:rFonts w:ascii="Consolas" w:eastAsiaTheme="minorEastAsia" w:hAnsi="Consolas" w:hint="eastAsia"/>
                <w:sz w:val="24"/>
              </w:rPr>
              <w:t>工资专户预警</w:t>
            </w:r>
            <w:r>
              <w:rPr>
                <w:rFonts w:ascii="Consolas" w:eastAsiaTheme="minorEastAsia" w:hAnsi="Consolas"/>
                <w:sz w:val="24"/>
              </w:rPr>
              <w:t>”</w:t>
            </w:r>
            <w:r>
              <w:rPr>
                <w:rFonts w:ascii="Consolas" w:eastAsiaTheme="minorEastAsia" w:hAnsi="Consolas" w:hint="eastAsia"/>
                <w:sz w:val="24"/>
              </w:rPr>
              <w:t>对应的值为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01,</w:t>
            </w:r>
            <w:r>
              <w:rPr>
                <w:rFonts w:ascii="Consolas" w:eastAsiaTheme="minorEastAsia" w:hAnsi="Consolas"/>
                <w:sz w:val="24"/>
              </w:rPr>
              <w:t xml:space="preserve"> “</w:t>
            </w:r>
            <w:r>
              <w:rPr>
                <w:rFonts w:ascii="Consolas" w:eastAsiaTheme="minorEastAsia" w:hAnsi="Consolas" w:hint="eastAsia"/>
                <w:sz w:val="24"/>
              </w:rPr>
              <w:t>童工预警</w:t>
            </w:r>
            <w:r>
              <w:rPr>
                <w:rFonts w:ascii="Consolas" w:eastAsiaTheme="minorEastAsia" w:hAnsi="Consolas"/>
                <w:sz w:val="24"/>
              </w:rPr>
              <w:t>”</w:t>
            </w:r>
            <w:r>
              <w:rPr>
                <w:rFonts w:ascii="Consolas" w:eastAsiaTheme="minorEastAsia" w:hAnsi="Consolas" w:hint="eastAsia"/>
                <w:sz w:val="24"/>
              </w:rPr>
              <w:t>对应的值为</w:t>
            </w:r>
            <w:r>
              <w:rPr>
                <w:rFonts w:ascii="Consolas" w:eastAsiaTheme="minorEastAsia" w:hAnsi="Consolas" w:hint="eastAsia"/>
                <w:sz w:val="24"/>
              </w:rPr>
              <w:t>02,</w:t>
            </w:r>
            <w:r>
              <w:rPr>
                <w:rFonts w:hint="eastAsia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>“</w:t>
            </w:r>
            <w:r w:rsidRPr="00D71802">
              <w:rPr>
                <w:rFonts w:ascii="Consolas" w:eastAsiaTheme="minorEastAsia" w:hAnsi="Consolas" w:hint="eastAsia"/>
                <w:sz w:val="24"/>
              </w:rPr>
              <w:t>工资拖欠预警</w:t>
            </w:r>
            <w:r>
              <w:rPr>
                <w:rFonts w:ascii="Consolas" w:eastAsiaTheme="minorEastAsia" w:hAnsi="Consolas"/>
                <w:sz w:val="24"/>
              </w:rPr>
              <w:t>”</w:t>
            </w:r>
            <w:r>
              <w:rPr>
                <w:rFonts w:ascii="Consolas" w:eastAsiaTheme="minorEastAsia" w:hAnsi="Consolas" w:hint="eastAsia"/>
                <w:sz w:val="24"/>
              </w:rPr>
              <w:t>对应的值为</w:t>
            </w:r>
            <w:r>
              <w:rPr>
                <w:rFonts w:ascii="Consolas" w:eastAsiaTheme="minorEastAsia" w:hAnsi="Consolas" w:hint="eastAsia"/>
                <w:sz w:val="24"/>
              </w:rPr>
              <w:t>03</w:t>
            </w:r>
          </w:p>
          <w:p w:rsidR="00D71802" w:rsidRPr="00F15A4A" w:rsidRDefault="00D71802" w:rsidP="003A6FB3">
            <w:pPr>
              <w:rPr>
                <w:rFonts w:ascii="宋体"/>
              </w:rPr>
            </w:pPr>
            <w:r w:rsidRPr="00F15A4A">
              <w:rPr>
                <w:rFonts w:ascii="Consolas" w:eastAsiaTheme="minorEastAsia" w:hAnsi="Consolas"/>
                <w:sz w:val="24"/>
              </w:rPr>
              <w:t>punlish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C</w:t>
            </w:r>
            <w:r w:rsidRPr="00F15A4A">
              <w:rPr>
                <w:rFonts w:ascii="Consolas" w:eastAsiaTheme="minorEastAsia" w:hAnsi="Consolas"/>
                <w:sz w:val="24"/>
              </w:rPr>
              <w:t>ondition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 w:hint="eastAsia"/>
                <w:sz w:val="24"/>
              </w:rPr>
              <w:t>处罚情况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 w:hint="eastAsia"/>
                <w:sz w:val="24"/>
              </w:rPr>
              <w:t>参数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>“</w:t>
            </w:r>
            <w:r>
              <w:rPr>
                <w:rFonts w:ascii="Consolas" w:eastAsiaTheme="minorEastAsia" w:hAnsi="Consolas" w:hint="eastAsia"/>
                <w:sz w:val="24"/>
              </w:rPr>
              <w:t>有处罚</w:t>
            </w:r>
            <w:r>
              <w:rPr>
                <w:rFonts w:ascii="Consolas" w:eastAsiaTheme="minorEastAsia" w:hAnsi="Consolas"/>
                <w:sz w:val="24"/>
              </w:rPr>
              <w:t>”</w:t>
            </w:r>
            <w:r>
              <w:rPr>
                <w:rFonts w:ascii="Consolas" w:eastAsiaTheme="minorEastAsia" w:hAnsi="Consolas" w:hint="eastAsia"/>
                <w:sz w:val="24"/>
              </w:rPr>
              <w:t>对应的值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 w:hint="eastAsia"/>
                <w:sz w:val="24"/>
              </w:rPr>
              <w:t>为</w:t>
            </w:r>
            <w:r>
              <w:rPr>
                <w:rFonts w:ascii="Consolas" w:eastAsiaTheme="minorEastAsia" w:hAnsi="Consolas" w:hint="eastAsia"/>
                <w:sz w:val="24"/>
              </w:rPr>
              <w:t>01,</w:t>
            </w:r>
            <w:r>
              <w:rPr>
                <w:rFonts w:ascii="Consolas" w:eastAsiaTheme="minorEastAsia" w:hAnsi="Consolas"/>
                <w:sz w:val="24"/>
              </w:rPr>
              <w:t xml:space="preserve"> “</w:t>
            </w:r>
            <w:r>
              <w:rPr>
                <w:rFonts w:ascii="Consolas" w:eastAsiaTheme="minorEastAsia" w:hAnsi="Consolas" w:hint="eastAsia"/>
                <w:sz w:val="24"/>
              </w:rPr>
              <w:t>无处罚</w:t>
            </w:r>
            <w:r>
              <w:rPr>
                <w:rFonts w:ascii="Consolas" w:eastAsiaTheme="minorEastAsia" w:hAnsi="Consolas"/>
                <w:sz w:val="24"/>
              </w:rPr>
              <w:t>”</w:t>
            </w:r>
            <w:r>
              <w:rPr>
                <w:rFonts w:ascii="Consolas" w:eastAsiaTheme="minorEastAsia" w:hAnsi="Consolas" w:hint="eastAsia"/>
                <w:sz w:val="24"/>
              </w:rPr>
              <w:t>对应的值为</w:t>
            </w:r>
            <w:r>
              <w:rPr>
                <w:rFonts w:ascii="Consolas" w:eastAsiaTheme="minorEastAsia" w:hAnsi="Consolas" w:hint="eastAsia"/>
                <w:sz w:val="24"/>
              </w:rPr>
              <w:t>02</w:t>
            </w:r>
          </w:p>
        </w:tc>
      </w:tr>
    </w:tbl>
    <w:p w:rsidR="009C746F" w:rsidRPr="00F15A4A" w:rsidRDefault="009C746F" w:rsidP="009C746F"/>
    <w:p w:rsidR="009C746F" w:rsidRPr="00F15A4A" w:rsidRDefault="009C746F" w:rsidP="009C746F"/>
    <w:p w:rsidR="005C7788" w:rsidRPr="00F15A4A" w:rsidRDefault="005C7788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E72841" w:rsidRPr="00F15A4A" w:rsidRDefault="00E72841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E72841" w:rsidRPr="00F15A4A" w:rsidRDefault="00E72841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E72841" w:rsidRPr="00F15A4A" w:rsidRDefault="00E72841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E72841" w:rsidRPr="00F15A4A" w:rsidRDefault="00E72841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E72841" w:rsidRPr="00F15A4A" w:rsidRDefault="00E72841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E72841" w:rsidRPr="00F15A4A" w:rsidRDefault="00E72841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E72841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查询预警详情和企业信息接口（</w:t>
      </w:r>
      <w:r w:rsidRPr="00F15A4A">
        <w:rPr>
          <w:rFonts w:hint="eastAsia"/>
          <w:b/>
          <w:bCs/>
          <w:sz w:val="44"/>
          <w:szCs w:val="44"/>
        </w:rPr>
        <w:t>BY CGQ</w:t>
      </w:r>
      <w:r w:rsidRPr="00F15A4A">
        <w:rPr>
          <w:rFonts w:hint="eastAsia"/>
          <w:b/>
          <w:bCs/>
          <w:sz w:val="44"/>
          <w:szCs w:val="44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B0ACF" w:rsidRPr="00F15A4A" w:rsidRDefault="00C72119" w:rsidP="003A6FB3">
            <w:pPr>
              <w:ind w:leftChars="114" w:left="239"/>
              <w:rPr>
                <w:rFonts w:ascii="宋体" w:eastAsiaTheme="minorEastAsia"/>
              </w:rPr>
            </w:pPr>
            <w:r w:rsidRPr="00C72119">
              <w:rPr>
                <w:rFonts w:ascii="微软雅黑" w:eastAsia="微软雅黑" w:hAnsi="微软雅黑"/>
                <w:sz w:val="24"/>
              </w:rPr>
              <w:t>api-a</w:t>
            </w:r>
            <w:r w:rsidR="000B0ACF" w:rsidRPr="006A0B60">
              <w:rPr>
                <w:rFonts w:ascii="微软雅黑" w:eastAsia="微软雅黑" w:hAnsi="微软雅黑" w:hint="eastAsia"/>
                <w:sz w:val="24"/>
              </w:rPr>
              <w:t>/alert</w:t>
            </w:r>
            <w:r w:rsidR="00B05EA8">
              <w:rPr>
                <w:rFonts w:ascii="微软雅黑" w:eastAsia="微软雅黑" w:hAnsi="微软雅黑"/>
                <w:sz w:val="24"/>
              </w:rPr>
              <w:t>/expand</w:t>
            </w:r>
            <w:r w:rsidR="000B0ACF" w:rsidRPr="006A0B60">
              <w:rPr>
                <w:rFonts w:ascii="微软雅黑" w:eastAsia="微软雅黑" w:hAnsi="微软雅黑"/>
                <w:sz w:val="24"/>
              </w:rPr>
              <w:t>/findalertdetail</w:t>
            </w:r>
          </w:p>
        </w:tc>
      </w:tr>
      <w:tr w:rsidR="00F15A4A" w:rsidRPr="00F15A4A" w:rsidTr="003A6FB3">
        <w:trPr>
          <w:trHeight w:val="565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B0ACF" w:rsidRPr="00F15A4A" w:rsidRDefault="000B0ACF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 alertId :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预警记录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id   ----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必传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>"hasError": false,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 xml:space="preserve"> ----false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>为添加成功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>,true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>为失败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"errorCode": null,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"msg": null,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"errorMsg": null,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"msgList": null,</w:t>
            </w:r>
          </w:p>
          <w:p w:rsidR="000B0ACF" w:rsidRPr="00F15A4A" w:rsidRDefault="000B0ACF" w:rsidP="003A6FB3">
            <w:pPr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"result": {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 xml:space="preserve">          </w:t>
            </w:r>
            <w:r w:rsidRPr="00F15A4A">
              <w:rPr>
                <w:rFonts w:ascii="Consolas" w:hAnsi="Consolas"/>
                <w:szCs w:val="21"/>
              </w:rPr>
              <w:t>companyName</w:t>
            </w:r>
            <w:r w:rsidRPr="00F15A4A">
              <w:rPr>
                <w:rFonts w:ascii="Consolas" w:hAnsi="Consolas" w:hint="eastAsia"/>
                <w:szCs w:val="21"/>
              </w:rPr>
              <w:t xml:space="preserve"> : </w:t>
            </w:r>
            <w:r w:rsidRPr="00F15A4A">
              <w:rPr>
                <w:rFonts w:ascii="Consolas" w:hAnsi="Consolas" w:hint="eastAsia"/>
                <w:szCs w:val="21"/>
              </w:rPr>
              <w:t>湖北会基网络科技有限公司</w:t>
            </w:r>
            <w:r w:rsidRPr="00F15A4A">
              <w:rPr>
                <w:rFonts w:ascii="Consolas" w:hAnsi="Consolas" w:hint="eastAsia"/>
                <w:szCs w:val="21"/>
              </w:rPr>
              <w:t xml:space="preserve">   ----</w:t>
            </w:r>
            <w:r w:rsidRPr="00F15A4A">
              <w:rPr>
                <w:rFonts w:ascii="Consolas" w:hAnsi="Consolas" w:hint="eastAsia"/>
                <w:szCs w:val="21"/>
              </w:rPr>
              <w:t>企业名称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</w:t>
            </w:r>
            <w:r w:rsidRPr="00F15A4A">
              <w:rPr>
                <w:rFonts w:ascii="Consolas" w:hAnsi="Consolas"/>
                <w:szCs w:val="21"/>
              </w:rPr>
              <w:t>description</w:t>
            </w:r>
            <w:r w:rsidRPr="00F15A4A">
              <w:rPr>
                <w:rFonts w:ascii="Consolas" w:hAnsi="Consolas" w:hint="eastAsia"/>
                <w:szCs w:val="21"/>
              </w:rPr>
              <w:t xml:space="preserve">: </w:t>
            </w:r>
            <w:r w:rsidRPr="00F15A4A">
              <w:rPr>
                <w:rFonts w:ascii="Consolas" w:hAnsi="Consolas" w:hint="eastAsia"/>
                <w:szCs w:val="21"/>
              </w:rPr>
              <w:t>专户未开设</w:t>
            </w:r>
            <w:r w:rsidRPr="00F15A4A">
              <w:rPr>
                <w:rFonts w:ascii="Consolas" w:hAnsi="Consolas" w:hint="eastAsia"/>
                <w:szCs w:val="21"/>
              </w:rPr>
              <w:t xml:space="preserve">   </w:t>
            </w:r>
            <w:r w:rsidRPr="00F15A4A">
              <w:rPr>
                <w:rFonts w:ascii="Consolas" w:hAnsi="Consolas"/>
                <w:szCs w:val="21"/>
              </w:rPr>
              <w:t>–</w:t>
            </w:r>
            <w:r w:rsidRPr="00F15A4A">
              <w:rPr>
                <w:rFonts w:ascii="Consolas" w:hAnsi="Consolas" w:hint="eastAsia"/>
                <w:szCs w:val="21"/>
              </w:rPr>
              <w:t>-</w:t>
            </w:r>
            <w:r w:rsidRPr="00F15A4A">
              <w:rPr>
                <w:rFonts w:ascii="Consolas" w:hAnsi="Consolas" w:hint="eastAsia"/>
                <w:szCs w:val="21"/>
              </w:rPr>
              <w:t>预警类型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</w:t>
            </w:r>
            <w:r w:rsidRPr="00F15A4A">
              <w:rPr>
                <w:rFonts w:ascii="Consolas" w:hAnsi="Consolas"/>
                <w:szCs w:val="21"/>
              </w:rPr>
              <w:t>alertCreateTime</w:t>
            </w:r>
            <w:r w:rsidRPr="00F15A4A">
              <w:rPr>
                <w:rFonts w:ascii="Consolas" w:hAnsi="Consolas" w:hint="eastAsia"/>
                <w:szCs w:val="21"/>
              </w:rPr>
              <w:t xml:space="preserve"> : 2019-10-10    ---</w:t>
            </w:r>
            <w:r w:rsidRPr="00F15A4A">
              <w:rPr>
                <w:rFonts w:ascii="Consolas" w:hAnsi="Consolas" w:hint="eastAsia"/>
                <w:szCs w:val="21"/>
              </w:rPr>
              <w:t>预警时间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reason : </w:t>
            </w:r>
            <w:r w:rsidRPr="00F15A4A">
              <w:rPr>
                <w:rFonts w:ascii="Consolas" w:hAnsi="Consolas" w:hint="eastAsia"/>
                <w:szCs w:val="21"/>
              </w:rPr>
              <w:t>未填写工资专户</w:t>
            </w:r>
            <w:r w:rsidRPr="00F15A4A">
              <w:rPr>
                <w:rFonts w:ascii="Consolas" w:hAnsi="Consolas" w:hint="eastAsia"/>
                <w:szCs w:val="21"/>
              </w:rPr>
              <w:t xml:space="preserve">   ---</w:t>
            </w:r>
            <w:r w:rsidRPr="00F15A4A">
              <w:rPr>
                <w:rFonts w:ascii="Consolas" w:hAnsi="Consolas" w:hint="eastAsia"/>
                <w:szCs w:val="21"/>
              </w:rPr>
              <w:t>预警原因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</w:t>
            </w:r>
            <w:r w:rsidRPr="00F15A4A">
              <w:rPr>
                <w:rFonts w:ascii="Consolas" w:hAnsi="Consolas"/>
                <w:szCs w:val="21"/>
              </w:rPr>
              <w:t>handleType</w:t>
            </w:r>
            <w:r w:rsidRPr="00F15A4A">
              <w:rPr>
                <w:rFonts w:ascii="Consolas" w:hAnsi="Consolas" w:hint="eastAsia"/>
                <w:szCs w:val="21"/>
              </w:rPr>
              <w:t xml:space="preserve"> </w:t>
            </w:r>
            <w:r w:rsidRPr="00F15A4A">
              <w:rPr>
                <w:rFonts w:ascii="Consolas" w:hAnsi="Consolas" w:hint="eastAsia"/>
                <w:szCs w:val="21"/>
              </w:rPr>
              <w:t>：</w:t>
            </w:r>
            <w:r w:rsidRPr="00F15A4A">
              <w:rPr>
                <w:rFonts w:ascii="Consolas" w:hAnsi="Consolas" w:hint="eastAsia"/>
                <w:szCs w:val="21"/>
              </w:rPr>
              <w:t xml:space="preserve"> </w:t>
            </w:r>
            <w:r w:rsidRPr="00F15A4A">
              <w:rPr>
                <w:rFonts w:ascii="Consolas" w:hAnsi="Consolas" w:hint="eastAsia"/>
                <w:szCs w:val="21"/>
              </w:rPr>
              <w:t>开设工资专户并录入系统</w:t>
            </w:r>
            <w:r w:rsidRPr="00F15A4A">
              <w:rPr>
                <w:rFonts w:ascii="Consolas" w:hAnsi="Consolas" w:hint="eastAsia"/>
                <w:szCs w:val="21"/>
              </w:rPr>
              <w:t xml:space="preserve"> </w:t>
            </w:r>
            <w:r w:rsidRPr="00F15A4A">
              <w:rPr>
                <w:rFonts w:ascii="Consolas" w:hAnsi="Consolas"/>
                <w:szCs w:val="21"/>
              </w:rPr>
              <w:t>–</w:t>
            </w:r>
            <w:r w:rsidRPr="00F15A4A">
              <w:rPr>
                <w:rFonts w:ascii="Consolas" w:hAnsi="Consolas" w:hint="eastAsia"/>
                <w:szCs w:val="21"/>
              </w:rPr>
              <w:t>-</w:t>
            </w:r>
            <w:r w:rsidRPr="00F15A4A">
              <w:rPr>
                <w:rFonts w:ascii="Consolas" w:hAnsi="Consolas" w:hint="eastAsia"/>
                <w:szCs w:val="21"/>
              </w:rPr>
              <w:t>处罚办法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</w:t>
            </w:r>
            <w:r w:rsidRPr="00F15A4A">
              <w:rPr>
                <w:rFonts w:ascii="Consolas" w:hAnsi="Consolas"/>
                <w:szCs w:val="21"/>
              </w:rPr>
              <w:t>alertDayCount</w:t>
            </w:r>
            <w:r w:rsidRPr="00F15A4A">
              <w:rPr>
                <w:rFonts w:ascii="Consolas" w:hAnsi="Consolas" w:hint="eastAsia"/>
                <w:szCs w:val="21"/>
              </w:rPr>
              <w:t xml:space="preserve"> : 5   ---</w:t>
            </w:r>
            <w:r w:rsidRPr="00F15A4A">
              <w:rPr>
                <w:rFonts w:ascii="Consolas" w:hAnsi="Consolas" w:hint="eastAsia"/>
                <w:szCs w:val="21"/>
              </w:rPr>
              <w:t>预警天数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>}</w:t>
            </w:r>
          </w:p>
          <w:p w:rsidR="000B0ACF" w:rsidRPr="00F15A4A" w:rsidRDefault="000B0ACF" w:rsidP="003A6FB3">
            <w:pPr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</w:p>
        </w:tc>
      </w:tr>
      <w:tr w:rsidR="00F15A4A" w:rsidRPr="00FE49C4" w:rsidTr="003A6FB3">
        <w:trPr>
          <w:trHeight w:val="973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B0ACF" w:rsidRPr="00F15A4A" w:rsidRDefault="000B0ACF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>通过预警记录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id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查询预警详情和企业信息</w:t>
            </w:r>
          </w:p>
        </w:tc>
      </w:tr>
    </w:tbl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E72841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查询预警处理记录接口（</w:t>
      </w:r>
      <w:r w:rsidRPr="00F15A4A">
        <w:rPr>
          <w:rFonts w:hint="eastAsia"/>
          <w:b/>
          <w:bCs/>
          <w:sz w:val="44"/>
          <w:szCs w:val="44"/>
        </w:rPr>
        <w:t>BY CGQ</w:t>
      </w:r>
      <w:r w:rsidRPr="00F15A4A">
        <w:rPr>
          <w:rFonts w:hint="eastAsia"/>
          <w:b/>
          <w:bCs/>
          <w:sz w:val="44"/>
          <w:szCs w:val="44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B0ACF" w:rsidRPr="00F15A4A" w:rsidRDefault="00A20C9E" w:rsidP="003A6FB3">
            <w:pPr>
              <w:ind w:leftChars="114" w:left="239"/>
              <w:rPr>
                <w:rFonts w:ascii="宋体" w:eastAsiaTheme="minorEastAsia"/>
              </w:rPr>
            </w:pPr>
            <w:r w:rsidRPr="00A20C9E">
              <w:rPr>
                <w:rFonts w:ascii="微软雅黑" w:eastAsia="微软雅黑" w:hAnsi="微软雅黑"/>
                <w:sz w:val="24"/>
              </w:rPr>
              <w:t>api-a/alerthandle/expand/alerthandlelist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B0ACF" w:rsidRPr="00F15A4A" w:rsidRDefault="000B0ACF" w:rsidP="003A6FB3">
            <w:pPr>
              <w:ind w:firstLineChars="100" w:firstLine="24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alertId :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预警记录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id   ----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必传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>{</w:t>
            </w:r>
          </w:p>
          <w:p w:rsidR="000B0ACF" w:rsidRPr="00F15A4A" w:rsidRDefault="000B0ACF" w:rsidP="003A6FB3">
            <w:pPr>
              <w:ind w:firstLineChars="100" w:firstLine="21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Cs w:val="21"/>
              </w:rPr>
              <w:tab/>
            </w: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>"hasError": false,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 xml:space="preserve"> ----false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>为添加成功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>,true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>为失败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"errorCode": null,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"msg": null,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"errorMsg": null,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"msgList": null,</w:t>
            </w:r>
          </w:p>
          <w:p w:rsidR="000B0ACF" w:rsidRPr="00F15A4A" w:rsidRDefault="000B0ACF" w:rsidP="003A6FB3">
            <w:pPr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"result": {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>[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 xml:space="preserve">          </w:t>
            </w:r>
            <w:r w:rsidRPr="00F15A4A">
              <w:rPr>
                <w:rFonts w:ascii="Consolas" w:hAnsi="Consolas" w:hint="eastAsia"/>
                <w:szCs w:val="21"/>
              </w:rPr>
              <w:t>t</w:t>
            </w:r>
            <w:r w:rsidRPr="00F15A4A">
              <w:rPr>
                <w:rFonts w:ascii="Consolas" w:hAnsi="Consolas"/>
                <w:szCs w:val="21"/>
              </w:rPr>
              <w:t>itle</w:t>
            </w:r>
            <w:r w:rsidRPr="00F15A4A">
              <w:rPr>
                <w:rFonts w:ascii="Consolas" w:hAnsi="Consolas" w:hint="eastAsia"/>
                <w:szCs w:val="21"/>
              </w:rPr>
              <w:t xml:space="preserve"> : </w:t>
            </w:r>
            <w:r w:rsidRPr="00F15A4A">
              <w:rPr>
                <w:rFonts w:ascii="Consolas" w:hAnsi="Consolas" w:hint="eastAsia"/>
                <w:szCs w:val="21"/>
              </w:rPr>
              <w:t>系统</w:t>
            </w:r>
            <w:r w:rsidRPr="00F15A4A">
              <w:rPr>
                <w:rFonts w:ascii="Consolas" w:hAnsi="Consolas" w:hint="eastAsia"/>
                <w:szCs w:val="21"/>
              </w:rPr>
              <w:t xml:space="preserve">   ----</w:t>
            </w:r>
            <w:r w:rsidRPr="00F15A4A">
              <w:rPr>
                <w:rFonts w:ascii="Consolas" w:hAnsi="Consolas" w:hint="eastAsia"/>
                <w:szCs w:val="21"/>
              </w:rPr>
              <w:t>标题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</w:t>
            </w:r>
            <w:r w:rsidRPr="00F15A4A">
              <w:rPr>
                <w:rFonts w:ascii="Consolas" w:hAnsi="Consolas"/>
                <w:szCs w:val="21"/>
              </w:rPr>
              <w:t>viceTitle</w:t>
            </w:r>
            <w:r w:rsidRPr="00F15A4A">
              <w:rPr>
                <w:rFonts w:ascii="Consolas" w:hAnsi="Consolas" w:hint="eastAsia"/>
                <w:szCs w:val="21"/>
              </w:rPr>
              <w:t xml:space="preserve"> : 2018</w:t>
            </w:r>
            <w:r w:rsidRPr="00F15A4A">
              <w:rPr>
                <w:rFonts w:ascii="Consolas" w:hAnsi="Consolas" w:hint="eastAsia"/>
                <w:szCs w:val="21"/>
              </w:rPr>
              <w:t>年</w:t>
            </w:r>
            <w:r w:rsidRPr="00F15A4A">
              <w:rPr>
                <w:rFonts w:ascii="Consolas" w:hAnsi="Consolas" w:hint="eastAsia"/>
                <w:szCs w:val="21"/>
              </w:rPr>
              <w:t>12</w:t>
            </w:r>
            <w:r w:rsidRPr="00F15A4A">
              <w:rPr>
                <w:rFonts w:ascii="Consolas" w:hAnsi="Consolas" w:hint="eastAsia"/>
                <w:szCs w:val="21"/>
              </w:rPr>
              <w:t>月</w:t>
            </w:r>
            <w:r w:rsidRPr="00F15A4A">
              <w:rPr>
                <w:rFonts w:ascii="Consolas" w:hAnsi="Consolas" w:hint="eastAsia"/>
                <w:szCs w:val="21"/>
              </w:rPr>
              <w:t>18</w:t>
            </w:r>
            <w:r w:rsidRPr="00F15A4A">
              <w:rPr>
                <w:rFonts w:ascii="Consolas" w:hAnsi="Consolas" w:hint="eastAsia"/>
                <w:szCs w:val="21"/>
              </w:rPr>
              <w:t>日</w:t>
            </w:r>
            <w:r w:rsidRPr="00F15A4A">
              <w:rPr>
                <w:rFonts w:ascii="Consolas" w:hAnsi="Consolas" w:hint="eastAsia"/>
                <w:szCs w:val="21"/>
              </w:rPr>
              <w:t xml:space="preserve"> 12:00</w:t>
            </w:r>
            <w:r w:rsidRPr="00F15A4A">
              <w:rPr>
                <w:rFonts w:ascii="Consolas" w:hAnsi="Consolas" w:hint="eastAsia"/>
                <w:szCs w:val="21"/>
              </w:rPr>
              <w:t>提交了处罚</w:t>
            </w:r>
            <w:r w:rsidRPr="00F15A4A">
              <w:rPr>
                <w:rFonts w:ascii="Consolas" w:hAnsi="Consolas" w:hint="eastAsia"/>
                <w:szCs w:val="21"/>
              </w:rPr>
              <w:t xml:space="preserve"> </w:t>
            </w:r>
            <w:r w:rsidRPr="00F15A4A">
              <w:rPr>
                <w:rFonts w:ascii="Consolas" w:hAnsi="Consolas"/>
                <w:szCs w:val="21"/>
              </w:rPr>
              <w:t>–</w:t>
            </w:r>
            <w:r w:rsidRPr="00F15A4A">
              <w:rPr>
                <w:rFonts w:ascii="Consolas" w:hAnsi="Consolas" w:hint="eastAsia"/>
                <w:szCs w:val="21"/>
              </w:rPr>
              <w:t>-</w:t>
            </w:r>
            <w:r w:rsidRPr="00F15A4A">
              <w:rPr>
                <w:rFonts w:ascii="Consolas" w:hAnsi="Consolas" w:hint="eastAsia"/>
                <w:szCs w:val="21"/>
              </w:rPr>
              <w:t>副标题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</w:t>
            </w:r>
            <w:r w:rsidRPr="00F15A4A">
              <w:rPr>
                <w:rFonts w:ascii="Consolas" w:hAnsi="Consolas"/>
                <w:szCs w:val="21"/>
              </w:rPr>
              <w:t>status</w:t>
            </w:r>
            <w:r w:rsidRPr="00F15A4A">
              <w:rPr>
                <w:rFonts w:ascii="Consolas" w:hAnsi="Consolas" w:hint="eastAsia"/>
                <w:szCs w:val="21"/>
              </w:rPr>
              <w:t xml:space="preserve"> : </w:t>
            </w:r>
            <w:r w:rsidRPr="00F15A4A">
              <w:rPr>
                <w:rFonts w:ascii="Consolas" w:hAnsi="Consolas" w:hint="eastAsia"/>
                <w:szCs w:val="21"/>
              </w:rPr>
              <w:t>未处理</w:t>
            </w:r>
            <w:r w:rsidRPr="00F15A4A">
              <w:rPr>
                <w:rFonts w:ascii="Consolas" w:hAnsi="Consolas" w:hint="eastAsia"/>
                <w:szCs w:val="21"/>
              </w:rPr>
              <w:t xml:space="preserve">    ---</w:t>
            </w:r>
            <w:r w:rsidRPr="00F15A4A">
              <w:rPr>
                <w:rFonts w:ascii="Consolas" w:hAnsi="Consolas" w:hint="eastAsia"/>
                <w:szCs w:val="21"/>
              </w:rPr>
              <w:t>预警状态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</w:t>
            </w:r>
            <w:r w:rsidRPr="00F15A4A">
              <w:rPr>
                <w:rFonts w:ascii="Consolas" w:hAnsi="Consolas"/>
                <w:szCs w:val="21"/>
              </w:rPr>
              <w:t>receipt</w:t>
            </w:r>
            <w:r w:rsidRPr="00F15A4A">
              <w:rPr>
                <w:rFonts w:ascii="Consolas" w:hAnsi="Consolas" w:hint="eastAsia"/>
                <w:szCs w:val="21"/>
              </w:rPr>
              <w:t xml:space="preserve"> : </w:t>
            </w:r>
            <w:r w:rsidRPr="00F15A4A">
              <w:rPr>
                <w:rFonts w:ascii="Consolas" w:hAnsi="Consolas" w:hint="eastAsia"/>
                <w:szCs w:val="21"/>
              </w:rPr>
              <w:t>已前往建设银行缴存准备金</w:t>
            </w:r>
            <w:r w:rsidRPr="00F15A4A">
              <w:rPr>
                <w:rFonts w:ascii="Consolas" w:hAnsi="Consolas" w:hint="eastAsia"/>
                <w:szCs w:val="21"/>
              </w:rPr>
              <w:t>5000</w:t>
            </w:r>
            <w:r w:rsidRPr="00F15A4A">
              <w:rPr>
                <w:rFonts w:ascii="Consolas" w:hAnsi="Consolas" w:hint="eastAsia"/>
                <w:szCs w:val="21"/>
              </w:rPr>
              <w:t>元</w:t>
            </w:r>
            <w:r w:rsidRPr="00F15A4A">
              <w:rPr>
                <w:rFonts w:ascii="Consolas" w:hAnsi="Consolas" w:hint="eastAsia"/>
                <w:szCs w:val="21"/>
              </w:rPr>
              <w:t xml:space="preserve"> ---</w:t>
            </w:r>
            <w:r w:rsidRPr="00F15A4A">
              <w:rPr>
                <w:rFonts w:ascii="Consolas" w:hAnsi="Consolas" w:hint="eastAsia"/>
                <w:szCs w:val="21"/>
              </w:rPr>
              <w:t>处罚回执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</w:t>
            </w:r>
            <w:r w:rsidRPr="00F15A4A">
              <w:rPr>
                <w:rFonts w:ascii="Consolas" w:hAnsi="Consolas"/>
                <w:szCs w:val="21"/>
              </w:rPr>
              <w:t>punlishTarget</w:t>
            </w:r>
            <w:r w:rsidRPr="00F15A4A">
              <w:rPr>
                <w:rFonts w:ascii="Consolas" w:hAnsi="Consolas" w:hint="eastAsia"/>
                <w:szCs w:val="21"/>
              </w:rPr>
              <w:t xml:space="preserve"> </w:t>
            </w:r>
            <w:r w:rsidRPr="00F15A4A">
              <w:rPr>
                <w:rFonts w:ascii="Consolas" w:hAnsi="Consolas" w:hint="eastAsia"/>
                <w:szCs w:val="21"/>
              </w:rPr>
              <w:t>：</w:t>
            </w:r>
            <w:r w:rsidRPr="00F15A4A">
              <w:rPr>
                <w:rFonts w:ascii="Consolas" w:hAnsi="Consolas" w:hint="eastAsia"/>
                <w:szCs w:val="21"/>
              </w:rPr>
              <w:t xml:space="preserve"> </w:t>
            </w:r>
            <w:r w:rsidRPr="00F15A4A">
              <w:rPr>
                <w:rFonts w:ascii="Consolas" w:hAnsi="Consolas" w:hint="eastAsia"/>
                <w:szCs w:val="21"/>
              </w:rPr>
              <w:t>武汉市联投建设有限公司</w:t>
            </w:r>
            <w:r w:rsidRPr="00F15A4A">
              <w:rPr>
                <w:rFonts w:ascii="Consolas" w:hAnsi="Consolas" w:hint="eastAsia"/>
                <w:szCs w:val="21"/>
              </w:rPr>
              <w:t xml:space="preserve"> </w:t>
            </w:r>
            <w:r w:rsidRPr="00F15A4A">
              <w:rPr>
                <w:rFonts w:ascii="Consolas" w:hAnsi="Consolas"/>
                <w:szCs w:val="21"/>
              </w:rPr>
              <w:t>–</w:t>
            </w:r>
            <w:r w:rsidRPr="00F15A4A">
              <w:rPr>
                <w:rFonts w:ascii="Consolas" w:hAnsi="Consolas" w:hint="eastAsia"/>
                <w:szCs w:val="21"/>
              </w:rPr>
              <w:t>-</w:t>
            </w:r>
            <w:r w:rsidRPr="00F15A4A">
              <w:rPr>
                <w:rFonts w:ascii="Consolas" w:hAnsi="Consolas" w:hint="eastAsia"/>
                <w:szCs w:val="21"/>
              </w:rPr>
              <w:t>处罚对象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</w:t>
            </w:r>
            <w:r w:rsidRPr="00F15A4A">
              <w:rPr>
                <w:rFonts w:ascii="Consolas" w:hAnsi="Consolas"/>
                <w:szCs w:val="21"/>
              </w:rPr>
              <w:t>type</w:t>
            </w:r>
            <w:r w:rsidRPr="00F15A4A">
              <w:rPr>
                <w:rFonts w:ascii="Consolas" w:hAnsi="Consolas" w:hint="eastAsia"/>
                <w:szCs w:val="21"/>
              </w:rPr>
              <w:t xml:space="preserve"> : </w:t>
            </w:r>
            <w:r w:rsidRPr="00F15A4A">
              <w:rPr>
                <w:rFonts w:ascii="Consolas" w:hAnsi="Consolas" w:hint="eastAsia"/>
                <w:szCs w:val="21"/>
              </w:rPr>
              <w:t>责令改正</w:t>
            </w:r>
            <w:r w:rsidRPr="00F15A4A">
              <w:rPr>
                <w:rFonts w:ascii="Consolas" w:hAnsi="Consolas" w:hint="eastAsia"/>
                <w:szCs w:val="21"/>
              </w:rPr>
              <w:t xml:space="preserve">   ---</w:t>
            </w:r>
            <w:r w:rsidRPr="00F15A4A">
              <w:rPr>
                <w:rFonts w:ascii="Consolas" w:hAnsi="Consolas" w:hint="eastAsia"/>
                <w:szCs w:val="21"/>
              </w:rPr>
              <w:t>处罚方式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</w:t>
            </w:r>
            <w:r w:rsidRPr="00F15A4A">
              <w:rPr>
                <w:rFonts w:ascii="Consolas" w:hAnsi="Consolas"/>
                <w:szCs w:val="21"/>
              </w:rPr>
              <w:t>punlishReason</w:t>
            </w:r>
            <w:r w:rsidRPr="00F15A4A">
              <w:rPr>
                <w:rFonts w:ascii="Consolas" w:hAnsi="Consolas" w:hint="eastAsia"/>
                <w:szCs w:val="21"/>
              </w:rPr>
              <w:t xml:space="preserve"> : </w:t>
            </w:r>
            <w:r w:rsidRPr="00F15A4A">
              <w:rPr>
                <w:rFonts w:ascii="Consolas" w:hAnsi="Consolas" w:hint="eastAsia"/>
                <w:szCs w:val="21"/>
              </w:rPr>
              <w:t>还未缴存准备金</w:t>
            </w:r>
            <w:r w:rsidRPr="00F15A4A">
              <w:rPr>
                <w:rFonts w:ascii="Consolas" w:hAnsi="Consolas" w:hint="eastAsia"/>
                <w:szCs w:val="21"/>
              </w:rPr>
              <w:t xml:space="preserve">   ---</w:t>
            </w:r>
            <w:r w:rsidRPr="00F15A4A">
              <w:rPr>
                <w:rFonts w:ascii="Consolas" w:hAnsi="Consolas" w:hint="eastAsia"/>
                <w:szCs w:val="21"/>
              </w:rPr>
              <w:t>处罚原因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  <w:highlight w:val="lightGray"/>
              </w:rPr>
            </w:pPr>
            <w:r w:rsidRPr="00F15A4A">
              <w:rPr>
                <w:rFonts w:ascii="Consolas" w:hAnsi="Consolas" w:hint="eastAsia"/>
                <w:szCs w:val="21"/>
              </w:rPr>
              <w:t xml:space="preserve">           </w:t>
            </w:r>
            <w:r w:rsidRPr="00F15A4A">
              <w:rPr>
                <w:rFonts w:ascii="Consolas" w:hAnsi="Consolas"/>
                <w:szCs w:val="21"/>
              </w:rPr>
              <w:t>handleReason</w:t>
            </w:r>
            <w:r w:rsidRPr="00F15A4A">
              <w:rPr>
                <w:rFonts w:ascii="Consolas" w:hAnsi="Consolas" w:hint="eastAsia"/>
                <w:szCs w:val="21"/>
              </w:rPr>
              <w:t xml:space="preserve"> : </w:t>
            </w:r>
            <w:r w:rsidRPr="00F15A4A">
              <w:rPr>
                <w:rFonts w:ascii="Consolas" w:hAnsi="Consolas" w:hint="eastAsia"/>
                <w:szCs w:val="21"/>
              </w:rPr>
              <w:t>检测到准备金已缴存</w:t>
            </w:r>
            <w:r w:rsidRPr="00F15A4A">
              <w:rPr>
                <w:rFonts w:ascii="Consolas" w:hAnsi="Consolas" w:hint="eastAsia"/>
                <w:szCs w:val="21"/>
              </w:rPr>
              <w:t xml:space="preserve"> ---</w:t>
            </w:r>
            <w:r w:rsidRPr="00F15A4A">
              <w:rPr>
                <w:rFonts w:ascii="Consolas" w:hAnsi="Consolas" w:hint="eastAsia"/>
                <w:szCs w:val="21"/>
              </w:rPr>
              <w:t>消除原因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>]</w:t>
            </w: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>}</w:t>
            </w:r>
          </w:p>
          <w:p w:rsidR="000B0ACF" w:rsidRPr="00F15A4A" w:rsidRDefault="000B0ACF" w:rsidP="003A6FB3">
            <w:pPr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ascii="Consolas" w:hAnsi="Consolas" w:hint="eastAsia"/>
                <w:szCs w:val="21"/>
              </w:rPr>
              <w:t>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B0ACF" w:rsidRPr="00F15A4A" w:rsidRDefault="000B0ACF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>通过预警记录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id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查询预警处理记录</w:t>
            </w:r>
          </w:p>
        </w:tc>
      </w:tr>
    </w:tbl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B0ACF" w:rsidRPr="00F15A4A" w:rsidRDefault="000B0ACF" w:rsidP="00E72841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处理预警接口（</w:t>
      </w:r>
      <w:r w:rsidRPr="00F15A4A">
        <w:rPr>
          <w:rFonts w:hint="eastAsia"/>
          <w:b/>
          <w:bCs/>
          <w:sz w:val="44"/>
          <w:szCs w:val="44"/>
        </w:rPr>
        <w:t>BY CGQ</w:t>
      </w:r>
      <w:r w:rsidRPr="00F15A4A">
        <w:rPr>
          <w:rFonts w:hint="eastAsia"/>
          <w:b/>
          <w:bCs/>
          <w:sz w:val="44"/>
          <w:szCs w:val="44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B0ACF" w:rsidRPr="00F15A4A" w:rsidRDefault="00B03F97" w:rsidP="003A6FB3">
            <w:pPr>
              <w:ind w:leftChars="114" w:left="239"/>
              <w:rPr>
                <w:rFonts w:ascii="宋体" w:eastAsiaTheme="minorEastAsia"/>
              </w:rPr>
            </w:pPr>
            <w:r w:rsidRPr="00B03F97">
              <w:rPr>
                <w:rFonts w:ascii="微软雅黑" w:eastAsia="微软雅黑" w:hAnsi="微软雅黑"/>
                <w:sz w:val="24"/>
              </w:rPr>
              <w:t>api-a</w:t>
            </w:r>
            <w:r w:rsidR="000B0ACF" w:rsidRPr="006A0B60">
              <w:rPr>
                <w:rFonts w:ascii="微软雅黑" w:eastAsia="微软雅黑" w:hAnsi="微软雅黑" w:hint="eastAsia"/>
                <w:sz w:val="24"/>
              </w:rPr>
              <w:t>/</w:t>
            </w:r>
            <w:r w:rsidR="003D65D8">
              <w:rPr>
                <w:rFonts w:ascii="微软雅黑" w:eastAsia="微软雅黑" w:hAnsi="微软雅黑"/>
                <w:sz w:val="24"/>
              </w:rPr>
              <w:t>alerthandle/expand</w:t>
            </w:r>
            <w:r w:rsidR="000B0ACF" w:rsidRPr="006A0B60">
              <w:rPr>
                <w:rFonts w:ascii="微软雅黑" w:eastAsia="微软雅黑" w:hAnsi="微软雅黑"/>
                <w:sz w:val="24"/>
              </w:rPr>
              <w:t>/</w:t>
            </w:r>
            <w:r w:rsidR="008561C3" w:rsidRPr="008561C3">
              <w:rPr>
                <w:rFonts w:ascii="微软雅黑" w:eastAsia="微软雅黑" w:hAnsi="微软雅黑"/>
                <w:sz w:val="24"/>
              </w:rPr>
              <w:t>addhandlealert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B0ACF" w:rsidRPr="00F15A4A" w:rsidRDefault="000B0ACF" w:rsidP="003A6FB3">
            <w:pPr>
              <w:ind w:firstLineChars="100" w:firstLine="24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alertId :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预警记录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id   ----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必传</w:t>
            </w:r>
          </w:p>
          <w:p w:rsidR="000B0ACF" w:rsidRDefault="000B0ACF" w:rsidP="003A6FB3">
            <w:pPr>
              <w:ind w:firstLineChars="100" w:firstLine="24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>r</w:t>
            </w:r>
            <w:r w:rsidRPr="00F15A4A">
              <w:rPr>
                <w:rFonts w:ascii="Consolas" w:eastAsiaTheme="minorEastAsia" w:hAnsi="Consolas"/>
                <w:sz w:val="24"/>
              </w:rPr>
              <w:t>eceipt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: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处理回执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  -----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必传</w:t>
            </w:r>
          </w:p>
          <w:p w:rsidR="000170A6" w:rsidRPr="00F15A4A" w:rsidRDefault="000170A6" w:rsidP="003A6FB3">
            <w:pPr>
              <w:ind w:firstLineChars="100" w:firstLine="240"/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color w:val="FF0000"/>
                <w:sz w:val="24"/>
              </w:rPr>
              <w:t>fileList:</w:t>
            </w:r>
            <w:r>
              <w:rPr>
                <w:rFonts w:ascii="Consolas" w:eastAsiaTheme="minorEastAsia" w:hAnsi="Consolas" w:hint="eastAsia"/>
                <w:color w:val="FF0000"/>
                <w:sz w:val="24"/>
              </w:rPr>
              <w:t>附件集合</w:t>
            </w:r>
            <w:r>
              <w:rPr>
                <w:rFonts w:ascii="Consolas" w:eastAsiaTheme="minorEastAsia" w:hAnsi="Consolas" w:hint="eastAsia"/>
                <w:color w:val="FF0000"/>
                <w:sz w:val="24"/>
              </w:rPr>
              <w:t xml:space="preserve">       ----</w:t>
            </w:r>
            <w:r>
              <w:rPr>
                <w:rFonts w:ascii="Consolas" w:eastAsiaTheme="minorEastAsia" w:hAnsi="Consolas" w:hint="eastAsia"/>
                <w:color w:val="FF0000"/>
                <w:sz w:val="24"/>
              </w:rPr>
              <w:t>非必传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Cs w:val="21"/>
              </w:rPr>
              <w:t>{</w:t>
            </w:r>
          </w:p>
          <w:p w:rsidR="000B0ACF" w:rsidRPr="00F15A4A" w:rsidRDefault="000B0ACF" w:rsidP="003A6FB3">
            <w:pPr>
              <w:ind w:firstLineChars="100" w:firstLine="21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Cs w:val="21"/>
              </w:rPr>
              <w:tab/>
            </w: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>"hasError": false,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 xml:space="preserve"> ----false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>为添加成功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>,true</w:t>
            </w:r>
            <w:r w:rsidRPr="00F15A4A">
              <w:rPr>
                <w:rFonts w:ascii="Consolas" w:hAnsi="Consolas" w:hint="eastAsia"/>
                <w:sz w:val="24"/>
                <w:szCs w:val="21"/>
                <w:highlight w:val="lightGray"/>
              </w:rPr>
              <w:t>为失败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"errorCode": null,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"msg": null,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"errorMsg": null,</w:t>
            </w:r>
          </w:p>
          <w:p w:rsidR="000B0ACF" w:rsidRPr="00F15A4A" w:rsidRDefault="000B0ACF" w:rsidP="003A6FB3">
            <w:pPr>
              <w:ind w:firstLineChars="100" w:firstLine="240"/>
              <w:rPr>
                <w:rFonts w:ascii="Consolas" w:hAnsi="Consolas"/>
                <w:sz w:val="24"/>
                <w:szCs w:val="21"/>
                <w:highlight w:val="lightGray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"msgList": null,</w:t>
            </w:r>
          </w:p>
          <w:p w:rsidR="000B0ACF" w:rsidRPr="00F15A4A" w:rsidRDefault="000B0ACF" w:rsidP="003A6FB3">
            <w:pPr>
              <w:rPr>
                <w:rFonts w:ascii="Consolas" w:hAnsi="Consolas"/>
                <w:szCs w:val="21"/>
              </w:rPr>
            </w:pPr>
            <w:r w:rsidRPr="00F15A4A">
              <w:rPr>
                <w:rFonts w:ascii="Consolas" w:hAnsi="Consolas"/>
                <w:sz w:val="24"/>
                <w:szCs w:val="21"/>
                <w:highlight w:val="lightGray"/>
              </w:rPr>
              <w:tab/>
              <w:t>"result": {}</w:t>
            </w:r>
          </w:p>
          <w:p w:rsidR="000B0ACF" w:rsidRPr="00F15A4A" w:rsidRDefault="000B0ACF" w:rsidP="003A6FB3">
            <w:pPr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ascii="Consolas" w:hAnsi="Consolas" w:hint="eastAsia"/>
                <w:szCs w:val="21"/>
              </w:rPr>
              <w:t>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B0ACF" w:rsidRPr="00F15A4A" w:rsidRDefault="000B0ACF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B0ACF" w:rsidRPr="00F15A4A" w:rsidRDefault="000B0ACF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B0ACF" w:rsidRDefault="000B0ACF" w:rsidP="000170A6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>处理预警接口</w:t>
            </w:r>
          </w:p>
          <w:p w:rsidR="000170A6" w:rsidRPr="00F15A4A" w:rsidRDefault="000170A6" w:rsidP="000170A6">
            <w:pPr>
              <w:rPr>
                <w:rFonts w:ascii="宋体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>注</w:t>
            </w:r>
            <w:r>
              <w:rPr>
                <w:rFonts w:ascii="Consolas" w:eastAsiaTheme="minorEastAsia" w:hAnsi="Consolas" w:hint="eastAsia"/>
                <w:sz w:val="24"/>
              </w:rPr>
              <w:t>:</w:t>
            </w:r>
            <w:r w:rsidRPr="000170A6">
              <w:rPr>
                <w:rFonts w:ascii="Consolas" w:eastAsiaTheme="minorEastAsia" w:hAnsi="Consolas" w:hint="eastAsia"/>
                <w:color w:val="FF0000"/>
                <w:sz w:val="24"/>
              </w:rPr>
              <w:t>fileList</w:t>
            </w:r>
            <w:r>
              <w:rPr>
                <w:rFonts w:ascii="Consolas" w:eastAsiaTheme="minorEastAsia" w:hAnsi="Consolas" w:hint="eastAsia"/>
                <w:sz w:val="24"/>
              </w:rPr>
              <w:t>参数以</w:t>
            </w:r>
            <w:r>
              <w:rPr>
                <w:rFonts w:ascii="Consolas" w:eastAsiaTheme="minorEastAsia" w:hAnsi="Consolas" w:hint="eastAsia"/>
                <w:sz w:val="24"/>
              </w:rPr>
              <w:t>json</w:t>
            </w:r>
            <w:r>
              <w:rPr>
                <w:rFonts w:ascii="Consolas" w:eastAsiaTheme="minorEastAsia" w:hAnsi="Consolas" w:hint="eastAsia"/>
                <w:sz w:val="24"/>
              </w:rPr>
              <w:t>字符串传入</w:t>
            </w:r>
          </w:p>
        </w:tc>
      </w:tr>
    </w:tbl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05682B" w:rsidRPr="00F15A4A" w:rsidRDefault="0005682B" w:rsidP="0005682B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 w:rsidRPr="00F15A4A">
        <w:rPr>
          <w:rFonts w:hint="eastAsia"/>
          <w:b/>
          <w:bCs/>
          <w:sz w:val="44"/>
          <w:szCs w:val="44"/>
        </w:rPr>
        <w:t>注册</w:t>
      </w:r>
      <w:r w:rsidRPr="00F15A4A">
        <w:rPr>
          <w:rFonts w:hint="eastAsia"/>
          <w:b/>
          <w:bCs/>
          <w:sz w:val="44"/>
          <w:szCs w:val="44"/>
        </w:rPr>
        <w:t xml:space="preserve">  --</w:t>
      </w:r>
      <w:r w:rsidRPr="00F15A4A">
        <w:rPr>
          <w:rFonts w:hint="eastAsia"/>
          <w:b/>
          <w:bCs/>
          <w:sz w:val="44"/>
          <w:szCs w:val="44"/>
        </w:rPr>
        <w:t>发送验证码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5682B" w:rsidRPr="00F15A4A" w:rsidRDefault="00706A94" w:rsidP="006A0B60">
            <w:pPr>
              <w:ind w:firstLineChars="100" w:firstLine="240"/>
              <w:rPr>
                <w:rFonts w:ascii="宋体"/>
              </w:rPr>
            </w:pPr>
            <w:r w:rsidRPr="00706A94">
              <w:rPr>
                <w:rFonts w:ascii="微软雅黑" w:eastAsia="微软雅黑" w:hAnsi="微软雅黑"/>
                <w:sz w:val="24"/>
              </w:rPr>
              <w:t>api-bs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/message/base/send</w:t>
            </w:r>
            <w:r w:rsidR="00F8028D">
              <w:rPr>
                <w:rFonts w:ascii="微软雅黑" w:eastAsia="微软雅黑" w:hAnsi="微软雅黑" w:hint="eastAsia"/>
                <w:sz w:val="24"/>
              </w:rPr>
              <w:t>app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vc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tel: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手机号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05682B" w:rsidRPr="00F15A4A" w:rsidRDefault="0005682B" w:rsidP="00902410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05682B" w:rsidRPr="00902410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false,</w:t>
            </w:r>
            <w:r w:rsidR="00902410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--</w:t>
            </w:r>
            <w:r w:rsidR="00902410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成功发送</w:t>
            </w:r>
          </w:p>
          <w:p w:rsidR="0005682B" w:rsidRPr="00F15A4A" w:rsidRDefault="0005682B" w:rsidP="00902410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05682B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}</w:t>
            </w:r>
          </w:p>
          <w:p w:rsidR="00902410" w:rsidRDefault="00902410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</w:p>
          <w:p w:rsidR="00902410" w:rsidRPr="00F15A4A" w:rsidRDefault="00902410" w:rsidP="00902410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902410" w:rsidRPr="00F15A4A" w:rsidRDefault="00902410" w:rsidP="00902410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902410" w:rsidRPr="00902410" w:rsidRDefault="00902410" w:rsidP="00902410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true</w:t>
            </w: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--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成功失败</w:t>
            </w:r>
          </w:p>
          <w:p w:rsidR="00902410" w:rsidRPr="00F15A4A" w:rsidRDefault="00902410" w:rsidP="00902410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902410" w:rsidRPr="00902410" w:rsidRDefault="00902410" w:rsidP="00902410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}</w:t>
            </w:r>
          </w:p>
          <w:p w:rsidR="00902410" w:rsidRPr="00902410" w:rsidRDefault="00902410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5682B" w:rsidRPr="00F15A4A" w:rsidRDefault="0005682B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</w:p>
        </w:tc>
      </w:tr>
    </w:tbl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 w:rsidRPr="00F15A4A">
        <w:rPr>
          <w:rFonts w:hint="eastAsia"/>
          <w:b/>
          <w:bCs/>
          <w:sz w:val="44"/>
          <w:szCs w:val="44"/>
        </w:rPr>
        <w:t>注册</w:t>
      </w:r>
      <w:r w:rsidRPr="00F15A4A">
        <w:rPr>
          <w:rFonts w:hint="eastAsia"/>
          <w:b/>
          <w:bCs/>
          <w:sz w:val="44"/>
          <w:szCs w:val="44"/>
        </w:rPr>
        <w:t xml:space="preserve">  --</w:t>
      </w:r>
      <w:r w:rsidRPr="00F15A4A">
        <w:rPr>
          <w:rFonts w:hint="eastAsia"/>
          <w:b/>
          <w:bCs/>
          <w:sz w:val="44"/>
          <w:szCs w:val="44"/>
        </w:rPr>
        <w:t>校验验证码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5682B" w:rsidRPr="00F15A4A" w:rsidRDefault="00677C05" w:rsidP="006A0B60">
            <w:pPr>
              <w:ind w:firstLineChars="100" w:firstLine="240"/>
              <w:rPr>
                <w:rFonts w:ascii="宋体"/>
              </w:rPr>
            </w:pPr>
            <w:r w:rsidRPr="00706A94">
              <w:rPr>
                <w:rFonts w:ascii="微软雅黑" w:eastAsia="微软雅黑" w:hAnsi="微软雅黑"/>
                <w:sz w:val="24"/>
              </w:rPr>
              <w:t>api-bs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/message/base/</w:t>
            </w:r>
            <w:r w:rsidR="0005682B" w:rsidRPr="006A0B60">
              <w:rPr>
                <w:rFonts w:ascii="微软雅黑" w:eastAsia="微软雅黑" w:hAnsi="微软雅黑"/>
                <w:sz w:val="24"/>
              </w:rPr>
              <w:t>checkvc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tel: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手机号</w:t>
            </w:r>
          </w:p>
          <w:p w:rsidR="0005682B" w:rsidRPr="00F15A4A" w:rsidRDefault="0005682B" w:rsidP="003A6FB3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>vc:    ----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验证码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05682B" w:rsidRPr="00F15A4A" w:rsidRDefault="0005682B" w:rsidP="0082635C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05682B" w:rsidRPr="0082635C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false,</w:t>
            </w:r>
            <w:r w:rsidR="0082635C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--</w:t>
            </w:r>
            <w:r w:rsidR="0082635C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校验成功</w:t>
            </w:r>
          </w:p>
          <w:p w:rsidR="0005682B" w:rsidRPr="00F15A4A" w:rsidRDefault="0005682B" w:rsidP="0082635C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}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05682B" w:rsidRPr="00F15A4A" w:rsidRDefault="0005682B" w:rsidP="0082635C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05682B" w:rsidRPr="0082635C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true</w:t>
            </w: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,</w:t>
            </w:r>
            <w:r w:rsidR="0082635C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--</w:t>
            </w:r>
            <w:r w:rsidR="0082635C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校验失败</w:t>
            </w:r>
          </w:p>
          <w:p w:rsidR="0005682B" w:rsidRPr="00F15A4A" w:rsidRDefault="0005682B" w:rsidP="0082635C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5682B" w:rsidRPr="00F15A4A" w:rsidRDefault="0005682B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</w:p>
        </w:tc>
      </w:tr>
    </w:tbl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 w:rsidRPr="00F15A4A">
        <w:rPr>
          <w:rFonts w:hint="eastAsia"/>
          <w:b/>
          <w:bCs/>
          <w:sz w:val="44"/>
          <w:szCs w:val="44"/>
        </w:rPr>
        <w:t>注册</w:t>
      </w:r>
      <w:r w:rsidRPr="00F15A4A">
        <w:rPr>
          <w:rFonts w:hint="eastAsia"/>
          <w:b/>
          <w:bCs/>
          <w:sz w:val="44"/>
          <w:szCs w:val="44"/>
        </w:rPr>
        <w:t xml:space="preserve">  --</w:t>
      </w:r>
      <w:r w:rsidRPr="00F15A4A">
        <w:rPr>
          <w:rFonts w:hint="eastAsia"/>
          <w:b/>
          <w:bCs/>
          <w:sz w:val="44"/>
          <w:szCs w:val="44"/>
        </w:rPr>
        <w:t>添加用户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5682B" w:rsidRPr="00F15A4A" w:rsidRDefault="00175A75" w:rsidP="00833437">
            <w:pPr>
              <w:ind w:firstLineChars="100" w:firstLine="240"/>
              <w:rPr>
                <w:rFonts w:ascii="宋体"/>
              </w:rPr>
            </w:pPr>
            <w:r w:rsidRPr="00FD7BF9">
              <w:rPr>
                <w:rFonts w:ascii="微软雅黑" w:eastAsia="微软雅黑" w:hAnsi="微软雅黑"/>
                <w:sz w:val="24"/>
              </w:rPr>
              <w:t>api-u</w:t>
            </w:r>
            <w:r w:rsidRPr="006A0B60">
              <w:rPr>
                <w:rFonts w:ascii="微软雅黑" w:eastAsia="微软雅黑" w:hAnsi="微软雅黑" w:hint="eastAsia"/>
                <w:sz w:val="24"/>
              </w:rPr>
              <w:t>/</w:t>
            </w:r>
            <w:r w:rsidR="00833437">
              <w:rPr>
                <w:rFonts w:ascii="微软雅黑" w:eastAsia="微软雅黑" w:hAnsi="微软雅黑" w:hint="eastAsia"/>
                <w:sz w:val="24"/>
              </w:rPr>
              <w:t>users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/addappuser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tel: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手机号</w:t>
            </w:r>
          </w:p>
          <w:p w:rsidR="0005682B" w:rsidRPr="00F15A4A" w:rsidRDefault="0005682B" w:rsidP="003A6FB3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password:   ---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密码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lastRenderedPageBreak/>
              <w:t>返回数据样式;</w:t>
            </w:r>
          </w:p>
        </w:tc>
        <w:tc>
          <w:tcPr>
            <w:tcW w:w="7205" w:type="dxa"/>
          </w:tcPr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>{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"errorCode":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"errorMsg":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"hasError": true,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"msg":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"msgList": [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"string"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],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"result": {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"areaId":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"companyId":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"createTime": "2019-09-20T07:37:47.517Z",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"creatorId":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"deptmentName":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"effectiveEndDate":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"effectiveStartDate":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"employeeId":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"enabled": true,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"headImgUrl":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"id":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"isDeleted":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"nickname":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"password":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"phone":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"sex": 0,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"type":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"updateTime": "2019-09-20T07:37:47.517Z",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"updaterId": "string",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  "username": "string"</w:t>
            </w:r>
          </w:p>
          <w:p w:rsidR="00BC78EE" w:rsidRPr="00BC78EE" w:rsidRDefault="00BC78EE" w:rsidP="00BC78EE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}</w:t>
            </w:r>
          </w:p>
          <w:p w:rsidR="0005682B" w:rsidRPr="00F15A4A" w:rsidRDefault="00BC78EE" w:rsidP="00BC78EE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BC78EE">
              <w:rPr>
                <w:rFonts w:eastAsia="Tahoma" w:cs="Tahoma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5682B" w:rsidRPr="00F15A4A" w:rsidRDefault="0005682B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</w:p>
        </w:tc>
      </w:tr>
    </w:tbl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 w:rsidRPr="00F15A4A">
        <w:rPr>
          <w:rFonts w:hint="eastAsia"/>
          <w:b/>
          <w:bCs/>
          <w:sz w:val="44"/>
          <w:szCs w:val="44"/>
        </w:rPr>
        <w:t>注册</w:t>
      </w:r>
      <w:r w:rsidRPr="00F15A4A">
        <w:rPr>
          <w:rFonts w:hint="eastAsia"/>
          <w:b/>
          <w:bCs/>
          <w:sz w:val="44"/>
          <w:szCs w:val="44"/>
        </w:rPr>
        <w:t xml:space="preserve">  --</w:t>
      </w:r>
      <w:r w:rsidR="000D502E">
        <w:rPr>
          <w:rFonts w:hint="eastAsia"/>
          <w:b/>
          <w:bCs/>
          <w:sz w:val="44"/>
          <w:szCs w:val="44"/>
        </w:rPr>
        <w:t>身份证正反面上传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5682B" w:rsidRPr="004951F1" w:rsidRDefault="006C61A3" w:rsidP="004951F1">
            <w:pPr>
              <w:ind w:firstLineChars="100" w:firstLine="300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4951F1">
              <w:rPr>
                <w:rFonts w:asciiTheme="majorEastAsia" w:eastAsiaTheme="majorEastAsia" w:hAnsiTheme="majorEastAsia" w:hint="eastAsia"/>
                <w:sz w:val="30"/>
                <w:szCs w:val="30"/>
              </w:rPr>
              <w:t>api-f/</w:t>
            </w:r>
            <w:r w:rsidR="004951F1" w:rsidRPr="004951F1">
              <w:rPr>
                <w:rFonts w:asciiTheme="majorEastAsia" w:eastAsiaTheme="majorEastAsia" w:hAnsiTheme="majorEastAsia" w:cs="Consolas"/>
                <w:kern w:val="0"/>
                <w:sz w:val="30"/>
                <w:szCs w:val="30"/>
              </w:rPr>
              <w:t>files</w:t>
            </w:r>
            <w:r w:rsidR="004951F1" w:rsidRPr="004951F1">
              <w:rPr>
                <w:rFonts w:asciiTheme="majorEastAsia" w:eastAsiaTheme="majorEastAsia" w:hAnsiTheme="majorEastAsia" w:cs="Consolas" w:hint="eastAsia"/>
                <w:kern w:val="0"/>
                <w:sz w:val="30"/>
                <w:szCs w:val="30"/>
              </w:rPr>
              <w:t>/</w:t>
            </w:r>
            <w:r w:rsidR="004951F1" w:rsidRPr="004951F1">
              <w:rPr>
                <w:rFonts w:asciiTheme="majorEastAsia" w:eastAsiaTheme="majorEastAsia" w:hAnsiTheme="majorEastAsia" w:cs="Consolas"/>
                <w:kern w:val="0"/>
                <w:sz w:val="30"/>
                <w:szCs w:val="30"/>
              </w:rPr>
              <w:t>savefiles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4E0A95" w:rsidRPr="004E0A95" w:rsidRDefault="0005682B" w:rsidP="004E0A95">
            <w:pPr>
              <w:rPr>
                <w:rFonts w:asciiTheme="minorEastAsia" w:eastAsiaTheme="minorEastAsia" w:hAnsiTheme="minorEastAsia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</w:t>
            </w:r>
            <w:r w:rsidR="00450BE7">
              <w:rPr>
                <w:rFonts w:ascii="Consolas" w:eastAsiaTheme="minorEastAsia" w:hAnsi="Consolas" w:hint="eastAsia"/>
                <w:sz w:val="24"/>
              </w:rPr>
              <w:t>file:</w:t>
            </w:r>
            <w:r w:rsidR="004E0A95" w:rsidRPr="004E0A95">
              <w:rPr>
                <w:rFonts w:asciiTheme="minorEastAsia" w:eastAsiaTheme="minorEastAsia" w:hAnsiTheme="minorEastAsia" w:hint="eastAsia"/>
                <w:sz w:val="24"/>
              </w:rPr>
              <w:t>[{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originalName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:   --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 xml:space="preserve">原文件名 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newName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:    --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新文件名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FileSize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:   --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文件大小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FileType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:    --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文件类型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relativePath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:  --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文件相对路径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remark: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 xml:space="preserve"> IDCARDFRONT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 xml:space="preserve"> --身份证正面</w:t>
            </w:r>
          </w:p>
          <w:p w:rsidR="00E75E1F" w:rsidRPr="003A58D3" w:rsidRDefault="00E75E1F" w:rsidP="00E75E1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3A58D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assicuate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Name</w:t>
            </w:r>
            <w:r w:rsidRPr="003A58D3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: t_nc_sys_user  --</w:t>
            </w:r>
            <w:r w:rsidRPr="003A58D3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关联表名</w:t>
            </w:r>
          </w:p>
          <w:p w:rsidR="004E0A95" w:rsidRPr="004E0A95" w:rsidRDefault="00E75E1F" w:rsidP="00E75E1F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3A58D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assicuate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Id</w:t>
            </w:r>
            <w:r w:rsidRPr="003A58D3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:   --</w:t>
            </w:r>
            <w:r w:rsidRPr="003A58D3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用户</w:t>
            </w:r>
            <w:r w:rsidRPr="003A58D3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/>
                <w:sz w:val="24"/>
              </w:rPr>
            </w:pPr>
            <w:r w:rsidRPr="004E0A95">
              <w:rPr>
                <w:rFonts w:asciiTheme="minorEastAsia" w:eastAsiaTheme="minorEastAsia" w:hAnsiTheme="minorEastAsia" w:hint="eastAsia"/>
                <w:sz w:val="24"/>
              </w:rPr>
              <w:t>},{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originalName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:   --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 xml:space="preserve">原文件名 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newName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:    --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新文件名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FileSize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:   --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文件大小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FileType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:    --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文件类型</w:t>
            </w:r>
          </w:p>
          <w:p w:rsidR="004E0A95" w:rsidRP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relativePath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:  --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文件相对路径</w:t>
            </w:r>
          </w:p>
          <w:p w:rsidR="004E0A95" w:rsidRDefault="004E0A95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>remark:</w:t>
            </w:r>
            <w:r w:rsidRPr="004E0A95"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  <w:t>IDCARDBACK</w:t>
            </w:r>
            <w:r w:rsidRPr="004E0A95">
              <w:rPr>
                <w:rFonts w:asciiTheme="minorEastAsia" w:eastAsiaTheme="minorEastAsia" w:hAnsiTheme="minorEastAsia" w:cs="Consolas" w:hint="eastAsia"/>
                <w:sz w:val="24"/>
                <w:shd w:val="clear" w:color="auto" w:fill="E8F2FE"/>
              </w:rPr>
              <w:t xml:space="preserve">  --身份证反面</w:t>
            </w:r>
          </w:p>
          <w:p w:rsidR="00E75E1F" w:rsidRPr="003A58D3" w:rsidRDefault="00E75E1F" w:rsidP="00E75E1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3A58D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assicuate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Name</w:t>
            </w:r>
            <w:r w:rsidRPr="003A58D3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: t_nc_sys_user  --</w:t>
            </w:r>
            <w:r w:rsidRPr="003A58D3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关联表名</w:t>
            </w:r>
          </w:p>
          <w:p w:rsidR="00E75E1F" w:rsidRPr="004E0A95" w:rsidRDefault="00E75E1F" w:rsidP="00E75E1F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  <w:r w:rsidRPr="003A58D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assicuate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Id</w:t>
            </w:r>
            <w:r w:rsidRPr="003A58D3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:   --</w:t>
            </w:r>
            <w:r w:rsidRPr="003A58D3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用户</w:t>
            </w:r>
            <w:r w:rsidRPr="003A58D3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E75E1F" w:rsidRPr="004E0A95" w:rsidRDefault="00E75E1F" w:rsidP="004E0A95">
            <w:pPr>
              <w:rPr>
                <w:rFonts w:asciiTheme="minorEastAsia" w:eastAsiaTheme="minorEastAsia" w:hAnsiTheme="minorEastAsia" w:cs="Consolas"/>
                <w:sz w:val="24"/>
                <w:shd w:val="clear" w:color="auto" w:fill="E8F2FE"/>
              </w:rPr>
            </w:pPr>
          </w:p>
          <w:p w:rsidR="000D502E" w:rsidRPr="00F15A4A" w:rsidRDefault="004E0A95" w:rsidP="004E0A95">
            <w:pPr>
              <w:rPr>
                <w:rFonts w:ascii="Consolas" w:eastAsiaTheme="minorEastAsia" w:hAnsi="Consolas"/>
                <w:sz w:val="24"/>
              </w:rPr>
            </w:pPr>
            <w:r w:rsidRPr="004E0A95">
              <w:rPr>
                <w:rFonts w:asciiTheme="minorEastAsia" w:eastAsiaTheme="minorEastAsia" w:hAnsiTheme="minorEastAsia" w:hint="eastAsia"/>
                <w:sz w:val="24"/>
              </w:rPr>
              <w:t>}]</w:t>
            </w:r>
          </w:p>
          <w:p w:rsidR="0005682B" w:rsidRPr="00F15A4A" w:rsidRDefault="0005682B" w:rsidP="003A6FB3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C951AF" w:rsidRPr="00C951AF" w:rsidRDefault="00C951AF" w:rsidP="00C951A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C951AF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{</w:t>
            </w:r>
          </w:p>
          <w:p w:rsidR="00C951AF" w:rsidRPr="00C951AF" w:rsidRDefault="00C951AF" w:rsidP="00C951A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C951AF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C951AF" w:rsidRPr="00C951AF" w:rsidRDefault="00C951AF" w:rsidP="00C951A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C951AF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 xml:space="preserve">  "hasError": true,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--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上传失败</w:t>
            </w:r>
          </w:p>
          <w:p w:rsidR="004D2574" w:rsidRDefault="00C951AF" w:rsidP="00C951A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C951AF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C951AF" w:rsidRDefault="00C951AF" w:rsidP="00C951A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</w:p>
          <w:p w:rsidR="00C951AF" w:rsidRPr="00C951AF" w:rsidRDefault="00C951AF" w:rsidP="00C951A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C951AF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{</w:t>
            </w:r>
          </w:p>
          <w:p w:rsidR="00C951AF" w:rsidRPr="00C951AF" w:rsidRDefault="00C951AF" w:rsidP="00C951A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C951AF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C951AF" w:rsidRPr="00C951AF" w:rsidRDefault="00C951AF" w:rsidP="00C951A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C951AF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 xml:space="preserve">  "hasError": true,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--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上传成功</w:t>
            </w:r>
          </w:p>
          <w:p w:rsidR="00C951AF" w:rsidRPr="004D2574" w:rsidRDefault="00C951AF" w:rsidP="00C951A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C951AF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 xml:space="preserve"> 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5682B" w:rsidRPr="00F15A4A" w:rsidRDefault="0005682B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</w:p>
        </w:tc>
      </w:tr>
    </w:tbl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 w:rsidRPr="00F15A4A">
        <w:rPr>
          <w:rFonts w:hint="eastAsia"/>
          <w:b/>
          <w:bCs/>
          <w:sz w:val="44"/>
          <w:szCs w:val="44"/>
        </w:rPr>
        <w:t>注册</w:t>
      </w:r>
      <w:r w:rsidRPr="00F15A4A">
        <w:rPr>
          <w:rFonts w:hint="eastAsia"/>
          <w:b/>
          <w:bCs/>
          <w:sz w:val="44"/>
          <w:szCs w:val="44"/>
        </w:rPr>
        <w:t xml:space="preserve">  --</w:t>
      </w:r>
      <w:r w:rsidRPr="00F15A4A">
        <w:rPr>
          <w:rFonts w:hint="eastAsia"/>
          <w:b/>
          <w:bCs/>
          <w:sz w:val="44"/>
          <w:szCs w:val="44"/>
        </w:rPr>
        <w:t>确认身份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5682B" w:rsidRPr="00F15A4A" w:rsidRDefault="000E7ED8" w:rsidP="006A0B60">
            <w:pPr>
              <w:ind w:firstLineChars="100" w:firstLine="240"/>
              <w:rPr>
                <w:rFonts w:ascii="宋体"/>
              </w:rPr>
            </w:pPr>
            <w:r w:rsidRPr="000E7ED8">
              <w:rPr>
                <w:rFonts w:ascii="微软雅黑" w:eastAsia="微软雅黑" w:hAnsi="微软雅黑"/>
                <w:sz w:val="24"/>
              </w:rPr>
              <w:t>api-e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/</w:t>
            </w:r>
            <w:r w:rsidR="0005682B" w:rsidRPr="006A0B60">
              <w:rPr>
                <w:rFonts w:ascii="微软雅黑" w:eastAsia="微软雅黑" w:hAnsi="微软雅黑"/>
                <w:sz w:val="24"/>
              </w:rPr>
              <w:t>employee</w:t>
            </w:r>
            <w:r w:rsidR="00AD7ED5">
              <w:rPr>
                <w:rFonts w:ascii="微软雅黑" w:eastAsia="微软雅黑" w:hAnsi="微软雅黑" w:hint="eastAsia"/>
                <w:sz w:val="24"/>
              </w:rPr>
              <w:t>/expa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nd/confirm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userId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：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--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用户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id</w:t>
            </w:r>
          </w:p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idcard:   --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身份证号</w:t>
            </w:r>
          </w:p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>name :    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姓名</w:t>
            </w:r>
          </w:p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>sex:      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性别</w:t>
            </w:r>
          </w:p>
          <w:p w:rsidR="0005682B" w:rsidRPr="00F15A4A" w:rsidRDefault="0005682B" w:rsidP="003A6FB3">
            <w:pPr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</w:pPr>
            <w:r w:rsidRPr="00F15A4A"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  <w:t>nationality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：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 xml:space="preserve">  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民族</w:t>
            </w:r>
          </w:p>
          <w:p w:rsidR="0005682B" w:rsidRPr="00F15A4A" w:rsidRDefault="0005682B" w:rsidP="003A6FB3">
            <w:pPr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</w:pPr>
            <w:r w:rsidRPr="00F15A4A"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  <w:t>birthday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：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 xml:space="preserve">   -- 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出生日期</w:t>
            </w:r>
          </w:p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>address:    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家庭住址</w:t>
            </w:r>
          </w:p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</w:p>
          <w:p w:rsidR="0005682B" w:rsidRPr="00F15A4A" w:rsidRDefault="0005682B" w:rsidP="003A6FB3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373A6F" w:rsidRPr="00373A6F" w:rsidRDefault="00373A6F" w:rsidP="00373A6F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373A6F">
              <w:rPr>
                <w:rFonts w:eastAsia="Tahoma" w:cs="Tahoma"/>
                <w:sz w:val="18"/>
                <w:szCs w:val="18"/>
                <w:shd w:val="clear" w:color="auto" w:fill="FFFFFF"/>
              </w:rPr>
              <w:t>{</w:t>
            </w:r>
          </w:p>
          <w:p w:rsidR="00373A6F" w:rsidRPr="00373A6F" w:rsidRDefault="00373A6F" w:rsidP="00373A6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373A6F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"hasError": false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--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添加成功</w:t>
            </w:r>
          </w:p>
          <w:p w:rsidR="0005682B" w:rsidRDefault="00373A6F" w:rsidP="00373A6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373A6F">
              <w:rPr>
                <w:rFonts w:eastAsia="Tahoma" w:cs="Tahoma"/>
                <w:sz w:val="18"/>
                <w:szCs w:val="18"/>
                <w:shd w:val="clear" w:color="auto" w:fill="FFFFFF"/>
              </w:rPr>
              <w:t>}</w:t>
            </w:r>
          </w:p>
          <w:p w:rsidR="00373A6F" w:rsidRDefault="00373A6F" w:rsidP="00373A6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</w:p>
          <w:p w:rsidR="00373A6F" w:rsidRPr="00373A6F" w:rsidRDefault="00373A6F" w:rsidP="00373A6F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373A6F">
              <w:rPr>
                <w:rFonts w:eastAsia="Tahoma" w:cs="Tahoma"/>
                <w:sz w:val="18"/>
                <w:szCs w:val="18"/>
                <w:shd w:val="clear" w:color="auto" w:fill="FFFFFF"/>
              </w:rPr>
              <w:t>{</w:t>
            </w:r>
          </w:p>
          <w:p w:rsidR="00373A6F" w:rsidRPr="00373A6F" w:rsidRDefault="00373A6F" w:rsidP="00373A6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373A6F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"hasError": 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true   --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添加失败</w:t>
            </w:r>
          </w:p>
          <w:p w:rsidR="00373A6F" w:rsidRDefault="00373A6F" w:rsidP="00373A6F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373A6F">
              <w:rPr>
                <w:rFonts w:eastAsia="Tahoma" w:cs="Tahoma"/>
                <w:sz w:val="18"/>
                <w:szCs w:val="18"/>
                <w:shd w:val="clear" w:color="auto" w:fill="FFFFFF"/>
              </w:rPr>
              <w:t>}</w:t>
            </w:r>
          </w:p>
          <w:p w:rsidR="00373A6F" w:rsidRPr="00373A6F" w:rsidRDefault="00373A6F" w:rsidP="00373A6F">
            <w:pPr>
              <w:rPr>
                <w:rFonts w:eastAsiaTheme="minorEastAsia" w:cs="Tahoma"/>
                <w:b/>
                <w:sz w:val="18"/>
                <w:szCs w:val="18"/>
                <w:shd w:val="clear" w:color="auto" w:fill="FFFFFF"/>
              </w:rPr>
            </w:pP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5682B" w:rsidRPr="00F15A4A" w:rsidRDefault="0005682B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</w:p>
        </w:tc>
      </w:tr>
    </w:tbl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 w:rsidRPr="00F15A4A">
        <w:rPr>
          <w:rFonts w:hint="eastAsia"/>
          <w:b/>
          <w:bCs/>
          <w:sz w:val="44"/>
          <w:szCs w:val="44"/>
        </w:rPr>
        <w:t>找回密码</w:t>
      </w:r>
      <w:r w:rsidRPr="00F15A4A">
        <w:rPr>
          <w:rFonts w:hint="eastAsia"/>
          <w:b/>
          <w:bCs/>
          <w:sz w:val="44"/>
          <w:szCs w:val="44"/>
        </w:rPr>
        <w:t xml:space="preserve">  --</w:t>
      </w:r>
      <w:r w:rsidRPr="00F15A4A">
        <w:rPr>
          <w:rFonts w:hint="eastAsia"/>
          <w:b/>
          <w:bCs/>
          <w:sz w:val="44"/>
          <w:szCs w:val="44"/>
        </w:rPr>
        <w:t>手机验证码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5682B" w:rsidRPr="00F15A4A" w:rsidRDefault="000E7ED8" w:rsidP="006A0B60">
            <w:pPr>
              <w:ind w:firstLineChars="100" w:firstLine="240"/>
              <w:rPr>
                <w:rFonts w:ascii="宋体"/>
              </w:rPr>
            </w:pPr>
            <w:r w:rsidRPr="000E7ED8">
              <w:rPr>
                <w:rFonts w:ascii="微软雅黑" w:eastAsia="微软雅黑" w:hAnsi="微软雅黑"/>
                <w:sz w:val="24"/>
              </w:rPr>
              <w:t>api-bs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/message/base/sendvc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tel: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手机号</w:t>
            </w:r>
          </w:p>
          <w:p w:rsidR="0005682B" w:rsidRPr="00F15A4A" w:rsidRDefault="0005682B" w:rsidP="003A6FB3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2322A2" w:rsidRPr="00F15A4A" w:rsidRDefault="002322A2" w:rsidP="002322A2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2322A2" w:rsidRPr="00F15A4A" w:rsidRDefault="002322A2" w:rsidP="002322A2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2322A2" w:rsidRPr="00902410" w:rsidRDefault="002322A2" w:rsidP="002322A2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false,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--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成功发送</w:t>
            </w:r>
          </w:p>
          <w:p w:rsidR="002322A2" w:rsidRPr="00F15A4A" w:rsidRDefault="002322A2" w:rsidP="002322A2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2322A2" w:rsidRDefault="002322A2" w:rsidP="002322A2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}</w:t>
            </w:r>
          </w:p>
          <w:p w:rsidR="002322A2" w:rsidRDefault="002322A2" w:rsidP="002322A2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</w:p>
          <w:p w:rsidR="002322A2" w:rsidRPr="00F15A4A" w:rsidRDefault="002322A2" w:rsidP="002322A2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2322A2" w:rsidRPr="00F15A4A" w:rsidRDefault="002322A2" w:rsidP="002322A2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2322A2" w:rsidRPr="00902410" w:rsidRDefault="002322A2" w:rsidP="002322A2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true</w:t>
            </w: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--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成功失败</w:t>
            </w:r>
          </w:p>
          <w:p w:rsidR="002322A2" w:rsidRPr="00F15A4A" w:rsidRDefault="002322A2" w:rsidP="002322A2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05682B" w:rsidRPr="00F15A4A" w:rsidRDefault="002322A2" w:rsidP="002322A2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5682B" w:rsidRPr="00F15A4A" w:rsidRDefault="0005682B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</w:p>
        </w:tc>
      </w:tr>
    </w:tbl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 w:rsidRPr="00F15A4A">
        <w:rPr>
          <w:rFonts w:hint="eastAsia"/>
          <w:b/>
          <w:bCs/>
          <w:sz w:val="44"/>
          <w:szCs w:val="44"/>
        </w:rPr>
        <w:t>找回密码</w:t>
      </w:r>
      <w:r w:rsidRPr="00F15A4A">
        <w:rPr>
          <w:rFonts w:hint="eastAsia"/>
          <w:b/>
          <w:bCs/>
          <w:sz w:val="44"/>
          <w:szCs w:val="44"/>
        </w:rPr>
        <w:t xml:space="preserve">  --</w:t>
      </w:r>
      <w:r w:rsidRPr="00F15A4A">
        <w:rPr>
          <w:rFonts w:hint="eastAsia"/>
          <w:b/>
          <w:bCs/>
          <w:sz w:val="44"/>
          <w:szCs w:val="44"/>
        </w:rPr>
        <w:t>校验验证码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5682B" w:rsidRPr="00F15A4A" w:rsidRDefault="00434812" w:rsidP="006A0B60">
            <w:pPr>
              <w:ind w:firstLineChars="100" w:firstLine="240"/>
              <w:rPr>
                <w:rFonts w:ascii="宋体"/>
              </w:rPr>
            </w:pPr>
            <w:r w:rsidRPr="00434812">
              <w:rPr>
                <w:rFonts w:ascii="微软雅黑" w:eastAsia="微软雅黑" w:hAnsi="微软雅黑"/>
                <w:sz w:val="24"/>
              </w:rPr>
              <w:t>api-bs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/message/base/</w:t>
            </w:r>
            <w:r w:rsidR="0005682B" w:rsidRPr="006A0B60">
              <w:rPr>
                <w:rFonts w:ascii="微软雅黑" w:eastAsia="微软雅黑" w:hAnsi="微软雅黑"/>
                <w:sz w:val="24"/>
              </w:rPr>
              <w:t>checkvc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tel: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手机号</w:t>
            </w:r>
          </w:p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>vc:    ----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验证码</w:t>
            </w:r>
          </w:p>
          <w:p w:rsidR="0005682B" w:rsidRPr="00F15A4A" w:rsidRDefault="0005682B" w:rsidP="003A6FB3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lastRenderedPageBreak/>
              <w:t>返回数据样式;</w:t>
            </w:r>
          </w:p>
        </w:tc>
        <w:tc>
          <w:tcPr>
            <w:tcW w:w="7205" w:type="dxa"/>
          </w:tcPr>
          <w:p w:rsidR="00635B64" w:rsidRPr="00F15A4A" w:rsidRDefault="00635B64" w:rsidP="00635B64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635B64" w:rsidRPr="00F15A4A" w:rsidRDefault="00635B64" w:rsidP="00635B64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635B64" w:rsidRPr="0082635C" w:rsidRDefault="00635B64" w:rsidP="00635B64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false,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--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校验成功</w:t>
            </w:r>
          </w:p>
          <w:p w:rsidR="00635B64" w:rsidRPr="00F15A4A" w:rsidRDefault="00635B64" w:rsidP="00635B64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635B64" w:rsidRPr="00F15A4A" w:rsidRDefault="00635B64" w:rsidP="00635B64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}</w:t>
            </w:r>
          </w:p>
          <w:p w:rsidR="00635B64" w:rsidRPr="00F15A4A" w:rsidRDefault="00635B64" w:rsidP="00635B64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635B64" w:rsidRPr="00F15A4A" w:rsidRDefault="00635B64" w:rsidP="00635B64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635B64" w:rsidRPr="0082635C" w:rsidRDefault="00635B64" w:rsidP="00635B64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true</w:t>
            </w: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--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校验失败</w:t>
            </w:r>
          </w:p>
          <w:p w:rsidR="0005682B" w:rsidRPr="00F15A4A" w:rsidRDefault="00635B64" w:rsidP="00635B64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5682B" w:rsidRPr="00F15A4A" w:rsidRDefault="0005682B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</w:p>
        </w:tc>
      </w:tr>
    </w:tbl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 w:rsidRPr="00F15A4A">
        <w:rPr>
          <w:rFonts w:hint="eastAsia"/>
          <w:b/>
          <w:bCs/>
          <w:sz w:val="44"/>
          <w:szCs w:val="44"/>
        </w:rPr>
        <w:t>找回密码</w:t>
      </w:r>
      <w:r w:rsidRPr="00F15A4A">
        <w:rPr>
          <w:rFonts w:hint="eastAsia"/>
          <w:b/>
          <w:bCs/>
          <w:sz w:val="44"/>
          <w:szCs w:val="44"/>
        </w:rPr>
        <w:t xml:space="preserve">  --</w:t>
      </w:r>
      <w:r w:rsidRPr="00F15A4A">
        <w:rPr>
          <w:rFonts w:hint="eastAsia"/>
          <w:b/>
          <w:bCs/>
          <w:sz w:val="44"/>
          <w:szCs w:val="44"/>
        </w:rPr>
        <w:t>修改密码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5682B" w:rsidRPr="00F15A4A" w:rsidRDefault="00FD7BF9" w:rsidP="006C2075">
            <w:pPr>
              <w:ind w:firstLineChars="100" w:firstLine="240"/>
              <w:rPr>
                <w:rFonts w:ascii="宋体"/>
              </w:rPr>
            </w:pPr>
            <w:r w:rsidRPr="00FD7BF9">
              <w:rPr>
                <w:rFonts w:ascii="微软雅黑" w:eastAsia="微软雅黑" w:hAnsi="微软雅黑"/>
                <w:sz w:val="24"/>
              </w:rPr>
              <w:t>api-u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/</w:t>
            </w:r>
            <w:r w:rsidR="006C2075">
              <w:rPr>
                <w:rFonts w:ascii="微软雅黑" w:eastAsia="微软雅黑" w:hAnsi="微软雅黑" w:hint="eastAsia"/>
                <w:sz w:val="24"/>
              </w:rPr>
              <w:t>users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/</w:t>
            </w:r>
            <w:r w:rsidR="0005682B" w:rsidRPr="006A0B60">
              <w:rPr>
                <w:rFonts w:ascii="微软雅黑" w:eastAsia="微软雅黑" w:hAnsi="微软雅黑"/>
                <w:sz w:val="24"/>
              </w:rPr>
              <w:t>editappuser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tel: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  ---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手机号</w:t>
            </w:r>
          </w:p>
          <w:p w:rsidR="0005682B" w:rsidRPr="00F15A4A" w:rsidRDefault="0005682B" w:rsidP="003A6FB3">
            <w:pPr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</w:rPr>
              <w:t xml:space="preserve">password:   --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密码</w:t>
            </w:r>
          </w:p>
          <w:p w:rsidR="0005682B" w:rsidRPr="00F15A4A" w:rsidRDefault="0005682B" w:rsidP="003A6FB3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786F6A" w:rsidRPr="00786F6A" w:rsidRDefault="00786F6A" w:rsidP="00786F6A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786F6A">
              <w:rPr>
                <w:rFonts w:eastAsia="Tahoma" w:cs="Tahoma"/>
                <w:sz w:val="18"/>
                <w:szCs w:val="18"/>
                <w:shd w:val="clear" w:color="auto" w:fill="FFFFFF"/>
              </w:rPr>
              <w:t>{</w:t>
            </w:r>
          </w:p>
          <w:p w:rsidR="00786F6A" w:rsidRPr="00786F6A" w:rsidRDefault="00786F6A" w:rsidP="00786F6A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786F6A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  "hasError": false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 --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修改成功</w:t>
            </w:r>
          </w:p>
          <w:p w:rsidR="0005682B" w:rsidRDefault="00786F6A" w:rsidP="00786F6A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786F6A">
              <w:rPr>
                <w:rFonts w:eastAsia="Tahoma" w:cs="Tahoma"/>
                <w:sz w:val="18"/>
                <w:szCs w:val="18"/>
                <w:shd w:val="clear" w:color="auto" w:fill="FFFFFF"/>
              </w:rPr>
              <w:t>}</w:t>
            </w:r>
          </w:p>
          <w:p w:rsidR="00786F6A" w:rsidRDefault="00786F6A" w:rsidP="00786F6A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</w:p>
          <w:p w:rsidR="00786F6A" w:rsidRDefault="00786F6A" w:rsidP="00786F6A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786F6A" w:rsidRDefault="00786F6A" w:rsidP="00786F6A">
            <w:pPr>
              <w:ind w:firstLineChars="100" w:firstLine="180"/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786F6A">
              <w:rPr>
                <w:rFonts w:eastAsia="Tahoma" w:cs="Tahoma"/>
                <w:sz w:val="18"/>
                <w:szCs w:val="18"/>
                <w:shd w:val="clear" w:color="auto" w:fill="FFFFFF"/>
              </w:rPr>
              <w:t xml:space="preserve">"hasError": 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true     --</w:t>
            </w: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修改失败</w:t>
            </w:r>
          </w:p>
          <w:p w:rsidR="00786F6A" w:rsidRPr="00786F6A" w:rsidRDefault="00786F6A" w:rsidP="00786F6A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5682B" w:rsidRPr="00F15A4A" w:rsidRDefault="0005682B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</w:p>
        </w:tc>
      </w:tr>
    </w:tbl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E72841" w:rsidRPr="00F15A4A" w:rsidRDefault="00E72841" w:rsidP="0005682B">
      <w:pPr>
        <w:spacing w:line="220" w:lineRule="atLeast"/>
      </w:pPr>
    </w:p>
    <w:p w:rsidR="00E72841" w:rsidRPr="00F15A4A" w:rsidRDefault="00E72841" w:rsidP="0005682B">
      <w:pPr>
        <w:spacing w:line="220" w:lineRule="atLeast"/>
      </w:pPr>
    </w:p>
    <w:p w:rsidR="00E72841" w:rsidRPr="00F15A4A" w:rsidRDefault="00E72841" w:rsidP="0005682B">
      <w:pPr>
        <w:spacing w:line="220" w:lineRule="atLeast"/>
      </w:pPr>
    </w:p>
    <w:p w:rsidR="0005682B" w:rsidRPr="00F15A4A" w:rsidRDefault="0005682B" w:rsidP="0005682B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 w:rsidRPr="00F15A4A">
        <w:rPr>
          <w:rFonts w:hint="eastAsia"/>
          <w:b/>
          <w:bCs/>
          <w:sz w:val="44"/>
          <w:szCs w:val="44"/>
        </w:rPr>
        <w:t>首页</w:t>
      </w:r>
      <w:r w:rsidRPr="00F15A4A">
        <w:rPr>
          <w:rFonts w:hint="eastAsia"/>
          <w:b/>
          <w:bCs/>
          <w:sz w:val="44"/>
          <w:szCs w:val="44"/>
        </w:rPr>
        <w:t>---</w:t>
      </w:r>
      <w:r w:rsidRPr="00F15A4A">
        <w:rPr>
          <w:rFonts w:hint="eastAsia"/>
          <w:b/>
          <w:bCs/>
          <w:sz w:val="44"/>
          <w:szCs w:val="44"/>
        </w:rPr>
        <w:t>用户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5682B" w:rsidRPr="006A0B60" w:rsidRDefault="006F0A6E" w:rsidP="003A6FB3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6F0A6E">
              <w:rPr>
                <w:rFonts w:ascii="微软雅黑" w:eastAsia="微软雅黑" w:hAnsi="微软雅黑"/>
                <w:sz w:val="24"/>
              </w:rPr>
              <w:t>api-h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/</w:t>
            </w:r>
            <w:r w:rsidR="0005682B" w:rsidRPr="006A0B60">
              <w:rPr>
                <w:rFonts w:ascii="微软雅黑" w:eastAsia="微软雅黑" w:hAnsi="微软雅黑" w:cs="Consolas"/>
                <w:sz w:val="24"/>
                <w:shd w:val="clear" w:color="auto" w:fill="E8F2FE"/>
              </w:rPr>
              <w:t>homepage/expand</w:t>
            </w:r>
            <w:r w:rsidR="0005682B" w:rsidRPr="006A0B60">
              <w:rPr>
                <w:rFonts w:ascii="微软雅黑" w:eastAsia="微软雅黑" w:hAnsi="微软雅黑" w:cs="Consolas" w:hint="eastAsia"/>
                <w:sz w:val="24"/>
                <w:shd w:val="clear" w:color="auto" w:fill="E8F2FE"/>
              </w:rPr>
              <w:t>/</w:t>
            </w:r>
            <w:r w:rsidR="0005682B" w:rsidRPr="006A0B60">
              <w:rPr>
                <w:rFonts w:ascii="微软雅黑" w:eastAsia="微软雅黑" w:hAnsi="微软雅黑" w:cs="Consolas"/>
                <w:sz w:val="24"/>
                <w:shd w:val="clear" w:color="auto" w:fill="E8F2FE"/>
              </w:rPr>
              <w:t>appdetail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F15A4A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“</w:t>
            </w:r>
            <w:r w:rsidRPr="00F15A4A">
              <w:rPr>
                <w:rFonts w:ascii="Consolas" w:hAnsi="Consolas" w:cs="Consolas"/>
                <w:sz w:val="28"/>
                <w:szCs w:val="28"/>
                <w:shd w:val="clear" w:color="auto" w:fill="F0D8A8"/>
              </w:rPr>
              <w:t>companyName</w:t>
            </w:r>
            <w:r w:rsidRPr="00F15A4A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”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：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--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企业名称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“</w:t>
            </w:r>
            <w:r w:rsidRPr="00F15A4A">
              <w:rPr>
                <w:rFonts w:ascii="Consolas" w:hAnsi="Consolas" w:cs="Consolas"/>
                <w:sz w:val="28"/>
                <w:szCs w:val="28"/>
                <w:shd w:val="clear" w:color="auto" w:fill="F0D8A8"/>
              </w:rPr>
              <w:t>company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F0D8A8"/>
              </w:rPr>
              <w:t>Id</w:t>
            </w:r>
            <w:r w:rsidRPr="00F15A4A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”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：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-- 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企业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id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“</w:t>
            </w:r>
            <w:r w:rsidRPr="00F15A4A">
              <w:rPr>
                <w:rFonts w:ascii="Consolas" w:hAnsi="Consolas" w:cs="Consolas"/>
                <w:sz w:val="28"/>
                <w:szCs w:val="28"/>
                <w:u w:val="single"/>
                <w:shd w:val="clear" w:color="auto" w:fill="E8F2FE"/>
              </w:rPr>
              <w:t>alertCount</w:t>
            </w:r>
            <w:r w:rsidRPr="00F15A4A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”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：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   --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预警数量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备注：</w:t>
            </w:r>
          </w:p>
          <w:p w:rsidR="0005682B" w:rsidRPr="00F15A4A" w:rsidRDefault="0005682B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</w:p>
        </w:tc>
      </w:tr>
    </w:tbl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 w:rsidRPr="00F15A4A">
        <w:rPr>
          <w:rFonts w:hint="eastAsia"/>
          <w:b/>
          <w:bCs/>
          <w:sz w:val="44"/>
          <w:szCs w:val="44"/>
        </w:rPr>
        <w:t>首页</w:t>
      </w:r>
      <w:r w:rsidRPr="00F15A4A">
        <w:rPr>
          <w:rFonts w:hint="eastAsia"/>
          <w:b/>
          <w:bCs/>
          <w:sz w:val="44"/>
          <w:szCs w:val="44"/>
        </w:rPr>
        <w:t>---</w:t>
      </w:r>
      <w:r w:rsidRPr="00F15A4A">
        <w:rPr>
          <w:rFonts w:hint="eastAsia"/>
          <w:b/>
          <w:bCs/>
          <w:sz w:val="44"/>
          <w:szCs w:val="44"/>
        </w:rPr>
        <w:t>个人用户在职企业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5682B" w:rsidRPr="006A0B60" w:rsidRDefault="003618C4" w:rsidP="003A6FB3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3618C4">
              <w:rPr>
                <w:rFonts w:ascii="微软雅黑" w:eastAsia="微软雅黑" w:hAnsi="微软雅黑"/>
                <w:sz w:val="24"/>
              </w:rPr>
              <w:t>api-h</w:t>
            </w:r>
            <w:r w:rsidR="0005682B" w:rsidRPr="006A0B60">
              <w:rPr>
                <w:rFonts w:ascii="微软雅黑" w:eastAsia="微软雅黑" w:hAnsi="微软雅黑" w:hint="eastAsia"/>
                <w:sz w:val="24"/>
              </w:rPr>
              <w:t>/</w:t>
            </w:r>
            <w:r w:rsidR="0005682B" w:rsidRPr="006A0B60">
              <w:rPr>
                <w:rFonts w:ascii="微软雅黑" w:eastAsia="微软雅黑" w:hAnsi="微软雅黑" w:cs="Consolas"/>
                <w:sz w:val="24"/>
                <w:shd w:val="clear" w:color="auto" w:fill="E8F2FE"/>
              </w:rPr>
              <w:t>homepage/expand</w:t>
            </w:r>
            <w:r w:rsidR="0005682B" w:rsidRPr="006A0B60">
              <w:rPr>
                <w:rFonts w:ascii="微软雅黑" w:eastAsia="微软雅黑" w:hAnsi="微软雅黑" w:cs="Consolas" w:hint="eastAsia"/>
                <w:sz w:val="24"/>
                <w:shd w:val="clear" w:color="auto" w:fill="E8F2FE"/>
              </w:rPr>
              <w:t>/</w:t>
            </w:r>
            <w:r w:rsidR="0005682B" w:rsidRPr="006A0B60">
              <w:rPr>
                <w:rFonts w:ascii="微软雅黑" w:eastAsia="微软雅黑" w:hAnsi="微软雅黑" w:cs="Consolas"/>
                <w:sz w:val="24"/>
                <w:shd w:val="clear" w:color="auto" w:fill="E8F2FE"/>
              </w:rPr>
              <w:t>appcompany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"errorCode":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"errorMsg":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false,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"msg":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"msgList": null,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"result": 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[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id:  --- 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企业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id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name: 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企业名称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lastRenderedPageBreak/>
              <w:t>]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}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}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"errorCode":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"errorMsg": </w:t>
            </w:r>
            <w:r w:rsidRPr="00F15A4A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“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错误信息</w:t>
            </w:r>
            <w:r w:rsidRPr="00F15A4A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”</w:t>
            </w: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true</w:t>
            </w: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"msg":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"msgList":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"result": null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lastRenderedPageBreak/>
              <w:t>备注：</w:t>
            </w:r>
          </w:p>
          <w:p w:rsidR="0005682B" w:rsidRPr="00F15A4A" w:rsidRDefault="0005682B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</w:p>
        </w:tc>
      </w:tr>
    </w:tbl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05682B" w:rsidRPr="00F15A4A" w:rsidRDefault="0005682B" w:rsidP="0005682B">
      <w:pPr>
        <w:spacing w:line="220" w:lineRule="atLeast"/>
      </w:pPr>
    </w:p>
    <w:p w:rsidR="00E72841" w:rsidRPr="00F15A4A" w:rsidRDefault="00E72841" w:rsidP="0005682B">
      <w:pPr>
        <w:spacing w:line="220" w:lineRule="atLeast"/>
      </w:pPr>
    </w:p>
    <w:p w:rsidR="0005682B" w:rsidRPr="00F15A4A" w:rsidRDefault="0005682B" w:rsidP="0005682B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 w:rsidRPr="00F15A4A">
        <w:rPr>
          <w:rFonts w:hint="eastAsia"/>
          <w:b/>
          <w:bCs/>
          <w:sz w:val="44"/>
          <w:szCs w:val="44"/>
        </w:rPr>
        <w:t>首页</w:t>
      </w:r>
      <w:r w:rsidRPr="00F15A4A">
        <w:rPr>
          <w:rFonts w:hint="eastAsia"/>
          <w:b/>
          <w:bCs/>
          <w:sz w:val="44"/>
          <w:szCs w:val="44"/>
        </w:rPr>
        <w:t>---</w:t>
      </w:r>
      <w:r w:rsidRPr="00F15A4A">
        <w:rPr>
          <w:rFonts w:hint="eastAsia"/>
          <w:b/>
          <w:bCs/>
          <w:sz w:val="44"/>
          <w:szCs w:val="44"/>
        </w:rPr>
        <w:t>个人用户默认企业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F15A4A" w:rsidRPr="00F15A4A" w:rsidTr="003A6FB3">
        <w:trPr>
          <w:trHeight w:val="331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05682B" w:rsidRPr="00F15A4A" w:rsidRDefault="00DB1D78" w:rsidP="003A6FB3">
            <w:pPr>
              <w:ind w:firstLineChars="100" w:firstLine="280"/>
              <w:rPr>
                <w:rFonts w:ascii="宋体"/>
              </w:rPr>
            </w:pPr>
            <w:r w:rsidRPr="00DB1D78"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  <w:t>api-bs</w:t>
            </w:r>
            <w:r w:rsidR="0005682B" w:rsidRPr="00DB1D78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/</w:t>
            </w:r>
            <w:r w:rsidR="0005682B" w:rsidRPr="00F15A4A"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  <w:t>userdefaultdata/base</w:t>
            </w:r>
            <w:r w:rsidR="0005682B" w:rsidRPr="00DB1D78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/add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 xml:space="preserve">userId:  -- 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用户</w:t>
            </w:r>
            <w:r w:rsidRPr="00F15A4A">
              <w:rPr>
                <w:rFonts w:ascii="Consolas" w:eastAsiaTheme="minorEastAsia" w:hAnsi="Consolas" w:hint="eastAsia"/>
                <w:sz w:val="24"/>
              </w:rPr>
              <w:t>id</w:t>
            </w:r>
          </w:p>
          <w:p w:rsidR="0005682B" w:rsidRPr="00F15A4A" w:rsidRDefault="0005682B" w:rsidP="003A6FB3">
            <w:pPr>
              <w:ind w:firstLineChars="50" w:firstLine="140"/>
              <w:rPr>
                <w:rFonts w:ascii="Consolas" w:hAnsi="Consolas" w:cs="Consolas"/>
                <w:sz w:val="28"/>
                <w:szCs w:val="28"/>
                <w:shd w:val="clear" w:color="auto" w:fill="F0D8A8"/>
              </w:rPr>
            </w:pPr>
            <w:r w:rsidRPr="00F15A4A">
              <w:rPr>
                <w:rFonts w:ascii="Consolas" w:hAnsi="Consolas" w:cs="Consolas"/>
                <w:sz w:val="28"/>
                <w:szCs w:val="28"/>
                <w:shd w:val="clear" w:color="auto" w:fill="F0D8A8"/>
              </w:rPr>
              <w:t>associationTable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F0D8A8"/>
              </w:rPr>
              <w:t>：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F0D8A8"/>
              </w:rPr>
              <w:t>t_nc_company</w:t>
            </w:r>
          </w:p>
          <w:p w:rsidR="0005682B" w:rsidRPr="00F15A4A" w:rsidRDefault="0005682B" w:rsidP="003A6FB3">
            <w:pPr>
              <w:ind w:firstLineChars="50" w:firstLine="14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  <w:t>defaultId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 xml:space="preserve">:  -- 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企业</w:t>
            </w:r>
            <w:r w:rsidRPr="00F15A4A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id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"errorCode":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"errorMsg":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false,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"msg":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"msgList": null,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"result": 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[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lastRenderedPageBreak/>
              <w:t xml:space="preserve">id:  --- 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企业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id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 xml:space="preserve">name: 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企业名称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]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}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}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{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"errorCode":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"errorMsg": </w:t>
            </w:r>
            <w:r w:rsidRPr="00F15A4A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“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错误信息</w:t>
            </w:r>
            <w:r w:rsidRPr="00F15A4A">
              <w:rPr>
                <w:rFonts w:eastAsiaTheme="minorEastAsia" w:cs="Tahoma"/>
                <w:sz w:val="18"/>
                <w:szCs w:val="18"/>
                <w:shd w:val="clear" w:color="auto" w:fill="FFFFFF"/>
              </w:rPr>
              <w:t>”</w:t>
            </w: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"hasError": </w:t>
            </w:r>
            <w:r w:rsidRPr="00F15A4A">
              <w:rPr>
                <w:rFonts w:eastAsiaTheme="minorEastAsia" w:cs="Tahoma" w:hint="eastAsia"/>
                <w:sz w:val="18"/>
                <w:szCs w:val="18"/>
                <w:shd w:val="clear" w:color="auto" w:fill="FFFFFF"/>
              </w:rPr>
              <w:t>true</w:t>
            </w: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"msg":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"msgList": null,</w:t>
            </w:r>
          </w:p>
          <w:p w:rsidR="0005682B" w:rsidRPr="00F15A4A" w:rsidRDefault="0005682B" w:rsidP="003A6FB3">
            <w:pPr>
              <w:rPr>
                <w:rFonts w:eastAsia="Tahom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 xml:space="preserve">  "result": null</w:t>
            </w:r>
          </w:p>
          <w:p w:rsidR="0005682B" w:rsidRPr="00F15A4A" w:rsidRDefault="0005682B" w:rsidP="003A6FB3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 w:rsidRPr="00F15A4A">
              <w:rPr>
                <w:rFonts w:eastAsia="Tahoma" w:cs="Tahoma" w:hint="eastAsia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15A4A" w:rsidRPr="00F15A4A" w:rsidTr="003A6FB3">
        <w:trPr>
          <w:trHeight w:val="973"/>
        </w:trPr>
        <w:tc>
          <w:tcPr>
            <w:tcW w:w="113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lastRenderedPageBreak/>
              <w:t>备注：</w:t>
            </w:r>
          </w:p>
          <w:p w:rsidR="0005682B" w:rsidRPr="00F15A4A" w:rsidRDefault="0005682B" w:rsidP="003A6FB3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05682B" w:rsidRPr="00F15A4A" w:rsidRDefault="0005682B" w:rsidP="003A6FB3">
            <w:pPr>
              <w:rPr>
                <w:rFonts w:ascii="宋体"/>
              </w:rPr>
            </w:pPr>
          </w:p>
        </w:tc>
      </w:tr>
    </w:tbl>
    <w:p w:rsidR="0005682B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37B30" w:rsidRDefault="00237B30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E062CD" w:rsidRDefault="00E062CD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E062CD" w:rsidRDefault="00E062CD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E062CD" w:rsidRDefault="00E062CD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E062CD" w:rsidRDefault="00E062CD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E062CD" w:rsidRDefault="00E062CD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37B30" w:rsidRPr="00F15A4A" w:rsidRDefault="00237B30" w:rsidP="00237B30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登录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237B30" w:rsidRPr="00F15A4A" w:rsidTr="003630A1">
        <w:trPr>
          <w:trHeight w:val="331"/>
        </w:trPr>
        <w:tc>
          <w:tcPr>
            <w:tcW w:w="1135" w:type="dxa"/>
          </w:tcPr>
          <w:p w:rsidR="00237B30" w:rsidRPr="00F15A4A" w:rsidRDefault="00237B30" w:rsidP="003630A1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237B30" w:rsidRPr="00F15A4A" w:rsidRDefault="00237B30" w:rsidP="00237B30">
            <w:pPr>
              <w:ind w:firstLineChars="100" w:firstLine="280"/>
              <w:rPr>
                <w:rFonts w:ascii="宋体"/>
              </w:rPr>
            </w:pPr>
            <w:r w:rsidRPr="00DB1D78"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  <w:t>api-</w:t>
            </w:r>
            <w:r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u/sys/login</w:t>
            </w:r>
          </w:p>
        </w:tc>
      </w:tr>
      <w:tr w:rsidR="00237B30" w:rsidRPr="00F15A4A" w:rsidTr="003630A1">
        <w:trPr>
          <w:trHeight w:val="973"/>
        </w:trPr>
        <w:tc>
          <w:tcPr>
            <w:tcW w:w="1135" w:type="dxa"/>
          </w:tcPr>
          <w:p w:rsidR="00237B30" w:rsidRPr="00F15A4A" w:rsidRDefault="00237B30" w:rsidP="003630A1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237B30" w:rsidRDefault="00237B30" w:rsidP="00237B30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</w:t>
            </w:r>
            <w:r>
              <w:rPr>
                <w:rFonts w:ascii="Consolas" w:eastAsiaTheme="minorEastAsia" w:hAnsi="Consolas" w:hint="eastAsia"/>
                <w:sz w:val="24"/>
              </w:rPr>
              <w:t>username:  --</w:t>
            </w:r>
            <w:r>
              <w:rPr>
                <w:rFonts w:ascii="Consolas" w:eastAsiaTheme="minorEastAsia" w:hAnsi="Consolas" w:hint="eastAsia"/>
                <w:sz w:val="24"/>
              </w:rPr>
              <w:t>用户名</w:t>
            </w:r>
          </w:p>
          <w:p w:rsidR="00237B30" w:rsidRPr="00F15A4A" w:rsidRDefault="00237B30" w:rsidP="00237B30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>password:   --</w:t>
            </w:r>
            <w:r>
              <w:rPr>
                <w:rFonts w:ascii="Consolas" w:eastAsiaTheme="minorEastAsia" w:hAnsi="Consolas" w:hint="eastAsia"/>
                <w:sz w:val="24"/>
              </w:rPr>
              <w:t>密码</w:t>
            </w:r>
          </w:p>
          <w:p w:rsidR="00237B30" w:rsidRPr="00F15A4A" w:rsidRDefault="00237B30" w:rsidP="00237B30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</w:p>
        </w:tc>
      </w:tr>
      <w:tr w:rsidR="00237B30" w:rsidRPr="00F15A4A" w:rsidTr="003630A1">
        <w:trPr>
          <w:trHeight w:val="973"/>
        </w:trPr>
        <w:tc>
          <w:tcPr>
            <w:tcW w:w="1135" w:type="dxa"/>
          </w:tcPr>
          <w:p w:rsidR="00237B30" w:rsidRPr="00F15A4A" w:rsidRDefault="00237B30" w:rsidP="003630A1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237B30" w:rsidRPr="00F15A4A" w:rsidRDefault="00A835CF" w:rsidP="003630A1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"hasError"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3"/>
                <w:szCs w:val="23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"errorMsg"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用户不存在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"access_token"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"cb4c72fb-8383-4155-97e4-c757f81f10d3"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"token_type"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"bearer"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"refresh_token"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"5cb5522e-a359-4f4d-b358-51a2cc12794e"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"expires_in"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3"/>
                <w:szCs w:val="23"/>
                <w:shd w:val="clear" w:color="auto" w:fill="FFFFFF"/>
              </w:rPr>
              <w:t>28799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"scope"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"app"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237B30" w:rsidRPr="00F15A4A" w:rsidTr="003630A1">
        <w:trPr>
          <w:trHeight w:val="973"/>
        </w:trPr>
        <w:tc>
          <w:tcPr>
            <w:tcW w:w="1135" w:type="dxa"/>
          </w:tcPr>
          <w:p w:rsidR="00237B30" w:rsidRPr="00F15A4A" w:rsidRDefault="00237B30" w:rsidP="003630A1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lastRenderedPageBreak/>
              <w:t>备注：</w:t>
            </w:r>
          </w:p>
          <w:p w:rsidR="00237B30" w:rsidRPr="00F15A4A" w:rsidRDefault="00237B30" w:rsidP="003630A1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237B30" w:rsidRDefault="00A835CF" w:rsidP="003630A1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当 </w:t>
            </w:r>
            <w:r w:rsidR="0063338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hasError</w:t>
            </w:r>
            <w:r>
              <w:rPr>
                <w:rFonts w:ascii="宋体" w:hint="eastAsia"/>
              </w:rPr>
              <w:t>为t</w:t>
            </w:r>
            <w:r>
              <w:rPr>
                <w:rFonts w:ascii="宋体"/>
              </w:rPr>
              <w:t>rue</w:t>
            </w:r>
            <w:r>
              <w:rPr>
                <w:rFonts w:ascii="宋体" w:hint="eastAsia"/>
              </w:rPr>
              <w:t>时</w:t>
            </w:r>
          </w:p>
          <w:p w:rsidR="00A835CF" w:rsidRPr="00F15A4A" w:rsidRDefault="00A835CF" w:rsidP="003630A1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获取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errorMsg </w:t>
            </w:r>
            <w:r w:rsidR="001518F7" w:rsidRPr="00A23AEE">
              <w:rPr>
                <w:rFonts w:ascii="宋体" w:hint="eastAsia"/>
              </w:rPr>
              <w:t>错误信息</w:t>
            </w:r>
          </w:p>
        </w:tc>
      </w:tr>
    </w:tbl>
    <w:p w:rsidR="00237B30" w:rsidRDefault="00237B30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F226FE" w:rsidRDefault="00F226FE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F226FE" w:rsidRDefault="00F226FE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F226FE" w:rsidRDefault="00F226FE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F226FE" w:rsidRDefault="00F226FE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F226FE" w:rsidRDefault="00F226FE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F226FE" w:rsidRPr="00F15A4A" w:rsidRDefault="00F226FE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5347D6" w:rsidRPr="00F15A4A" w:rsidRDefault="005347D6" w:rsidP="005347D6">
      <w:pPr>
        <w:outlineLvl w:val="0"/>
        <w:rPr>
          <w:b/>
          <w:bCs/>
          <w:sz w:val="44"/>
          <w:szCs w:val="44"/>
        </w:rPr>
      </w:pPr>
      <w:r w:rsidRPr="00F15A4A"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登录后获取用户信息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5347D6" w:rsidRPr="00F15A4A" w:rsidTr="004D2574">
        <w:trPr>
          <w:trHeight w:val="331"/>
        </w:trPr>
        <w:tc>
          <w:tcPr>
            <w:tcW w:w="1135" w:type="dxa"/>
          </w:tcPr>
          <w:p w:rsidR="005347D6" w:rsidRPr="00F15A4A" w:rsidRDefault="005347D6" w:rsidP="004D2574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5347D6" w:rsidRPr="00F15A4A" w:rsidRDefault="005347D6" w:rsidP="007A498B">
            <w:pPr>
              <w:ind w:firstLineChars="100" w:firstLine="280"/>
              <w:rPr>
                <w:rFonts w:ascii="宋体"/>
              </w:rPr>
            </w:pPr>
            <w:r w:rsidRPr="00DB1D78"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  <w:t>api-</w:t>
            </w:r>
            <w:r w:rsidR="007A498B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o</w:t>
            </w:r>
            <w:r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/</w:t>
            </w:r>
            <w:r w:rsidR="007A498B"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  <w:t>user-me</w:t>
            </w:r>
          </w:p>
        </w:tc>
      </w:tr>
      <w:tr w:rsidR="005347D6" w:rsidRPr="00F15A4A" w:rsidTr="004D2574">
        <w:trPr>
          <w:trHeight w:val="973"/>
        </w:trPr>
        <w:tc>
          <w:tcPr>
            <w:tcW w:w="1135" w:type="dxa"/>
          </w:tcPr>
          <w:p w:rsidR="005347D6" w:rsidRPr="00F15A4A" w:rsidRDefault="005347D6" w:rsidP="004D2574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5347D6" w:rsidRPr="00F15A4A" w:rsidRDefault="005347D6" w:rsidP="00F226FE">
            <w:pPr>
              <w:ind w:firstLineChars="50" w:firstLine="120"/>
              <w:rPr>
                <w:rFonts w:ascii="Consolas" w:eastAsiaTheme="minorEastAsia" w:hAnsi="Consolas"/>
                <w:sz w:val="24"/>
              </w:rPr>
            </w:pPr>
            <w:r w:rsidRPr="00F15A4A">
              <w:rPr>
                <w:rFonts w:ascii="Consolas" w:eastAsiaTheme="minorEastAsia" w:hAnsi="Consolas" w:hint="eastAsia"/>
                <w:sz w:val="24"/>
                <w:highlight w:val="white"/>
              </w:rPr>
              <w:t xml:space="preserve"> </w:t>
            </w:r>
          </w:p>
        </w:tc>
      </w:tr>
      <w:tr w:rsidR="005347D6" w:rsidRPr="00F15A4A" w:rsidTr="004D2574">
        <w:trPr>
          <w:trHeight w:val="973"/>
        </w:trPr>
        <w:tc>
          <w:tcPr>
            <w:tcW w:w="1135" w:type="dxa"/>
          </w:tcPr>
          <w:p w:rsidR="005347D6" w:rsidRPr="00F15A4A" w:rsidRDefault="005347D6" w:rsidP="004D2574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t>返回数据样式;</w:t>
            </w:r>
          </w:p>
        </w:tc>
        <w:tc>
          <w:tcPr>
            <w:tcW w:w="7205" w:type="dxa"/>
          </w:tcPr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>{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"authorities": [],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"details": {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"remoteAddress": "192.168.9.14",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"sessionId": "b2494ded-7aeb-41b2-8915-b2fb259520d8"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},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"authenticated": true,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"principal": {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"id": "91724ac769974d3184e04ead8a6311c4",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"username": "nmg425Y00001",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"password": "$2a$10$owZeLGZSAmRM5fCDDaPVQuTfufH/o2OVkT/qxq3B5zSn/WNFP8Ub2",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 w:hint="eastAsia"/>
                <w:color w:val="881391"/>
                <w:kern w:val="0"/>
                <w:sz w:val="18"/>
              </w:rPr>
              <w:t xml:space="preserve">    "nickname": "</w:t>
            </w:r>
            <w:r w:rsidRPr="00F226FE">
              <w:rPr>
                <w:rFonts w:ascii="Consolas" w:hAnsi="Consolas" w:cs="Consolas" w:hint="eastAsia"/>
                <w:color w:val="881391"/>
                <w:kern w:val="0"/>
                <w:sz w:val="18"/>
              </w:rPr>
              <w:t>内蒙古蒙牛乳业（集团）股份有限公司</w:t>
            </w:r>
            <w:r w:rsidRPr="00F226FE">
              <w:rPr>
                <w:rFonts w:ascii="Consolas" w:hAnsi="Consolas" w:cs="Consolas" w:hint="eastAsia"/>
                <w:color w:val="881391"/>
                <w:kern w:val="0"/>
                <w:sz w:val="18"/>
              </w:rPr>
              <w:t>",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"headImgUrl": null,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"phone": null,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"sex": null,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"enabled": true,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"type": "COMPANY",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"isDeleted": "1",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"effectiveStartDate": "2019-09-19 14:25:46",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lastRenderedPageBreak/>
              <w:t xml:space="preserve">    "effectiveEndDate": null,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"createTime": "2019-09-19T06:25:46.000+0000",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"updateTime": "2019-09-19T06:25:46.000+0000",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"updaterId": null,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"creatorId": null,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"deptmentName": null,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"areaId": null,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"companyId": "2c9045426d43d1f5016d4832bdbf0030",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"employeeId": null,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"sysRoles": [],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"permissions": null,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"accountNonExpired": true,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"accountNonLocked": true,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  "credentialsNonExpired": true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},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"credentials": null,</w:t>
            </w:r>
          </w:p>
          <w:p w:rsidR="00F226FE" w:rsidRPr="00F226FE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881391"/>
                <w:kern w:val="0"/>
                <w:sz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 xml:space="preserve">  "name": "nmg425Y00001"</w:t>
            </w:r>
          </w:p>
          <w:p w:rsidR="005347D6" w:rsidRPr="00721149" w:rsidRDefault="00F226FE" w:rsidP="00F226FE">
            <w:pPr>
              <w:widowControl/>
              <w:ind w:left="720"/>
              <w:jc w:val="left"/>
              <w:rPr>
                <w:rFonts w:ascii="Consolas" w:hAnsi="Consolas" w:cs="Consolas"/>
                <w:color w:val="212121"/>
                <w:kern w:val="0"/>
                <w:sz w:val="18"/>
                <w:szCs w:val="18"/>
              </w:rPr>
            </w:pPr>
            <w:r w:rsidRPr="00F226FE">
              <w:rPr>
                <w:rFonts w:ascii="Consolas" w:hAnsi="Consolas" w:cs="Consolas"/>
                <w:color w:val="881391"/>
                <w:kern w:val="0"/>
                <w:sz w:val="18"/>
              </w:rPr>
              <w:t>}</w:t>
            </w:r>
          </w:p>
          <w:p w:rsidR="005347D6" w:rsidRPr="00F15A4A" w:rsidRDefault="005347D6" w:rsidP="004D2574">
            <w:pPr>
              <w:rPr>
                <w:rFonts w:eastAsiaTheme="minorEastAsia" w:cs="Tahoma"/>
                <w:sz w:val="18"/>
                <w:szCs w:val="18"/>
                <w:shd w:val="clear" w:color="auto" w:fill="FFFFFF"/>
              </w:rPr>
            </w:pPr>
          </w:p>
        </w:tc>
      </w:tr>
      <w:tr w:rsidR="005347D6" w:rsidRPr="00F15A4A" w:rsidTr="004D2574">
        <w:trPr>
          <w:trHeight w:val="973"/>
        </w:trPr>
        <w:tc>
          <w:tcPr>
            <w:tcW w:w="1135" w:type="dxa"/>
          </w:tcPr>
          <w:p w:rsidR="005347D6" w:rsidRPr="00F15A4A" w:rsidRDefault="005347D6" w:rsidP="004D2574">
            <w:pPr>
              <w:rPr>
                <w:rFonts w:ascii="宋体"/>
              </w:rPr>
            </w:pPr>
            <w:r w:rsidRPr="00F15A4A">
              <w:rPr>
                <w:rFonts w:ascii="宋体" w:hint="eastAsia"/>
              </w:rPr>
              <w:lastRenderedPageBreak/>
              <w:t>备注：</w:t>
            </w:r>
          </w:p>
          <w:p w:rsidR="005347D6" w:rsidRPr="00F15A4A" w:rsidRDefault="005347D6" w:rsidP="004D2574">
            <w:pPr>
              <w:rPr>
                <w:rFonts w:ascii="宋体"/>
              </w:rPr>
            </w:pPr>
          </w:p>
        </w:tc>
        <w:tc>
          <w:tcPr>
            <w:tcW w:w="7205" w:type="dxa"/>
          </w:tcPr>
          <w:p w:rsidR="005347D6" w:rsidRPr="00F15A4A" w:rsidRDefault="005347D6" w:rsidP="004D2574">
            <w:pPr>
              <w:rPr>
                <w:rFonts w:ascii="宋体"/>
              </w:rPr>
            </w:pPr>
          </w:p>
        </w:tc>
      </w:tr>
    </w:tbl>
    <w:p w:rsidR="0005682B" w:rsidRDefault="0005682B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6A0B60" w:rsidRDefault="006A0B60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6A0B60" w:rsidRDefault="006A0B60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6A0B60" w:rsidRDefault="006A0B60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6A0B60" w:rsidRDefault="006A0B60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623195" w:rsidRPr="000311F2" w:rsidRDefault="00623195" w:rsidP="00623195">
      <w:pPr>
        <w:pStyle w:val="1"/>
        <w:numPr>
          <w:ilvl w:val="0"/>
          <w:numId w:val="0"/>
        </w:numPr>
        <w:spacing w:before="62" w:after="62"/>
        <w:ind w:left="425" w:hanging="425"/>
        <w:rPr>
          <w:color w:val="FF0000"/>
        </w:rPr>
      </w:pPr>
      <w:r>
        <w:rPr>
          <w:rFonts w:hint="eastAsia"/>
          <w:color w:val="FF0000"/>
        </w:rPr>
        <w:t>员工</w:t>
      </w:r>
      <w:r>
        <w:rPr>
          <w:color w:val="FF0000"/>
        </w:rPr>
        <w:t>打卡点列表</w:t>
      </w:r>
      <w:r w:rsidRPr="000311F2">
        <w:rPr>
          <w:rFonts w:hint="eastAsia"/>
          <w:color w:val="FF0000"/>
        </w:rPr>
        <w:t>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623195" w:rsidRPr="00B46EF3" w:rsidTr="004D2574">
        <w:trPr>
          <w:trHeight w:val="331"/>
        </w:trPr>
        <w:tc>
          <w:tcPr>
            <w:tcW w:w="1135" w:type="dxa"/>
          </w:tcPr>
          <w:p w:rsidR="00623195" w:rsidRPr="00B46EF3" w:rsidRDefault="00623195" w:rsidP="004D2574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623195" w:rsidRPr="00B46EF3" w:rsidRDefault="004D4A63" w:rsidP="007B7CDA">
            <w:pPr>
              <w:rPr>
                <w:rFonts w:ascii="宋体"/>
              </w:rPr>
            </w:pPr>
            <w:r w:rsidRPr="00DB1D78">
              <w:rPr>
                <w:rFonts w:ascii="Consolas" w:eastAsia="Consolas" w:hAnsi="Consolas"/>
                <w:sz w:val="24"/>
              </w:rPr>
              <w:t>api-att</w:t>
            </w:r>
            <w:r w:rsidRPr="00B46EF3">
              <w:rPr>
                <w:rFonts w:ascii="Consolas" w:eastAsia="Consolas" w:hAnsi="Consolas"/>
                <w:sz w:val="24"/>
              </w:rPr>
              <w:t>/att</w:t>
            </w:r>
            <w:r w:rsidR="007B7CDA">
              <w:rPr>
                <w:rFonts w:ascii="Consolas" w:eastAsia="Consolas" w:hAnsi="Consolas"/>
                <w:sz w:val="24"/>
              </w:rPr>
              <w:t>rule</w:t>
            </w:r>
            <w:r w:rsidRPr="00B46EF3">
              <w:rPr>
                <w:rFonts w:ascii="Consolas" w:eastAsia="Consolas" w:hAnsi="Consolas"/>
                <w:sz w:val="24"/>
              </w:rPr>
              <w:t>/expand/</w:t>
            </w:r>
            <w:r w:rsidR="00DE54C1" w:rsidRPr="00536EE3">
              <w:rPr>
                <w:rFonts w:ascii="Consolas" w:eastAsia="Consolas" w:hAnsi="Consolas"/>
                <w:sz w:val="24"/>
              </w:rPr>
              <w:t>empattrulepoint</w:t>
            </w:r>
          </w:p>
        </w:tc>
      </w:tr>
      <w:tr w:rsidR="00623195" w:rsidRPr="00B46EF3" w:rsidTr="004D2574">
        <w:trPr>
          <w:trHeight w:val="973"/>
        </w:trPr>
        <w:tc>
          <w:tcPr>
            <w:tcW w:w="1135" w:type="dxa"/>
          </w:tcPr>
          <w:p w:rsidR="00623195" w:rsidRPr="00B46EF3" w:rsidRDefault="00623195" w:rsidP="004D2574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623195" w:rsidRPr="00B46EF3" w:rsidRDefault="00623195" w:rsidP="00C60E11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"</w:t>
            </w:r>
            <w:r w:rsidR="00FE0EBE">
              <w:rPr>
                <w:rFonts w:ascii="Consolas" w:hAnsi="Consolas"/>
                <w:sz w:val="24"/>
              </w:rPr>
              <w:t>companyId</w:t>
            </w:r>
            <w:r>
              <w:rPr>
                <w:rFonts w:ascii="Consolas" w:hAnsi="Consolas"/>
                <w:sz w:val="24"/>
              </w:rPr>
              <w:t xml:space="preserve">": , </w:t>
            </w:r>
            <w:r w:rsidRPr="00B46EF3">
              <w:rPr>
                <w:rFonts w:ascii="Consolas" w:hAnsi="Consolas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>--</w:t>
            </w:r>
            <w:r w:rsidR="00C60E11">
              <w:rPr>
                <w:rFonts w:ascii="Consolas" w:hAnsi="Consolas" w:hint="eastAsia"/>
                <w:sz w:val="24"/>
              </w:rPr>
              <w:t>员工</w:t>
            </w:r>
            <w:r w:rsidR="00C60E11">
              <w:rPr>
                <w:rFonts w:ascii="Consolas" w:hAnsi="Consolas"/>
                <w:sz w:val="24"/>
              </w:rPr>
              <w:t>所属公司</w:t>
            </w:r>
            <w:r w:rsidR="00C60E11">
              <w:rPr>
                <w:rFonts w:ascii="Consolas" w:hAnsi="Consolas" w:hint="eastAsia"/>
                <w:sz w:val="24"/>
              </w:rPr>
              <w:t>ID</w:t>
            </w:r>
          </w:p>
        </w:tc>
      </w:tr>
      <w:tr w:rsidR="00623195" w:rsidRPr="00B46EF3" w:rsidTr="004D2574">
        <w:trPr>
          <w:trHeight w:val="973"/>
        </w:trPr>
        <w:tc>
          <w:tcPr>
            <w:tcW w:w="1135" w:type="dxa"/>
          </w:tcPr>
          <w:p w:rsidR="00623195" w:rsidRPr="00B46EF3" w:rsidRDefault="00623195" w:rsidP="004D2574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返回数据样式</w:t>
            </w:r>
            <w:r w:rsidRPr="00B46EF3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623195" w:rsidRPr="00B46EF3" w:rsidRDefault="00623195" w:rsidP="004D2574">
            <w:pPr>
              <w:rPr>
                <w:rFonts w:ascii="Consolas" w:hAnsi="Consolas"/>
                <w:sz w:val="24"/>
              </w:rPr>
            </w:pPr>
          </w:p>
          <w:p w:rsidR="00E23E78" w:rsidRPr="00B46EF3" w:rsidRDefault="00E23E78" w:rsidP="00E23E78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{</w:t>
            </w:r>
            <w:r w:rsidRPr="00B46EF3">
              <w:rPr>
                <w:rFonts w:ascii="Consolas" w:hAnsi="Consolas"/>
                <w:sz w:val="24"/>
              </w:rPr>
              <w:br/>
              <w:t>    </w:t>
            </w:r>
            <w:r w:rsidRPr="00B46EF3">
              <w:rPr>
                <w:rFonts w:ascii="Consolas" w:hAnsi="Consolas"/>
                <w:sz w:val="24"/>
              </w:rPr>
              <w:br/>
              <w:t>    "hasError":false,</w:t>
            </w:r>
            <w:r w:rsidRPr="00B46EF3">
              <w:rPr>
                <w:rFonts w:ascii="Consolas" w:hAnsi="Consolas"/>
                <w:sz w:val="24"/>
              </w:rPr>
              <w:br/>
              <w:t>    "errorCode":null,</w:t>
            </w:r>
            <w:r w:rsidRPr="00B46EF3">
              <w:rPr>
                <w:rFonts w:ascii="Consolas" w:hAnsi="Consolas"/>
                <w:sz w:val="24"/>
              </w:rPr>
              <w:br/>
              <w:t>    "msg":null,</w:t>
            </w:r>
            <w:r w:rsidRPr="00B46EF3">
              <w:rPr>
                <w:rFonts w:ascii="Consolas" w:hAnsi="Consolas"/>
                <w:sz w:val="24"/>
              </w:rPr>
              <w:br/>
              <w:t>    "errorMsg":null,</w:t>
            </w:r>
            <w:r w:rsidRPr="00B46EF3">
              <w:rPr>
                <w:rFonts w:ascii="Consolas" w:hAnsi="Consolas"/>
                <w:sz w:val="24"/>
              </w:rPr>
              <w:br/>
            </w:r>
            <w:r w:rsidRPr="00B46EF3">
              <w:rPr>
                <w:rFonts w:ascii="Consolas" w:hAnsi="Consolas"/>
                <w:sz w:val="24"/>
              </w:rPr>
              <w:lastRenderedPageBreak/>
              <w:t>    "msgList":null,</w:t>
            </w:r>
            <w:r w:rsidRPr="00B46EF3">
              <w:rPr>
                <w:rFonts w:ascii="Consolas" w:hAnsi="Consolas"/>
                <w:sz w:val="24"/>
              </w:rPr>
              <w:br/>
              <w:t>    "result": [{</w:t>
            </w:r>
          </w:p>
          <w:p w:rsidR="00E23E78" w:rsidRPr="00B46EF3" w:rsidRDefault="00E23E78" w:rsidP="00E23E78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</w:t>
            </w:r>
            <w:r w:rsidR="00E51B5F">
              <w:rPr>
                <w:rFonts w:ascii="Consolas" w:hAnsi="Consolas"/>
                <w:sz w:val="24"/>
              </w:rPr>
              <w:t>orgId</w:t>
            </w:r>
            <w:r w:rsidRPr="00B46EF3">
              <w:rPr>
                <w:rFonts w:ascii="Consolas" w:hAnsi="Consolas"/>
                <w:sz w:val="24"/>
              </w:rPr>
              <w:t>":"1", --</w:t>
            </w:r>
            <w:r w:rsidR="00E0439F">
              <w:rPr>
                <w:rFonts w:ascii="Consolas" w:hAnsi="Consolas" w:hint="eastAsia"/>
                <w:sz w:val="24"/>
              </w:rPr>
              <w:t>组织架构</w:t>
            </w:r>
            <w:r w:rsidR="00E0439F">
              <w:rPr>
                <w:rFonts w:ascii="Consolas" w:hAnsi="Consolas"/>
                <w:sz w:val="24"/>
              </w:rPr>
              <w:t>编号</w:t>
            </w:r>
          </w:p>
          <w:p w:rsidR="00E23E78" w:rsidRPr="003621D9" w:rsidRDefault="00E23E78" w:rsidP="00E23E78">
            <w:pPr>
              <w:ind w:leftChars="100" w:left="21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</w:t>
            </w:r>
            <w:r w:rsidR="00521F4C" w:rsidRPr="003621D9">
              <w:rPr>
                <w:rFonts w:ascii="Consolas" w:hAnsi="Consolas" w:cs="Consolas"/>
                <w:kern w:val="0"/>
                <w:sz w:val="24"/>
              </w:rPr>
              <w:t>lat</w:t>
            </w:r>
            <w:r w:rsidRPr="003621D9">
              <w:rPr>
                <w:rFonts w:ascii="Consolas" w:hAnsi="Consolas"/>
                <w:sz w:val="24"/>
              </w:rPr>
              <w:t>":"", --</w:t>
            </w:r>
            <w:r w:rsidR="00E0439F" w:rsidRPr="003621D9">
              <w:rPr>
                <w:rFonts w:ascii="Consolas" w:hAnsi="Consolas" w:hint="eastAsia"/>
                <w:sz w:val="24"/>
              </w:rPr>
              <w:t>经度</w:t>
            </w:r>
          </w:p>
          <w:p w:rsidR="00E23E78" w:rsidRPr="003621D9" w:rsidRDefault="00E23E78" w:rsidP="00E23E78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3621D9">
              <w:rPr>
                <w:rFonts w:ascii="Consolas" w:hAnsi="Consolas"/>
                <w:sz w:val="24"/>
              </w:rPr>
              <w:t>"</w:t>
            </w:r>
            <w:r w:rsidR="00521F4C" w:rsidRPr="003621D9">
              <w:rPr>
                <w:rFonts w:ascii="Consolas" w:hAnsi="Consolas" w:cs="Consolas"/>
                <w:kern w:val="0"/>
                <w:sz w:val="24"/>
              </w:rPr>
              <w:t>lon</w:t>
            </w:r>
            <w:r w:rsidRPr="003621D9">
              <w:rPr>
                <w:rFonts w:ascii="Consolas" w:hAnsi="Consolas"/>
                <w:sz w:val="24"/>
              </w:rPr>
              <w:t>":"", --</w:t>
            </w:r>
            <w:r w:rsidR="00E0439F" w:rsidRPr="003621D9">
              <w:rPr>
                <w:rFonts w:ascii="Consolas" w:hAnsi="Consolas" w:hint="eastAsia"/>
                <w:sz w:val="24"/>
              </w:rPr>
              <w:t>纬度</w:t>
            </w:r>
          </w:p>
          <w:p w:rsidR="00E23E78" w:rsidRPr="003621D9" w:rsidRDefault="00E23E78" w:rsidP="00E23E78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3621D9">
              <w:rPr>
                <w:rFonts w:ascii="Consolas" w:hAnsi="Consolas"/>
                <w:sz w:val="24"/>
              </w:rPr>
              <w:t>"</w:t>
            </w:r>
            <w:r w:rsidRPr="003621D9">
              <w:rPr>
                <w:rFonts w:ascii="Consolas" w:hAnsi="Consolas" w:cs="Consolas"/>
                <w:kern w:val="0"/>
                <w:sz w:val="24"/>
              </w:rPr>
              <w:t>address</w:t>
            </w:r>
            <w:r w:rsidRPr="003621D9">
              <w:rPr>
                <w:rFonts w:ascii="Consolas" w:hAnsi="Consolas"/>
                <w:sz w:val="24"/>
              </w:rPr>
              <w:t>":"", --</w:t>
            </w:r>
            <w:r w:rsidRPr="003621D9">
              <w:rPr>
                <w:rFonts w:ascii="Consolas" w:hAnsi="Consolas" w:hint="eastAsia"/>
                <w:sz w:val="24"/>
              </w:rPr>
              <w:t>打卡地址</w:t>
            </w:r>
          </w:p>
          <w:p w:rsidR="00E23E78" w:rsidRPr="003621D9" w:rsidRDefault="00E23E78" w:rsidP="00E23E78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3621D9">
              <w:rPr>
                <w:rFonts w:ascii="Consolas" w:hAnsi="Consolas"/>
                <w:sz w:val="24"/>
              </w:rPr>
              <w:t>"</w:t>
            </w:r>
            <w:r w:rsidR="00521F4C" w:rsidRPr="003621D9">
              <w:rPr>
                <w:rFonts w:ascii="Consolas" w:hAnsi="Consolas" w:cs="Consolas"/>
                <w:kern w:val="0"/>
                <w:sz w:val="24"/>
              </w:rPr>
              <w:t>range</w:t>
            </w:r>
            <w:r w:rsidRPr="003621D9">
              <w:rPr>
                <w:rFonts w:ascii="Consolas" w:hAnsi="Consolas"/>
                <w:sz w:val="24"/>
              </w:rPr>
              <w:t>":"" –-</w:t>
            </w:r>
            <w:r w:rsidR="00E0439F" w:rsidRPr="003621D9">
              <w:rPr>
                <w:rFonts w:ascii="Consolas" w:hAnsi="Consolas" w:hint="eastAsia"/>
                <w:sz w:val="24"/>
              </w:rPr>
              <w:t>打卡范围</w:t>
            </w:r>
          </w:p>
          <w:p w:rsidR="00E23E78" w:rsidRPr="003621D9" w:rsidRDefault="00E23E78" w:rsidP="00E23E78">
            <w:pPr>
              <w:ind w:firstLineChars="300" w:firstLine="720"/>
              <w:rPr>
                <w:rFonts w:ascii="Consolas" w:hAnsi="Consolas"/>
                <w:sz w:val="24"/>
              </w:rPr>
            </w:pPr>
            <w:r w:rsidRPr="003621D9">
              <w:rPr>
                <w:rFonts w:ascii="Consolas" w:hAnsi="Consolas"/>
                <w:sz w:val="24"/>
              </w:rPr>
              <w:t>},{</w:t>
            </w:r>
          </w:p>
          <w:p w:rsidR="00EE5062" w:rsidRPr="003621D9" w:rsidRDefault="00E23E78" w:rsidP="00EE5062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3621D9">
              <w:rPr>
                <w:rFonts w:ascii="Consolas" w:hAnsi="Consolas" w:hint="eastAsia"/>
                <w:sz w:val="24"/>
              </w:rPr>
              <w:t xml:space="preserve">        </w:t>
            </w:r>
            <w:r w:rsidR="00EE5062" w:rsidRPr="003621D9">
              <w:rPr>
                <w:rFonts w:ascii="Consolas" w:hAnsi="Consolas"/>
                <w:sz w:val="24"/>
              </w:rPr>
              <w:t>"orgId":"1", --</w:t>
            </w:r>
            <w:r w:rsidR="00EE5062" w:rsidRPr="003621D9">
              <w:rPr>
                <w:rFonts w:ascii="Consolas" w:hAnsi="Consolas" w:hint="eastAsia"/>
                <w:sz w:val="24"/>
              </w:rPr>
              <w:t>组织架构</w:t>
            </w:r>
            <w:r w:rsidR="00EE5062" w:rsidRPr="003621D9">
              <w:rPr>
                <w:rFonts w:ascii="Consolas" w:hAnsi="Consolas"/>
                <w:sz w:val="24"/>
              </w:rPr>
              <w:t>编号</w:t>
            </w:r>
          </w:p>
          <w:p w:rsidR="00EE5062" w:rsidRPr="003621D9" w:rsidRDefault="00EE5062" w:rsidP="00EE5062">
            <w:pPr>
              <w:ind w:leftChars="100" w:left="210"/>
              <w:rPr>
                <w:rFonts w:ascii="Consolas" w:hAnsi="Consolas"/>
                <w:sz w:val="24"/>
              </w:rPr>
            </w:pPr>
            <w:r w:rsidRPr="003621D9">
              <w:rPr>
                <w:rFonts w:ascii="Consolas" w:hAnsi="Consolas" w:hint="eastAsia"/>
                <w:sz w:val="24"/>
              </w:rPr>
              <w:t xml:space="preserve">        </w:t>
            </w:r>
            <w:r w:rsidRPr="003621D9">
              <w:rPr>
                <w:rFonts w:ascii="Consolas" w:hAnsi="Consolas"/>
                <w:sz w:val="24"/>
              </w:rPr>
              <w:t>"</w:t>
            </w:r>
            <w:r w:rsidRPr="003621D9">
              <w:rPr>
                <w:rFonts w:ascii="Consolas" w:hAnsi="Consolas" w:cs="Consolas"/>
                <w:kern w:val="0"/>
                <w:sz w:val="24"/>
              </w:rPr>
              <w:t>lat</w:t>
            </w:r>
            <w:r w:rsidRPr="003621D9">
              <w:rPr>
                <w:rFonts w:ascii="Consolas" w:hAnsi="Consolas"/>
                <w:sz w:val="24"/>
              </w:rPr>
              <w:t>":"", --</w:t>
            </w:r>
            <w:r w:rsidRPr="003621D9">
              <w:rPr>
                <w:rFonts w:ascii="Consolas" w:hAnsi="Consolas" w:hint="eastAsia"/>
                <w:sz w:val="24"/>
              </w:rPr>
              <w:t>经度</w:t>
            </w:r>
          </w:p>
          <w:p w:rsidR="00EE5062" w:rsidRPr="003621D9" w:rsidRDefault="00EE5062" w:rsidP="00EE5062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3621D9">
              <w:rPr>
                <w:rFonts w:ascii="Consolas" w:hAnsi="Consolas"/>
                <w:sz w:val="24"/>
              </w:rPr>
              <w:t>"</w:t>
            </w:r>
            <w:r w:rsidRPr="003621D9">
              <w:rPr>
                <w:rFonts w:ascii="Consolas" w:hAnsi="Consolas" w:cs="Consolas"/>
                <w:kern w:val="0"/>
                <w:sz w:val="24"/>
              </w:rPr>
              <w:t>lon</w:t>
            </w:r>
            <w:r w:rsidRPr="003621D9">
              <w:rPr>
                <w:rFonts w:ascii="Consolas" w:hAnsi="Consolas"/>
                <w:sz w:val="24"/>
              </w:rPr>
              <w:t>":"", --</w:t>
            </w:r>
            <w:r w:rsidRPr="003621D9">
              <w:rPr>
                <w:rFonts w:ascii="Consolas" w:hAnsi="Consolas" w:hint="eastAsia"/>
                <w:sz w:val="24"/>
              </w:rPr>
              <w:t>纬度</w:t>
            </w:r>
          </w:p>
          <w:p w:rsidR="00EE5062" w:rsidRPr="003621D9" w:rsidRDefault="00EE5062" w:rsidP="00EE5062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3621D9">
              <w:rPr>
                <w:rFonts w:ascii="Consolas" w:hAnsi="Consolas"/>
                <w:sz w:val="24"/>
              </w:rPr>
              <w:t>"</w:t>
            </w:r>
            <w:r w:rsidRPr="003621D9">
              <w:rPr>
                <w:rFonts w:ascii="Consolas" w:hAnsi="Consolas" w:cs="Consolas"/>
                <w:kern w:val="0"/>
                <w:sz w:val="24"/>
              </w:rPr>
              <w:t>address</w:t>
            </w:r>
            <w:r w:rsidRPr="003621D9">
              <w:rPr>
                <w:rFonts w:ascii="Consolas" w:hAnsi="Consolas"/>
                <w:sz w:val="24"/>
              </w:rPr>
              <w:t>":"", --</w:t>
            </w:r>
            <w:r w:rsidRPr="003621D9">
              <w:rPr>
                <w:rFonts w:ascii="Consolas" w:hAnsi="Consolas" w:hint="eastAsia"/>
                <w:sz w:val="24"/>
              </w:rPr>
              <w:t>打卡地址</w:t>
            </w:r>
          </w:p>
          <w:p w:rsidR="00E23E78" w:rsidRPr="00B46EF3" w:rsidRDefault="00EE5062" w:rsidP="00DC4F4E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3621D9">
              <w:rPr>
                <w:rFonts w:ascii="Consolas" w:hAnsi="Consolas"/>
                <w:sz w:val="24"/>
              </w:rPr>
              <w:t>"</w:t>
            </w:r>
            <w:r w:rsidRPr="003621D9">
              <w:rPr>
                <w:rFonts w:ascii="Consolas" w:hAnsi="Consolas" w:cs="Consolas"/>
                <w:kern w:val="0"/>
                <w:sz w:val="24"/>
              </w:rPr>
              <w:t>range</w:t>
            </w:r>
            <w:r w:rsidRPr="003621D9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/>
                <w:sz w:val="24"/>
              </w:rPr>
              <w:t>:"" –-</w:t>
            </w:r>
            <w:r>
              <w:rPr>
                <w:rFonts w:ascii="Consolas" w:hAnsi="Consolas" w:hint="eastAsia"/>
                <w:sz w:val="24"/>
              </w:rPr>
              <w:t>打卡范围</w:t>
            </w:r>
          </w:p>
          <w:p w:rsidR="00E23E78" w:rsidRPr="00B46EF3" w:rsidRDefault="00E23E78" w:rsidP="00E23E78">
            <w:pPr>
              <w:ind w:firstLineChars="250" w:firstLine="6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},</w:t>
            </w:r>
          </w:p>
          <w:p w:rsidR="00E23E78" w:rsidRPr="00B46EF3" w:rsidRDefault="00E23E78" w:rsidP="00E23E78">
            <w:pPr>
              <w:ind w:firstLineChars="250" w:firstLine="6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]</w:t>
            </w:r>
          </w:p>
          <w:p w:rsidR="00623195" w:rsidRPr="00B46EF3" w:rsidRDefault="00E23E78" w:rsidP="00E23E78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</w:tc>
      </w:tr>
      <w:tr w:rsidR="00623195" w:rsidRPr="00B46EF3" w:rsidTr="004D2574">
        <w:trPr>
          <w:trHeight w:val="341"/>
        </w:trPr>
        <w:tc>
          <w:tcPr>
            <w:tcW w:w="1135" w:type="dxa"/>
          </w:tcPr>
          <w:p w:rsidR="00623195" w:rsidRPr="00B46EF3" w:rsidRDefault="00623195" w:rsidP="004D2574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lastRenderedPageBreak/>
              <w:t>备注：</w:t>
            </w:r>
          </w:p>
          <w:p w:rsidR="00623195" w:rsidRPr="00B46EF3" w:rsidRDefault="00623195" w:rsidP="004D2574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623195" w:rsidRPr="00B46EF3" w:rsidRDefault="00623195" w:rsidP="004D2574">
            <w:pPr>
              <w:rPr>
                <w:rFonts w:ascii="Consolas" w:hAnsi="Consolas"/>
                <w:sz w:val="24"/>
              </w:rPr>
            </w:pPr>
          </w:p>
        </w:tc>
      </w:tr>
    </w:tbl>
    <w:p w:rsidR="00623195" w:rsidRDefault="00623195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623195" w:rsidRDefault="00623195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623195" w:rsidRDefault="00623195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680068" w:rsidRPr="000311F2" w:rsidRDefault="00680068" w:rsidP="00680068">
      <w:pPr>
        <w:pStyle w:val="1"/>
        <w:numPr>
          <w:ilvl w:val="0"/>
          <w:numId w:val="0"/>
        </w:numPr>
        <w:spacing w:before="62" w:after="62"/>
        <w:ind w:left="425" w:hanging="425"/>
        <w:rPr>
          <w:color w:val="FF0000"/>
        </w:rPr>
      </w:pPr>
      <w:r w:rsidRPr="000311F2">
        <w:rPr>
          <w:rFonts w:hint="eastAsia"/>
          <w:color w:val="FF0000"/>
        </w:rPr>
        <w:t>考勤图片</w:t>
      </w:r>
      <w:r w:rsidRPr="000311F2">
        <w:rPr>
          <w:color w:val="FF0000"/>
        </w:rPr>
        <w:t>上传</w:t>
      </w:r>
      <w:r w:rsidRPr="000311F2">
        <w:rPr>
          <w:rFonts w:hint="eastAsia"/>
          <w:color w:val="FF0000"/>
        </w:rPr>
        <w:t>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680068" w:rsidRPr="00B46EF3" w:rsidTr="003630A1">
        <w:trPr>
          <w:trHeight w:val="331"/>
        </w:trPr>
        <w:tc>
          <w:tcPr>
            <w:tcW w:w="1135" w:type="dxa"/>
          </w:tcPr>
          <w:p w:rsidR="00680068" w:rsidRPr="00B46EF3" w:rsidRDefault="00680068" w:rsidP="003630A1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680068" w:rsidRPr="00B46EF3" w:rsidRDefault="00680068" w:rsidP="00B41CC4">
            <w:pPr>
              <w:rPr>
                <w:rFonts w:ascii="宋体"/>
              </w:rPr>
            </w:pPr>
            <w:r w:rsidRPr="0017378C">
              <w:rPr>
                <w:rFonts w:ascii="Consolas" w:eastAsia="Consolas" w:hAnsi="Consolas"/>
                <w:sz w:val="24"/>
              </w:rPr>
              <w:t>api-</w:t>
            </w:r>
            <w:r w:rsidR="00016B93">
              <w:rPr>
                <w:rFonts w:ascii="Consolas" w:eastAsia="Consolas" w:hAnsi="Consolas"/>
                <w:sz w:val="24"/>
              </w:rPr>
              <w:t>f</w:t>
            </w:r>
            <w:r w:rsidRPr="00B46EF3">
              <w:rPr>
                <w:rFonts w:ascii="Consolas" w:eastAsia="Consolas" w:hAnsi="Consolas"/>
                <w:sz w:val="24"/>
              </w:rPr>
              <w:t>/</w:t>
            </w:r>
            <w:r w:rsidR="00B41CC4">
              <w:rPr>
                <w:rFonts w:ascii="Consolas" w:eastAsia="Consolas" w:hAnsi="Consolas"/>
                <w:sz w:val="24"/>
              </w:rPr>
              <w:t>files</w:t>
            </w:r>
            <w:r w:rsidRPr="00B46EF3">
              <w:rPr>
                <w:rFonts w:ascii="Consolas" w:eastAsia="Consolas" w:hAnsi="Consolas"/>
                <w:sz w:val="24"/>
              </w:rPr>
              <w:t>/</w:t>
            </w:r>
            <w:r w:rsidR="00B41CC4">
              <w:rPr>
                <w:rFonts w:ascii="Consolas" w:eastAsia="Consolas" w:hAnsi="Consolas"/>
                <w:sz w:val="24"/>
              </w:rPr>
              <w:t>upload</w:t>
            </w:r>
          </w:p>
        </w:tc>
      </w:tr>
      <w:tr w:rsidR="00680068" w:rsidRPr="00B46EF3" w:rsidTr="003630A1">
        <w:trPr>
          <w:trHeight w:val="973"/>
        </w:trPr>
        <w:tc>
          <w:tcPr>
            <w:tcW w:w="1135" w:type="dxa"/>
          </w:tcPr>
          <w:p w:rsidR="00680068" w:rsidRPr="00B46EF3" w:rsidRDefault="00680068" w:rsidP="003630A1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680068" w:rsidRPr="00B46EF3" w:rsidRDefault="000311F2" w:rsidP="000311F2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"file": , </w:t>
            </w:r>
            <w:r w:rsidRPr="00B46EF3">
              <w:rPr>
                <w:rFonts w:ascii="Consolas" w:hAnsi="Consolas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>--</w:t>
            </w:r>
            <w:r>
              <w:rPr>
                <w:rFonts w:ascii="Consolas" w:hAnsi="Consolas"/>
                <w:sz w:val="24"/>
              </w:rPr>
              <w:t>考勤图片</w:t>
            </w:r>
          </w:p>
        </w:tc>
      </w:tr>
      <w:tr w:rsidR="00680068" w:rsidRPr="00B46EF3" w:rsidTr="003630A1">
        <w:trPr>
          <w:trHeight w:val="973"/>
        </w:trPr>
        <w:tc>
          <w:tcPr>
            <w:tcW w:w="1135" w:type="dxa"/>
          </w:tcPr>
          <w:p w:rsidR="00680068" w:rsidRPr="00B46EF3" w:rsidRDefault="00680068" w:rsidP="003630A1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返回数据样式</w:t>
            </w:r>
            <w:r w:rsidRPr="00B46EF3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680068" w:rsidRPr="00B46EF3" w:rsidRDefault="00680068" w:rsidP="003630A1">
            <w:pPr>
              <w:rPr>
                <w:rFonts w:ascii="Consolas" w:hAnsi="Consolas"/>
                <w:sz w:val="24"/>
              </w:rPr>
            </w:pPr>
          </w:p>
          <w:p w:rsidR="00BA3EE3" w:rsidRPr="00B46EF3" w:rsidRDefault="00680068" w:rsidP="00BA3EE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{</w:t>
            </w:r>
            <w:r w:rsidRPr="00B46EF3">
              <w:rPr>
                <w:rFonts w:ascii="Consolas" w:hAnsi="Consolas"/>
                <w:sz w:val="24"/>
              </w:rPr>
              <w:br/>
              <w:t>    </w:t>
            </w:r>
            <w:r w:rsidRPr="00B46EF3">
              <w:rPr>
                <w:rFonts w:ascii="Consolas" w:hAnsi="Consolas"/>
                <w:sz w:val="24"/>
              </w:rPr>
              <w:br/>
              <w:t>    "</w:t>
            </w:r>
            <w:r w:rsidR="00BA3EE3">
              <w:rPr>
                <w:rFonts w:ascii="Consolas" w:hAnsi="Consolas"/>
                <w:sz w:val="24"/>
              </w:rPr>
              <w:t>id</w:t>
            </w:r>
            <w:r w:rsidRPr="00B46EF3">
              <w:rPr>
                <w:rFonts w:ascii="Consolas" w:hAnsi="Consolas"/>
                <w:sz w:val="24"/>
              </w:rPr>
              <w:t>":false,</w:t>
            </w:r>
            <w:r w:rsidRPr="00B46EF3">
              <w:rPr>
                <w:rFonts w:ascii="Consolas" w:hAnsi="Consolas"/>
                <w:sz w:val="24"/>
              </w:rPr>
              <w:br/>
              <w:t>    "</w:t>
            </w:r>
            <w:r w:rsidR="00BA3EE3">
              <w:rPr>
                <w:rFonts w:ascii="Consolas" w:hAnsi="Consolas"/>
                <w:sz w:val="24"/>
              </w:rPr>
              <w:t>path</w:t>
            </w:r>
            <w:r w:rsidRPr="00B46EF3">
              <w:rPr>
                <w:rFonts w:ascii="Consolas" w:hAnsi="Consolas"/>
                <w:sz w:val="24"/>
              </w:rPr>
              <w:t>":null,</w:t>
            </w:r>
            <w:r w:rsidR="00BA3EE3">
              <w:rPr>
                <w:rFonts w:ascii="Consolas" w:hAnsi="Consolas"/>
                <w:sz w:val="24"/>
              </w:rPr>
              <w:t xml:space="preserve"> --</w:t>
            </w:r>
            <w:r w:rsidR="00BA3EE3">
              <w:rPr>
                <w:rFonts w:ascii="Consolas" w:hAnsi="Consolas" w:hint="eastAsia"/>
                <w:sz w:val="24"/>
              </w:rPr>
              <w:t>考勤</w:t>
            </w:r>
            <w:r w:rsidR="00BA3EE3">
              <w:rPr>
                <w:rFonts w:ascii="Consolas" w:hAnsi="Consolas"/>
                <w:sz w:val="24"/>
              </w:rPr>
              <w:t>图片路径，作为</w:t>
            </w:r>
            <w:r w:rsidR="00714EEF">
              <w:rPr>
                <w:rFonts w:ascii="Consolas" w:hAnsi="Consolas" w:hint="eastAsia"/>
                <w:sz w:val="24"/>
              </w:rPr>
              <w:t>打卡</w:t>
            </w:r>
            <w:r w:rsidR="00714EEF">
              <w:rPr>
                <w:rFonts w:ascii="Consolas" w:hAnsi="Consolas"/>
                <w:sz w:val="24"/>
              </w:rPr>
              <w:t>接口的</w:t>
            </w:r>
            <w:r w:rsidR="00BA3EE3">
              <w:rPr>
                <w:rFonts w:ascii="Consolas" w:hAnsi="Consolas" w:hint="eastAsia"/>
                <w:sz w:val="24"/>
              </w:rPr>
              <w:t>参数</w:t>
            </w:r>
          </w:p>
          <w:p w:rsidR="00680068" w:rsidRPr="00B46EF3" w:rsidRDefault="00680068" w:rsidP="003630A1">
            <w:pPr>
              <w:ind w:firstLineChars="250" w:firstLine="600"/>
              <w:rPr>
                <w:rFonts w:ascii="Consolas" w:hAnsi="Consolas"/>
                <w:sz w:val="24"/>
              </w:rPr>
            </w:pPr>
          </w:p>
          <w:p w:rsidR="00680068" w:rsidRPr="00B46EF3" w:rsidRDefault="00680068" w:rsidP="003630A1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</w:tc>
      </w:tr>
      <w:tr w:rsidR="00680068" w:rsidRPr="00B46EF3" w:rsidTr="003630A1">
        <w:trPr>
          <w:trHeight w:val="341"/>
        </w:trPr>
        <w:tc>
          <w:tcPr>
            <w:tcW w:w="1135" w:type="dxa"/>
          </w:tcPr>
          <w:p w:rsidR="00680068" w:rsidRPr="00B46EF3" w:rsidRDefault="00680068" w:rsidP="003630A1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备注：</w:t>
            </w:r>
          </w:p>
          <w:p w:rsidR="00680068" w:rsidRPr="00B46EF3" w:rsidRDefault="00680068" w:rsidP="003630A1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680068" w:rsidRPr="00B46EF3" w:rsidRDefault="00680068" w:rsidP="003630A1">
            <w:pPr>
              <w:rPr>
                <w:rFonts w:ascii="Consolas" w:hAnsi="Consolas"/>
                <w:sz w:val="24"/>
              </w:rPr>
            </w:pPr>
          </w:p>
        </w:tc>
      </w:tr>
    </w:tbl>
    <w:p w:rsidR="00680068" w:rsidRPr="00B46EF3" w:rsidRDefault="00680068" w:rsidP="00680068"/>
    <w:p w:rsidR="006A0B60" w:rsidRDefault="006A0B60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6A0B60" w:rsidRPr="00B46EF3" w:rsidRDefault="006A0B60" w:rsidP="006A0B60">
      <w:pPr>
        <w:pStyle w:val="1"/>
        <w:numPr>
          <w:ilvl w:val="0"/>
          <w:numId w:val="0"/>
        </w:numPr>
        <w:spacing w:before="62" w:after="62"/>
        <w:ind w:left="425" w:hanging="425"/>
      </w:pPr>
      <w:r w:rsidRPr="00B46EF3">
        <w:rPr>
          <w:rFonts w:hint="eastAsia"/>
        </w:rPr>
        <w:lastRenderedPageBreak/>
        <w:t>打卡接口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6A0B60" w:rsidRPr="00B46EF3" w:rsidTr="003A6FB3">
        <w:trPr>
          <w:trHeight w:val="33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6A0B60" w:rsidRPr="00B46EF3" w:rsidRDefault="00DB1D78" w:rsidP="003A6FB3">
            <w:pPr>
              <w:rPr>
                <w:rFonts w:ascii="宋体"/>
              </w:rPr>
            </w:pPr>
            <w:r w:rsidRPr="00DB1D78">
              <w:rPr>
                <w:rFonts w:ascii="Consolas" w:eastAsia="Consolas" w:hAnsi="Consolas"/>
                <w:sz w:val="24"/>
              </w:rPr>
              <w:t>api-att</w:t>
            </w:r>
            <w:r w:rsidR="006A0B60" w:rsidRPr="00B46EF3">
              <w:rPr>
                <w:rFonts w:ascii="Consolas" w:eastAsia="Consolas" w:hAnsi="Consolas"/>
                <w:sz w:val="24"/>
              </w:rPr>
              <w:t>/attendance/expand/punch</w:t>
            </w: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ind w:leftChars="100" w:left="21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F0D8A8"/>
              </w:rPr>
              <w:t>employeeId</w:t>
            </w:r>
            <w:r w:rsidRPr="00B46EF3">
              <w:rPr>
                <w:rFonts w:ascii="Consolas" w:hAnsi="Consolas"/>
                <w:sz w:val="24"/>
              </w:rPr>
              <w:t>":"1", --</w:t>
            </w:r>
            <w:r w:rsidRPr="00B46EF3">
              <w:rPr>
                <w:rFonts w:ascii="Consolas" w:hAnsi="Consolas" w:hint="eastAsia"/>
                <w:sz w:val="24"/>
              </w:rPr>
              <w:t>员工</w:t>
            </w:r>
            <w:r w:rsidRPr="00B46EF3">
              <w:rPr>
                <w:rFonts w:ascii="Consolas" w:hAnsi="Consolas" w:hint="eastAsia"/>
                <w:sz w:val="24"/>
              </w:rPr>
              <w:t>id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direction</w:t>
            </w:r>
            <w:r w:rsidRPr="00B46EF3">
              <w:rPr>
                <w:rFonts w:ascii="Consolas" w:hAnsi="Consolas"/>
                <w:sz w:val="24"/>
              </w:rPr>
              <w:t>":"1" –-</w:t>
            </w:r>
            <w:r w:rsidRPr="00B46EF3">
              <w:rPr>
                <w:rFonts w:ascii="Consolas" w:hAnsi="Consolas" w:hint="eastAsia"/>
                <w:sz w:val="24"/>
              </w:rPr>
              <w:t>方向，</w:t>
            </w:r>
            <w:r w:rsidRPr="00B46EF3">
              <w:rPr>
                <w:rFonts w:ascii="Consolas" w:hAnsi="Consolas" w:hint="eastAsia"/>
                <w:sz w:val="24"/>
              </w:rPr>
              <w:t>1</w:t>
            </w:r>
            <w:r w:rsidRPr="00B46EF3">
              <w:rPr>
                <w:rFonts w:ascii="Consolas" w:hAnsi="Consolas" w:hint="eastAsia"/>
                <w:sz w:val="24"/>
              </w:rPr>
              <w:t>上班</w:t>
            </w:r>
            <w:r w:rsidRPr="00B46EF3">
              <w:rPr>
                <w:rFonts w:ascii="Consolas" w:hAnsi="Consolas"/>
                <w:sz w:val="24"/>
              </w:rPr>
              <w:t>，</w:t>
            </w:r>
            <w:r w:rsidRPr="00B46EF3">
              <w:rPr>
                <w:rFonts w:ascii="Consolas" w:hAnsi="Consolas" w:hint="eastAsia"/>
                <w:sz w:val="24"/>
              </w:rPr>
              <w:t>0</w:t>
            </w:r>
            <w:r w:rsidRPr="00B46EF3">
              <w:rPr>
                <w:rFonts w:ascii="Consolas" w:hAnsi="Consolas" w:hint="eastAsia"/>
                <w:sz w:val="24"/>
              </w:rPr>
              <w:t>下班</w:t>
            </w:r>
          </w:p>
          <w:p w:rsidR="006A0B60" w:rsidRPr="00B46EF3" w:rsidRDefault="006A0B60" w:rsidP="003A6FB3">
            <w:pPr>
              <w:ind w:leftChars="100" w:left="21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punchTime</w:t>
            </w:r>
            <w:r w:rsidRPr="00B46EF3">
              <w:rPr>
                <w:rFonts w:ascii="Consolas" w:hAnsi="Consolas"/>
                <w:sz w:val="24"/>
              </w:rPr>
              <w:t>":"2019-09-06 12</w:t>
            </w:r>
            <w:r w:rsidRPr="00B46EF3">
              <w:rPr>
                <w:rFonts w:ascii="Consolas" w:hAnsi="Consolas" w:hint="eastAsia"/>
                <w:sz w:val="24"/>
              </w:rPr>
              <w:t>:01:01</w:t>
            </w:r>
            <w:r w:rsidRPr="00B46EF3">
              <w:rPr>
                <w:rFonts w:ascii="Consolas" w:hAnsi="Consolas"/>
                <w:sz w:val="24"/>
              </w:rPr>
              <w:t>", --</w:t>
            </w:r>
            <w:r w:rsidRPr="00B46EF3">
              <w:rPr>
                <w:rFonts w:ascii="Consolas" w:hAnsi="Consolas" w:hint="eastAsia"/>
                <w:sz w:val="24"/>
              </w:rPr>
              <w:t>打卡</w:t>
            </w:r>
            <w:r w:rsidRPr="00B46EF3">
              <w:rPr>
                <w:rFonts w:ascii="Consolas" w:hAnsi="Consolas"/>
                <w:sz w:val="24"/>
              </w:rPr>
              <w:t>时间</w:t>
            </w:r>
          </w:p>
          <w:p w:rsidR="006A0B60" w:rsidRPr="00B46EF3" w:rsidRDefault="006A0B60" w:rsidP="003A6FB3">
            <w:pPr>
              <w:ind w:leftChars="100" w:left="21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year</w:t>
            </w:r>
            <w:r w:rsidRPr="00B46EF3">
              <w:rPr>
                <w:rFonts w:ascii="Consolas" w:hAnsi="Consolas"/>
                <w:sz w:val="24"/>
              </w:rPr>
              <w:t>":"2019", --</w:t>
            </w:r>
            <w:r w:rsidRPr="00B46EF3">
              <w:rPr>
                <w:rFonts w:ascii="Consolas" w:hAnsi="Consolas" w:hint="eastAsia"/>
                <w:sz w:val="24"/>
              </w:rPr>
              <w:t>打卡</w:t>
            </w:r>
            <w:r w:rsidRPr="00B46EF3">
              <w:rPr>
                <w:rFonts w:ascii="Consolas" w:hAnsi="Consolas"/>
                <w:sz w:val="24"/>
              </w:rPr>
              <w:t>时间</w:t>
            </w:r>
            <w:r w:rsidRPr="00B46EF3">
              <w:rPr>
                <w:rFonts w:ascii="Consolas" w:hAnsi="Consolas" w:hint="eastAsia"/>
                <w:sz w:val="24"/>
              </w:rPr>
              <w:t>年份</w:t>
            </w:r>
          </w:p>
          <w:p w:rsidR="006A0B60" w:rsidRPr="00B46EF3" w:rsidRDefault="006A0B60" w:rsidP="003A6FB3">
            <w:pPr>
              <w:ind w:leftChars="100" w:left="21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month</w:t>
            </w:r>
            <w:r w:rsidRPr="00B46EF3">
              <w:rPr>
                <w:rFonts w:ascii="Consolas" w:hAnsi="Consolas"/>
                <w:sz w:val="24"/>
              </w:rPr>
              <w:t>":"9", --</w:t>
            </w:r>
            <w:r w:rsidRPr="00B46EF3">
              <w:rPr>
                <w:rFonts w:ascii="Consolas" w:hAnsi="Consolas" w:hint="eastAsia"/>
                <w:sz w:val="24"/>
              </w:rPr>
              <w:t>打卡</w:t>
            </w:r>
            <w:r w:rsidRPr="00B46EF3">
              <w:rPr>
                <w:rFonts w:ascii="Consolas" w:hAnsi="Consolas"/>
                <w:sz w:val="24"/>
              </w:rPr>
              <w:t>时间</w:t>
            </w:r>
            <w:r w:rsidRPr="00B46EF3">
              <w:rPr>
                <w:rFonts w:ascii="Consolas" w:hAnsi="Consolas" w:hint="eastAsia"/>
                <w:sz w:val="24"/>
              </w:rPr>
              <w:t>月份</w:t>
            </w:r>
          </w:p>
          <w:p w:rsidR="006A0B60" w:rsidRPr="00B46EF3" w:rsidRDefault="006A0B60" w:rsidP="003A6FB3">
            <w:pPr>
              <w:ind w:leftChars="100" w:left="21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day</w:t>
            </w:r>
            <w:r w:rsidRPr="00B46EF3">
              <w:rPr>
                <w:rFonts w:ascii="Consolas" w:hAnsi="Consolas"/>
                <w:sz w:val="24"/>
              </w:rPr>
              <w:t>":"6", --</w:t>
            </w:r>
            <w:r w:rsidRPr="00B46EF3">
              <w:rPr>
                <w:rFonts w:ascii="Consolas" w:hAnsi="Consolas" w:hint="eastAsia"/>
                <w:sz w:val="24"/>
              </w:rPr>
              <w:t>打卡</w:t>
            </w:r>
            <w:r w:rsidRPr="00B46EF3">
              <w:rPr>
                <w:rFonts w:ascii="Consolas" w:hAnsi="Consolas"/>
                <w:sz w:val="24"/>
              </w:rPr>
              <w:t>时间</w:t>
            </w:r>
            <w:r w:rsidRPr="00B46EF3">
              <w:rPr>
                <w:rFonts w:ascii="Consolas" w:hAnsi="Consolas" w:hint="eastAsia"/>
                <w:sz w:val="24"/>
              </w:rPr>
              <w:t>日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path</w:t>
            </w:r>
            <w:r w:rsidRPr="00B46EF3">
              <w:rPr>
                <w:rFonts w:ascii="Consolas" w:hAnsi="Consolas"/>
                <w:sz w:val="24"/>
              </w:rPr>
              <w:t>":"2019-08-29", --</w:t>
            </w:r>
            <w:r w:rsidRPr="00B46EF3">
              <w:rPr>
                <w:rFonts w:ascii="Consolas" w:hAnsi="Consolas" w:hint="eastAsia"/>
                <w:sz w:val="24"/>
              </w:rPr>
              <w:t>图片</w:t>
            </w:r>
            <w:r w:rsidRPr="00B46EF3">
              <w:rPr>
                <w:rFonts w:ascii="Consolas" w:hAnsi="Consolas"/>
                <w:sz w:val="24"/>
              </w:rPr>
              <w:t>路径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address</w:t>
            </w:r>
            <w:r w:rsidRPr="00B46EF3">
              <w:rPr>
                <w:rFonts w:ascii="Consolas" w:hAnsi="Consolas"/>
                <w:sz w:val="24"/>
              </w:rPr>
              <w:t>":"0001", --</w:t>
            </w:r>
            <w:r w:rsidRPr="00B46EF3">
              <w:rPr>
                <w:rFonts w:ascii="Consolas" w:hAnsi="Consolas" w:hint="eastAsia"/>
                <w:sz w:val="24"/>
              </w:rPr>
              <w:t>打卡地址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inRange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1</w:t>
            </w:r>
            <w:r w:rsidRPr="00B46EF3">
              <w:rPr>
                <w:rFonts w:ascii="Consolas" w:hAnsi="Consolas"/>
                <w:sz w:val="24"/>
              </w:rPr>
              <w:t>" –-</w:t>
            </w:r>
            <w:r w:rsidRPr="00B46EF3">
              <w:rPr>
                <w:rFonts w:ascii="Consolas" w:hAnsi="Consolas" w:hint="eastAsia"/>
                <w:sz w:val="24"/>
              </w:rPr>
              <w:t>是否范围内</w:t>
            </w:r>
            <w:r w:rsidRPr="00B46EF3">
              <w:rPr>
                <w:rFonts w:ascii="Consolas" w:hAnsi="Consolas" w:hint="eastAsia"/>
                <w:sz w:val="24"/>
              </w:rPr>
              <w:t>,0</w:t>
            </w:r>
            <w:r w:rsidRPr="00B46EF3">
              <w:rPr>
                <w:rFonts w:ascii="Consolas" w:hAnsi="Consolas" w:hint="eastAsia"/>
                <w:sz w:val="24"/>
              </w:rPr>
              <w:t>范围</w:t>
            </w:r>
            <w:r w:rsidRPr="00B46EF3">
              <w:rPr>
                <w:rFonts w:ascii="Consolas" w:hAnsi="Consolas"/>
                <w:sz w:val="24"/>
              </w:rPr>
              <w:t>外，</w:t>
            </w:r>
            <w:r w:rsidRPr="00B46EF3">
              <w:rPr>
                <w:rFonts w:ascii="Consolas" w:hAnsi="Consolas" w:hint="eastAsia"/>
                <w:sz w:val="24"/>
              </w:rPr>
              <w:t>1</w:t>
            </w:r>
            <w:r w:rsidRPr="00B46EF3">
              <w:rPr>
                <w:rFonts w:ascii="Consolas" w:hAnsi="Consolas" w:hint="eastAsia"/>
                <w:sz w:val="24"/>
              </w:rPr>
              <w:t>范围内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lat</w:t>
            </w:r>
            <w:r w:rsidRPr="00B46EF3">
              <w:rPr>
                <w:rFonts w:ascii="Consolas" w:hAnsi="Consolas"/>
                <w:sz w:val="24"/>
              </w:rPr>
              <w:t>":"30.588206", --</w:t>
            </w:r>
            <w:r w:rsidRPr="00B46EF3">
              <w:rPr>
                <w:rFonts w:ascii="Consolas" w:hAnsi="Consolas" w:hint="eastAsia"/>
                <w:sz w:val="24"/>
              </w:rPr>
              <w:t>打卡经度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lot</w:t>
            </w:r>
            <w:r w:rsidRPr="00B46EF3">
              <w:rPr>
                <w:rFonts w:ascii="Consolas" w:hAnsi="Consolas"/>
                <w:sz w:val="24"/>
              </w:rPr>
              <w:t>":"114.295038", --</w:t>
            </w:r>
            <w:r w:rsidRPr="00B46EF3">
              <w:rPr>
                <w:rFonts w:ascii="Consolas" w:hAnsi="Consolas" w:hint="eastAsia"/>
                <w:sz w:val="24"/>
              </w:rPr>
              <w:t>打卡纬度</w:t>
            </w:r>
          </w:p>
          <w:p w:rsidR="006A0B60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attType</w:t>
            </w:r>
            <w:r w:rsidRPr="00B46EF3">
              <w:rPr>
                <w:rFonts w:ascii="Consolas" w:hAnsi="Consolas"/>
                <w:sz w:val="24"/>
              </w:rPr>
              <w:t>":"0", --app</w:t>
            </w:r>
            <w:r w:rsidRPr="00B46EF3">
              <w:rPr>
                <w:rFonts w:ascii="Consolas" w:hAnsi="Consolas" w:hint="eastAsia"/>
                <w:sz w:val="24"/>
              </w:rPr>
              <w:t>打卡默认值</w:t>
            </w:r>
          </w:p>
          <w:p w:rsidR="003A6188" w:rsidRPr="008E1DD8" w:rsidRDefault="003A6188" w:rsidP="003A6188">
            <w:pPr>
              <w:ind w:firstLineChars="100" w:firstLine="240"/>
              <w:rPr>
                <w:rFonts w:ascii="Consolas" w:hAnsi="Consolas"/>
                <w:color w:val="FF0000"/>
                <w:sz w:val="24"/>
              </w:rPr>
            </w:pPr>
            <w:r w:rsidRPr="008E1DD8">
              <w:rPr>
                <w:rFonts w:ascii="Consolas" w:hAnsi="Consolas"/>
                <w:color w:val="FF0000"/>
                <w:sz w:val="24"/>
              </w:rPr>
              <w:t>"</w:t>
            </w:r>
            <w:r w:rsidRPr="008E1DD8">
              <w:rPr>
                <w:rFonts w:ascii="Consolas" w:hAnsi="Consolas" w:cs="Consolas"/>
                <w:color w:val="FF0000"/>
                <w:kern w:val="0"/>
                <w:sz w:val="24"/>
                <w:shd w:val="clear" w:color="auto" w:fill="E8F2FE"/>
              </w:rPr>
              <w:t>companyId</w:t>
            </w:r>
            <w:r w:rsidRPr="008E1DD8">
              <w:rPr>
                <w:rFonts w:ascii="Consolas" w:hAnsi="Consolas"/>
                <w:color w:val="FF0000"/>
                <w:sz w:val="24"/>
              </w:rPr>
              <w:t>":"</w:t>
            </w:r>
            <w:r w:rsidR="006E064C" w:rsidRPr="008E1DD8">
              <w:rPr>
                <w:rFonts w:ascii="Consolas" w:hAnsi="Consolas"/>
                <w:color w:val="FF0000"/>
                <w:sz w:val="24"/>
              </w:rPr>
              <w:t>2</w:t>
            </w:r>
            <w:r w:rsidRPr="008E1DD8">
              <w:rPr>
                <w:rFonts w:ascii="Consolas" w:hAnsi="Consolas"/>
                <w:color w:val="FF0000"/>
                <w:sz w:val="24"/>
              </w:rPr>
              <w:t>", --</w:t>
            </w:r>
            <w:r w:rsidR="006E064C" w:rsidRPr="008E1DD8">
              <w:rPr>
                <w:rFonts w:ascii="Consolas" w:hAnsi="Consolas" w:hint="eastAsia"/>
                <w:color w:val="FF0000"/>
                <w:sz w:val="24"/>
              </w:rPr>
              <w:t>公司</w:t>
            </w:r>
            <w:r w:rsidR="008E1DD8" w:rsidRPr="008E1DD8">
              <w:rPr>
                <w:rFonts w:ascii="Consolas" w:hAnsi="Consolas"/>
                <w:color w:val="FF0000"/>
                <w:sz w:val="24"/>
              </w:rPr>
              <w:t>id</w:t>
            </w:r>
          </w:p>
          <w:p w:rsidR="00737DE6" w:rsidRPr="00737DE6" w:rsidRDefault="00737DE6" w:rsidP="00737DE6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8E1DD8">
              <w:rPr>
                <w:rFonts w:ascii="Consolas" w:hAnsi="Consolas"/>
                <w:color w:val="FF0000"/>
                <w:sz w:val="24"/>
              </w:rPr>
              <w:t>"</w:t>
            </w:r>
            <w:r w:rsidRPr="00737DE6">
              <w:rPr>
                <w:rFonts w:ascii="Consolas" w:hAnsi="Consolas"/>
                <w:sz w:val="24"/>
              </w:rPr>
              <w:t xml:space="preserve"> </w:t>
            </w:r>
            <w:r w:rsidRPr="00C8662F">
              <w:rPr>
                <w:rFonts w:ascii="Consolas" w:hAnsi="Consolas"/>
                <w:color w:val="FF0000"/>
                <w:sz w:val="24"/>
              </w:rPr>
              <w:t>employeeName</w:t>
            </w:r>
            <w:r w:rsidRPr="008E1DD8">
              <w:rPr>
                <w:rFonts w:ascii="Consolas" w:hAnsi="Consolas"/>
                <w:color w:val="FF0000"/>
                <w:sz w:val="24"/>
              </w:rPr>
              <w:t>":"</w:t>
            </w:r>
            <w:r>
              <w:rPr>
                <w:rFonts w:ascii="Consolas" w:hAnsi="Consolas" w:hint="eastAsia"/>
                <w:color w:val="FF0000"/>
                <w:sz w:val="24"/>
              </w:rPr>
              <w:t>张三</w:t>
            </w:r>
            <w:r w:rsidRPr="008E1DD8">
              <w:rPr>
                <w:rFonts w:ascii="Consolas" w:hAnsi="Consolas"/>
                <w:color w:val="FF0000"/>
                <w:sz w:val="24"/>
              </w:rPr>
              <w:t>", --</w:t>
            </w:r>
            <w:r>
              <w:rPr>
                <w:rFonts w:ascii="Consolas" w:hAnsi="Consolas" w:hint="eastAsia"/>
                <w:color w:val="FF0000"/>
                <w:sz w:val="24"/>
              </w:rPr>
              <w:t>员工姓名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返回数据样式</w:t>
            </w:r>
            <w:r w:rsidRPr="00B46EF3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{</w:t>
            </w:r>
            <w:r w:rsidRPr="00B46EF3">
              <w:rPr>
                <w:rFonts w:ascii="Consolas" w:hAnsi="Consolas"/>
                <w:sz w:val="24"/>
              </w:rPr>
              <w:br/>
              <w:t>    </w:t>
            </w:r>
            <w:r w:rsidRPr="00B46EF3">
              <w:rPr>
                <w:rFonts w:ascii="Consolas" w:hAnsi="Consolas"/>
                <w:sz w:val="24"/>
              </w:rPr>
              <w:br/>
              <w:t>    "hasError":false,</w:t>
            </w:r>
            <w:r w:rsidRPr="00B46EF3">
              <w:rPr>
                <w:rFonts w:ascii="Consolas" w:hAnsi="Consolas"/>
                <w:sz w:val="24"/>
              </w:rPr>
              <w:br/>
              <w:t>    "errorCode":null,</w:t>
            </w:r>
            <w:r w:rsidRPr="00B46EF3">
              <w:rPr>
                <w:rFonts w:ascii="Consolas" w:hAnsi="Consolas"/>
                <w:sz w:val="24"/>
              </w:rPr>
              <w:br/>
              <w:t>    "msg":null,</w:t>
            </w:r>
            <w:r w:rsidRPr="00B46EF3">
              <w:rPr>
                <w:rFonts w:ascii="Consolas" w:hAnsi="Consolas"/>
                <w:sz w:val="24"/>
              </w:rPr>
              <w:br/>
              <w:t>    "errorMsg":null,</w:t>
            </w:r>
            <w:r w:rsidRPr="00B46EF3">
              <w:rPr>
                <w:rFonts w:ascii="Consolas" w:hAnsi="Consolas"/>
                <w:sz w:val="24"/>
              </w:rPr>
              <w:br/>
              <w:t>    "msgList":null,</w:t>
            </w:r>
            <w:r w:rsidRPr="00B46EF3">
              <w:rPr>
                <w:rFonts w:ascii="Consolas" w:hAnsi="Consolas"/>
                <w:sz w:val="24"/>
              </w:rPr>
              <w:br/>
              <w:t>    "result": {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"id":"1hdj2d", --</w:t>
            </w:r>
            <w:r w:rsidRPr="00B46EF3">
              <w:rPr>
                <w:rFonts w:ascii="Consolas" w:hAnsi="Consolas" w:hint="eastAsia"/>
                <w:sz w:val="24"/>
              </w:rPr>
              <w:t>考勤</w:t>
            </w:r>
            <w:r w:rsidRPr="00B46EF3">
              <w:rPr>
                <w:rFonts w:ascii="Consolas" w:hAnsi="Consolas"/>
                <w:sz w:val="24"/>
              </w:rPr>
              <w:t>数据</w:t>
            </w:r>
            <w:r w:rsidRPr="00B46EF3">
              <w:rPr>
                <w:rFonts w:ascii="Consolas" w:hAnsi="Consolas"/>
                <w:sz w:val="24"/>
              </w:rPr>
              <w:t>id</w:t>
            </w:r>
          </w:p>
          <w:p w:rsidR="006A0B60" w:rsidRPr="00B46EF3" w:rsidRDefault="006A0B60" w:rsidP="003A6FB3">
            <w:pPr>
              <w:ind w:firstLineChars="250" w:firstLine="6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</w:tc>
      </w:tr>
      <w:tr w:rsidR="006A0B60" w:rsidRPr="00B46EF3" w:rsidTr="003A6FB3">
        <w:trPr>
          <w:trHeight w:val="34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备注：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</w:tr>
    </w:tbl>
    <w:p w:rsidR="006A0B60" w:rsidRPr="00B46EF3" w:rsidRDefault="006A0B60" w:rsidP="006A0B60"/>
    <w:p w:rsidR="006A0B60" w:rsidRPr="00B46EF3" w:rsidRDefault="006A0B60" w:rsidP="006A0B60">
      <w:r w:rsidRPr="00B46EF3">
        <w:br w:type="page"/>
      </w:r>
    </w:p>
    <w:p w:rsidR="006A0B60" w:rsidRPr="00B46EF3" w:rsidRDefault="006A0B60" w:rsidP="006A0B60">
      <w:pPr>
        <w:pStyle w:val="1"/>
        <w:numPr>
          <w:ilvl w:val="0"/>
          <w:numId w:val="0"/>
        </w:numPr>
        <w:spacing w:before="62" w:after="62"/>
        <w:ind w:left="425" w:hanging="425"/>
      </w:pPr>
      <w:r w:rsidRPr="00B46EF3">
        <w:rPr>
          <w:rFonts w:hint="eastAsia"/>
        </w:rPr>
        <w:lastRenderedPageBreak/>
        <w:t>考勤上报</w:t>
      </w:r>
      <w:r w:rsidRPr="00B46EF3">
        <w:t>原因</w:t>
      </w:r>
      <w:r w:rsidRPr="00B46EF3">
        <w:rPr>
          <w:rFonts w:hint="eastAsia"/>
        </w:rPr>
        <w:t>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6A0B60" w:rsidRPr="00B46EF3" w:rsidTr="003A6FB3">
        <w:trPr>
          <w:trHeight w:val="33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6A0B60" w:rsidRPr="00B46EF3" w:rsidRDefault="0017378C" w:rsidP="003A6FB3">
            <w:pPr>
              <w:rPr>
                <w:rFonts w:ascii="宋体"/>
              </w:rPr>
            </w:pPr>
            <w:r w:rsidRPr="0017378C">
              <w:rPr>
                <w:rFonts w:ascii="Consolas" w:eastAsia="Consolas" w:hAnsi="Consolas"/>
                <w:sz w:val="24"/>
              </w:rPr>
              <w:t>api-att</w:t>
            </w:r>
            <w:r w:rsidR="006A0B60" w:rsidRPr="00B46EF3">
              <w:rPr>
                <w:rFonts w:ascii="Consolas" w:eastAsia="Consolas" w:hAnsi="Consolas"/>
                <w:sz w:val="24"/>
              </w:rPr>
              <w:t>/attendance/expand/editreason</w:t>
            </w: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"id":"1hdj2d", --</w:t>
            </w:r>
            <w:r w:rsidRPr="00B46EF3">
              <w:rPr>
                <w:rFonts w:ascii="Consolas" w:hAnsi="Consolas" w:hint="eastAsia"/>
                <w:sz w:val="24"/>
              </w:rPr>
              <w:t>考勤数据</w:t>
            </w:r>
            <w:r w:rsidRPr="00B46EF3">
              <w:rPr>
                <w:rFonts w:ascii="Consolas" w:hAnsi="Consolas"/>
                <w:sz w:val="24"/>
              </w:rPr>
              <w:t>id</w:t>
            </w:r>
          </w:p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"remark":"10" –-</w:t>
            </w:r>
            <w:r w:rsidRPr="00B46EF3">
              <w:rPr>
                <w:rFonts w:ascii="Consolas" w:hAnsi="Consolas" w:hint="eastAsia"/>
                <w:sz w:val="24"/>
              </w:rPr>
              <w:t>原因</w:t>
            </w:r>
          </w:p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返回数据样式</w:t>
            </w:r>
            <w:r w:rsidRPr="00B46EF3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{</w:t>
            </w:r>
            <w:r w:rsidRPr="00B46EF3">
              <w:rPr>
                <w:rFonts w:ascii="Consolas" w:hAnsi="Consolas"/>
                <w:sz w:val="24"/>
              </w:rPr>
              <w:br/>
              <w:t>    </w:t>
            </w:r>
            <w:r w:rsidRPr="00B46EF3">
              <w:rPr>
                <w:rFonts w:ascii="Consolas" w:hAnsi="Consolas"/>
                <w:sz w:val="24"/>
              </w:rPr>
              <w:br/>
              <w:t>    "hasError":false,</w:t>
            </w:r>
            <w:r w:rsidRPr="00B46EF3">
              <w:rPr>
                <w:rFonts w:ascii="Consolas" w:hAnsi="Consolas"/>
                <w:sz w:val="24"/>
              </w:rPr>
              <w:br/>
              <w:t>    "errorCode":null,</w:t>
            </w:r>
            <w:r w:rsidRPr="00B46EF3">
              <w:rPr>
                <w:rFonts w:ascii="Consolas" w:hAnsi="Consolas"/>
                <w:sz w:val="24"/>
              </w:rPr>
              <w:br/>
              <w:t>    "msg":null,</w:t>
            </w:r>
            <w:r w:rsidRPr="00B46EF3">
              <w:rPr>
                <w:rFonts w:ascii="Consolas" w:hAnsi="Consolas"/>
                <w:sz w:val="24"/>
              </w:rPr>
              <w:br/>
              <w:t>    "errorMsg":null,</w:t>
            </w:r>
            <w:r w:rsidRPr="00B46EF3">
              <w:rPr>
                <w:rFonts w:ascii="Consolas" w:hAnsi="Consolas"/>
                <w:sz w:val="24"/>
              </w:rPr>
              <w:br/>
              <w:t>    "msgList":null,</w:t>
            </w:r>
            <w:r w:rsidRPr="00B46EF3">
              <w:rPr>
                <w:rFonts w:ascii="Consolas" w:hAnsi="Consolas"/>
                <w:sz w:val="24"/>
              </w:rPr>
              <w:br/>
              <w:t>    "result": {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"id":"1hdj2d", --</w:t>
            </w:r>
            <w:r w:rsidRPr="00B46EF3">
              <w:rPr>
                <w:rFonts w:ascii="Consolas" w:hAnsi="Consolas" w:hint="eastAsia"/>
                <w:sz w:val="24"/>
              </w:rPr>
              <w:t>考勤</w:t>
            </w:r>
            <w:r w:rsidRPr="00B46EF3">
              <w:rPr>
                <w:rFonts w:ascii="Consolas" w:hAnsi="Consolas"/>
                <w:sz w:val="24"/>
              </w:rPr>
              <w:t>数据</w:t>
            </w:r>
            <w:r w:rsidRPr="00B46EF3">
              <w:rPr>
                <w:rFonts w:ascii="Consolas" w:hAnsi="Consolas"/>
                <w:sz w:val="24"/>
              </w:rPr>
              <w:t>id</w:t>
            </w:r>
          </w:p>
          <w:p w:rsidR="006A0B60" w:rsidRPr="00B46EF3" w:rsidRDefault="006A0B60" w:rsidP="003A6FB3">
            <w:pPr>
              <w:ind w:firstLineChars="250" w:firstLine="6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</w:tc>
      </w:tr>
      <w:tr w:rsidR="006A0B60" w:rsidRPr="00B46EF3" w:rsidTr="003A6FB3">
        <w:trPr>
          <w:trHeight w:val="34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备注：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</w:tr>
    </w:tbl>
    <w:p w:rsidR="006A0B60" w:rsidRPr="00B46EF3" w:rsidRDefault="006A0B60" w:rsidP="006A0B60"/>
    <w:p w:rsidR="006A0B60" w:rsidRPr="00B46EF3" w:rsidRDefault="006A0B60" w:rsidP="006A0B60">
      <w:pPr>
        <w:pStyle w:val="1"/>
        <w:numPr>
          <w:ilvl w:val="0"/>
          <w:numId w:val="0"/>
        </w:numPr>
        <w:spacing w:before="62" w:after="62"/>
        <w:ind w:left="425" w:hanging="425"/>
      </w:pPr>
      <w:r w:rsidRPr="00B46EF3">
        <w:br w:type="page"/>
      </w:r>
      <w:r w:rsidRPr="00B46EF3">
        <w:rPr>
          <w:rFonts w:hint="eastAsia"/>
        </w:rPr>
        <w:lastRenderedPageBreak/>
        <w:t>考勤范围外打卡天数接口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6A0B60" w:rsidRPr="00B46EF3" w:rsidTr="003A6FB3">
        <w:trPr>
          <w:trHeight w:val="33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6A0B60" w:rsidRPr="00B46EF3" w:rsidRDefault="007E0F6B" w:rsidP="003A6FB3">
            <w:pPr>
              <w:rPr>
                <w:rFonts w:ascii="宋体"/>
              </w:rPr>
            </w:pPr>
            <w:r w:rsidRPr="007E0F6B">
              <w:rPr>
                <w:rFonts w:ascii="Consolas" w:eastAsia="Consolas" w:hAnsi="Consolas"/>
                <w:sz w:val="24"/>
              </w:rPr>
              <w:t>api-att</w:t>
            </w:r>
            <w:r w:rsidR="006A0B60" w:rsidRPr="00B46EF3">
              <w:rPr>
                <w:rFonts w:ascii="Consolas" w:eastAsia="Consolas" w:hAnsi="Consolas"/>
                <w:sz w:val="24"/>
              </w:rPr>
              <w:t>/attendance/expand/monthatt</w:t>
            </w: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companyId</w:t>
            </w:r>
            <w:r w:rsidRPr="00B46EF3">
              <w:rPr>
                <w:rFonts w:ascii="Consolas" w:hAnsi="Consolas"/>
                <w:sz w:val="24"/>
              </w:rPr>
              <w:t>":"1hdj2d", --</w:t>
            </w:r>
            <w:r w:rsidRPr="00B46EF3">
              <w:rPr>
                <w:rFonts w:ascii="Consolas" w:hAnsi="Consolas" w:hint="eastAsia"/>
                <w:sz w:val="24"/>
              </w:rPr>
              <w:t>公司</w:t>
            </w:r>
            <w:r w:rsidRPr="00B46EF3">
              <w:rPr>
                <w:rFonts w:ascii="Consolas" w:hAnsi="Consolas"/>
                <w:sz w:val="24"/>
              </w:rPr>
              <w:t>id</w:t>
            </w:r>
          </w:p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year</w:t>
            </w:r>
            <w:r w:rsidRPr="00B46EF3">
              <w:rPr>
                <w:rFonts w:ascii="Consolas" w:hAnsi="Consolas"/>
                <w:sz w:val="24"/>
              </w:rPr>
              <w:t>":"2019", --</w:t>
            </w:r>
            <w:r w:rsidRPr="00B46EF3">
              <w:rPr>
                <w:rFonts w:ascii="Consolas" w:hAnsi="Consolas" w:hint="eastAsia"/>
                <w:sz w:val="24"/>
              </w:rPr>
              <w:t>年</w:t>
            </w:r>
          </w:p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month</w:t>
            </w:r>
            <w:r w:rsidRPr="00B46EF3">
              <w:rPr>
                <w:rFonts w:ascii="Consolas" w:hAnsi="Consolas"/>
                <w:sz w:val="24"/>
              </w:rPr>
              <w:t>":"9", --</w:t>
            </w:r>
            <w:r w:rsidRPr="00B46EF3">
              <w:rPr>
                <w:rFonts w:ascii="Consolas" w:hAnsi="Consolas" w:hint="eastAsia"/>
                <w:sz w:val="24"/>
              </w:rPr>
              <w:t>月</w:t>
            </w: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返回数据样式</w:t>
            </w:r>
            <w:r w:rsidRPr="00B46EF3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{</w:t>
            </w:r>
            <w:r w:rsidRPr="00B46EF3">
              <w:rPr>
                <w:rFonts w:ascii="Consolas" w:hAnsi="Consolas"/>
                <w:sz w:val="24"/>
              </w:rPr>
              <w:br/>
              <w:t>    </w:t>
            </w:r>
            <w:r w:rsidRPr="00B46EF3">
              <w:rPr>
                <w:rFonts w:ascii="Consolas" w:hAnsi="Consolas"/>
                <w:sz w:val="24"/>
              </w:rPr>
              <w:br/>
              <w:t>    "hasError":false,</w:t>
            </w:r>
            <w:r w:rsidRPr="00B46EF3">
              <w:rPr>
                <w:rFonts w:ascii="Consolas" w:hAnsi="Consolas"/>
                <w:sz w:val="24"/>
              </w:rPr>
              <w:br/>
              <w:t>    "errorCode":null,</w:t>
            </w:r>
            <w:r w:rsidRPr="00B46EF3">
              <w:rPr>
                <w:rFonts w:ascii="Consolas" w:hAnsi="Consolas"/>
                <w:sz w:val="24"/>
              </w:rPr>
              <w:br/>
              <w:t>    "msg":null,</w:t>
            </w:r>
            <w:r w:rsidRPr="00B46EF3">
              <w:rPr>
                <w:rFonts w:ascii="Consolas" w:hAnsi="Consolas"/>
                <w:sz w:val="24"/>
              </w:rPr>
              <w:br/>
              <w:t>    "errorMsg":null,</w:t>
            </w:r>
            <w:r w:rsidRPr="00B46EF3">
              <w:rPr>
                <w:rFonts w:ascii="Consolas" w:hAnsi="Consolas"/>
                <w:sz w:val="24"/>
              </w:rPr>
              <w:br/>
              <w:t>    "msgList":null,</w:t>
            </w:r>
            <w:r w:rsidRPr="00B46EF3">
              <w:rPr>
                <w:rFonts w:ascii="Consolas" w:hAnsi="Consolas"/>
                <w:sz w:val="24"/>
              </w:rPr>
              <w:br/>
              <w:t>    "result": {</w:t>
            </w:r>
          </w:p>
          <w:p w:rsidR="006A0B60" w:rsidRPr="004520C9" w:rsidRDefault="006A0B60" w:rsidP="003A6FB3">
            <w:pPr>
              <w:ind w:firstLineChars="100" w:firstLine="240"/>
              <w:rPr>
                <w:rFonts w:ascii="Consolas" w:hAnsi="Consolas"/>
                <w:color w:val="FF0000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4520C9">
              <w:rPr>
                <w:rFonts w:ascii="Consolas" w:hAnsi="Consolas"/>
                <w:color w:val="FF0000"/>
                <w:sz w:val="24"/>
              </w:rPr>
              <w:t>"attMonthNum":"1", --</w:t>
            </w:r>
            <w:r w:rsidRPr="004520C9">
              <w:rPr>
                <w:rFonts w:ascii="Consolas" w:hAnsi="Consolas" w:cs="Consolas"/>
                <w:color w:val="FF0000"/>
                <w:kern w:val="0"/>
                <w:sz w:val="24"/>
                <w:shd w:val="clear" w:color="auto" w:fill="E8F2FE"/>
              </w:rPr>
              <w:t>当月打卡天数</w:t>
            </w:r>
          </w:p>
          <w:p w:rsidR="006A0B60" w:rsidRPr="004520C9" w:rsidRDefault="006A0B60" w:rsidP="003A6FB3">
            <w:pPr>
              <w:ind w:firstLineChars="100" w:firstLine="240"/>
              <w:rPr>
                <w:rFonts w:ascii="Consolas" w:hAnsi="Consolas"/>
                <w:color w:val="FF0000"/>
                <w:sz w:val="24"/>
              </w:rPr>
            </w:pPr>
            <w:r w:rsidRPr="004520C9">
              <w:rPr>
                <w:rFonts w:ascii="Consolas" w:hAnsi="Consolas" w:hint="eastAsia"/>
                <w:color w:val="FF0000"/>
                <w:sz w:val="24"/>
              </w:rPr>
              <w:t xml:space="preserve">        </w:t>
            </w:r>
            <w:r w:rsidRPr="004520C9">
              <w:rPr>
                <w:rFonts w:ascii="Consolas" w:hAnsi="Consolas"/>
                <w:color w:val="FF0000"/>
                <w:sz w:val="24"/>
              </w:rPr>
              <w:t>"</w:t>
            </w:r>
            <w:r w:rsidRPr="004520C9">
              <w:rPr>
                <w:rFonts w:ascii="Consolas" w:hAnsi="Consolas" w:cs="Consolas"/>
                <w:color w:val="FF0000"/>
                <w:kern w:val="0"/>
                <w:sz w:val="24"/>
                <w:shd w:val="clear" w:color="auto" w:fill="E8F2FE"/>
              </w:rPr>
              <w:t>attOutNum</w:t>
            </w:r>
            <w:r w:rsidRPr="004520C9">
              <w:rPr>
                <w:rFonts w:ascii="Consolas" w:hAnsi="Consolas"/>
                <w:color w:val="FF0000"/>
                <w:sz w:val="24"/>
              </w:rPr>
              <w:t>":"2", --</w:t>
            </w:r>
            <w:r w:rsidRPr="004520C9">
              <w:rPr>
                <w:rFonts w:ascii="Consolas" w:hAnsi="Consolas" w:cs="Consolas"/>
                <w:color w:val="FF0000"/>
                <w:kern w:val="0"/>
                <w:sz w:val="24"/>
                <w:shd w:val="clear" w:color="auto" w:fill="E8F2FE"/>
              </w:rPr>
              <w:t>范围外打卡天数</w:t>
            </w:r>
          </w:p>
          <w:p w:rsidR="006A0B60" w:rsidRPr="00B46EF3" w:rsidRDefault="006A0B60" w:rsidP="003A6FB3">
            <w:pPr>
              <w:ind w:firstLineChars="250" w:firstLine="6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</w:tc>
      </w:tr>
      <w:tr w:rsidR="006A0B60" w:rsidRPr="00B46EF3" w:rsidTr="003A6FB3">
        <w:trPr>
          <w:trHeight w:val="34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备注：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6A0B60" w:rsidRDefault="004520C9" w:rsidP="004520C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页面</w:t>
            </w:r>
            <w:r>
              <w:rPr>
                <w:rFonts w:ascii="Consolas" w:hAnsi="Consolas"/>
                <w:sz w:val="24"/>
              </w:rPr>
              <w:t>上显示本月已打卡</w:t>
            </w:r>
            <w:r w:rsidRPr="004520C9">
              <w:rPr>
                <w:rFonts w:ascii="Consolas" w:hAnsi="Consolas"/>
                <w:color w:val="FF0000"/>
                <w:sz w:val="24"/>
              </w:rPr>
              <w:t>attMonthNum</w:t>
            </w:r>
            <w:r>
              <w:rPr>
                <w:rFonts w:ascii="Consolas" w:hAnsi="Consolas" w:hint="eastAsia"/>
                <w:sz w:val="24"/>
              </w:rPr>
              <w:t>天</w:t>
            </w:r>
            <w:r w:rsidRPr="00B46EF3">
              <w:rPr>
                <w:rFonts w:ascii="Consolas" w:hAnsi="Consolas" w:hint="eastAsia"/>
                <w:sz w:val="24"/>
              </w:rPr>
              <w:t xml:space="preserve"> </w:t>
            </w:r>
          </w:p>
          <w:p w:rsidR="004520C9" w:rsidRPr="00B46EF3" w:rsidRDefault="004520C9" w:rsidP="004520C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范围外</w:t>
            </w:r>
            <w:r>
              <w:rPr>
                <w:rFonts w:ascii="Consolas" w:hAnsi="Consolas"/>
                <w:sz w:val="24"/>
              </w:rPr>
              <w:t>打卡</w:t>
            </w:r>
            <w:r w:rsidRPr="004520C9">
              <w:rPr>
                <w:rFonts w:ascii="Consolas" w:hAnsi="Consolas" w:cs="Consolas"/>
                <w:color w:val="FF0000"/>
                <w:kern w:val="0"/>
                <w:sz w:val="24"/>
                <w:shd w:val="clear" w:color="auto" w:fill="E8F2FE"/>
              </w:rPr>
              <w:t>attOutNum</w:t>
            </w:r>
            <w:r>
              <w:rPr>
                <w:rFonts w:ascii="Consolas" w:hAnsi="Consolas" w:hint="eastAsia"/>
                <w:sz w:val="24"/>
              </w:rPr>
              <w:t>天</w:t>
            </w:r>
          </w:p>
        </w:tc>
      </w:tr>
    </w:tbl>
    <w:p w:rsidR="006A0B60" w:rsidRPr="00B46EF3" w:rsidRDefault="006A0B60" w:rsidP="006A0B60"/>
    <w:p w:rsidR="006A0B60" w:rsidRPr="00B46EF3" w:rsidRDefault="006A0B60" w:rsidP="006A0B60">
      <w:pPr>
        <w:widowControl/>
        <w:jc w:val="left"/>
      </w:pPr>
      <w:r w:rsidRPr="00B46EF3">
        <w:br w:type="page"/>
      </w:r>
    </w:p>
    <w:p w:rsidR="006A0B60" w:rsidRPr="00B46EF3" w:rsidRDefault="006A0B60" w:rsidP="006A0B60">
      <w:pPr>
        <w:pStyle w:val="1"/>
        <w:numPr>
          <w:ilvl w:val="0"/>
          <w:numId w:val="0"/>
        </w:numPr>
        <w:spacing w:before="62" w:after="62"/>
        <w:ind w:left="425" w:hanging="425"/>
      </w:pPr>
      <w:r w:rsidRPr="00B46EF3">
        <w:rPr>
          <w:rFonts w:hint="eastAsia"/>
        </w:rPr>
        <w:lastRenderedPageBreak/>
        <w:t>考勤某月每天打卡</w:t>
      </w:r>
      <w:r w:rsidRPr="00B46EF3">
        <w:t>次数</w:t>
      </w:r>
      <w:r w:rsidRPr="00B46EF3">
        <w:rPr>
          <w:rFonts w:hint="eastAsia"/>
        </w:rPr>
        <w:t>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6A0B60" w:rsidRPr="00B46EF3" w:rsidTr="003A6FB3">
        <w:trPr>
          <w:trHeight w:val="33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6A0B60" w:rsidRPr="00B46EF3" w:rsidRDefault="00444145" w:rsidP="003A6FB3">
            <w:pPr>
              <w:rPr>
                <w:rFonts w:ascii="宋体"/>
              </w:rPr>
            </w:pPr>
            <w:r w:rsidRPr="00444145">
              <w:rPr>
                <w:rFonts w:ascii="Consolas" w:eastAsia="Consolas" w:hAnsi="Consolas"/>
                <w:sz w:val="24"/>
              </w:rPr>
              <w:t>api-att</w:t>
            </w:r>
            <w:r w:rsidR="006A0B60" w:rsidRPr="00B46EF3">
              <w:rPr>
                <w:rFonts w:ascii="Consolas" w:eastAsia="Consolas" w:hAnsi="Consolas"/>
                <w:sz w:val="24"/>
              </w:rPr>
              <w:t>/attendance/expand/</w:t>
            </w:r>
            <w:r w:rsidR="006A0B60" w:rsidRPr="00B46EF3">
              <w:rPr>
                <w:rFonts w:ascii="Consolas" w:hAnsi="Consolas" w:cs="Consolas"/>
                <w:kern w:val="0"/>
                <w:sz w:val="24"/>
                <w:shd w:val="clear" w:color="auto" w:fill="DBECCF"/>
              </w:rPr>
              <w:t>monthdayatt</w:t>
            </w: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companyId</w:t>
            </w:r>
            <w:r w:rsidRPr="00B46EF3">
              <w:rPr>
                <w:rFonts w:ascii="Consolas" w:hAnsi="Consolas"/>
                <w:sz w:val="24"/>
              </w:rPr>
              <w:t>":"1hdj2d", --</w:t>
            </w:r>
            <w:r w:rsidRPr="00B46EF3">
              <w:rPr>
                <w:rFonts w:ascii="Consolas" w:hAnsi="Consolas" w:hint="eastAsia"/>
                <w:sz w:val="24"/>
              </w:rPr>
              <w:t>公司</w:t>
            </w:r>
            <w:r w:rsidRPr="00B46EF3">
              <w:rPr>
                <w:rFonts w:ascii="Consolas" w:hAnsi="Consolas"/>
                <w:sz w:val="24"/>
              </w:rPr>
              <w:t>id</w:t>
            </w:r>
          </w:p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year</w:t>
            </w:r>
            <w:r w:rsidRPr="00B46EF3">
              <w:rPr>
                <w:rFonts w:ascii="Consolas" w:hAnsi="Consolas"/>
                <w:sz w:val="24"/>
              </w:rPr>
              <w:t>":"2019", --</w:t>
            </w:r>
            <w:r w:rsidRPr="00B46EF3">
              <w:rPr>
                <w:rFonts w:ascii="Consolas" w:hAnsi="Consolas" w:hint="eastAsia"/>
                <w:sz w:val="24"/>
              </w:rPr>
              <w:t>年</w:t>
            </w:r>
          </w:p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month</w:t>
            </w:r>
            <w:r w:rsidRPr="00B46EF3">
              <w:rPr>
                <w:rFonts w:ascii="Consolas" w:hAnsi="Consolas"/>
                <w:sz w:val="24"/>
              </w:rPr>
              <w:t>":"9", --</w:t>
            </w:r>
            <w:r w:rsidRPr="00B46EF3">
              <w:rPr>
                <w:rFonts w:ascii="Consolas" w:hAnsi="Consolas" w:hint="eastAsia"/>
                <w:sz w:val="24"/>
              </w:rPr>
              <w:t>月</w:t>
            </w: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返回数据样式</w:t>
            </w:r>
            <w:r w:rsidRPr="00B46EF3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{</w:t>
            </w:r>
            <w:r w:rsidRPr="00B46EF3">
              <w:rPr>
                <w:rFonts w:ascii="Consolas" w:hAnsi="Consolas"/>
                <w:sz w:val="24"/>
              </w:rPr>
              <w:br/>
              <w:t>    </w:t>
            </w:r>
            <w:r w:rsidRPr="00B46EF3">
              <w:rPr>
                <w:rFonts w:ascii="Consolas" w:hAnsi="Consolas"/>
                <w:sz w:val="24"/>
              </w:rPr>
              <w:br/>
              <w:t>    "hasError":false,</w:t>
            </w:r>
            <w:r w:rsidRPr="00B46EF3">
              <w:rPr>
                <w:rFonts w:ascii="Consolas" w:hAnsi="Consolas"/>
                <w:sz w:val="24"/>
              </w:rPr>
              <w:br/>
              <w:t>    "errorCode":null,</w:t>
            </w:r>
            <w:r w:rsidRPr="00B46EF3">
              <w:rPr>
                <w:rFonts w:ascii="Consolas" w:hAnsi="Consolas"/>
                <w:sz w:val="24"/>
              </w:rPr>
              <w:br/>
              <w:t>    "msg":null,</w:t>
            </w:r>
            <w:r w:rsidRPr="00B46EF3">
              <w:rPr>
                <w:rFonts w:ascii="Consolas" w:hAnsi="Consolas"/>
                <w:sz w:val="24"/>
              </w:rPr>
              <w:br/>
              <w:t>    "errorMsg":null,</w:t>
            </w:r>
            <w:r w:rsidRPr="00B46EF3">
              <w:rPr>
                <w:rFonts w:ascii="Consolas" w:hAnsi="Consolas"/>
                <w:sz w:val="24"/>
              </w:rPr>
              <w:br/>
              <w:t>    "msgList":null,</w:t>
            </w:r>
            <w:r w:rsidRPr="00B46EF3">
              <w:rPr>
                <w:rFonts w:ascii="Consolas" w:hAnsi="Consolas"/>
                <w:sz w:val="24"/>
              </w:rPr>
              <w:br/>
              <w:t>    "result": [{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"year":"2019", --</w:t>
            </w:r>
            <w:r w:rsidRPr="00B46EF3">
              <w:rPr>
                <w:rFonts w:ascii="Consolas" w:hAnsi="Consolas" w:cs="Consolas" w:hint="eastAsia"/>
                <w:kern w:val="0"/>
                <w:sz w:val="24"/>
                <w:shd w:val="clear" w:color="auto" w:fill="E8F2FE"/>
              </w:rPr>
              <w:t>年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month</w:t>
            </w:r>
            <w:r w:rsidRPr="00B46EF3">
              <w:rPr>
                <w:rFonts w:ascii="Consolas" w:hAnsi="Consolas"/>
                <w:sz w:val="24"/>
              </w:rPr>
              <w:t>":"9", --</w:t>
            </w:r>
            <w:r w:rsidRPr="00B46EF3">
              <w:rPr>
                <w:rFonts w:ascii="Consolas" w:hAnsi="Consolas" w:cs="Consolas" w:hint="eastAsia"/>
                <w:kern w:val="0"/>
                <w:sz w:val="24"/>
                <w:shd w:val="clear" w:color="auto" w:fill="E8F2FE"/>
              </w:rPr>
              <w:t>月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cs="Consolas" w:hint="eastAsia"/>
                <w:kern w:val="0"/>
                <w:sz w:val="24"/>
                <w:shd w:val="clear" w:color="auto" w:fill="E8F2FE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day</w:t>
            </w:r>
            <w:r w:rsidRPr="00B46EF3">
              <w:rPr>
                <w:rFonts w:ascii="Consolas" w:hAnsi="Consolas"/>
                <w:sz w:val="24"/>
              </w:rPr>
              <w:t>":"2", --</w:t>
            </w:r>
            <w:r w:rsidRPr="00B46EF3">
              <w:rPr>
                <w:rFonts w:ascii="Consolas" w:hAnsi="Consolas" w:hint="eastAsia"/>
                <w:sz w:val="24"/>
              </w:rPr>
              <w:t>日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 xml:space="preserve">        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attNum</w:t>
            </w:r>
            <w:r w:rsidRPr="00B46EF3">
              <w:rPr>
                <w:rFonts w:ascii="Consolas" w:hAnsi="Consolas"/>
                <w:sz w:val="24"/>
              </w:rPr>
              <w:t>":"2", --</w:t>
            </w:r>
            <w:r w:rsidRPr="00B46EF3">
              <w:rPr>
                <w:rFonts w:ascii="Consolas" w:hAnsi="Consolas" w:hint="eastAsia"/>
                <w:sz w:val="24"/>
              </w:rPr>
              <w:t>打卡次数</w:t>
            </w:r>
          </w:p>
          <w:p w:rsidR="006A0B60" w:rsidRPr="00B46EF3" w:rsidRDefault="006A0B60" w:rsidP="003A6FB3">
            <w:pPr>
              <w:ind w:firstLineChars="250" w:firstLine="6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},{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"year":"2019", --</w:t>
            </w:r>
            <w:r w:rsidRPr="00B46EF3">
              <w:rPr>
                <w:rFonts w:ascii="Consolas" w:hAnsi="Consolas" w:cs="Consolas" w:hint="eastAsia"/>
                <w:kern w:val="0"/>
                <w:sz w:val="24"/>
                <w:shd w:val="clear" w:color="auto" w:fill="E8F2FE"/>
              </w:rPr>
              <w:t>年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month</w:t>
            </w:r>
            <w:r w:rsidRPr="00B46EF3">
              <w:rPr>
                <w:rFonts w:ascii="Consolas" w:hAnsi="Consolas"/>
                <w:sz w:val="24"/>
              </w:rPr>
              <w:t>":"9", --</w:t>
            </w:r>
            <w:r w:rsidRPr="00B46EF3">
              <w:rPr>
                <w:rFonts w:ascii="Consolas" w:hAnsi="Consolas" w:cs="Consolas" w:hint="eastAsia"/>
                <w:kern w:val="0"/>
                <w:sz w:val="24"/>
                <w:shd w:val="clear" w:color="auto" w:fill="E8F2FE"/>
              </w:rPr>
              <w:t>月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cs="Consolas" w:hint="eastAsia"/>
                <w:kern w:val="0"/>
                <w:sz w:val="24"/>
                <w:shd w:val="clear" w:color="auto" w:fill="E8F2FE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day</w:t>
            </w:r>
            <w:r w:rsidRPr="00B46EF3">
              <w:rPr>
                <w:rFonts w:ascii="Consolas" w:hAnsi="Consolas"/>
                <w:sz w:val="24"/>
              </w:rPr>
              <w:t>":"3", --</w:t>
            </w:r>
            <w:r w:rsidRPr="00B46EF3">
              <w:rPr>
                <w:rFonts w:ascii="Consolas" w:hAnsi="Consolas" w:hint="eastAsia"/>
                <w:sz w:val="24"/>
              </w:rPr>
              <w:t>日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 xml:space="preserve">        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attNum</w:t>
            </w:r>
            <w:r w:rsidRPr="00B46EF3">
              <w:rPr>
                <w:rFonts w:ascii="Consolas" w:hAnsi="Consolas"/>
                <w:sz w:val="24"/>
              </w:rPr>
              <w:t>":"2", --</w:t>
            </w:r>
            <w:r w:rsidRPr="00B46EF3">
              <w:rPr>
                <w:rFonts w:ascii="Consolas" w:hAnsi="Consolas" w:hint="eastAsia"/>
                <w:sz w:val="24"/>
              </w:rPr>
              <w:t>打卡次数</w:t>
            </w:r>
          </w:p>
          <w:p w:rsidR="006A0B60" w:rsidRPr="00B46EF3" w:rsidRDefault="006A0B60" w:rsidP="003A6FB3">
            <w:pPr>
              <w:ind w:firstLineChars="250" w:firstLine="6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},</w:t>
            </w:r>
          </w:p>
          <w:p w:rsidR="006A0B60" w:rsidRPr="00B46EF3" w:rsidRDefault="006A0B60" w:rsidP="003A6FB3">
            <w:pPr>
              <w:ind w:firstLineChars="250" w:firstLine="600"/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ind w:firstLineChars="250" w:firstLine="6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]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</w:tc>
      </w:tr>
      <w:tr w:rsidR="006A0B60" w:rsidRPr="00B46EF3" w:rsidTr="003A6FB3">
        <w:trPr>
          <w:trHeight w:val="34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备注：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6A0B60" w:rsidRDefault="006A0B60" w:rsidP="003A6FB3">
            <w:pPr>
              <w:rPr>
                <w:rFonts w:ascii="Consolas" w:hAnsi="Consolas"/>
                <w:color w:val="FF0000"/>
                <w:sz w:val="24"/>
              </w:rPr>
            </w:pPr>
            <w:r w:rsidRPr="0023664B">
              <w:rPr>
                <w:rFonts w:ascii="Consolas" w:hAnsi="Consolas"/>
                <w:color w:val="FF0000"/>
                <w:sz w:val="24"/>
              </w:rPr>
              <w:t>r</w:t>
            </w:r>
            <w:r w:rsidRPr="0023664B">
              <w:rPr>
                <w:rFonts w:ascii="Consolas" w:hAnsi="Consolas" w:hint="eastAsia"/>
                <w:color w:val="FF0000"/>
                <w:sz w:val="24"/>
              </w:rPr>
              <w:t>esult</w:t>
            </w:r>
            <w:r w:rsidRPr="0023664B">
              <w:rPr>
                <w:rFonts w:ascii="Consolas" w:hAnsi="Consolas"/>
                <w:color w:val="FF0000"/>
                <w:sz w:val="24"/>
              </w:rPr>
              <w:t>只会显示有考勤的日期</w:t>
            </w:r>
          </w:p>
          <w:p w:rsidR="0023664B" w:rsidRDefault="0023664B" w:rsidP="003A6FB3">
            <w:pPr>
              <w:rPr>
                <w:rFonts w:ascii="Consolas" w:hAnsi="Consolas"/>
                <w:color w:val="FF0000"/>
                <w:sz w:val="24"/>
              </w:rPr>
            </w:pPr>
            <w:r>
              <w:rPr>
                <w:rFonts w:ascii="Consolas" w:hAnsi="Consolas" w:hint="eastAsia"/>
                <w:color w:val="FF0000"/>
                <w:sz w:val="24"/>
              </w:rPr>
              <w:t>如果</w:t>
            </w:r>
            <w:r>
              <w:rPr>
                <w:rFonts w:ascii="Consolas" w:hAnsi="Consolas"/>
                <w:color w:val="FF0000"/>
                <w:sz w:val="24"/>
              </w:rPr>
              <w:t>result</w:t>
            </w:r>
            <w:r>
              <w:rPr>
                <w:rFonts w:ascii="Consolas" w:hAnsi="Consolas"/>
                <w:color w:val="FF0000"/>
                <w:sz w:val="24"/>
              </w:rPr>
              <w:t>为空表示该月没有考勤数据，如果只有一条数据，里面对应的</w:t>
            </w:r>
            <w:r w:rsidR="00187D37">
              <w:rPr>
                <w:rFonts w:ascii="Consolas" w:hAnsi="Consolas" w:hint="eastAsia"/>
                <w:color w:val="FF0000"/>
                <w:sz w:val="24"/>
              </w:rPr>
              <w:t xml:space="preserve"> </w:t>
            </w:r>
            <w:r>
              <w:rPr>
                <w:rFonts w:ascii="Consolas" w:hAnsi="Consolas"/>
                <w:color w:val="FF0000"/>
                <w:sz w:val="24"/>
              </w:rPr>
              <w:t>year+month+day</w:t>
            </w:r>
            <w:r>
              <w:rPr>
                <w:rFonts w:ascii="Consolas" w:hAnsi="Consolas" w:hint="eastAsia"/>
                <w:color w:val="FF0000"/>
                <w:sz w:val="24"/>
              </w:rPr>
              <w:t xml:space="preserve"> </w:t>
            </w:r>
            <w:r>
              <w:rPr>
                <w:rFonts w:ascii="Consolas" w:hAnsi="Consolas" w:hint="eastAsia"/>
                <w:color w:val="FF0000"/>
                <w:sz w:val="24"/>
              </w:rPr>
              <w:t>就是</w:t>
            </w:r>
            <w:r>
              <w:rPr>
                <w:rFonts w:ascii="Consolas" w:hAnsi="Consolas"/>
                <w:color w:val="FF0000"/>
                <w:sz w:val="24"/>
              </w:rPr>
              <w:t>打卡日期</w:t>
            </w:r>
          </w:p>
          <w:p w:rsidR="00D07339" w:rsidRPr="00D07339" w:rsidRDefault="00D07339" w:rsidP="00D07339">
            <w:pPr>
              <w:rPr>
                <w:rFonts w:ascii="Consolas" w:hAnsi="Consolas"/>
                <w:color w:val="FF0000"/>
                <w:sz w:val="24"/>
              </w:rPr>
            </w:pPr>
            <w:r>
              <w:rPr>
                <w:rFonts w:ascii="Consolas" w:hAnsi="Consolas"/>
                <w:color w:val="FF0000"/>
                <w:sz w:val="24"/>
              </w:rPr>
              <w:t>r</w:t>
            </w:r>
            <w:r>
              <w:rPr>
                <w:rFonts w:ascii="Consolas" w:hAnsi="Consolas" w:hint="eastAsia"/>
                <w:color w:val="FF0000"/>
                <w:sz w:val="24"/>
              </w:rPr>
              <w:t>esult</w:t>
            </w:r>
            <w:r>
              <w:rPr>
                <w:rFonts w:ascii="Consolas" w:hAnsi="Consolas" w:hint="eastAsia"/>
                <w:color w:val="FF0000"/>
                <w:sz w:val="24"/>
              </w:rPr>
              <w:t>里面的</w:t>
            </w:r>
            <w:r>
              <w:rPr>
                <w:rFonts w:ascii="Consolas" w:hAnsi="Consolas"/>
                <w:color w:val="FF0000"/>
                <w:sz w:val="24"/>
              </w:rPr>
              <w:t>list</w:t>
            </w:r>
            <w:r>
              <w:rPr>
                <w:rFonts w:ascii="Consolas" w:hAnsi="Consolas"/>
                <w:color w:val="FF0000"/>
                <w:sz w:val="24"/>
              </w:rPr>
              <w:t>存的是每天的考勤情况</w:t>
            </w:r>
          </w:p>
        </w:tc>
      </w:tr>
    </w:tbl>
    <w:p w:rsidR="006A0B60" w:rsidRPr="00B46EF3" w:rsidRDefault="006A0B60" w:rsidP="006A0B60">
      <w:pPr>
        <w:widowControl/>
        <w:jc w:val="left"/>
      </w:pPr>
    </w:p>
    <w:p w:rsidR="006A0B60" w:rsidRPr="00B46EF3" w:rsidRDefault="006A0B60" w:rsidP="006A0B60">
      <w:r w:rsidRPr="00B46EF3">
        <w:br w:type="page"/>
      </w:r>
    </w:p>
    <w:p w:rsidR="006A0B60" w:rsidRPr="00B46EF3" w:rsidRDefault="006A0B60" w:rsidP="006A0B60">
      <w:pPr>
        <w:pStyle w:val="1"/>
        <w:numPr>
          <w:ilvl w:val="0"/>
          <w:numId w:val="0"/>
        </w:numPr>
        <w:spacing w:before="62" w:after="62"/>
        <w:ind w:left="425" w:hanging="425"/>
      </w:pPr>
      <w:r w:rsidRPr="00B46EF3">
        <w:rPr>
          <w:rFonts w:hint="eastAsia"/>
        </w:rPr>
        <w:lastRenderedPageBreak/>
        <w:t>考勤某天打卡列表接口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6A0B60" w:rsidRPr="00B46EF3" w:rsidTr="003A6FB3">
        <w:trPr>
          <w:trHeight w:val="33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6A0B60" w:rsidRPr="00B46EF3" w:rsidRDefault="006E51A8" w:rsidP="003A6FB3">
            <w:pPr>
              <w:rPr>
                <w:rFonts w:ascii="宋体"/>
              </w:rPr>
            </w:pPr>
            <w:r w:rsidRPr="006E51A8">
              <w:rPr>
                <w:rFonts w:ascii="Consolas" w:eastAsia="Consolas" w:hAnsi="Consolas"/>
                <w:sz w:val="24"/>
              </w:rPr>
              <w:t>api-att</w:t>
            </w:r>
            <w:r w:rsidR="006A0B60" w:rsidRPr="00B46EF3">
              <w:rPr>
                <w:rFonts w:ascii="Consolas" w:eastAsia="Consolas" w:hAnsi="Consolas"/>
                <w:sz w:val="24"/>
              </w:rPr>
              <w:t>/attendance/expand/</w:t>
            </w:r>
            <w:r w:rsidR="006A0B60" w:rsidRPr="00B74001">
              <w:rPr>
                <w:rFonts w:ascii="Consolas" w:hAnsi="Consolas" w:cs="Consolas"/>
                <w:kern w:val="0"/>
                <w:sz w:val="24"/>
              </w:rPr>
              <w:t>dayattlist</w:t>
            </w: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companyId</w:t>
            </w:r>
            <w:r w:rsidRPr="00B46EF3">
              <w:rPr>
                <w:rFonts w:ascii="Consolas" w:hAnsi="Consolas"/>
                <w:sz w:val="24"/>
              </w:rPr>
              <w:t>":"1hdj2d", --</w:t>
            </w:r>
            <w:r w:rsidRPr="00B46EF3">
              <w:rPr>
                <w:rFonts w:ascii="Consolas" w:hAnsi="Consolas" w:hint="eastAsia"/>
                <w:sz w:val="24"/>
              </w:rPr>
              <w:t>公司</w:t>
            </w:r>
            <w:r w:rsidRPr="00B46EF3">
              <w:rPr>
                <w:rFonts w:ascii="Consolas" w:hAnsi="Consolas"/>
                <w:sz w:val="24"/>
              </w:rPr>
              <w:t>id</w:t>
            </w:r>
          </w:p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year</w:t>
            </w:r>
            <w:r w:rsidRPr="00B46EF3">
              <w:rPr>
                <w:rFonts w:ascii="Consolas" w:hAnsi="Consolas"/>
                <w:sz w:val="24"/>
              </w:rPr>
              <w:t>":"2019", --</w:t>
            </w:r>
            <w:r w:rsidRPr="00B46EF3">
              <w:rPr>
                <w:rFonts w:ascii="Consolas" w:hAnsi="Consolas" w:hint="eastAsia"/>
                <w:sz w:val="24"/>
              </w:rPr>
              <w:t>年</w:t>
            </w:r>
          </w:p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month</w:t>
            </w:r>
            <w:r w:rsidRPr="00B46EF3">
              <w:rPr>
                <w:rFonts w:ascii="Consolas" w:hAnsi="Consolas"/>
                <w:sz w:val="24"/>
              </w:rPr>
              <w:t>":"9", --</w:t>
            </w:r>
            <w:r w:rsidRPr="00B46EF3">
              <w:rPr>
                <w:rFonts w:ascii="Consolas" w:hAnsi="Consolas" w:hint="eastAsia"/>
                <w:sz w:val="24"/>
              </w:rPr>
              <w:t>月</w:t>
            </w:r>
          </w:p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day</w:t>
            </w:r>
            <w:r w:rsidRPr="00B46EF3">
              <w:rPr>
                <w:rFonts w:ascii="Consolas" w:hAnsi="Consolas"/>
                <w:sz w:val="24"/>
              </w:rPr>
              <w:t>":"6", --</w:t>
            </w:r>
            <w:r w:rsidRPr="00B46EF3">
              <w:rPr>
                <w:rFonts w:ascii="Consolas" w:hAnsi="Consolas" w:hint="eastAsia"/>
                <w:sz w:val="24"/>
              </w:rPr>
              <w:t>日</w:t>
            </w: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返回数据样式</w:t>
            </w:r>
            <w:r w:rsidRPr="00B46EF3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{</w:t>
            </w:r>
            <w:r w:rsidRPr="00B46EF3">
              <w:rPr>
                <w:rFonts w:ascii="Consolas" w:hAnsi="Consolas"/>
                <w:sz w:val="24"/>
              </w:rPr>
              <w:br/>
              <w:t>    </w:t>
            </w:r>
            <w:r w:rsidRPr="00B46EF3">
              <w:rPr>
                <w:rFonts w:ascii="Consolas" w:hAnsi="Consolas"/>
                <w:sz w:val="24"/>
              </w:rPr>
              <w:br/>
              <w:t>    "hasError":false,</w:t>
            </w:r>
            <w:r w:rsidRPr="00B46EF3">
              <w:rPr>
                <w:rFonts w:ascii="Consolas" w:hAnsi="Consolas"/>
                <w:sz w:val="24"/>
              </w:rPr>
              <w:br/>
              <w:t>    "errorCode":null,</w:t>
            </w:r>
            <w:r w:rsidRPr="00B46EF3">
              <w:rPr>
                <w:rFonts w:ascii="Consolas" w:hAnsi="Consolas"/>
                <w:sz w:val="24"/>
              </w:rPr>
              <w:br/>
              <w:t>    "msg":null,</w:t>
            </w:r>
            <w:r w:rsidRPr="00B46EF3">
              <w:rPr>
                <w:rFonts w:ascii="Consolas" w:hAnsi="Consolas"/>
                <w:sz w:val="24"/>
              </w:rPr>
              <w:br/>
              <w:t>    "errorMsg":null,</w:t>
            </w:r>
            <w:r w:rsidRPr="00B46EF3">
              <w:rPr>
                <w:rFonts w:ascii="Consolas" w:hAnsi="Consolas"/>
                <w:sz w:val="24"/>
              </w:rPr>
              <w:br/>
              <w:t>    "msgList":null,</w:t>
            </w:r>
            <w:r w:rsidRPr="00B46EF3">
              <w:rPr>
                <w:rFonts w:ascii="Consolas" w:hAnsi="Consolas"/>
                <w:sz w:val="24"/>
              </w:rPr>
              <w:br/>
              <w:t>    "result": [{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"direction":"1", --</w:t>
            </w:r>
            <w:r w:rsidRPr="00B46EF3">
              <w:rPr>
                <w:rFonts w:ascii="Consolas" w:hAnsi="Consolas" w:hint="eastAsia"/>
                <w:sz w:val="24"/>
              </w:rPr>
              <w:t>方向，</w:t>
            </w:r>
            <w:r w:rsidRPr="00B46EF3">
              <w:rPr>
                <w:rFonts w:ascii="Consolas" w:hAnsi="Consolas" w:hint="eastAsia"/>
                <w:sz w:val="24"/>
              </w:rPr>
              <w:t>1</w:t>
            </w:r>
            <w:r w:rsidRPr="00B46EF3">
              <w:rPr>
                <w:rFonts w:ascii="Consolas" w:hAnsi="Consolas" w:hint="eastAsia"/>
                <w:sz w:val="24"/>
              </w:rPr>
              <w:t>上班</w:t>
            </w:r>
            <w:r w:rsidRPr="00B46EF3">
              <w:rPr>
                <w:rFonts w:ascii="Consolas" w:hAnsi="Consolas"/>
                <w:sz w:val="24"/>
              </w:rPr>
              <w:t>，</w:t>
            </w:r>
            <w:r w:rsidRPr="00B46EF3">
              <w:rPr>
                <w:rFonts w:ascii="Consolas" w:hAnsi="Consolas" w:hint="eastAsia"/>
                <w:sz w:val="24"/>
              </w:rPr>
              <w:t>0</w:t>
            </w:r>
            <w:r w:rsidRPr="00B46EF3">
              <w:rPr>
                <w:rFonts w:ascii="Consolas" w:hAnsi="Consolas" w:hint="eastAsia"/>
                <w:sz w:val="24"/>
              </w:rPr>
              <w:t>下班</w:t>
            </w:r>
          </w:p>
          <w:p w:rsidR="006A0B60" w:rsidRPr="00B46EF3" w:rsidRDefault="006A0B60" w:rsidP="003A6FB3">
            <w:pPr>
              <w:ind w:leftChars="100" w:left="21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punchTime</w:t>
            </w:r>
            <w:r w:rsidRPr="00B46EF3">
              <w:rPr>
                <w:rFonts w:ascii="Consolas" w:hAnsi="Consolas"/>
                <w:sz w:val="24"/>
              </w:rPr>
              <w:t>":"2019-09-06 12</w:t>
            </w:r>
            <w:r w:rsidRPr="00B46EF3">
              <w:rPr>
                <w:rFonts w:ascii="Consolas" w:hAnsi="Consolas" w:hint="eastAsia"/>
                <w:sz w:val="24"/>
              </w:rPr>
              <w:t>:01:01</w:t>
            </w:r>
            <w:r w:rsidRPr="00B46EF3">
              <w:rPr>
                <w:rFonts w:ascii="Consolas" w:hAnsi="Consolas"/>
                <w:sz w:val="24"/>
              </w:rPr>
              <w:t>", --</w:t>
            </w:r>
            <w:r w:rsidRPr="00B46EF3">
              <w:rPr>
                <w:rFonts w:ascii="Consolas" w:hAnsi="Consolas" w:hint="eastAsia"/>
                <w:sz w:val="24"/>
              </w:rPr>
              <w:t>打卡</w:t>
            </w:r>
            <w:r w:rsidRPr="00B46EF3">
              <w:rPr>
                <w:rFonts w:ascii="Consolas" w:hAnsi="Consolas"/>
                <w:sz w:val="24"/>
              </w:rPr>
              <w:t>时间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path</w:t>
            </w:r>
            <w:r w:rsidRPr="00B46EF3">
              <w:rPr>
                <w:rFonts w:ascii="Consolas" w:hAnsi="Consolas"/>
                <w:sz w:val="24"/>
              </w:rPr>
              <w:t>":"2019-08-29", --</w:t>
            </w:r>
            <w:r w:rsidRPr="00B46EF3">
              <w:rPr>
                <w:rFonts w:ascii="Consolas" w:hAnsi="Consolas" w:hint="eastAsia"/>
                <w:sz w:val="24"/>
              </w:rPr>
              <w:t>图片</w:t>
            </w:r>
            <w:r w:rsidRPr="00B46EF3">
              <w:rPr>
                <w:rFonts w:ascii="Consolas" w:hAnsi="Consolas"/>
                <w:sz w:val="24"/>
              </w:rPr>
              <w:t>路径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address</w:t>
            </w:r>
            <w:r w:rsidRPr="00B46EF3">
              <w:rPr>
                <w:rFonts w:ascii="Consolas" w:hAnsi="Consolas"/>
                <w:sz w:val="24"/>
              </w:rPr>
              <w:t>":"0001", --</w:t>
            </w:r>
            <w:r w:rsidRPr="00B46EF3">
              <w:rPr>
                <w:rFonts w:ascii="Consolas" w:hAnsi="Consolas" w:hint="eastAsia"/>
                <w:sz w:val="24"/>
              </w:rPr>
              <w:t>打卡地址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inRange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1</w:t>
            </w:r>
            <w:r w:rsidRPr="00B46EF3">
              <w:rPr>
                <w:rFonts w:ascii="Consolas" w:hAnsi="Consolas"/>
                <w:sz w:val="24"/>
              </w:rPr>
              <w:t>" –-</w:t>
            </w:r>
            <w:r w:rsidRPr="00B46EF3">
              <w:rPr>
                <w:rFonts w:ascii="Consolas" w:hAnsi="Consolas" w:hint="eastAsia"/>
                <w:sz w:val="24"/>
              </w:rPr>
              <w:t>是否范围内</w:t>
            </w:r>
            <w:r w:rsidRPr="00B46EF3">
              <w:rPr>
                <w:rFonts w:ascii="Consolas" w:hAnsi="Consolas" w:hint="eastAsia"/>
                <w:sz w:val="24"/>
              </w:rPr>
              <w:t>,0</w:t>
            </w:r>
            <w:r w:rsidRPr="00B46EF3">
              <w:rPr>
                <w:rFonts w:ascii="Consolas" w:hAnsi="Consolas" w:hint="eastAsia"/>
                <w:sz w:val="24"/>
              </w:rPr>
              <w:t>范围</w:t>
            </w:r>
            <w:r w:rsidRPr="00B46EF3">
              <w:rPr>
                <w:rFonts w:ascii="Consolas" w:hAnsi="Consolas"/>
                <w:sz w:val="24"/>
              </w:rPr>
              <w:t>外，</w:t>
            </w:r>
            <w:r w:rsidRPr="00B46EF3">
              <w:rPr>
                <w:rFonts w:ascii="Consolas" w:hAnsi="Consolas" w:hint="eastAsia"/>
                <w:sz w:val="24"/>
              </w:rPr>
              <w:t>1</w:t>
            </w:r>
            <w:r w:rsidRPr="00B46EF3">
              <w:rPr>
                <w:rFonts w:ascii="Consolas" w:hAnsi="Consolas" w:hint="eastAsia"/>
                <w:sz w:val="24"/>
              </w:rPr>
              <w:t>范围内</w:t>
            </w:r>
          </w:p>
          <w:p w:rsidR="006A0B60" w:rsidRPr="00B46EF3" w:rsidRDefault="006A0B60" w:rsidP="003A6FB3">
            <w:pPr>
              <w:ind w:firstLineChars="300" w:firstLine="72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},{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"direction":"1", --</w:t>
            </w:r>
            <w:r w:rsidRPr="00B46EF3">
              <w:rPr>
                <w:rFonts w:ascii="Consolas" w:hAnsi="Consolas" w:hint="eastAsia"/>
                <w:sz w:val="24"/>
              </w:rPr>
              <w:t>方向，</w:t>
            </w:r>
            <w:r w:rsidRPr="00B46EF3">
              <w:rPr>
                <w:rFonts w:ascii="Consolas" w:hAnsi="Consolas" w:hint="eastAsia"/>
                <w:sz w:val="24"/>
              </w:rPr>
              <w:t>1</w:t>
            </w:r>
            <w:r w:rsidRPr="00B46EF3">
              <w:rPr>
                <w:rFonts w:ascii="Consolas" w:hAnsi="Consolas" w:hint="eastAsia"/>
                <w:sz w:val="24"/>
              </w:rPr>
              <w:t>上班</w:t>
            </w:r>
            <w:r w:rsidRPr="00B46EF3">
              <w:rPr>
                <w:rFonts w:ascii="Consolas" w:hAnsi="Consolas"/>
                <w:sz w:val="24"/>
              </w:rPr>
              <w:t>，</w:t>
            </w:r>
            <w:r w:rsidRPr="00B46EF3">
              <w:rPr>
                <w:rFonts w:ascii="Consolas" w:hAnsi="Consolas" w:hint="eastAsia"/>
                <w:sz w:val="24"/>
              </w:rPr>
              <w:t>0</w:t>
            </w:r>
            <w:r w:rsidRPr="00B46EF3">
              <w:rPr>
                <w:rFonts w:ascii="Consolas" w:hAnsi="Consolas" w:hint="eastAsia"/>
                <w:sz w:val="24"/>
              </w:rPr>
              <w:t>下班</w:t>
            </w:r>
          </w:p>
          <w:p w:rsidR="006A0B60" w:rsidRPr="00B46EF3" w:rsidRDefault="006A0B60" w:rsidP="003A6FB3">
            <w:pPr>
              <w:ind w:leftChars="100" w:left="21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punchTime</w:t>
            </w:r>
            <w:r w:rsidRPr="00B46EF3">
              <w:rPr>
                <w:rFonts w:ascii="Consolas" w:hAnsi="Consolas"/>
                <w:sz w:val="24"/>
              </w:rPr>
              <w:t>":"2019-09-06 12</w:t>
            </w:r>
            <w:r w:rsidRPr="00B46EF3">
              <w:rPr>
                <w:rFonts w:ascii="Consolas" w:hAnsi="Consolas" w:hint="eastAsia"/>
                <w:sz w:val="24"/>
              </w:rPr>
              <w:t>:01:01</w:t>
            </w:r>
            <w:r w:rsidRPr="00B46EF3">
              <w:rPr>
                <w:rFonts w:ascii="Consolas" w:hAnsi="Consolas"/>
                <w:sz w:val="24"/>
              </w:rPr>
              <w:t>", --</w:t>
            </w:r>
            <w:r w:rsidRPr="00B46EF3">
              <w:rPr>
                <w:rFonts w:ascii="Consolas" w:hAnsi="Consolas" w:hint="eastAsia"/>
                <w:sz w:val="24"/>
              </w:rPr>
              <w:t>打卡</w:t>
            </w:r>
            <w:r w:rsidRPr="00B46EF3">
              <w:rPr>
                <w:rFonts w:ascii="Consolas" w:hAnsi="Consolas"/>
                <w:sz w:val="24"/>
              </w:rPr>
              <w:t>时间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path</w:t>
            </w:r>
            <w:r w:rsidRPr="00B46EF3">
              <w:rPr>
                <w:rFonts w:ascii="Consolas" w:hAnsi="Consolas"/>
                <w:sz w:val="24"/>
              </w:rPr>
              <w:t>":"2019-08-29", --</w:t>
            </w:r>
            <w:r w:rsidRPr="00B46EF3">
              <w:rPr>
                <w:rFonts w:ascii="Consolas" w:hAnsi="Consolas" w:hint="eastAsia"/>
                <w:sz w:val="24"/>
              </w:rPr>
              <w:t>图片</w:t>
            </w:r>
            <w:r w:rsidRPr="00B46EF3">
              <w:rPr>
                <w:rFonts w:ascii="Consolas" w:hAnsi="Consolas"/>
                <w:sz w:val="24"/>
              </w:rPr>
              <w:t>路径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address</w:t>
            </w:r>
            <w:r w:rsidRPr="00B46EF3">
              <w:rPr>
                <w:rFonts w:ascii="Consolas" w:hAnsi="Consolas"/>
                <w:sz w:val="24"/>
              </w:rPr>
              <w:t>":"0001", --</w:t>
            </w:r>
            <w:r w:rsidRPr="00B46EF3">
              <w:rPr>
                <w:rFonts w:ascii="Consolas" w:hAnsi="Consolas" w:hint="eastAsia"/>
                <w:sz w:val="24"/>
              </w:rPr>
              <w:t>打卡地址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inRange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1</w:t>
            </w:r>
            <w:r w:rsidRPr="00B46EF3">
              <w:rPr>
                <w:rFonts w:ascii="Consolas" w:hAnsi="Consolas"/>
                <w:sz w:val="24"/>
              </w:rPr>
              <w:t>" –-</w:t>
            </w:r>
            <w:r w:rsidRPr="00B46EF3">
              <w:rPr>
                <w:rFonts w:ascii="Consolas" w:hAnsi="Consolas" w:hint="eastAsia"/>
                <w:sz w:val="24"/>
              </w:rPr>
              <w:t>是否范围内</w:t>
            </w:r>
            <w:r w:rsidRPr="00B46EF3">
              <w:rPr>
                <w:rFonts w:ascii="Consolas" w:hAnsi="Consolas" w:hint="eastAsia"/>
                <w:sz w:val="24"/>
              </w:rPr>
              <w:t>,0</w:t>
            </w:r>
            <w:r w:rsidRPr="00B46EF3">
              <w:rPr>
                <w:rFonts w:ascii="Consolas" w:hAnsi="Consolas" w:hint="eastAsia"/>
                <w:sz w:val="24"/>
              </w:rPr>
              <w:t>范围</w:t>
            </w:r>
            <w:r w:rsidRPr="00B46EF3">
              <w:rPr>
                <w:rFonts w:ascii="Consolas" w:hAnsi="Consolas"/>
                <w:sz w:val="24"/>
              </w:rPr>
              <w:t>外，</w:t>
            </w:r>
            <w:r w:rsidRPr="00B46EF3">
              <w:rPr>
                <w:rFonts w:ascii="Consolas" w:hAnsi="Consolas" w:hint="eastAsia"/>
                <w:sz w:val="24"/>
              </w:rPr>
              <w:t>1</w:t>
            </w:r>
            <w:r w:rsidRPr="00B46EF3">
              <w:rPr>
                <w:rFonts w:ascii="Consolas" w:hAnsi="Consolas" w:hint="eastAsia"/>
                <w:sz w:val="24"/>
              </w:rPr>
              <w:t>范围内</w:t>
            </w:r>
          </w:p>
          <w:p w:rsidR="006A0B60" w:rsidRPr="00B46EF3" w:rsidRDefault="006A0B60" w:rsidP="003A6FB3">
            <w:pPr>
              <w:ind w:firstLineChars="250" w:firstLine="6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},</w:t>
            </w:r>
          </w:p>
          <w:p w:rsidR="006A0B60" w:rsidRPr="00B46EF3" w:rsidRDefault="006A0B60" w:rsidP="003A6FB3">
            <w:pPr>
              <w:ind w:firstLineChars="250" w:firstLine="6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]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</w:tc>
      </w:tr>
      <w:tr w:rsidR="006A0B60" w:rsidRPr="00B46EF3" w:rsidTr="003A6FB3">
        <w:trPr>
          <w:trHeight w:val="34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备注：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</w:tr>
    </w:tbl>
    <w:p w:rsidR="006A0B60" w:rsidRPr="00B46EF3" w:rsidRDefault="006A0B60" w:rsidP="006A0B60">
      <w:pPr>
        <w:widowControl/>
        <w:jc w:val="left"/>
      </w:pPr>
    </w:p>
    <w:p w:rsidR="006A0B60" w:rsidRPr="00B46EF3" w:rsidRDefault="006A0B60" w:rsidP="006A0B60">
      <w:pPr>
        <w:widowControl/>
        <w:jc w:val="left"/>
      </w:pPr>
      <w:r w:rsidRPr="00B46EF3">
        <w:br w:type="page"/>
      </w:r>
    </w:p>
    <w:p w:rsidR="006A0B60" w:rsidRPr="00B46EF3" w:rsidRDefault="006A0B60" w:rsidP="006A0B60">
      <w:pPr>
        <w:pStyle w:val="1"/>
        <w:numPr>
          <w:ilvl w:val="0"/>
          <w:numId w:val="0"/>
        </w:numPr>
        <w:spacing w:before="62" w:after="62"/>
        <w:ind w:left="425" w:hanging="425"/>
      </w:pPr>
      <w:r w:rsidRPr="00B46EF3">
        <w:rPr>
          <w:rFonts w:hint="eastAsia"/>
        </w:rPr>
        <w:lastRenderedPageBreak/>
        <w:t>合同</w:t>
      </w:r>
      <w:r w:rsidRPr="00B46EF3">
        <w:t>详情</w:t>
      </w:r>
      <w:r w:rsidRPr="00B46EF3">
        <w:rPr>
          <w:rFonts w:hint="eastAsia"/>
        </w:rPr>
        <w:t>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6A0B60" w:rsidRPr="00B46EF3" w:rsidTr="003A6FB3">
        <w:trPr>
          <w:trHeight w:val="33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6A0B60" w:rsidRPr="00B46EF3" w:rsidRDefault="007F6FDC" w:rsidP="003A6FB3">
            <w:pPr>
              <w:rPr>
                <w:rFonts w:ascii="宋体"/>
              </w:rPr>
            </w:pPr>
            <w:r w:rsidRPr="007F6FDC">
              <w:rPr>
                <w:rFonts w:ascii="Consolas" w:eastAsia="Consolas" w:hAnsi="Consolas"/>
                <w:sz w:val="24"/>
              </w:rPr>
              <w:t>api-e</w:t>
            </w:r>
            <w:r w:rsidR="006A0B60" w:rsidRPr="00B46EF3">
              <w:rPr>
                <w:rFonts w:ascii="Consolas" w:eastAsia="Consolas" w:hAnsi="Consolas"/>
                <w:sz w:val="24"/>
              </w:rPr>
              <w:t>/contract/expand/</w:t>
            </w:r>
            <w:r w:rsidR="006A0B60" w:rsidRPr="00B74001">
              <w:rPr>
                <w:rFonts w:ascii="Consolas" w:hAnsi="Consolas" w:cs="Consolas"/>
                <w:kern w:val="0"/>
                <w:sz w:val="24"/>
              </w:rPr>
              <w:t>detail</w:t>
            </w: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companyId</w:t>
            </w:r>
            <w:r w:rsidRPr="00B46EF3">
              <w:rPr>
                <w:rFonts w:ascii="Consolas" w:hAnsi="Consolas"/>
                <w:sz w:val="24"/>
              </w:rPr>
              <w:t>":"1hdj2d", --</w:t>
            </w:r>
            <w:r w:rsidRPr="00B46EF3">
              <w:rPr>
                <w:rFonts w:ascii="Consolas" w:hAnsi="Consolas" w:hint="eastAsia"/>
                <w:sz w:val="24"/>
              </w:rPr>
              <w:t>公司</w:t>
            </w:r>
            <w:r w:rsidRPr="00B46EF3">
              <w:rPr>
                <w:rFonts w:ascii="Consolas" w:hAnsi="Consolas"/>
                <w:sz w:val="24"/>
              </w:rPr>
              <w:t>id</w:t>
            </w:r>
          </w:p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employeeId</w:t>
            </w:r>
            <w:r w:rsidRPr="00B46EF3">
              <w:rPr>
                <w:rFonts w:ascii="Consolas" w:hAnsi="Consolas"/>
                <w:sz w:val="24"/>
              </w:rPr>
              <w:t>":"1", --</w:t>
            </w:r>
            <w:r w:rsidRPr="00B46EF3">
              <w:rPr>
                <w:rFonts w:ascii="Consolas" w:hAnsi="Consolas" w:hint="eastAsia"/>
                <w:sz w:val="24"/>
              </w:rPr>
              <w:t>人员</w:t>
            </w:r>
            <w:r w:rsidRPr="00B46EF3">
              <w:rPr>
                <w:rFonts w:ascii="Consolas" w:hAnsi="Consolas"/>
                <w:sz w:val="24"/>
              </w:rPr>
              <w:t>id</w:t>
            </w:r>
          </w:p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返回数据样式</w:t>
            </w:r>
            <w:r w:rsidRPr="00B46EF3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{</w:t>
            </w:r>
            <w:r w:rsidRPr="00B46EF3">
              <w:rPr>
                <w:rFonts w:ascii="Consolas" w:hAnsi="Consolas"/>
                <w:sz w:val="24"/>
              </w:rPr>
              <w:br/>
              <w:t>    </w:t>
            </w:r>
            <w:r w:rsidRPr="00B46EF3">
              <w:rPr>
                <w:rFonts w:ascii="Consolas" w:hAnsi="Consolas"/>
                <w:sz w:val="24"/>
              </w:rPr>
              <w:br/>
              <w:t>    "hasError":false,</w:t>
            </w:r>
            <w:r w:rsidRPr="00B46EF3">
              <w:rPr>
                <w:rFonts w:ascii="Consolas" w:hAnsi="Consolas"/>
                <w:sz w:val="24"/>
              </w:rPr>
              <w:br/>
              <w:t>    "errorCode":null,</w:t>
            </w:r>
            <w:r w:rsidRPr="00B46EF3">
              <w:rPr>
                <w:rFonts w:ascii="Consolas" w:hAnsi="Consolas"/>
                <w:sz w:val="24"/>
              </w:rPr>
              <w:br/>
              <w:t>    "msg":null,</w:t>
            </w:r>
            <w:r w:rsidRPr="00B46EF3">
              <w:rPr>
                <w:rFonts w:ascii="Consolas" w:hAnsi="Consolas"/>
                <w:sz w:val="24"/>
              </w:rPr>
              <w:br/>
              <w:t>    "errorMsg":null,</w:t>
            </w:r>
            <w:r w:rsidRPr="00B46EF3">
              <w:rPr>
                <w:rFonts w:ascii="Consolas" w:hAnsi="Consolas"/>
                <w:sz w:val="24"/>
              </w:rPr>
              <w:br/>
              <w:t>    "msgList":null,</w:t>
            </w:r>
            <w:r w:rsidRPr="00B46EF3">
              <w:rPr>
                <w:rFonts w:ascii="Consolas" w:hAnsi="Consolas"/>
                <w:sz w:val="24"/>
              </w:rPr>
              <w:br/>
              <w:t>    "result": {</w:t>
            </w:r>
          </w:p>
          <w:p w:rsidR="006A0B60" w:rsidRPr="00B46EF3" w:rsidRDefault="006A0B60" w:rsidP="003A6FB3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F0D8A8"/>
              </w:rPr>
              <w:t>employeeNam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乙方</w:t>
            </w:r>
            <w:r w:rsidRPr="00B46EF3">
              <w:rPr>
                <w:rFonts w:ascii="Consolas" w:hAnsi="Consolas"/>
                <w:sz w:val="24"/>
              </w:rPr>
              <w:t>", --</w:t>
            </w:r>
            <w:r w:rsidRPr="00B46EF3">
              <w:rPr>
                <w:rFonts w:ascii="Consolas" w:hAnsi="Consolas" w:hint="eastAsia"/>
                <w:sz w:val="24"/>
              </w:rPr>
              <w:t>乙方</w:t>
            </w:r>
          </w:p>
          <w:p w:rsidR="006A0B60" w:rsidRPr="00B46EF3" w:rsidRDefault="006A0B60" w:rsidP="003A6FB3">
            <w:pPr>
              <w:ind w:leftChars="100" w:left="21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 xml:space="preserve">        </w:t>
            </w: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idCard</w:t>
            </w:r>
            <w:r w:rsidRPr="00B46EF3">
              <w:rPr>
                <w:rFonts w:ascii="Consolas" w:hAnsi="Consolas"/>
                <w:sz w:val="24"/>
              </w:rPr>
              <w:t>":"421110**", --</w:t>
            </w:r>
            <w:r w:rsidRPr="00B46EF3">
              <w:rPr>
                <w:rFonts w:ascii="Consolas" w:hAnsi="Consolas" w:hint="eastAsia"/>
                <w:sz w:val="24"/>
              </w:rPr>
              <w:t>身份证号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companyName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甲方</w:t>
            </w:r>
            <w:r w:rsidRPr="00B46EF3">
              <w:rPr>
                <w:rFonts w:ascii="Consolas" w:hAnsi="Consolas"/>
                <w:sz w:val="24"/>
              </w:rPr>
              <w:t>", --</w:t>
            </w:r>
            <w:r w:rsidRPr="00B46EF3">
              <w:rPr>
                <w:rFonts w:ascii="Consolas" w:hAnsi="Consolas" w:hint="eastAsia"/>
                <w:sz w:val="24"/>
              </w:rPr>
              <w:t>甲方用人单位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uscc</w:t>
            </w:r>
            <w:r w:rsidRPr="00B46EF3">
              <w:rPr>
                <w:rFonts w:ascii="Consolas" w:hAnsi="Consolas"/>
                <w:sz w:val="24"/>
              </w:rPr>
              <w:t>":"0001", --</w:t>
            </w:r>
            <w:r w:rsidRPr="00B46EF3">
              <w:rPr>
                <w:rFonts w:ascii="Consolas" w:hAnsi="Consolas" w:hint="eastAsia"/>
                <w:sz w:val="24"/>
              </w:rPr>
              <w:t>信用代码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officeAddress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办公地址</w:t>
            </w:r>
            <w:r w:rsidRPr="00B46EF3">
              <w:rPr>
                <w:rFonts w:ascii="Consolas" w:hAnsi="Consolas"/>
                <w:sz w:val="24"/>
              </w:rPr>
              <w:t>" –-</w:t>
            </w:r>
            <w:r w:rsidRPr="00B46EF3">
              <w:rPr>
                <w:rFonts w:ascii="Consolas" w:hAnsi="Consolas" w:hint="eastAsia"/>
                <w:sz w:val="24"/>
              </w:rPr>
              <w:t>办公地址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birthday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2</w:t>
            </w:r>
            <w:r w:rsidRPr="00B46EF3">
              <w:rPr>
                <w:rFonts w:ascii="Consolas" w:hAnsi="Consolas"/>
                <w:sz w:val="24"/>
              </w:rPr>
              <w:t>019-08-01" –-</w:t>
            </w:r>
            <w:r w:rsidRPr="00B46EF3">
              <w:rPr>
                <w:rFonts w:ascii="Consolas" w:hAnsi="Consolas" w:hint="eastAsia"/>
                <w:sz w:val="24"/>
              </w:rPr>
              <w:t>出生年月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address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家庭地址</w:t>
            </w:r>
            <w:r w:rsidRPr="00B46EF3">
              <w:rPr>
                <w:rFonts w:ascii="Consolas" w:hAnsi="Consolas"/>
                <w:sz w:val="24"/>
              </w:rPr>
              <w:t>" –-</w:t>
            </w:r>
            <w:r w:rsidRPr="00B46EF3">
              <w:rPr>
                <w:rFonts w:ascii="Consolas" w:hAnsi="Consolas" w:hint="eastAsia"/>
                <w:sz w:val="24"/>
              </w:rPr>
              <w:t>家庭地址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orgName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部门</w:t>
            </w:r>
            <w:r w:rsidRPr="00B46EF3">
              <w:rPr>
                <w:rFonts w:ascii="Consolas" w:hAnsi="Consolas"/>
                <w:sz w:val="24"/>
              </w:rPr>
              <w:t>" –-</w:t>
            </w:r>
            <w:r w:rsidRPr="00B46EF3">
              <w:rPr>
                <w:rFonts w:ascii="Consolas" w:hAnsi="Consolas" w:hint="eastAsia"/>
                <w:sz w:val="24"/>
              </w:rPr>
              <w:t>部门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employeeType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职位</w:t>
            </w:r>
            <w:r w:rsidRPr="00B46EF3">
              <w:rPr>
                <w:rFonts w:ascii="Consolas" w:hAnsi="Consolas"/>
                <w:sz w:val="24"/>
              </w:rPr>
              <w:t>" –-</w:t>
            </w:r>
            <w:r w:rsidRPr="00B46EF3">
              <w:rPr>
                <w:rFonts w:ascii="Consolas" w:hAnsi="Consolas" w:hint="eastAsia"/>
                <w:sz w:val="24"/>
              </w:rPr>
              <w:t>职位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startDate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2</w:t>
            </w:r>
            <w:r w:rsidRPr="00B46EF3">
              <w:rPr>
                <w:rFonts w:ascii="Consolas" w:hAnsi="Consolas"/>
                <w:sz w:val="24"/>
              </w:rPr>
              <w:t>019-07-01" –-</w:t>
            </w:r>
            <w:r w:rsidRPr="00B46EF3">
              <w:rPr>
                <w:rFonts w:ascii="Consolas" w:hAnsi="Consolas" w:hint="eastAsia"/>
                <w:sz w:val="24"/>
              </w:rPr>
              <w:t>合同开始</w:t>
            </w:r>
            <w:r w:rsidRPr="00B46EF3">
              <w:rPr>
                <w:rFonts w:ascii="Consolas" w:hAnsi="Consolas"/>
                <w:sz w:val="24"/>
              </w:rPr>
              <w:t>日期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endDate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Pr="00B46EF3">
              <w:rPr>
                <w:rFonts w:ascii="Consolas" w:hAnsi="Consolas" w:hint="eastAsia"/>
                <w:sz w:val="24"/>
              </w:rPr>
              <w:t>2</w:t>
            </w:r>
            <w:r w:rsidRPr="00B46EF3">
              <w:rPr>
                <w:rFonts w:ascii="Consolas" w:hAnsi="Consolas"/>
                <w:sz w:val="24"/>
              </w:rPr>
              <w:t>019-09-01" –-</w:t>
            </w:r>
            <w:r w:rsidRPr="00B46EF3">
              <w:rPr>
                <w:rFonts w:ascii="Consolas" w:hAnsi="Consolas" w:hint="eastAsia"/>
                <w:sz w:val="24"/>
              </w:rPr>
              <w:t>合同结束</w:t>
            </w:r>
            <w:r w:rsidRPr="00B46EF3">
              <w:rPr>
                <w:rFonts w:ascii="Consolas" w:hAnsi="Consolas"/>
                <w:sz w:val="24"/>
              </w:rPr>
              <w:t>日期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id</w:t>
            </w:r>
            <w:r w:rsidRPr="00B46EF3">
              <w:rPr>
                <w:rFonts w:ascii="Consolas" w:hAnsi="Consolas"/>
                <w:sz w:val="24"/>
              </w:rPr>
              <w:t>":"d23fhgt" –-</w:t>
            </w:r>
            <w:r w:rsidRPr="00B46EF3">
              <w:rPr>
                <w:rFonts w:ascii="Consolas" w:hAnsi="Consolas" w:hint="eastAsia"/>
                <w:sz w:val="24"/>
              </w:rPr>
              <w:t>合同</w:t>
            </w:r>
            <w:r w:rsidRPr="00B46EF3">
              <w:rPr>
                <w:rFonts w:ascii="Consolas" w:hAnsi="Consolas" w:hint="eastAsia"/>
                <w:sz w:val="24"/>
              </w:rPr>
              <w:t>i</w:t>
            </w:r>
            <w:r w:rsidRPr="00B46EF3">
              <w:rPr>
                <w:rFonts w:ascii="Consolas" w:hAnsi="Consolas"/>
                <w:sz w:val="24"/>
              </w:rPr>
              <w:t>d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ind w:firstLineChars="300" w:firstLine="72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  <w:p w:rsidR="006A0B60" w:rsidRPr="00B46EF3" w:rsidRDefault="006A0B60" w:rsidP="003A6FB3">
            <w:pPr>
              <w:ind w:firstLineChars="250" w:firstLine="600"/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</w:tc>
      </w:tr>
      <w:tr w:rsidR="006A0B60" w:rsidRPr="00B46EF3" w:rsidTr="003A6FB3">
        <w:trPr>
          <w:trHeight w:val="34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备注：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</w:tr>
    </w:tbl>
    <w:p w:rsidR="006A0B60" w:rsidRPr="00B46EF3" w:rsidRDefault="006A0B60" w:rsidP="006A0B60">
      <w:pPr>
        <w:widowControl/>
        <w:jc w:val="left"/>
      </w:pPr>
    </w:p>
    <w:p w:rsidR="006A0B60" w:rsidRPr="00B46EF3" w:rsidRDefault="006A0B60" w:rsidP="006A0B60">
      <w:pPr>
        <w:widowControl/>
        <w:jc w:val="left"/>
      </w:pPr>
      <w:r w:rsidRPr="00B46EF3">
        <w:br w:type="page"/>
      </w:r>
    </w:p>
    <w:p w:rsidR="006A0B60" w:rsidRPr="00B46EF3" w:rsidRDefault="006A0B60" w:rsidP="006A0B60">
      <w:pPr>
        <w:pStyle w:val="1"/>
        <w:numPr>
          <w:ilvl w:val="0"/>
          <w:numId w:val="0"/>
        </w:numPr>
        <w:spacing w:before="62" w:after="62"/>
        <w:ind w:left="425" w:hanging="425"/>
      </w:pPr>
      <w:r w:rsidRPr="00B46EF3">
        <w:rPr>
          <w:rFonts w:hint="eastAsia"/>
        </w:rPr>
        <w:lastRenderedPageBreak/>
        <w:t>合同</w:t>
      </w:r>
      <w:r w:rsidR="006C374B">
        <w:rPr>
          <w:rFonts w:hint="eastAsia"/>
        </w:rPr>
        <w:t>确认</w:t>
      </w:r>
      <w:r w:rsidRPr="00B46EF3">
        <w:rPr>
          <w:rFonts w:hint="eastAsia"/>
        </w:rPr>
        <w:t>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6A0B60" w:rsidRPr="00B46EF3" w:rsidTr="003A6FB3">
        <w:trPr>
          <w:trHeight w:val="33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6A0B60" w:rsidRPr="00B46EF3" w:rsidRDefault="004C6865" w:rsidP="003A6FB3">
            <w:pPr>
              <w:rPr>
                <w:rFonts w:ascii="宋体"/>
              </w:rPr>
            </w:pPr>
            <w:r w:rsidRPr="004C6865">
              <w:rPr>
                <w:rFonts w:ascii="Consolas" w:eastAsia="Consolas" w:hAnsi="Consolas"/>
                <w:sz w:val="24"/>
              </w:rPr>
              <w:t>api-e</w:t>
            </w:r>
            <w:r w:rsidR="006A0B60" w:rsidRPr="00B46EF3">
              <w:rPr>
                <w:rFonts w:ascii="Consolas" w:eastAsia="Consolas" w:hAnsi="Consolas"/>
                <w:sz w:val="24"/>
              </w:rPr>
              <w:t>/contract/expand/</w:t>
            </w:r>
            <w:r w:rsidR="006A0B60"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confirm</w:t>
            </w: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Pr="00B46EF3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id</w:t>
            </w:r>
            <w:r w:rsidRPr="00B46EF3">
              <w:rPr>
                <w:rFonts w:ascii="Consolas" w:hAnsi="Consolas"/>
                <w:sz w:val="24"/>
              </w:rPr>
              <w:t>":"d23fhgt" –-</w:t>
            </w:r>
            <w:r w:rsidRPr="00B46EF3">
              <w:rPr>
                <w:rFonts w:ascii="Consolas" w:hAnsi="Consolas" w:hint="eastAsia"/>
                <w:sz w:val="24"/>
              </w:rPr>
              <w:t>合同</w:t>
            </w:r>
            <w:r w:rsidRPr="00B46EF3">
              <w:rPr>
                <w:rFonts w:ascii="Consolas" w:hAnsi="Consolas" w:hint="eastAsia"/>
                <w:sz w:val="24"/>
              </w:rPr>
              <w:t>i</w:t>
            </w:r>
            <w:r w:rsidRPr="00B46EF3">
              <w:rPr>
                <w:rFonts w:ascii="Consolas" w:hAnsi="Consolas"/>
                <w:sz w:val="24"/>
              </w:rPr>
              <w:t xml:space="preserve">d </w:t>
            </w:r>
          </w:p>
        </w:tc>
      </w:tr>
      <w:tr w:rsidR="006A0B60" w:rsidRPr="00B46EF3" w:rsidTr="003A6FB3">
        <w:trPr>
          <w:trHeight w:val="973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返回数据样式</w:t>
            </w:r>
            <w:r w:rsidRPr="00B46EF3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{</w:t>
            </w:r>
            <w:r w:rsidRPr="00B46EF3">
              <w:rPr>
                <w:rFonts w:ascii="Consolas" w:hAnsi="Consolas"/>
                <w:sz w:val="24"/>
              </w:rPr>
              <w:br/>
              <w:t>    </w:t>
            </w:r>
            <w:r w:rsidRPr="00B46EF3">
              <w:rPr>
                <w:rFonts w:ascii="Consolas" w:hAnsi="Consolas"/>
                <w:sz w:val="24"/>
              </w:rPr>
              <w:br/>
              <w:t>    "hasError":false,</w:t>
            </w:r>
            <w:r w:rsidRPr="00B46EF3">
              <w:rPr>
                <w:rFonts w:ascii="Consolas" w:hAnsi="Consolas"/>
                <w:sz w:val="24"/>
              </w:rPr>
              <w:br/>
              <w:t>    "errorCode":null,</w:t>
            </w:r>
            <w:r w:rsidRPr="00B46EF3">
              <w:rPr>
                <w:rFonts w:ascii="Consolas" w:hAnsi="Consolas"/>
                <w:sz w:val="24"/>
              </w:rPr>
              <w:br/>
              <w:t>    "msg":null,</w:t>
            </w:r>
            <w:r w:rsidRPr="00B46EF3">
              <w:rPr>
                <w:rFonts w:ascii="Consolas" w:hAnsi="Consolas"/>
                <w:sz w:val="24"/>
              </w:rPr>
              <w:br/>
              <w:t>    "errorMsg":null,</w:t>
            </w:r>
            <w:r w:rsidRPr="00B46EF3">
              <w:rPr>
                <w:rFonts w:ascii="Consolas" w:hAnsi="Consolas"/>
                <w:sz w:val="24"/>
              </w:rPr>
              <w:br/>
              <w:t>    "msgList":null,</w:t>
            </w:r>
            <w:r w:rsidRPr="00B46EF3">
              <w:rPr>
                <w:rFonts w:ascii="Consolas" w:hAnsi="Consolas"/>
                <w:sz w:val="24"/>
              </w:rPr>
              <w:br/>
              <w:t xml:space="preserve">    "result": { </w:t>
            </w:r>
          </w:p>
          <w:p w:rsidR="006A0B60" w:rsidRPr="00B46EF3" w:rsidRDefault="006A0B60" w:rsidP="003A6FB3">
            <w:pPr>
              <w:ind w:firstLineChars="500" w:firstLine="1200"/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ind w:firstLineChars="300" w:firstLine="72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  <w:p w:rsidR="006A0B60" w:rsidRPr="00B46EF3" w:rsidRDefault="006A0B60" w:rsidP="003A6FB3">
            <w:pPr>
              <w:ind w:firstLineChars="250" w:firstLine="600"/>
              <w:rPr>
                <w:rFonts w:ascii="Consolas" w:hAnsi="Consolas"/>
                <w:sz w:val="24"/>
              </w:rPr>
            </w:pP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</w:tc>
      </w:tr>
      <w:tr w:rsidR="006A0B60" w:rsidRPr="00B46EF3" w:rsidTr="003A6FB3">
        <w:trPr>
          <w:trHeight w:val="341"/>
        </w:trPr>
        <w:tc>
          <w:tcPr>
            <w:tcW w:w="113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备注：</w:t>
            </w:r>
          </w:p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6A0B60" w:rsidRPr="00B46EF3" w:rsidRDefault="006A0B60" w:rsidP="003A6FB3">
            <w:pPr>
              <w:rPr>
                <w:rFonts w:ascii="Consolas" w:hAnsi="Consolas"/>
                <w:sz w:val="24"/>
              </w:rPr>
            </w:pPr>
          </w:p>
        </w:tc>
      </w:tr>
    </w:tbl>
    <w:p w:rsidR="006A0B60" w:rsidRDefault="006A0B60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3A6FB3" w:rsidRDefault="003A6FB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Default="00211313" w:rsidP="001C3AB2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211313" w:rsidRPr="00135808" w:rsidRDefault="00211313" w:rsidP="00211313">
      <w:pPr>
        <w:pStyle w:val="1"/>
        <w:numPr>
          <w:ilvl w:val="0"/>
          <w:numId w:val="0"/>
        </w:numPr>
        <w:spacing w:before="62" w:after="62"/>
        <w:ind w:left="425" w:hanging="425"/>
      </w:pPr>
      <w:r w:rsidRPr="009242A3">
        <w:rPr>
          <w:rFonts w:hint="eastAsia"/>
        </w:rPr>
        <w:lastRenderedPageBreak/>
        <w:t>工资</w:t>
      </w:r>
      <w:r>
        <w:rPr>
          <w:rFonts w:hint="eastAsia"/>
        </w:rPr>
        <w:t>列表</w:t>
      </w:r>
      <w:r w:rsidRPr="009242A3">
        <w:rPr>
          <w:rFonts w:hint="eastAsia"/>
        </w:rPr>
        <w:t>（员工）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By</w:t>
      </w:r>
      <w:r>
        <w:t xml:space="preserve"> Lelouch</w:t>
      </w:r>
      <w:r>
        <w:rPr>
          <w:rFonts w:hint="eastAsia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211313" w:rsidTr="002F5911">
        <w:trPr>
          <w:trHeight w:val="331"/>
        </w:trPr>
        <w:tc>
          <w:tcPr>
            <w:tcW w:w="1135" w:type="dxa"/>
          </w:tcPr>
          <w:p w:rsidR="00211313" w:rsidRPr="00C33F03" w:rsidRDefault="00211313" w:rsidP="002F5911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211313" w:rsidRPr="00A527D5" w:rsidRDefault="006341EE" w:rsidP="002F5911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6341EE">
              <w:rPr>
                <w:rFonts w:ascii="微软雅黑" w:eastAsia="微软雅黑" w:hAnsi="微软雅黑"/>
                <w:sz w:val="24"/>
              </w:rPr>
              <w:t>api-su</w:t>
            </w:r>
            <w:r w:rsidR="00211313">
              <w:rPr>
                <w:rFonts w:ascii="微软雅黑" w:eastAsia="微软雅黑" w:hAnsi="微软雅黑"/>
                <w:sz w:val="24"/>
              </w:rPr>
              <w:t>/</w:t>
            </w:r>
            <w:r w:rsidR="00211313" w:rsidRPr="009242A3">
              <w:rPr>
                <w:rFonts w:ascii="微软雅黑" w:eastAsia="微软雅黑" w:hAnsi="微软雅黑"/>
                <w:sz w:val="24"/>
              </w:rPr>
              <w:t>salarydetail/expand</w:t>
            </w:r>
            <w:r w:rsidR="00211313">
              <w:rPr>
                <w:rFonts w:ascii="微软雅黑" w:eastAsia="微软雅黑" w:hAnsi="微软雅黑"/>
                <w:sz w:val="24"/>
              </w:rPr>
              <w:t>/</w:t>
            </w:r>
            <w:r w:rsidR="00211313" w:rsidRPr="009242A3">
              <w:rPr>
                <w:rFonts w:ascii="微软雅黑" w:eastAsia="微软雅黑" w:hAnsi="微软雅黑"/>
                <w:sz w:val="24"/>
              </w:rPr>
              <w:t>appdetaillist</w:t>
            </w:r>
          </w:p>
        </w:tc>
      </w:tr>
      <w:tr w:rsidR="00211313" w:rsidTr="002F5911">
        <w:trPr>
          <w:trHeight w:val="973"/>
        </w:trPr>
        <w:tc>
          <w:tcPr>
            <w:tcW w:w="1135" w:type="dxa"/>
          </w:tcPr>
          <w:p w:rsidR="00211313" w:rsidRPr="00C33F03" w:rsidRDefault="00211313" w:rsidP="002F5911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211313" w:rsidRDefault="00211313" w:rsidP="002F5911">
            <w:pPr>
              <w:ind w:firstLineChars="50" w:firstLine="120"/>
              <w:rPr>
                <w:noProof/>
                <w:sz w:val="24"/>
              </w:rPr>
            </w:pPr>
            <w:r w:rsidRPr="00085895">
              <w:rPr>
                <w:noProof/>
                <w:sz w:val="24"/>
              </w:rPr>
              <w:t xml:space="preserve"> </w:t>
            </w:r>
            <w:r w:rsidRPr="00F0625C">
              <w:rPr>
                <w:noProof/>
                <w:sz w:val="24"/>
              </w:rPr>
              <w:t>employeeId</w:t>
            </w:r>
            <w:r>
              <w:rPr>
                <w:noProof/>
                <w:sz w:val="24"/>
              </w:rPr>
              <w:t>:</w:t>
            </w:r>
            <w:r>
              <w:rPr>
                <w:rFonts w:hint="eastAsia"/>
                <w:noProof/>
                <w:sz w:val="24"/>
              </w:rPr>
              <w:t>员工</w:t>
            </w:r>
            <w:r>
              <w:rPr>
                <w:noProof/>
                <w:sz w:val="24"/>
              </w:rPr>
              <w:t>ID</w:t>
            </w:r>
          </w:p>
          <w:p w:rsidR="00EA2A8D" w:rsidRDefault="00EA2A8D" w:rsidP="002F5911">
            <w:pPr>
              <w:ind w:firstLineChars="50" w:firstLine="12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</w:t>
            </w:r>
          </w:p>
          <w:p w:rsidR="00211313" w:rsidRPr="00C14BAB" w:rsidRDefault="00211313" w:rsidP="002F5911">
            <w:pPr>
              <w:ind w:firstLineChars="50" w:firstLine="120"/>
              <w:rPr>
                <w:rFonts w:ascii="Consolas" w:hAnsi="Consolas"/>
                <w:sz w:val="24"/>
              </w:rPr>
            </w:pPr>
          </w:p>
        </w:tc>
      </w:tr>
      <w:tr w:rsidR="00211313" w:rsidTr="002F5911">
        <w:trPr>
          <w:trHeight w:val="973"/>
        </w:trPr>
        <w:tc>
          <w:tcPr>
            <w:tcW w:w="1135" w:type="dxa"/>
          </w:tcPr>
          <w:p w:rsidR="00211313" w:rsidRPr="00C14BAB" w:rsidRDefault="00211313" w:rsidP="002F5911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EA2A8D" w:rsidRPr="00EA2A8D" w:rsidRDefault="00211313" w:rsidP="00EA2A8D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 </w:t>
            </w:r>
            <w:r w:rsidR="00EA2A8D" w:rsidRPr="00EA2A8D">
              <w:rPr>
                <w:rFonts w:ascii="Consolas" w:hAnsi="Consolas"/>
                <w:sz w:val="24"/>
              </w:rPr>
              <w:t>{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"nextPage": 2,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"currentPage": 1,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"pageSize": 2,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"totalCount": 3,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"pageCount": 2,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"results": [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{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"id": "402889986d0116ca016d011e72290003",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"salaryId":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"companyId":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"projectId":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"employeeId":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"attCount":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"bankActPay": 0,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"shouldPay": 200,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"payStatus":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"payStatusName":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"confirmStatus": "CONFIRMED",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"contractId":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"accountNo":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"remark":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"isDeleted": 1,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"effectiveStartDate":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"effectiveEndDate":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"createTime":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"creatorId":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"updateTime":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"updaterId":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"tel":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"salaryDetailId":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"orgId":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"orgName":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"positionId":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"name": "N7",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lastRenderedPageBreak/>
              <w:t xml:space="preserve">            "idcard":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"bankCardNo":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"attDays":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"companyName":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"ym":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"positionName":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"status": "CANCELED",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 w:hint="eastAsia"/>
                <w:sz w:val="24"/>
              </w:rPr>
              <w:t xml:space="preserve">            "statusName": "</w:t>
            </w:r>
            <w:r w:rsidRPr="00EA2A8D">
              <w:rPr>
                <w:rFonts w:ascii="Consolas" w:hAnsi="Consolas" w:hint="eastAsia"/>
                <w:sz w:val="24"/>
              </w:rPr>
              <w:t>已取消</w:t>
            </w:r>
            <w:r w:rsidRPr="00EA2A8D">
              <w:rPr>
                <w:rFonts w:ascii="Consolas" w:hAnsi="Consolas" w:hint="eastAsia"/>
                <w:sz w:val="24"/>
              </w:rPr>
              <w:t>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"year": 2019,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"month": 8,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"batchNo": 1,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 w:hint="eastAsia"/>
                <w:sz w:val="24"/>
              </w:rPr>
              <w:t xml:space="preserve">            "confirmStatusName": "</w:t>
            </w:r>
            <w:r w:rsidRPr="00EA2A8D">
              <w:rPr>
                <w:rFonts w:ascii="Consolas" w:hAnsi="Consolas" w:hint="eastAsia"/>
                <w:sz w:val="24"/>
              </w:rPr>
              <w:t>已确认</w:t>
            </w:r>
            <w:r w:rsidRPr="00EA2A8D">
              <w:rPr>
                <w:rFonts w:ascii="Consolas" w:hAnsi="Consolas" w:hint="eastAsia"/>
                <w:sz w:val="24"/>
              </w:rPr>
              <w:t>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"unit":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"price":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"confirmTimeStr":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"issueRemark": null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},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{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"id": "7777",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"salaryId":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"companyId":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"projectId":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"employeeId":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"attCount":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"bankActPay": 0,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"shouldPay": 88,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"payStatus":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"payStatusName":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"confirmStatus": "NO_CONFIRME",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"contractId":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"accountNo":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"remark":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"isDeleted": 1,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"effectiveStartDate":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"effectiveEndDate":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"createTime":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"creatorId":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"updateTime":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"updaterId":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"tel":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"salaryDetailId":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lastRenderedPageBreak/>
              <w:t xml:space="preserve">            "orgId":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"orgName":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"positionId":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"name": "N7",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"idcard":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"bankCardNo":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"attDays":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"companyName":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"ym":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"positionName":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"status": "CANCELED",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 w:hint="eastAsia"/>
                <w:sz w:val="24"/>
              </w:rPr>
              <w:t xml:space="preserve">            "statusName": "</w:t>
            </w:r>
            <w:r w:rsidRPr="00EA2A8D">
              <w:rPr>
                <w:rFonts w:ascii="Consolas" w:hAnsi="Consolas" w:hint="eastAsia"/>
                <w:sz w:val="24"/>
              </w:rPr>
              <w:t>已取消</w:t>
            </w:r>
            <w:r w:rsidRPr="00EA2A8D">
              <w:rPr>
                <w:rFonts w:ascii="Consolas" w:hAnsi="Consolas" w:hint="eastAsia"/>
                <w:sz w:val="24"/>
              </w:rPr>
              <w:t>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"year": 2019,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"month": 8,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"batchNo": 1,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 w:hint="eastAsia"/>
                <w:sz w:val="24"/>
              </w:rPr>
              <w:t xml:space="preserve">            "confirmStatusName": "</w:t>
            </w:r>
            <w:r w:rsidRPr="00EA2A8D">
              <w:rPr>
                <w:rFonts w:ascii="Consolas" w:hAnsi="Consolas" w:hint="eastAsia"/>
                <w:sz w:val="24"/>
              </w:rPr>
              <w:t>待确认</w:t>
            </w:r>
            <w:r w:rsidRPr="00EA2A8D">
              <w:rPr>
                <w:rFonts w:ascii="Consolas" w:hAnsi="Consolas" w:hint="eastAsia"/>
                <w:sz w:val="24"/>
              </w:rPr>
              <w:t>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"unit":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"price":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"confirmTimeStr":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"issueRemark": null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}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],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"total": 3,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"rows": [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{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"id": "402889986d0116ca016d011e72290003",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"salaryId":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"companyId":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"projectId":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"employeeId":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"attCount":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"bankActPay": 0,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"shouldPay": 200,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"payStatus":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"payStatusName":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"confirmStatus": "CONFIRMED",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"contractId":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"accountNo":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"remark":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"isDeleted": 1,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"effectiveStartDate":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lastRenderedPageBreak/>
              <w:t xml:space="preserve">            "effectiveEndDate":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"createTime":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"creatorId":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"updateTime":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"updaterId":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"tel":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"salaryDetailId":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"orgId":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"orgName":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"positionId":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"name": "N7",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"idcard":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"bankCardNo":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"attDays":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"companyName":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"ym":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"positionName":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"status": "CANCELED",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 w:hint="eastAsia"/>
                <w:sz w:val="24"/>
              </w:rPr>
              <w:t xml:space="preserve">            "statusName": "</w:t>
            </w:r>
            <w:r w:rsidRPr="00EA2A8D">
              <w:rPr>
                <w:rFonts w:ascii="Consolas" w:hAnsi="Consolas" w:hint="eastAsia"/>
                <w:sz w:val="24"/>
              </w:rPr>
              <w:t>已取消</w:t>
            </w:r>
            <w:r w:rsidRPr="00EA2A8D">
              <w:rPr>
                <w:rFonts w:ascii="Consolas" w:hAnsi="Consolas" w:hint="eastAsia"/>
                <w:sz w:val="24"/>
              </w:rPr>
              <w:t>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"year": 2019,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"month": 8,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"batchNo": 1,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 w:hint="eastAsia"/>
                <w:sz w:val="24"/>
              </w:rPr>
              <w:t xml:space="preserve">            "confirmStatusName": "</w:t>
            </w:r>
            <w:r w:rsidRPr="00EA2A8D">
              <w:rPr>
                <w:rFonts w:ascii="Consolas" w:hAnsi="Consolas" w:hint="eastAsia"/>
                <w:sz w:val="24"/>
              </w:rPr>
              <w:t>已确认</w:t>
            </w:r>
            <w:r w:rsidRPr="00EA2A8D">
              <w:rPr>
                <w:rFonts w:ascii="Consolas" w:hAnsi="Consolas" w:hint="eastAsia"/>
                <w:sz w:val="24"/>
              </w:rPr>
              <w:t>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"unit":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"price":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"confirmTimeStr":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"issueRemark": null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},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{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"id": "7777",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"salaryId":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"companyId":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"projectId":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"employeeId":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"attCount":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"bankActPay": 0,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"shouldPay": 88,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"payStatus":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"payStatusName":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"confirmStatus": "NO_CONFIRME",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"contractId":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"accountNo":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lastRenderedPageBreak/>
              <w:t xml:space="preserve">            "confirmDate":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"remark":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"isDeleted": 1,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"effectiveStartDate":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"effectiveEndDate":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"createTime":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"creatorId":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"updateTime":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"updaterId":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"tel":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"salaryDetailId":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"orgId":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"orgName":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"positionId":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"name": "N7",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"idcard":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"bankCardNo":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"attDays":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"companyName":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"ym":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"positionName":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"status": "CANCELED",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 w:hint="eastAsia"/>
                <w:sz w:val="24"/>
              </w:rPr>
              <w:t xml:space="preserve">            "statusName": "</w:t>
            </w:r>
            <w:r w:rsidRPr="00EA2A8D">
              <w:rPr>
                <w:rFonts w:ascii="Consolas" w:hAnsi="Consolas" w:hint="eastAsia"/>
                <w:sz w:val="24"/>
              </w:rPr>
              <w:t>已取消</w:t>
            </w:r>
            <w:r w:rsidRPr="00EA2A8D">
              <w:rPr>
                <w:rFonts w:ascii="Consolas" w:hAnsi="Consolas" w:hint="eastAsia"/>
                <w:sz w:val="24"/>
              </w:rPr>
              <w:t>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"year": 2019,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"month": 8,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"batchNo": 1,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 w:hint="eastAsia"/>
                <w:sz w:val="24"/>
              </w:rPr>
              <w:t xml:space="preserve">            "confirmStatusName": "</w:t>
            </w:r>
            <w:r w:rsidRPr="00EA2A8D">
              <w:rPr>
                <w:rFonts w:ascii="Consolas" w:hAnsi="Consolas" w:hint="eastAsia"/>
                <w:sz w:val="24"/>
              </w:rPr>
              <w:t>待确认</w:t>
            </w:r>
            <w:r w:rsidRPr="00EA2A8D">
              <w:rPr>
                <w:rFonts w:ascii="Consolas" w:hAnsi="Consolas" w:hint="eastAsia"/>
                <w:sz w:val="24"/>
              </w:rPr>
              <w:t>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"unit":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"price":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"bankName":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"confirmTimeStr":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    "issueRemark": null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}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]</w:t>
            </w:r>
          </w:p>
          <w:p w:rsidR="00211313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>}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</w:t>
            </w:r>
            <w:r w:rsidRPr="00234EBF">
              <w:rPr>
                <w:noProof/>
                <w:sz w:val="24"/>
              </w:rPr>
              <w:t>d</w:t>
            </w:r>
            <w:r>
              <w:rPr>
                <w:rFonts w:hint="eastAsia"/>
                <w:noProof/>
                <w:sz w:val="24"/>
              </w:rPr>
              <w:t>：详情</w:t>
            </w:r>
            <w:r>
              <w:rPr>
                <w:noProof/>
                <w:sz w:val="24"/>
              </w:rPr>
              <w:t>id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name</w:t>
            </w:r>
            <w:r>
              <w:rPr>
                <w:rFonts w:hint="eastAsia"/>
                <w:noProof/>
                <w:sz w:val="24"/>
              </w:rPr>
              <w:t>：姓名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year</w:t>
            </w:r>
            <w:r>
              <w:rPr>
                <w:rFonts w:hint="eastAsia"/>
                <w:noProof/>
                <w:sz w:val="24"/>
              </w:rPr>
              <w:t>：年</w:t>
            </w:r>
            <w:r>
              <w:rPr>
                <w:noProof/>
                <w:sz w:val="24"/>
              </w:rPr>
              <w:br/>
              <w:t xml:space="preserve">  </w:t>
            </w:r>
            <w:r w:rsidRPr="00201BD8">
              <w:rPr>
                <w:noProof/>
                <w:sz w:val="24"/>
              </w:rPr>
              <w:t>month</w:t>
            </w:r>
            <w:r>
              <w:rPr>
                <w:rFonts w:hint="eastAsia"/>
                <w:noProof/>
                <w:sz w:val="24"/>
              </w:rPr>
              <w:t>：月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batchNo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批次号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statusName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工资表状态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confirmStatusName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员工确认状态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shouldPay</w:t>
            </w:r>
            <w:r>
              <w:rPr>
                <w:rFonts w:hint="eastAsia"/>
                <w:noProof/>
                <w:sz w:val="24"/>
              </w:rPr>
              <w:t>：应发</w:t>
            </w:r>
            <w:r>
              <w:rPr>
                <w:noProof/>
                <w:sz w:val="24"/>
              </w:rPr>
              <w:t>工资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lastRenderedPageBreak/>
              <w:t>bankActPay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实发工资</w:t>
            </w:r>
          </w:p>
          <w:p w:rsidR="00211313" w:rsidRPr="00234EBF" w:rsidRDefault="00211313" w:rsidP="002F5911">
            <w:pPr>
              <w:ind w:firstLineChars="100" w:firstLine="240"/>
              <w:rPr>
                <w:noProof/>
                <w:sz w:val="24"/>
              </w:rPr>
            </w:pPr>
          </w:p>
        </w:tc>
      </w:tr>
      <w:tr w:rsidR="00211313" w:rsidTr="002F5911">
        <w:trPr>
          <w:trHeight w:val="341"/>
        </w:trPr>
        <w:tc>
          <w:tcPr>
            <w:tcW w:w="1135" w:type="dxa"/>
          </w:tcPr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lastRenderedPageBreak/>
              <w:t>备注：</w:t>
            </w:r>
          </w:p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211313" w:rsidRDefault="00211313" w:rsidP="002F5911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</w:tc>
      </w:tr>
    </w:tbl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EA2A8D" w:rsidRDefault="00EA2A8D" w:rsidP="00211313"/>
    <w:p w:rsidR="00211313" w:rsidRPr="00135808" w:rsidRDefault="00211313" w:rsidP="00211313">
      <w:pPr>
        <w:pStyle w:val="1"/>
        <w:numPr>
          <w:ilvl w:val="0"/>
          <w:numId w:val="0"/>
        </w:numPr>
        <w:spacing w:before="62" w:after="62"/>
        <w:ind w:left="425" w:hanging="425"/>
      </w:pPr>
      <w:r w:rsidRPr="009242A3">
        <w:rPr>
          <w:rFonts w:hint="eastAsia"/>
        </w:rPr>
        <w:lastRenderedPageBreak/>
        <w:t>工资详情（员工）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By</w:t>
      </w:r>
      <w:r>
        <w:t xml:space="preserve"> Lelouch</w:t>
      </w:r>
      <w:r>
        <w:rPr>
          <w:rFonts w:hint="eastAsia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211313" w:rsidTr="002F5911">
        <w:trPr>
          <w:trHeight w:val="331"/>
        </w:trPr>
        <w:tc>
          <w:tcPr>
            <w:tcW w:w="1135" w:type="dxa"/>
          </w:tcPr>
          <w:p w:rsidR="00211313" w:rsidRPr="00C33F03" w:rsidRDefault="00211313" w:rsidP="002F5911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211313" w:rsidRPr="00A527D5" w:rsidRDefault="005B00C0" w:rsidP="002F5911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5B00C0">
              <w:rPr>
                <w:rFonts w:ascii="微软雅黑" w:eastAsia="微软雅黑" w:hAnsi="微软雅黑"/>
                <w:sz w:val="24"/>
              </w:rPr>
              <w:t>api-su</w:t>
            </w:r>
            <w:r w:rsidR="00211313">
              <w:rPr>
                <w:rFonts w:ascii="微软雅黑" w:eastAsia="微软雅黑" w:hAnsi="微软雅黑"/>
                <w:sz w:val="24"/>
              </w:rPr>
              <w:t>/</w:t>
            </w:r>
            <w:r w:rsidR="00211313" w:rsidRPr="009242A3">
              <w:rPr>
                <w:rFonts w:ascii="微软雅黑" w:eastAsia="微软雅黑" w:hAnsi="微软雅黑"/>
                <w:sz w:val="24"/>
              </w:rPr>
              <w:t>salarydetail/expand</w:t>
            </w:r>
            <w:r w:rsidR="00211313">
              <w:rPr>
                <w:rFonts w:ascii="微软雅黑" w:eastAsia="微软雅黑" w:hAnsi="微软雅黑"/>
                <w:sz w:val="24"/>
              </w:rPr>
              <w:t>/</w:t>
            </w:r>
            <w:r w:rsidR="00211313" w:rsidRPr="00CF0727">
              <w:rPr>
                <w:rFonts w:ascii="微软雅黑" w:eastAsia="微软雅黑" w:hAnsi="微软雅黑"/>
                <w:sz w:val="24"/>
              </w:rPr>
              <w:t>appdetailinfo</w:t>
            </w:r>
          </w:p>
        </w:tc>
      </w:tr>
      <w:tr w:rsidR="00211313" w:rsidTr="002F5911">
        <w:trPr>
          <w:trHeight w:val="973"/>
        </w:trPr>
        <w:tc>
          <w:tcPr>
            <w:tcW w:w="1135" w:type="dxa"/>
          </w:tcPr>
          <w:p w:rsidR="00211313" w:rsidRPr="00C33F03" w:rsidRDefault="00211313" w:rsidP="002F5911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211313" w:rsidRDefault="00211313" w:rsidP="002F5911">
            <w:pPr>
              <w:ind w:firstLineChars="50" w:firstLine="120"/>
              <w:rPr>
                <w:noProof/>
                <w:sz w:val="24"/>
              </w:rPr>
            </w:pPr>
            <w:r w:rsidRPr="00085895">
              <w:rPr>
                <w:noProof/>
                <w:sz w:val="24"/>
              </w:rPr>
              <w:t xml:space="preserve"> </w:t>
            </w:r>
            <w:r w:rsidRPr="00F0625C">
              <w:rPr>
                <w:noProof/>
                <w:sz w:val="24"/>
              </w:rPr>
              <w:t>detailId</w:t>
            </w:r>
            <w:r w:rsidRPr="004C199C">
              <w:rPr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>:</w:t>
            </w:r>
            <w:r>
              <w:rPr>
                <w:rFonts w:hint="eastAsia"/>
                <w:noProof/>
                <w:sz w:val="24"/>
              </w:rPr>
              <w:t>详情</w:t>
            </w:r>
            <w:r>
              <w:rPr>
                <w:noProof/>
                <w:sz w:val="24"/>
              </w:rPr>
              <w:t>ID</w:t>
            </w:r>
          </w:p>
          <w:p w:rsidR="007F3C7F" w:rsidRDefault="007F3C7F" w:rsidP="007F3C7F">
            <w:pPr>
              <w:ind w:firstLineChars="50" w:firstLine="12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</w:t>
            </w:r>
            <w:r w:rsidRPr="007F3C7F">
              <w:rPr>
                <w:noProof/>
                <w:sz w:val="24"/>
              </w:rPr>
              <w:t>pageNo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页数（</w:t>
            </w:r>
            <w:r>
              <w:rPr>
                <w:rFonts w:hint="eastAsia"/>
                <w:noProof/>
                <w:sz w:val="24"/>
              </w:rPr>
              <w:t>分页参数</w:t>
            </w:r>
            <w:r>
              <w:rPr>
                <w:noProof/>
                <w:sz w:val="24"/>
              </w:rPr>
              <w:t>）</w:t>
            </w:r>
          </w:p>
          <w:p w:rsidR="007F3C7F" w:rsidRPr="005165A0" w:rsidRDefault="007F3C7F" w:rsidP="007F3C7F">
            <w:pPr>
              <w:ind w:firstLineChars="50" w:firstLine="120"/>
              <w:rPr>
                <w:rFonts w:asciiTheme="minorHAnsi" w:hAnsiTheme="minorHAnsi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7F3C7F">
              <w:rPr>
                <w:noProof/>
                <w:sz w:val="24"/>
              </w:rPr>
              <w:t>pageSize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条数（</w:t>
            </w:r>
            <w:r>
              <w:rPr>
                <w:rFonts w:hint="eastAsia"/>
                <w:noProof/>
                <w:sz w:val="24"/>
              </w:rPr>
              <w:t>分页参数</w:t>
            </w:r>
            <w:r>
              <w:rPr>
                <w:noProof/>
                <w:sz w:val="24"/>
              </w:rPr>
              <w:t>）</w:t>
            </w:r>
          </w:p>
        </w:tc>
      </w:tr>
      <w:tr w:rsidR="00211313" w:rsidTr="002F5911">
        <w:trPr>
          <w:trHeight w:val="973"/>
        </w:trPr>
        <w:tc>
          <w:tcPr>
            <w:tcW w:w="1135" w:type="dxa"/>
          </w:tcPr>
          <w:p w:rsidR="00211313" w:rsidRPr="00C14BAB" w:rsidRDefault="00211313" w:rsidP="002F5911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EA2A8D" w:rsidRPr="00EA2A8D" w:rsidRDefault="00211313" w:rsidP="00EA2A8D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 </w:t>
            </w:r>
            <w:r w:rsidR="00EA2A8D" w:rsidRPr="00EA2A8D">
              <w:rPr>
                <w:rFonts w:ascii="Consolas" w:hAnsi="Consolas"/>
                <w:sz w:val="24"/>
              </w:rPr>
              <w:t>{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"hasError": false,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"result": {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"id": "402889986d0116ca016d011e72290003",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"salaryId":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"companyId":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"projectId":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"employeeId":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"attCount":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"bankActPay":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"shouldPay": 200,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"payStatus":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"payStatusName":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"confirmStatus": "CONFIRMED",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"contractId":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"accountNo":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"confirmDate":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"remark":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"isDeleted": 1,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"effectiveStartDate":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"effectiveEndDate":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"createTime":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"creatorId":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"updateTime":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"updaterId":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"tel":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"salaryDetailId":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"orgId":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"orgName":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"positionId":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"name": "N7",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"idcard":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"bankCardNo": "111111111111111111",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"attDays": 0,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"companyName":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"ym":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lastRenderedPageBreak/>
              <w:t xml:space="preserve">        "positionName":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"status": "CANCELED",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 w:hint="eastAsia"/>
                <w:sz w:val="24"/>
              </w:rPr>
              <w:t xml:space="preserve">        "statusName": "</w:t>
            </w:r>
            <w:r w:rsidRPr="00EA2A8D">
              <w:rPr>
                <w:rFonts w:ascii="Consolas" w:hAnsi="Consolas" w:hint="eastAsia"/>
                <w:sz w:val="24"/>
              </w:rPr>
              <w:t>已取消</w:t>
            </w:r>
            <w:r w:rsidRPr="00EA2A8D">
              <w:rPr>
                <w:rFonts w:ascii="Consolas" w:hAnsi="Consolas" w:hint="eastAsia"/>
                <w:sz w:val="24"/>
              </w:rPr>
              <w:t>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"year": 2019,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"month": 8,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"batchNo":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 w:hint="eastAsia"/>
                <w:sz w:val="24"/>
              </w:rPr>
              <w:t xml:space="preserve">        "confirmStatusName": "</w:t>
            </w:r>
            <w:r w:rsidRPr="00EA2A8D">
              <w:rPr>
                <w:rFonts w:ascii="Consolas" w:hAnsi="Consolas" w:hint="eastAsia"/>
                <w:sz w:val="24"/>
              </w:rPr>
              <w:t>已确认</w:t>
            </w:r>
            <w:r w:rsidRPr="00EA2A8D">
              <w:rPr>
                <w:rFonts w:ascii="Consolas" w:hAnsi="Consolas" w:hint="eastAsia"/>
                <w:sz w:val="24"/>
              </w:rPr>
              <w:t>",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"unit":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"price":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"bankName":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"confirmTime":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"confirmTimeStr": null,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    "issueRemark": null</w:t>
            </w:r>
          </w:p>
          <w:p w:rsidR="00EA2A8D" w:rsidRPr="00EA2A8D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 xml:space="preserve">    }</w:t>
            </w:r>
          </w:p>
          <w:p w:rsidR="00211313" w:rsidRDefault="00EA2A8D" w:rsidP="00EA2A8D">
            <w:pPr>
              <w:rPr>
                <w:rFonts w:ascii="Consolas" w:hAnsi="Consolas"/>
                <w:sz w:val="24"/>
              </w:rPr>
            </w:pPr>
            <w:r w:rsidRPr="00EA2A8D">
              <w:rPr>
                <w:rFonts w:ascii="Consolas" w:hAnsi="Consolas"/>
                <w:sz w:val="24"/>
              </w:rPr>
              <w:t>}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name</w:t>
            </w:r>
            <w:r>
              <w:rPr>
                <w:rFonts w:hint="eastAsia"/>
                <w:noProof/>
                <w:sz w:val="24"/>
              </w:rPr>
              <w:t>：姓名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year</w:t>
            </w:r>
            <w:r>
              <w:rPr>
                <w:rFonts w:hint="eastAsia"/>
                <w:noProof/>
                <w:sz w:val="24"/>
              </w:rPr>
              <w:t>：年</w:t>
            </w:r>
            <w:r>
              <w:rPr>
                <w:noProof/>
                <w:sz w:val="24"/>
              </w:rPr>
              <w:br/>
              <w:t xml:space="preserve">  </w:t>
            </w:r>
            <w:r w:rsidRPr="00201BD8">
              <w:rPr>
                <w:noProof/>
                <w:sz w:val="24"/>
              </w:rPr>
              <w:t>month</w:t>
            </w:r>
            <w:r>
              <w:rPr>
                <w:rFonts w:hint="eastAsia"/>
                <w:noProof/>
                <w:sz w:val="24"/>
              </w:rPr>
              <w:t>：月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5165A0">
              <w:rPr>
                <w:noProof/>
                <w:sz w:val="24"/>
              </w:rPr>
              <w:t>orgName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部门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5165A0">
              <w:rPr>
                <w:noProof/>
                <w:sz w:val="24"/>
              </w:rPr>
              <w:t>positionName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职位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881149">
              <w:rPr>
                <w:noProof/>
                <w:sz w:val="24"/>
              </w:rPr>
              <w:t>attDays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考勤天数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881149">
              <w:rPr>
                <w:noProof/>
                <w:sz w:val="24"/>
              </w:rPr>
              <w:t>bankName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开户行名称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475CFF">
              <w:rPr>
                <w:noProof/>
                <w:sz w:val="24"/>
              </w:rPr>
              <w:t>bankCardNo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银行卡号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statusName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工资表状态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confirmStatusName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员工确认状态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shouldPay</w:t>
            </w:r>
            <w:r>
              <w:rPr>
                <w:rFonts w:hint="eastAsia"/>
                <w:noProof/>
                <w:sz w:val="24"/>
              </w:rPr>
              <w:t>：应发</w:t>
            </w:r>
            <w:r>
              <w:rPr>
                <w:noProof/>
                <w:sz w:val="24"/>
              </w:rPr>
              <w:t>工资</w:t>
            </w:r>
          </w:p>
          <w:p w:rsidR="00211313" w:rsidRDefault="00211313" w:rsidP="002F5911">
            <w:pPr>
              <w:ind w:firstLineChars="100" w:firstLine="240"/>
              <w:rPr>
                <w:noProof/>
                <w:sz w:val="24"/>
              </w:rPr>
            </w:pPr>
            <w:r w:rsidRPr="00201BD8">
              <w:rPr>
                <w:noProof/>
                <w:sz w:val="24"/>
              </w:rPr>
              <w:t>bankActPay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实发工资</w:t>
            </w:r>
          </w:p>
          <w:p w:rsidR="00211313" w:rsidRPr="00234EBF" w:rsidRDefault="00211313" w:rsidP="002F5911">
            <w:pPr>
              <w:ind w:firstLineChars="100" w:firstLine="240"/>
              <w:rPr>
                <w:noProof/>
                <w:sz w:val="24"/>
              </w:rPr>
            </w:pPr>
          </w:p>
        </w:tc>
      </w:tr>
      <w:tr w:rsidR="00211313" w:rsidTr="002F5911">
        <w:trPr>
          <w:trHeight w:val="341"/>
        </w:trPr>
        <w:tc>
          <w:tcPr>
            <w:tcW w:w="1135" w:type="dxa"/>
          </w:tcPr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lastRenderedPageBreak/>
              <w:t>备注：</w:t>
            </w:r>
          </w:p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211313" w:rsidRDefault="00211313" w:rsidP="002F5911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</w:tc>
      </w:tr>
    </w:tbl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Pr="00135808" w:rsidRDefault="00211313" w:rsidP="00211313">
      <w:pPr>
        <w:pStyle w:val="1"/>
        <w:numPr>
          <w:ilvl w:val="0"/>
          <w:numId w:val="0"/>
        </w:numPr>
        <w:spacing w:before="62" w:after="62"/>
        <w:ind w:left="425" w:hanging="425"/>
      </w:pPr>
      <w:r w:rsidRPr="009242A3">
        <w:rPr>
          <w:rFonts w:hint="eastAsia"/>
        </w:rPr>
        <w:lastRenderedPageBreak/>
        <w:t>工资</w:t>
      </w:r>
      <w:r>
        <w:rPr>
          <w:rFonts w:hint="eastAsia"/>
        </w:rPr>
        <w:t>确认</w:t>
      </w:r>
      <w:r>
        <w:rPr>
          <w:rFonts w:hint="eastAsia"/>
        </w:rPr>
        <w:t>/</w:t>
      </w:r>
      <w:r>
        <w:rPr>
          <w:rFonts w:hint="eastAsia"/>
        </w:rPr>
        <w:t>驳回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By</w:t>
      </w:r>
      <w:r>
        <w:t xml:space="preserve"> Lelouch</w:t>
      </w:r>
      <w:r>
        <w:rPr>
          <w:rFonts w:hint="eastAsia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211313" w:rsidTr="002F5911">
        <w:trPr>
          <w:trHeight w:val="331"/>
        </w:trPr>
        <w:tc>
          <w:tcPr>
            <w:tcW w:w="1135" w:type="dxa"/>
          </w:tcPr>
          <w:p w:rsidR="00211313" w:rsidRPr="00C33F03" w:rsidRDefault="00211313" w:rsidP="002F5911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211313" w:rsidRPr="00A527D5" w:rsidRDefault="00241D3F" w:rsidP="002F5911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241D3F">
              <w:rPr>
                <w:rFonts w:ascii="微软雅黑" w:eastAsia="微软雅黑" w:hAnsi="微软雅黑"/>
                <w:sz w:val="24"/>
              </w:rPr>
              <w:t>api-su</w:t>
            </w:r>
            <w:r w:rsidR="00211313">
              <w:rPr>
                <w:rFonts w:ascii="微软雅黑" w:eastAsia="微软雅黑" w:hAnsi="微软雅黑"/>
                <w:sz w:val="24"/>
              </w:rPr>
              <w:t>/</w:t>
            </w:r>
            <w:r w:rsidR="00211313" w:rsidRPr="009242A3">
              <w:rPr>
                <w:rFonts w:ascii="微软雅黑" w:eastAsia="微软雅黑" w:hAnsi="微软雅黑"/>
                <w:sz w:val="24"/>
              </w:rPr>
              <w:t>salarydetail/expand</w:t>
            </w:r>
            <w:r w:rsidR="00211313">
              <w:rPr>
                <w:rFonts w:ascii="微软雅黑" w:eastAsia="微软雅黑" w:hAnsi="微软雅黑"/>
                <w:sz w:val="24"/>
              </w:rPr>
              <w:t>/</w:t>
            </w:r>
            <w:r w:rsidR="00211313" w:rsidRPr="00CF0727">
              <w:rPr>
                <w:rFonts w:ascii="微软雅黑" w:eastAsia="微软雅黑" w:hAnsi="微软雅黑"/>
                <w:sz w:val="24"/>
              </w:rPr>
              <w:t>modifystatus</w:t>
            </w:r>
          </w:p>
        </w:tc>
      </w:tr>
      <w:tr w:rsidR="00211313" w:rsidTr="002F5911">
        <w:trPr>
          <w:trHeight w:val="973"/>
        </w:trPr>
        <w:tc>
          <w:tcPr>
            <w:tcW w:w="1135" w:type="dxa"/>
          </w:tcPr>
          <w:p w:rsidR="00211313" w:rsidRPr="00C33F03" w:rsidRDefault="00211313" w:rsidP="002F5911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211313" w:rsidRDefault="00211313" w:rsidP="002F5911">
            <w:pPr>
              <w:ind w:firstLineChars="50" w:firstLine="120"/>
              <w:rPr>
                <w:noProof/>
                <w:sz w:val="24"/>
              </w:rPr>
            </w:pPr>
            <w:r w:rsidRPr="00085895">
              <w:rPr>
                <w:noProof/>
                <w:sz w:val="24"/>
              </w:rPr>
              <w:t xml:space="preserve"> </w:t>
            </w:r>
            <w:r w:rsidRPr="00CF0727">
              <w:rPr>
                <w:noProof/>
                <w:sz w:val="24"/>
              </w:rPr>
              <w:t>detailId</w:t>
            </w:r>
            <w:r>
              <w:rPr>
                <w:noProof/>
                <w:sz w:val="24"/>
              </w:rPr>
              <w:t>:</w:t>
            </w:r>
            <w:r>
              <w:rPr>
                <w:rFonts w:hint="eastAsia"/>
                <w:noProof/>
                <w:sz w:val="24"/>
              </w:rPr>
              <w:t>详情</w:t>
            </w:r>
            <w:r>
              <w:rPr>
                <w:noProof/>
                <w:sz w:val="24"/>
              </w:rPr>
              <w:t>ID</w:t>
            </w:r>
          </w:p>
          <w:p w:rsidR="00211313" w:rsidRPr="00C14BAB" w:rsidRDefault="00211313" w:rsidP="002F5911">
            <w:pPr>
              <w:ind w:firstLineChars="50" w:firstLine="120"/>
              <w:rPr>
                <w:rFonts w:ascii="Consolas" w:hAnsi="Consolas"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CF0727">
              <w:rPr>
                <w:noProof/>
                <w:sz w:val="24"/>
              </w:rPr>
              <w:t>status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工资状态</w:t>
            </w:r>
            <w:r>
              <w:rPr>
                <w:rFonts w:hint="eastAsia"/>
                <w:noProof/>
                <w:sz w:val="24"/>
              </w:rPr>
              <w:t>（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hd w:val="clear" w:color="auto" w:fill="E8F2FE"/>
              </w:rPr>
              <w:t>CONFIRMED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hd w:val="clear" w:color="auto" w:fill="E8F2FE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hd w:val="clear" w:color="auto" w:fill="E8F2FE"/>
              </w:rPr>
              <w:t>确认，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hd w:val="clear" w:color="auto" w:fill="E8F2FE"/>
              </w:rPr>
              <w:t>REFUSED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hd w:val="clear" w:color="auto" w:fill="E8F2FE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hd w:val="clear" w:color="auto" w:fill="E8F2FE"/>
              </w:rPr>
              <w:t>驳回</w:t>
            </w:r>
            <w:r>
              <w:rPr>
                <w:rFonts w:hint="eastAsia"/>
                <w:noProof/>
                <w:sz w:val="24"/>
              </w:rPr>
              <w:t>）</w:t>
            </w:r>
          </w:p>
        </w:tc>
      </w:tr>
      <w:tr w:rsidR="00211313" w:rsidTr="002F5911">
        <w:trPr>
          <w:trHeight w:val="973"/>
        </w:trPr>
        <w:tc>
          <w:tcPr>
            <w:tcW w:w="1135" w:type="dxa"/>
          </w:tcPr>
          <w:p w:rsidR="00211313" w:rsidRPr="00C14BAB" w:rsidRDefault="00211313" w:rsidP="002F5911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EA2A8D" w:rsidRPr="00EA2A8D" w:rsidRDefault="00211313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hint="eastAsia"/>
                <w:sz w:val="24"/>
              </w:rPr>
              <w:t xml:space="preserve">  </w:t>
            </w:r>
            <w:r w:rsidR="00EA2A8D"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"hasError"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false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"result"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 {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"id"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"402889986d0116ca016d011e72290003"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"salaryId"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"PAY20190905191035687890"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"companyId"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null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"projectId"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null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"employeeId"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"402889906cfefa19016d0098c2ae0015"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"attCount"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9885A"/>
                <w:kern w:val="0"/>
                <w:sz w:val="18"/>
                <w:szCs w:val="18"/>
              </w:rPr>
              <w:t>0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"bankActPay"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null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"shouldPay"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9885A"/>
                <w:kern w:val="0"/>
                <w:sz w:val="18"/>
                <w:szCs w:val="18"/>
              </w:rPr>
              <w:t>200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"payStatus"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"SUCCESS"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"confirmStatus"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"CONFIRMED"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"contractId"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"D981FC02263E440EA188F630DDD32A4D"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"accountNo"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"111111111111111111"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"confirmDate"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"2019-09-09T03:21:44.381+0000"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"remark"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备注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562"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"isDeleted"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9885A"/>
                <w:kern w:val="0"/>
                <w:sz w:val="18"/>
                <w:szCs w:val="18"/>
              </w:rPr>
              <w:t>1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"effectiveStartDate"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"2019-09-05T11:10:35.000+0000"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"effectiveEndDate"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null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"createTime"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"2019-09-05T11:10:35.000+0000"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"creatorId"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"1"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"updateTime"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"2019-09-09T03:21:44.488+0000"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"updaterId"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null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A2A8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"tel"</w:t>
            </w: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: </w:t>
            </w:r>
            <w:r w:rsidRPr="00EA2A8D">
              <w:rPr>
                <w:rFonts w:ascii="Consolas" w:hAnsi="Consolas" w:cs="Consolas"/>
                <w:color w:val="0451A5"/>
                <w:kern w:val="0"/>
                <w:sz w:val="18"/>
                <w:szCs w:val="18"/>
              </w:rPr>
              <w:t>"15223562356"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EA2A8D" w:rsidRPr="00EA2A8D" w:rsidRDefault="00EA2A8D" w:rsidP="00EA2A8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A2A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11313" w:rsidRDefault="00211313" w:rsidP="002F5911">
            <w:pPr>
              <w:rPr>
                <w:rFonts w:ascii="Consolas" w:hAnsi="Consolas"/>
                <w:sz w:val="24"/>
              </w:rPr>
            </w:pPr>
          </w:p>
          <w:p w:rsidR="00211313" w:rsidRPr="00234EBF" w:rsidRDefault="00211313" w:rsidP="002F5911">
            <w:pPr>
              <w:ind w:firstLineChars="100" w:firstLine="240"/>
              <w:rPr>
                <w:noProof/>
                <w:sz w:val="24"/>
              </w:rPr>
            </w:pPr>
          </w:p>
        </w:tc>
      </w:tr>
      <w:tr w:rsidR="00211313" w:rsidTr="002F5911">
        <w:trPr>
          <w:trHeight w:val="341"/>
        </w:trPr>
        <w:tc>
          <w:tcPr>
            <w:tcW w:w="1135" w:type="dxa"/>
          </w:tcPr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>备注：</w:t>
            </w:r>
          </w:p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211313" w:rsidRDefault="00211313" w:rsidP="002F5911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211313" w:rsidRPr="004E74E4" w:rsidRDefault="00211313" w:rsidP="002F5911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</w:tc>
      </w:tr>
    </w:tbl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Pr="00135808" w:rsidRDefault="00211313" w:rsidP="00211313">
      <w:pPr>
        <w:pStyle w:val="1"/>
        <w:numPr>
          <w:ilvl w:val="0"/>
          <w:numId w:val="0"/>
        </w:numPr>
        <w:spacing w:before="62" w:after="62"/>
        <w:ind w:left="425" w:hanging="425"/>
      </w:pPr>
      <w:r>
        <w:rPr>
          <w:rFonts w:hint="eastAsia"/>
        </w:rPr>
        <w:lastRenderedPageBreak/>
        <w:t>人员列表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By</w:t>
      </w:r>
      <w:r>
        <w:t xml:space="preserve"> Lelouch</w:t>
      </w:r>
      <w:r>
        <w:rPr>
          <w:rFonts w:hint="eastAsia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211313" w:rsidTr="002F5911">
        <w:trPr>
          <w:trHeight w:val="331"/>
        </w:trPr>
        <w:tc>
          <w:tcPr>
            <w:tcW w:w="1135" w:type="dxa"/>
          </w:tcPr>
          <w:p w:rsidR="00211313" w:rsidRPr="00C33F03" w:rsidRDefault="00211313" w:rsidP="002F5911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211313" w:rsidRPr="00A527D5" w:rsidRDefault="00241D3F" w:rsidP="002F5911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241D3F">
              <w:rPr>
                <w:rFonts w:ascii="微软雅黑" w:eastAsia="微软雅黑" w:hAnsi="微软雅黑"/>
                <w:sz w:val="24"/>
              </w:rPr>
              <w:t>api-e</w:t>
            </w:r>
            <w:r w:rsidR="00211313">
              <w:rPr>
                <w:rFonts w:ascii="微软雅黑" w:eastAsia="微软雅黑" w:hAnsi="微软雅黑"/>
                <w:sz w:val="24"/>
              </w:rPr>
              <w:t>/</w:t>
            </w:r>
            <w:r w:rsidR="00211313" w:rsidRPr="00B871E8">
              <w:rPr>
                <w:rFonts w:ascii="微软雅黑" w:eastAsia="微软雅黑" w:hAnsi="微软雅黑"/>
                <w:sz w:val="24"/>
              </w:rPr>
              <w:t>employee/expand</w:t>
            </w:r>
            <w:r w:rsidR="00211313">
              <w:rPr>
                <w:rFonts w:ascii="微软雅黑" w:eastAsia="微软雅黑" w:hAnsi="微软雅黑"/>
                <w:sz w:val="24"/>
              </w:rPr>
              <w:t>/</w:t>
            </w:r>
            <w:r w:rsidR="00211313" w:rsidRPr="00B871E8">
              <w:rPr>
                <w:rFonts w:ascii="微软雅黑" w:eastAsia="微软雅黑" w:hAnsi="微软雅黑"/>
                <w:sz w:val="24"/>
              </w:rPr>
              <w:t>findappemp</w:t>
            </w:r>
          </w:p>
        </w:tc>
      </w:tr>
      <w:tr w:rsidR="00211313" w:rsidTr="002F5911">
        <w:trPr>
          <w:trHeight w:val="973"/>
        </w:trPr>
        <w:tc>
          <w:tcPr>
            <w:tcW w:w="1135" w:type="dxa"/>
          </w:tcPr>
          <w:p w:rsidR="00211313" w:rsidRPr="00C33F03" w:rsidRDefault="00211313" w:rsidP="002F5911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211313" w:rsidRDefault="00211313" w:rsidP="002F5911">
            <w:pPr>
              <w:ind w:firstLineChars="50" w:firstLine="120"/>
              <w:rPr>
                <w:noProof/>
                <w:sz w:val="24"/>
              </w:rPr>
            </w:pPr>
            <w:r w:rsidRPr="00085895">
              <w:rPr>
                <w:noProof/>
                <w:sz w:val="24"/>
              </w:rPr>
              <w:t xml:space="preserve"> </w:t>
            </w:r>
            <w:r w:rsidRPr="006225B8">
              <w:rPr>
                <w:rFonts w:ascii="Consolas" w:hAnsi="Consolas" w:cs="Consolas"/>
                <w:color w:val="000000"/>
                <w:kern w:val="0"/>
                <w:sz w:val="24"/>
                <w:shd w:val="clear" w:color="auto" w:fill="E8F2FE"/>
              </w:rPr>
              <w:t>search</w:t>
            </w:r>
            <w:r>
              <w:rPr>
                <w:noProof/>
                <w:sz w:val="24"/>
              </w:rPr>
              <w:t>:</w:t>
            </w:r>
            <w:r>
              <w:rPr>
                <w:rFonts w:hint="eastAsia"/>
                <w:noProof/>
                <w:sz w:val="24"/>
              </w:rPr>
              <w:t>搜索框</w:t>
            </w:r>
            <w:r>
              <w:rPr>
                <w:noProof/>
                <w:sz w:val="24"/>
              </w:rPr>
              <w:t>输入值</w:t>
            </w:r>
          </w:p>
          <w:p w:rsidR="00211313" w:rsidRDefault="00211313" w:rsidP="002F5911">
            <w:pPr>
              <w:ind w:firstLineChars="50" w:firstLine="120"/>
              <w:rPr>
                <w:noProof/>
                <w:sz w:val="24"/>
              </w:rPr>
            </w:pPr>
            <w:r w:rsidRPr="006225B8">
              <w:rPr>
                <w:rFonts w:hint="eastAsia"/>
                <w:noProof/>
                <w:sz w:val="24"/>
              </w:rPr>
              <w:t xml:space="preserve"> </w:t>
            </w:r>
            <w:r w:rsidRPr="006225B8">
              <w:rPr>
                <w:noProof/>
                <w:sz w:val="24"/>
              </w:rPr>
              <w:t>status</w:t>
            </w:r>
            <w:r w:rsidRPr="006225B8">
              <w:rPr>
                <w:rFonts w:hint="eastAsia"/>
                <w:noProof/>
                <w:sz w:val="24"/>
              </w:rPr>
              <w:t>：员工</w:t>
            </w:r>
            <w:r w:rsidRPr="006225B8">
              <w:rPr>
                <w:noProof/>
                <w:sz w:val="24"/>
              </w:rPr>
              <w:t>状态</w:t>
            </w:r>
            <w:r w:rsidRPr="006225B8">
              <w:rPr>
                <w:rFonts w:hint="eastAsia"/>
                <w:noProof/>
                <w:sz w:val="24"/>
              </w:rPr>
              <w:t>（</w:t>
            </w:r>
            <w:r w:rsidRPr="006225B8">
              <w:rPr>
                <w:rFonts w:ascii="Consolas" w:hAnsi="Consolas" w:cs="Consolas"/>
                <w:bCs/>
                <w:iCs/>
                <w:kern w:val="0"/>
                <w:sz w:val="24"/>
                <w:shd w:val="clear" w:color="auto" w:fill="E8F2FE"/>
              </w:rPr>
              <w:t>ON_JOB</w:t>
            </w:r>
            <w:r w:rsidRPr="006225B8">
              <w:rPr>
                <w:rFonts w:ascii="Consolas" w:hAnsi="Consolas" w:cs="Consolas" w:hint="eastAsia"/>
                <w:kern w:val="0"/>
                <w:sz w:val="24"/>
                <w:shd w:val="clear" w:color="auto" w:fill="E8F2FE"/>
              </w:rPr>
              <w:t>：在职</w:t>
            </w:r>
            <w:r w:rsidRPr="006225B8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，</w:t>
            </w:r>
            <w:r w:rsidRPr="006225B8">
              <w:rPr>
                <w:rFonts w:ascii="Consolas" w:hAnsi="Consolas" w:cs="Consolas"/>
                <w:bCs/>
                <w:iCs/>
                <w:kern w:val="0"/>
                <w:sz w:val="24"/>
                <w:shd w:val="clear" w:color="auto" w:fill="D4D4D4"/>
              </w:rPr>
              <w:t>DISMISSED</w:t>
            </w:r>
            <w:r w:rsidRPr="006225B8">
              <w:rPr>
                <w:rFonts w:ascii="Consolas" w:hAnsi="Consolas" w:cs="Consolas" w:hint="eastAsia"/>
                <w:kern w:val="0"/>
                <w:sz w:val="24"/>
                <w:shd w:val="clear" w:color="auto" w:fill="E8F2FE"/>
              </w:rPr>
              <w:t>：离职</w:t>
            </w:r>
            <w:r w:rsidRPr="006225B8">
              <w:rPr>
                <w:rFonts w:hint="eastAsia"/>
                <w:noProof/>
                <w:sz w:val="24"/>
              </w:rPr>
              <w:t>）</w:t>
            </w:r>
          </w:p>
          <w:p w:rsidR="007F3C7F" w:rsidRDefault="007F3C7F" w:rsidP="002F5911">
            <w:pPr>
              <w:ind w:firstLineChars="50" w:firstLine="12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7F3C7F">
              <w:rPr>
                <w:noProof/>
                <w:sz w:val="24"/>
              </w:rPr>
              <w:t>pageNo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页数（</w:t>
            </w:r>
            <w:r>
              <w:rPr>
                <w:rFonts w:hint="eastAsia"/>
                <w:noProof/>
                <w:sz w:val="24"/>
              </w:rPr>
              <w:t>分页参数</w:t>
            </w:r>
            <w:r>
              <w:rPr>
                <w:noProof/>
                <w:sz w:val="24"/>
              </w:rPr>
              <w:t>）</w:t>
            </w:r>
          </w:p>
          <w:p w:rsidR="007F3C7F" w:rsidRPr="00C14BAB" w:rsidRDefault="007F3C7F" w:rsidP="002F5911">
            <w:pPr>
              <w:ind w:firstLineChars="50" w:firstLine="120"/>
              <w:rPr>
                <w:rFonts w:ascii="Consolas" w:hAnsi="Consolas"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7F3C7F">
              <w:rPr>
                <w:noProof/>
                <w:sz w:val="24"/>
              </w:rPr>
              <w:t>pageSize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条数（</w:t>
            </w:r>
            <w:r>
              <w:rPr>
                <w:rFonts w:hint="eastAsia"/>
                <w:noProof/>
                <w:sz w:val="24"/>
              </w:rPr>
              <w:t>分页参数</w:t>
            </w:r>
            <w:r>
              <w:rPr>
                <w:noProof/>
                <w:sz w:val="24"/>
              </w:rPr>
              <w:t>）</w:t>
            </w:r>
          </w:p>
        </w:tc>
      </w:tr>
      <w:tr w:rsidR="00211313" w:rsidTr="002F5911">
        <w:trPr>
          <w:trHeight w:val="973"/>
        </w:trPr>
        <w:tc>
          <w:tcPr>
            <w:tcW w:w="1135" w:type="dxa"/>
          </w:tcPr>
          <w:p w:rsidR="00211313" w:rsidRPr="00C14BAB" w:rsidRDefault="00211313" w:rsidP="002F5911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916F6A" w:rsidRPr="00916F6A" w:rsidRDefault="00211313" w:rsidP="00916F6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 </w:t>
            </w:r>
            <w:r w:rsidR="00916F6A" w:rsidRPr="00916F6A">
              <w:rPr>
                <w:rFonts w:ascii="Consolas" w:hAnsi="Consolas"/>
                <w:sz w:val="24"/>
              </w:rPr>
              <w:t>{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"hasError": false,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"result": {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"nextPage": 2,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"currentPage": 1,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"pageSize": 2,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"totalCount": 8,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"pageCount": 4,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"results": [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{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 w:hint="eastAsia"/>
                <w:sz w:val="24"/>
              </w:rPr>
              <w:t xml:space="preserve">                "name": "</w:t>
            </w:r>
            <w:r w:rsidRPr="00916F6A">
              <w:rPr>
                <w:rFonts w:ascii="Consolas" w:hAnsi="Consolas" w:hint="eastAsia"/>
                <w:sz w:val="24"/>
              </w:rPr>
              <w:t>黄点</w:t>
            </w:r>
            <w:r w:rsidRPr="00916F6A">
              <w:rPr>
                <w:rFonts w:ascii="Consolas" w:hAnsi="Consolas" w:hint="eastAsia"/>
                <w:sz w:val="24"/>
              </w:rPr>
              <w:t>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"idcard": "429001199501084219",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"address":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"liveAddress":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"birthday":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"province":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"city":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"county":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"cardType":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"tel":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"nationality":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"edu":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"sex":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"politicalStatus":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"maritalStatus":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"certNo":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"country":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"fundNo":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"isDeleted": 1,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"effectiveStartDate":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"effectiveEndDate":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"creatorId":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"updateTime":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lastRenderedPageBreak/>
              <w:t xml:space="preserve">                "updaterId":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"contractId": "2c9045426d4e1b81016d52a8813b0030",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"companyId":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"orgId":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"employeeId": "2c9045426d4e1b81016d52a8809a002f",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"projectId":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"startDate":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"timeLimit":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"employeeType":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"workerClass":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"unit":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"price":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"status": "ON_JOB",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"overReason":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"standardSalary":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"bankId":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"bankName":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"accountId":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"hasFile":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"hasAccount":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"keyword":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"imgSource":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"employeeImgUrl":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"contractImgUrl":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"employeeImgFile":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"contractImgFile":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"sexValue":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"nationalityValue":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"eduValue":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"marriageValue":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"politicalValue":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"bankValue":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 w:hint="eastAsia"/>
                <w:sz w:val="24"/>
              </w:rPr>
              <w:lastRenderedPageBreak/>
              <w:t xml:space="preserve">                "statusValue": "</w:t>
            </w:r>
            <w:r w:rsidRPr="00916F6A">
              <w:rPr>
                <w:rFonts w:ascii="Consolas" w:hAnsi="Consolas" w:hint="eastAsia"/>
                <w:sz w:val="24"/>
              </w:rPr>
              <w:t>在职</w:t>
            </w:r>
            <w:r w:rsidRPr="00916F6A">
              <w:rPr>
                <w:rFonts w:ascii="Consolas" w:hAnsi="Consolas" w:hint="eastAsia"/>
                <w:sz w:val="24"/>
              </w:rPr>
              <w:t>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 w:hint="eastAsia"/>
                <w:sz w:val="24"/>
              </w:rPr>
              <w:t xml:space="preserve">                "orgName": "</w:t>
            </w:r>
            <w:r w:rsidRPr="00916F6A">
              <w:rPr>
                <w:rFonts w:ascii="Consolas" w:hAnsi="Consolas" w:hint="eastAsia"/>
                <w:sz w:val="24"/>
              </w:rPr>
              <w:t>华为技术有限公司</w:t>
            </w:r>
            <w:r w:rsidRPr="00916F6A">
              <w:rPr>
                <w:rFonts w:ascii="Consolas" w:hAnsi="Consolas" w:hint="eastAsia"/>
                <w:sz w:val="24"/>
              </w:rPr>
              <w:t>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"bizAreaId":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"industryId": null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},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{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 w:hint="eastAsia"/>
                <w:sz w:val="24"/>
              </w:rPr>
              <w:t xml:space="preserve">                "name": "</w:t>
            </w:r>
            <w:r w:rsidRPr="00916F6A">
              <w:rPr>
                <w:rFonts w:ascii="Consolas" w:hAnsi="Consolas" w:hint="eastAsia"/>
                <w:sz w:val="24"/>
              </w:rPr>
              <w:t>杨芬</w:t>
            </w:r>
            <w:r w:rsidRPr="00916F6A">
              <w:rPr>
                <w:rFonts w:ascii="Consolas" w:hAnsi="Consolas" w:hint="eastAsia"/>
                <w:sz w:val="24"/>
              </w:rPr>
              <w:t>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"idcard": "420117199211230845",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"address":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"liveAddress":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"birthday":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"province":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"city":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"county":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"cardType":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"tel":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"nationality":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"edu":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"sex":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"politicalStatus":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"maritalStatus":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"certNo":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"country":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"fundNo":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"isDeleted": 1,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"effectiveStartDate":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"effectiveEndDate":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"creatorId":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"updateTime":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"updaterId":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"contractId": "2c9045426d4e1b81016d52a7e9d1002e",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"companyId":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"orgId":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"employeeId": "2c9045426d4e1b81016d52a7e819002d",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"projectId":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"startDate":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lastRenderedPageBreak/>
              <w:t xml:space="preserve">                "timeLimit":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"employeeType":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"workerClass":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"unit":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"price":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"status": "ON_JOB",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"overReason":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"standardSalary":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"bankId":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"bankName":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"accountId":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"hasFile":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"hasAccount":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"keyword":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"imgSource":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"employeeImgUrl":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"contractImgUrl":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"employeeImgFile":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"contractImgFile":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"sexValue":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"nationalityValue":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"eduValue":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"marriageValue":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"politicalValue":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"bankValue":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 w:hint="eastAsia"/>
                <w:sz w:val="24"/>
              </w:rPr>
              <w:t xml:space="preserve">                "statusValue": "</w:t>
            </w:r>
            <w:r w:rsidRPr="00916F6A">
              <w:rPr>
                <w:rFonts w:ascii="Consolas" w:hAnsi="Consolas" w:hint="eastAsia"/>
                <w:sz w:val="24"/>
              </w:rPr>
              <w:t>在职</w:t>
            </w:r>
            <w:r w:rsidRPr="00916F6A">
              <w:rPr>
                <w:rFonts w:ascii="Consolas" w:hAnsi="Consolas" w:hint="eastAsia"/>
                <w:sz w:val="24"/>
              </w:rPr>
              <w:t>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"orgName": "fasfa",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"bizAreaId":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"industryId": null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}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],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"total": 8,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"rows": [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{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 w:hint="eastAsia"/>
                <w:sz w:val="24"/>
              </w:rPr>
              <w:t xml:space="preserve">                "name": "</w:t>
            </w:r>
            <w:r w:rsidRPr="00916F6A">
              <w:rPr>
                <w:rFonts w:ascii="Consolas" w:hAnsi="Consolas" w:hint="eastAsia"/>
                <w:sz w:val="24"/>
              </w:rPr>
              <w:t>黄点</w:t>
            </w:r>
            <w:r w:rsidRPr="00916F6A">
              <w:rPr>
                <w:rFonts w:ascii="Consolas" w:hAnsi="Consolas" w:hint="eastAsia"/>
                <w:sz w:val="24"/>
              </w:rPr>
              <w:t>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"idcard": "429001199501084219",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"address":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lastRenderedPageBreak/>
              <w:t xml:space="preserve">                "liveAddress":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"birthday":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"province":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"city":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"county":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"cardType":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"tel":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"nationality":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"edu":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"sex":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"politicalStatus":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"maritalStatus":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"certNo":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"country":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"fundNo":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"isDeleted": 1,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"effectiveStartDate":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"effectiveEndDate":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"creatorId":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"updateTime":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"updaterId":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"contractId": "2c9045426d4e1b81016d52a8813b0030",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"companyId":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"orgId":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"employeeId": "2c9045426d4e1b81016d52a8809a002f",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"projectId":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"startDate":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"timeLimit":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"employeeType":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"workerClass":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"unit":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"price":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"status": "ON_JOB",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"overReason":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"standardSalary":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lastRenderedPageBreak/>
              <w:t xml:space="preserve">                "bankId":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"bankName":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"accountId":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"hasFile":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"hasAccount":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"keyword":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"imgSource":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"employeeImgUrl":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"contractImgUrl":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"employeeImgFile":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"contractImgFile":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"sexValue":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"nationalityValue":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"eduValue":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"marriageValue":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"politicalValue":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"bankValue":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 w:hint="eastAsia"/>
                <w:sz w:val="24"/>
              </w:rPr>
              <w:t xml:space="preserve">                "statusValue": "</w:t>
            </w:r>
            <w:r w:rsidRPr="00916F6A">
              <w:rPr>
                <w:rFonts w:ascii="Consolas" w:hAnsi="Consolas" w:hint="eastAsia"/>
                <w:sz w:val="24"/>
              </w:rPr>
              <w:t>在职</w:t>
            </w:r>
            <w:r w:rsidRPr="00916F6A">
              <w:rPr>
                <w:rFonts w:ascii="Consolas" w:hAnsi="Consolas" w:hint="eastAsia"/>
                <w:sz w:val="24"/>
              </w:rPr>
              <w:t>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 w:hint="eastAsia"/>
                <w:sz w:val="24"/>
              </w:rPr>
              <w:t xml:space="preserve">                "orgName": "</w:t>
            </w:r>
            <w:r w:rsidRPr="00916F6A">
              <w:rPr>
                <w:rFonts w:ascii="Consolas" w:hAnsi="Consolas" w:hint="eastAsia"/>
                <w:sz w:val="24"/>
              </w:rPr>
              <w:t>华为技术有限公司</w:t>
            </w:r>
            <w:r w:rsidRPr="00916F6A">
              <w:rPr>
                <w:rFonts w:ascii="Consolas" w:hAnsi="Consolas" w:hint="eastAsia"/>
                <w:sz w:val="24"/>
              </w:rPr>
              <w:t>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"bizAreaId":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"industryId": null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},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{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 w:hint="eastAsia"/>
                <w:sz w:val="24"/>
              </w:rPr>
              <w:t xml:space="preserve">                "name": "</w:t>
            </w:r>
            <w:r w:rsidRPr="00916F6A">
              <w:rPr>
                <w:rFonts w:ascii="Consolas" w:hAnsi="Consolas" w:hint="eastAsia"/>
                <w:sz w:val="24"/>
              </w:rPr>
              <w:t>杨芬</w:t>
            </w:r>
            <w:r w:rsidRPr="00916F6A">
              <w:rPr>
                <w:rFonts w:ascii="Consolas" w:hAnsi="Consolas" w:hint="eastAsia"/>
                <w:sz w:val="24"/>
              </w:rPr>
              <w:t>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"idcard": "420117199211230845",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"address":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"liveAddress":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"birthday":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"province":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"city":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"county":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"cardType":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"tel":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"nationality":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"edu":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"sex":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"politicalStatus":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"maritalStatus":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"certNo":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lastRenderedPageBreak/>
              <w:t xml:space="preserve">                "country":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"fundNo":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"isDeleted": 1,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"effectiveStartDate":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"effectiveEndDate":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"creatorId":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"updateTime":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"updaterId":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"ageEnd":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"contractId": "2c9045426d4e1b81016d52a7e9d1002e",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"companyId":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"orgId":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"employeeId": "2c9045426d4e1b81016d52a7e819002d",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"projectId":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"startDate":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"timeLimit":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"employeeType":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"workerClass":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"unit":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"price":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"status": "ON_JOB",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"overReason":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"sendDate":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"standardSalary":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"bankId":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"bankName":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"createTimeEnd":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"overDateStart":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"overDateEnd":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"accountId":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"hasFile":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"hasAccount":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"keyword":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"imgSource":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"employeeImgUrl":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"contractImgUrl":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lastRenderedPageBreak/>
              <w:t xml:space="preserve">                "employeeImgFile":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"contractImgFile":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"sexValue":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"nationalityValue":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"eduValue":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"marriageValue":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"politicalValue":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"bankValue":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 w:hint="eastAsia"/>
                <w:sz w:val="24"/>
              </w:rPr>
              <w:t xml:space="preserve">                "statusValue": "</w:t>
            </w:r>
            <w:r w:rsidRPr="00916F6A">
              <w:rPr>
                <w:rFonts w:ascii="Consolas" w:hAnsi="Consolas" w:hint="eastAsia"/>
                <w:sz w:val="24"/>
              </w:rPr>
              <w:t>在职</w:t>
            </w:r>
            <w:r w:rsidRPr="00916F6A">
              <w:rPr>
                <w:rFonts w:ascii="Consolas" w:hAnsi="Consolas" w:hint="eastAsia"/>
                <w:sz w:val="24"/>
              </w:rPr>
              <w:t>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"orgName": "fasfa",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"bizAreaId": null,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    "industryId": null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    }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],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    "params": null</w:t>
            </w:r>
          </w:p>
          <w:p w:rsidR="00916F6A" w:rsidRPr="00916F6A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 xml:space="preserve">    }</w:t>
            </w:r>
          </w:p>
          <w:p w:rsidR="007F3C7F" w:rsidRDefault="00916F6A" w:rsidP="00916F6A">
            <w:pPr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>}</w:t>
            </w:r>
          </w:p>
          <w:p w:rsidR="00211313" w:rsidRDefault="00211313" w:rsidP="007F3C7F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BC7B9B">
              <w:rPr>
                <w:rFonts w:ascii="Consolas" w:hAnsi="Consolas"/>
                <w:sz w:val="24"/>
              </w:rPr>
              <w:t>name</w:t>
            </w:r>
            <w:r>
              <w:rPr>
                <w:rFonts w:ascii="Consolas" w:hAnsi="Consolas" w:hint="eastAsia"/>
                <w:sz w:val="24"/>
              </w:rPr>
              <w:t>：姓名</w:t>
            </w:r>
          </w:p>
          <w:p w:rsidR="00211313" w:rsidRDefault="00211313" w:rsidP="002F5911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 </w:t>
            </w:r>
            <w:r w:rsidRPr="00BC7B9B">
              <w:rPr>
                <w:rFonts w:ascii="Consolas" w:hAnsi="Consolas"/>
                <w:sz w:val="24"/>
              </w:rPr>
              <w:t>orgName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部门名称</w:t>
            </w:r>
          </w:p>
          <w:p w:rsidR="00211313" w:rsidRDefault="00211313" w:rsidP="002F5911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 </w:t>
            </w:r>
            <w:r w:rsidRPr="00BC7B9B">
              <w:rPr>
                <w:rFonts w:ascii="Consolas" w:hAnsi="Consolas"/>
                <w:sz w:val="24"/>
              </w:rPr>
              <w:t>statusValue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状态名称</w:t>
            </w:r>
          </w:p>
          <w:p w:rsidR="00211313" w:rsidRDefault="00916F6A" w:rsidP="002F5911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>contractId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合同</w:t>
            </w:r>
            <w:r>
              <w:rPr>
                <w:rFonts w:ascii="Consolas" w:hAnsi="Consolas"/>
                <w:sz w:val="24"/>
              </w:rPr>
              <w:t>id</w:t>
            </w:r>
          </w:p>
          <w:p w:rsidR="00916F6A" w:rsidRPr="00234EBF" w:rsidRDefault="00916F6A" w:rsidP="002F5911">
            <w:pPr>
              <w:ind w:firstLineChars="100" w:firstLine="240"/>
              <w:rPr>
                <w:noProof/>
                <w:sz w:val="24"/>
              </w:rPr>
            </w:pPr>
            <w:r w:rsidRPr="00916F6A">
              <w:rPr>
                <w:rFonts w:ascii="Consolas" w:hAnsi="Consolas"/>
                <w:sz w:val="24"/>
              </w:rPr>
              <w:t>employeeId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员工</w:t>
            </w:r>
            <w:r>
              <w:rPr>
                <w:rFonts w:ascii="Consolas" w:hAnsi="Consolas"/>
                <w:sz w:val="24"/>
              </w:rPr>
              <w:t>id</w:t>
            </w:r>
          </w:p>
        </w:tc>
      </w:tr>
      <w:tr w:rsidR="00211313" w:rsidTr="002F5911">
        <w:trPr>
          <w:trHeight w:val="341"/>
        </w:trPr>
        <w:tc>
          <w:tcPr>
            <w:tcW w:w="1135" w:type="dxa"/>
          </w:tcPr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lastRenderedPageBreak/>
              <w:t>备注：</w:t>
            </w:r>
          </w:p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211313" w:rsidRDefault="00211313" w:rsidP="002F5911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211313" w:rsidRPr="004E74E4" w:rsidRDefault="00211313" w:rsidP="002F5911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</w:tc>
      </w:tr>
    </w:tbl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211313" w:rsidRDefault="00211313" w:rsidP="00211313"/>
    <w:p w:rsidR="007F3C7F" w:rsidRDefault="007F3C7F" w:rsidP="00211313"/>
    <w:p w:rsidR="007F3C7F" w:rsidRDefault="007F3C7F" w:rsidP="00211313"/>
    <w:p w:rsidR="007F3C7F" w:rsidRDefault="007F3C7F" w:rsidP="00211313"/>
    <w:p w:rsidR="007F3C7F" w:rsidRDefault="007F3C7F" w:rsidP="00211313"/>
    <w:p w:rsidR="007F3C7F" w:rsidRDefault="007F3C7F" w:rsidP="00211313"/>
    <w:p w:rsidR="007F3C7F" w:rsidRDefault="007F3C7F" w:rsidP="00211313"/>
    <w:p w:rsidR="007F3C7F" w:rsidRDefault="007F3C7F" w:rsidP="00211313"/>
    <w:p w:rsidR="007F3C7F" w:rsidRDefault="007F3C7F" w:rsidP="00211313"/>
    <w:p w:rsidR="007F3C7F" w:rsidRDefault="007F3C7F" w:rsidP="00211313"/>
    <w:p w:rsidR="007F3C7F" w:rsidRDefault="007F3C7F" w:rsidP="00211313"/>
    <w:p w:rsidR="001E5865" w:rsidRDefault="001E5865" w:rsidP="00211313"/>
    <w:p w:rsidR="001E5865" w:rsidRDefault="001E5865" w:rsidP="00211313"/>
    <w:p w:rsidR="001E5865" w:rsidRDefault="001E5865" w:rsidP="00211313"/>
    <w:p w:rsidR="001E5865" w:rsidRDefault="001E5865" w:rsidP="00211313"/>
    <w:p w:rsidR="004A31FB" w:rsidRPr="00B46EF3" w:rsidRDefault="00667C1B" w:rsidP="004A31FB">
      <w:pPr>
        <w:pStyle w:val="1"/>
        <w:numPr>
          <w:ilvl w:val="0"/>
          <w:numId w:val="0"/>
        </w:numPr>
        <w:spacing w:before="62" w:after="62"/>
        <w:ind w:left="425" w:hanging="425"/>
      </w:pPr>
      <w:r>
        <w:rPr>
          <w:rFonts w:hint="eastAsia"/>
        </w:rPr>
        <w:t>部门下拉</w:t>
      </w:r>
      <w:r>
        <w:t>框</w:t>
      </w:r>
      <w:r w:rsidR="004A31FB" w:rsidRPr="00B46EF3">
        <w:rPr>
          <w:rFonts w:hint="eastAsia"/>
        </w:rPr>
        <w:t>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4A31FB" w:rsidRPr="00B46EF3" w:rsidTr="004A31FB">
        <w:trPr>
          <w:trHeight w:val="331"/>
        </w:trPr>
        <w:tc>
          <w:tcPr>
            <w:tcW w:w="1135" w:type="dxa"/>
          </w:tcPr>
          <w:p w:rsidR="004A31FB" w:rsidRPr="00B46EF3" w:rsidRDefault="004A31FB" w:rsidP="004A31FB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4A31FB" w:rsidRPr="00B46EF3" w:rsidRDefault="003264C1" w:rsidP="004A31FB">
            <w:pPr>
              <w:rPr>
                <w:rFonts w:ascii="宋体"/>
              </w:rPr>
            </w:pPr>
            <w:r w:rsidRPr="003264C1">
              <w:rPr>
                <w:rFonts w:ascii="Consolas" w:eastAsia="Consolas" w:hAnsi="Consolas"/>
                <w:sz w:val="24"/>
              </w:rPr>
              <w:t>api-c/organization/base/org/arc</w:t>
            </w:r>
          </w:p>
        </w:tc>
      </w:tr>
      <w:tr w:rsidR="004A31FB" w:rsidRPr="00B46EF3" w:rsidTr="004A31FB">
        <w:trPr>
          <w:trHeight w:val="973"/>
        </w:trPr>
        <w:tc>
          <w:tcPr>
            <w:tcW w:w="1135" w:type="dxa"/>
          </w:tcPr>
          <w:p w:rsidR="004A31FB" w:rsidRPr="00B46EF3" w:rsidRDefault="004A31FB" w:rsidP="004A31FB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4A31FB" w:rsidRPr="00B46EF3" w:rsidRDefault="004A31FB" w:rsidP="004A31FB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</w:p>
        </w:tc>
      </w:tr>
      <w:tr w:rsidR="004A31FB" w:rsidRPr="00B46EF3" w:rsidTr="004A31FB">
        <w:trPr>
          <w:trHeight w:val="973"/>
        </w:trPr>
        <w:tc>
          <w:tcPr>
            <w:tcW w:w="1135" w:type="dxa"/>
          </w:tcPr>
          <w:p w:rsidR="004A31FB" w:rsidRPr="00B46EF3" w:rsidRDefault="004A31FB" w:rsidP="004A31FB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返回数据样式</w:t>
            </w:r>
            <w:r w:rsidRPr="00B46EF3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4A31FB" w:rsidRPr="00B46EF3" w:rsidRDefault="004A31FB" w:rsidP="004A31FB">
            <w:pPr>
              <w:rPr>
                <w:rFonts w:ascii="Consolas" w:hAnsi="Consolas"/>
                <w:sz w:val="24"/>
              </w:rPr>
            </w:pPr>
          </w:p>
          <w:p w:rsidR="00870DBB" w:rsidRPr="00BC4BAE" w:rsidRDefault="004A31F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46EF3">
              <w:rPr>
                <w:rFonts w:ascii="Consolas" w:hAnsi="Consolas"/>
                <w:sz w:val="24"/>
              </w:rPr>
              <w:t>{</w:t>
            </w:r>
            <w:r w:rsidRPr="00B46EF3">
              <w:rPr>
                <w:rFonts w:ascii="Consolas" w:hAnsi="Consolas"/>
                <w:sz w:val="24"/>
              </w:rPr>
              <w:br/>
              <w:t>    </w:t>
            </w: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br/>
              <w:t>    "hasError":false,</w:t>
            </w: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br/>
              <w:t>    "errorCode":null,</w:t>
            </w: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br/>
              <w:t>    "msg":null,</w:t>
            </w: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br/>
              <w:t>    "errorMsg":null,</w:t>
            </w: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br/>
              <w:t>    "msgList":null,</w:t>
            </w: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br/>
              <w:t xml:space="preserve">    "result": </w:t>
            </w:r>
            <w:r w:rsidR="00870DBB"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>[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{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"level": 1,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"children": [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{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"level": 2,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"value": "2c9045426d4e1b60016d527b546b0016",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"label": "ff",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"parentId": "2c9045426d4e1b60016d522a4ffd000d"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},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{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"level": 2,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"value": "2c9045426d4e1b60016d527b6cc70017",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 w:hint="eastAsia"/>
                <w:color w:val="FF0000"/>
                <w:sz w:val="20"/>
              </w:rPr>
              <w:t xml:space="preserve">                    "label": "开发",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"parentId": "2c9045426d4e1b60016d522a4ffd000d"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},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{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"level": 2,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"children": [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    {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        "level": 3,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        "value": "2c9045426d4e1b60016d527bd00a0019",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 w:hint="eastAsia"/>
                <w:color w:val="FF0000"/>
                <w:sz w:val="20"/>
              </w:rPr>
              <w:t xml:space="preserve">                            "label": "测试",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        "parentId": "2c9045426d4e1b60016d527b87590018"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    }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],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lastRenderedPageBreak/>
              <w:t xml:space="preserve">                    "value": "2c9045426d4e1b60016d527b87590018",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 w:hint="eastAsia"/>
                <w:color w:val="FF0000"/>
                <w:sz w:val="20"/>
              </w:rPr>
              <w:t xml:space="preserve">                    "label": "研发",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    "parentId": "2c9045426d4e1b60016d522a4ffd000d"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    }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],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    "value": "2c9045426d4e1b60016d522a4ffd000d",</w:t>
            </w:r>
          </w:p>
          <w:p w:rsidR="00870DBB" w:rsidRPr="00BC4BAE" w:rsidRDefault="00870DBB" w:rsidP="00BC4BAE">
            <w:p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 w:hint="eastAsia"/>
                <w:color w:val="FF0000"/>
                <w:sz w:val="20"/>
              </w:rPr>
              <w:t xml:space="preserve">            "label": "杭州战旗网络科技有限公司"</w:t>
            </w:r>
          </w:p>
          <w:p w:rsidR="004A31FB" w:rsidRPr="00BC4BAE" w:rsidRDefault="00870DBB" w:rsidP="00BC4BAE">
            <w:pPr>
              <w:ind w:firstLineChars="250" w:firstLine="500"/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BC4BAE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       }</w:t>
            </w:r>
          </w:p>
          <w:p w:rsidR="004A31FB" w:rsidRPr="00B46EF3" w:rsidRDefault="004A31FB" w:rsidP="004A31FB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</w:tc>
      </w:tr>
      <w:tr w:rsidR="004A31FB" w:rsidRPr="00B46EF3" w:rsidTr="004A31FB">
        <w:trPr>
          <w:trHeight w:val="341"/>
        </w:trPr>
        <w:tc>
          <w:tcPr>
            <w:tcW w:w="1135" w:type="dxa"/>
          </w:tcPr>
          <w:p w:rsidR="004A31FB" w:rsidRPr="00B46EF3" w:rsidRDefault="004A31FB" w:rsidP="004A31FB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lastRenderedPageBreak/>
              <w:t>备注：</w:t>
            </w:r>
          </w:p>
          <w:p w:rsidR="004A31FB" w:rsidRPr="00B46EF3" w:rsidRDefault="004A31FB" w:rsidP="004A31FB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4A31FB" w:rsidRPr="00E46153" w:rsidRDefault="00877F6F" w:rsidP="004A31FB">
            <w:pPr>
              <w:rPr>
                <w:rFonts w:ascii="Consolas" w:hAnsi="Consolas"/>
                <w:color w:val="FF0000"/>
                <w:sz w:val="24"/>
              </w:rPr>
            </w:pPr>
            <w:r w:rsidRPr="00E46153">
              <w:rPr>
                <w:rFonts w:ascii="Consolas" w:hAnsi="Consolas" w:hint="eastAsia"/>
                <w:color w:val="FF0000"/>
                <w:sz w:val="24"/>
              </w:rPr>
              <w:t>部门</w:t>
            </w:r>
            <w:r w:rsidRPr="00E46153">
              <w:rPr>
                <w:rFonts w:ascii="Consolas" w:hAnsi="Consolas"/>
                <w:color w:val="FF0000"/>
                <w:sz w:val="24"/>
              </w:rPr>
              <w:t>下拉框具有层级</w:t>
            </w:r>
          </w:p>
          <w:p w:rsidR="003856D8" w:rsidRPr="00B46EF3" w:rsidRDefault="003856D8" w:rsidP="004A31FB">
            <w:pPr>
              <w:rPr>
                <w:rFonts w:ascii="Consolas" w:hAnsi="Consolas"/>
                <w:sz w:val="24"/>
              </w:rPr>
            </w:pPr>
            <w:r w:rsidRPr="00E46153">
              <w:rPr>
                <w:rFonts w:ascii="Consolas" w:hAnsi="Consolas" w:hint="eastAsia"/>
                <w:color w:val="FF0000"/>
                <w:sz w:val="24"/>
              </w:rPr>
              <w:t>该</w:t>
            </w:r>
            <w:r w:rsidRPr="00E46153">
              <w:rPr>
                <w:rFonts w:ascii="Consolas" w:hAnsi="Consolas"/>
                <w:color w:val="FF0000"/>
                <w:sz w:val="24"/>
              </w:rPr>
              <w:t>接口必须是企业用户</w:t>
            </w:r>
            <w:r w:rsidRPr="00E46153">
              <w:rPr>
                <w:rFonts w:ascii="Consolas" w:hAnsi="Consolas" w:hint="eastAsia"/>
                <w:color w:val="FF0000"/>
                <w:sz w:val="24"/>
              </w:rPr>
              <w:t>登录</w:t>
            </w:r>
          </w:p>
        </w:tc>
      </w:tr>
    </w:tbl>
    <w:p w:rsidR="004A31FB" w:rsidRDefault="004A31FB" w:rsidP="004A31FB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4A31FB" w:rsidRDefault="004A31FB" w:rsidP="00211313"/>
    <w:p w:rsidR="00B345D4" w:rsidRPr="00B46EF3" w:rsidRDefault="00B345D4" w:rsidP="00B345D4">
      <w:pPr>
        <w:pStyle w:val="1"/>
        <w:numPr>
          <w:ilvl w:val="0"/>
          <w:numId w:val="0"/>
        </w:numPr>
        <w:spacing w:before="62" w:after="62"/>
        <w:ind w:left="425" w:hanging="425"/>
      </w:pPr>
      <w:r>
        <w:rPr>
          <w:rFonts w:hint="eastAsia"/>
        </w:rPr>
        <w:t>人员添加部门</w:t>
      </w:r>
      <w:r>
        <w:t>下拉框</w:t>
      </w:r>
      <w:r w:rsidRPr="00B46EF3">
        <w:rPr>
          <w:rFonts w:hint="eastAsia"/>
        </w:rPr>
        <w:t>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B345D4" w:rsidRPr="00B46EF3" w:rsidTr="00531308">
        <w:trPr>
          <w:trHeight w:val="331"/>
        </w:trPr>
        <w:tc>
          <w:tcPr>
            <w:tcW w:w="1135" w:type="dxa"/>
          </w:tcPr>
          <w:p w:rsidR="00B345D4" w:rsidRPr="00B46EF3" w:rsidRDefault="00B345D4" w:rsidP="00531308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访问路径</w:t>
            </w:r>
          </w:p>
        </w:tc>
        <w:tc>
          <w:tcPr>
            <w:tcW w:w="7205" w:type="dxa"/>
          </w:tcPr>
          <w:p w:rsidR="00B345D4" w:rsidRPr="00B46EF3" w:rsidRDefault="00A93CBD" w:rsidP="00531308">
            <w:pPr>
              <w:rPr>
                <w:rFonts w:ascii="宋体"/>
              </w:rPr>
            </w:pPr>
            <w:r w:rsidRPr="00A93CBD">
              <w:rPr>
                <w:rFonts w:ascii="Consolas" w:eastAsia="Consolas" w:hAnsi="Consolas"/>
                <w:sz w:val="24"/>
              </w:rPr>
              <w:t>api-bs/base/dicitem/typeorname</w:t>
            </w:r>
          </w:p>
        </w:tc>
      </w:tr>
      <w:tr w:rsidR="00B345D4" w:rsidRPr="00B46EF3" w:rsidTr="00531308">
        <w:trPr>
          <w:trHeight w:val="973"/>
        </w:trPr>
        <w:tc>
          <w:tcPr>
            <w:tcW w:w="1135" w:type="dxa"/>
          </w:tcPr>
          <w:p w:rsidR="00B345D4" w:rsidRPr="00B46EF3" w:rsidRDefault="00B345D4" w:rsidP="00531308">
            <w:pPr>
              <w:rPr>
                <w:rFonts w:ascii="宋体"/>
              </w:rPr>
            </w:pPr>
            <w:r w:rsidRPr="00B46EF3">
              <w:rPr>
                <w:rFonts w:ascii="宋体" w:hint="eastAsia"/>
              </w:rPr>
              <w:t>接收数据样式：</w:t>
            </w:r>
          </w:p>
        </w:tc>
        <w:tc>
          <w:tcPr>
            <w:tcW w:w="7205" w:type="dxa"/>
          </w:tcPr>
          <w:p w:rsidR="00B345D4" w:rsidRPr="00B46EF3" w:rsidRDefault="00B345D4" w:rsidP="00562188">
            <w:pPr>
              <w:ind w:leftChars="100" w:left="210" w:firstLineChars="200" w:firstLine="480"/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"</w:t>
            </w:r>
            <w:r w:rsidR="00A04D1F">
              <w:t xml:space="preserve"> </w:t>
            </w:r>
            <w:r w:rsidR="00A04D1F" w:rsidRPr="00A04D1F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dicitemType</w:t>
            </w:r>
            <w:r w:rsidRPr="00B46EF3">
              <w:rPr>
                <w:rFonts w:ascii="Consolas" w:hAnsi="Consolas"/>
                <w:sz w:val="24"/>
              </w:rPr>
              <w:t>":"</w:t>
            </w:r>
            <w:r w:rsidR="00663CA5" w:rsidRPr="00562188">
              <w:rPr>
                <w:rFonts w:ascii="Consolas" w:hAnsi="Consolas" w:cs="Consolas"/>
                <w:kern w:val="0"/>
                <w:sz w:val="24"/>
                <w:shd w:val="clear" w:color="auto" w:fill="E8F2FE"/>
              </w:rPr>
              <w:t>BANK_TYPE</w:t>
            </w:r>
            <w:r w:rsidRPr="00B46EF3">
              <w:rPr>
                <w:rFonts w:ascii="Consolas" w:hAnsi="Consolas"/>
                <w:sz w:val="24"/>
              </w:rPr>
              <w:t>" –-</w:t>
            </w:r>
            <w:r w:rsidR="00562188">
              <w:rPr>
                <w:rFonts w:ascii="Consolas" w:hAnsi="Consolas" w:hint="eastAsia"/>
                <w:sz w:val="24"/>
              </w:rPr>
              <w:t>银行下拉框</w:t>
            </w:r>
            <w:r w:rsidRPr="00B46EF3">
              <w:rPr>
                <w:rFonts w:ascii="Consolas" w:hAnsi="Consolas"/>
                <w:sz w:val="24"/>
              </w:rPr>
              <w:t xml:space="preserve"> </w:t>
            </w:r>
          </w:p>
        </w:tc>
      </w:tr>
      <w:tr w:rsidR="00B345D4" w:rsidRPr="00B46EF3" w:rsidTr="00531308">
        <w:trPr>
          <w:trHeight w:val="973"/>
        </w:trPr>
        <w:tc>
          <w:tcPr>
            <w:tcW w:w="1135" w:type="dxa"/>
          </w:tcPr>
          <w:p w:rsidR="00B345D4" w:rsidRPr="00B46EF3" w:rsidRDefault="00B345D4" w:rsidP="00531308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t>返回数据样式</w:t>
            </w:r>
            <w:r w:rsidRPr="00B46EF3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B345D4" w:rsidRPr="00B46EF3" w:rsidRDefault="00B345D4" w:rsidP="00531308">
            <w:pPr>
              <w:rPr>
                <w:rFonts w:ascii="Consolas" w:hAnsi="Consolas"/>
                <w:sz w:val="24"/>
              </w:rPr>
            </w:pPr>
          </w:p>
          <w:p w:rsidR="008A52C3" w:rsidRPr="008A52C3" w:rsidRDefault="00B345D4" w:rsidP="008A52C3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{</w:t>
            </w:r>
            <w:r w:rsidRPr="00B46EF3">
              <w:rPr>
                <w:rFonts w:ascii="Consolas" w:hAnsi="Consolas"/>
                <w:sz w:val="24"/>
              </w:rPr>
              <w:br/>
              <w:t>    </w:t>
            </w:r>
            <w:r w:rsidRPr="00B46EF3">
              <w:rPr>
                <w:rFonts w:ascii="Consolas" w:hAnsi="Consolas"/>
                <w:sz w:val="24"/>
              </w:rPr>
              <w:br/>
              <w:t>    "hasError":false,</w:t>
            </w:r>
            <w:r w:rsidRPr="00B46EF3">
              <w:rPr>
                <w:rFonts w:ascii="Consolas" w:hAnsi="Consolas"/>
                <w:sz w:val="24"/>
              </w:rPr>
              <w:br/>
              <w:t>    "errorCode":null,</w:t>
            </w:r>
            <w:r w:rsidRPr="00B46EF3">
              <w:rPr>
                <w:rFonts w:ascii="Consolas" w:hAnsi="Consolas"/>
                <w:sz w:val="24"/>
              </w:rPr>
              <w:br/>
              <w:t>    "msg":null,</w:t>
            </w:r>
            <w:r w:rsidRPr="00B46EF3">
              <w:rPr>
                <w:rFonts w:ascii="Consolas" w:hAnsi="Consolas"/>
                <w:sz w:val="24"/>
              </w:rPr>
              <w:br/>
              <w:t>    "errorMsg":null,</w:t>
            </w:r>
            <w:r w:rsidRPr="00B46EF3">
              <w:rPr>
                <w:rFonts w:ascii="Consolas" w:hAnsi="Consolas"/>
                <w:sz w:val="24"/>
              </w:rPr>
              <w:br/>
              <w:t>    "msgList":null,</w:t>
            </w:r>
            <w:r w:rsidRPr="00B46EF3">
              <w:rPr>
                <w:rFonts w:ascii="Consolas" w:hAnsi="Consolas"/>
                <w:sz w:val="24"/>
              </w:rPr>
              <w:br/>
              <w:t xml:space="preserve">    "result": </w:t>
            </w:r>
            <w:r w:rsidR="008A52C3" w:rsidRPr="008A52C3">
              <w:rPr>
                <w:rFonts w:ascii="Consolas" w:hAnsi="Consolas"/>
                <w:sz w:val="24"/>
              </w:rPr>
              <w:t>[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{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 w:hint="eastAsia"/>
                <w:sz w:val="24"/>
              </w:rPr>
              <w:t xml:space="preserve">            "name": "</w:t>
            </w:r>
            <w:r w:rsidRPr="008A52C3">
              <w:rPr>
                <w:rFonts w:ascii="Consolas" w:hAnsi="Consolas" w:hint="eastAsia"/>
                <w:sz w:val="24"/>
              </w:rPr>
              <w:t>中国工商银行</w:t>
            </w:r>
            <w:r w:rsidRPr="008A52C3">
              <w:rPr>
                <w:rFonts w:ascii="Consolas" w:hAnsi="Consolas" w:hint="eastAsia"/>
                <w:sz w:val="24"/>
              </w:rPr>
              <w:t>",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    "id": "1"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},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{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 w:hint="eastAsia"/>
                <w:sz w:val="24"/>
              </w:rPr>
              <w:t xml:space="preserve">            "name": "</w:t>
            </w:r>
            <w:r w:rsidRPr="008A52C3">
              <w:rPr>
                <w:rFonts w:ascii="Consolas" w:hAnsi="Consolas" w:hint="eastAsia"/>
                <w:sz w:val="24"/>
              </w:rPr>
              <w:t>农村商业银行</w:t>
            </w:r>
            <w:r w:rsidRPr="008A52C3">
              <w:rPr>
                <w:rFonts w:ascii="Consolas" w:hAnsi="Consolas" w:hint="eastAsia"/>
                <w:sz w:val="24"/>
              </w:rPr>
              <w:t>",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    "id": "10"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},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{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 w:hint="eastAsia"/>
                <w:sz w:val="24"/>
              </w:rPr>
              <w:t xml:space="preserve">            "name": "</w:t>
            </w:r>
            <w:r w:rsidRPr="008A52C3">
              <w:rPr>
                <w:rFonts w:ascii="Consolas" w:hAnsi="Consolas" w:hint="eastAsia"/>
                <w:sz w:val="24"/>
              </w:rPr>
              <w:t>中国农业银行</w:t>
            </w:r>
            <w:r w:rsidRPr="008A52C3">
              <w:rPr>
                <w:rFonts w:ascii="Consolas" w:hAnsi="Consolas" w:hint="eastAsia"/>
                <w:sz w:val="24"/>
              </w:rPr>
              <w:t>",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    "id": "2"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},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{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 w:hint="eastAsia"/>
                <w:sz w:val="24"/>
              </w:rPr>
              <w:t xml:space="preserve">            "name": "</w:t>
            </w:r>
            <w:r w:rsidRPr="008A52C3">
              <w:rPr>
                <w:rFonts w:ascii="Consolas" w:hAnsi="Consolas" w:hint="eastAsia"/>
                <w:sz w:val="24"/>
              </w:rPr>
              <w:t>中国银行</w:t>
            </w:r>
            <w:r w:rsidRPr="008A52C3">
              <w:rPr>
                <w:rFonts w:ascii="Consolas" w:hAnsi="Consolas" w:hint="eastAsia"/>
                <w:sz w:val="24"/>
              </w:rPr>
              <w:t>",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lastRenderedPageBreak/>
              <w:t xml:space="preserve">            "id": "3"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},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{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 w:hint="eastAsia"/>
                <w:sz w:val="24"/>
              </w:rPr>
              <w:t xml:space="preserve">            "name": "</w:t>
            </w:r>
            <w:r w:rsidRPr="008A52C3">
              <w:rPr>
                <w:rFonts w:ascii="Consolas" w:hAnsi="Consolas" w:hint="eastAsia"/>
                <w:sz w:val="24"/>
              </w:rPr>
              <w:t>中国建设银行</w:t>
            </w:r>
            <w:r w:rsidRPr="008A52C3">
              <w:rPr>
                <w:rFonts w:ascii="Consolas" w:hAnsi="Consolas" w:hint="eastAsia"/>
                <w:sz w:val="24"/>
              </w:rPr>
              <w:t>",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    "id": "4"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},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{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 w:hint="eastAsia"/>
                <w:sz w:val="24"/>
              </w:rPr>
              <w:t xml:space="preserve">            "name": "</w:t>
            </w:r>
            <w:r w:rsidRPr="008A52C3">
              <w:rPr>
                <w:rFonts w:ascii="Consolas" w:hAnsi="Consolas" w:hint="eastAsia"/>
                <w:sz w:val="24"/>
              </w:rPr>
              <w:t>中国邮政储蓄银行</w:t>
            </w:r>
            <w:r w:rsidRPr="008A52C3">
              <w:rPr>
                <w:rFonts w:ascii="Consolas" w:hAnsi="Consolas" w:hint="eastAsia"/>
                <w:sz w:val="24"/>
              </w:rPr>
              <w:t>",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    "id": "5"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},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{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 w:hint="eastAsia"/>
                <w:sz w:val="24"/>
              </w:rPr>
              <w:t xml:space="preserve">            "name": "</w:t>
            </w:r>
            <w:r w:rsidRPr="008A52C3">
              <w:rPr>
                <w:rFonts w:ascii="Consolas" w:hAnsi="Consolas" w:hint="eastAsia"/>
                <w:sz w:val="24"/>
              </w:rPr>
              <w:t>交通银行</w:t>
            </w:r>
            <w:r w:rsidRPr="008A52C3">
              <w:rPr>
                <w:rFonts w:ascii="Consolas" w:hAnsi="Consolas" w:hint="eastAsia"/>
                <w:sz w:val="24"/>
              </w:rPr>
              <w:t>",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    "id": "6"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},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{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 w:hint="eastAsia"/>
                <w:sz w:val="24"/>
              </w:rPr>
              <w:t xml:space="preserve">            "name": "</w:t>
            </w:r>
            <w:r w:rsidRPr="008A52C3">
              <w:rPr>
                <w:rFonts w:ascii="Consolas" w:hAnsi="Consolas" w:hint="eastAsia"/>
                <w:sz w:val="24"/>
              </w:rPr>
              <w:t>招商银行</w:t>
            </w:r>
            <w:r w:rsidRPr="008A52C3">
              <w:rPr>
                <w:rFonts w:ascii="Consolas" w:hAnsi="Consolas" w:hint="eastAsia"/>
                <w:sz w:val="24"/>
              </w:rPr>
              <w:t>",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    "id": "7"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},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{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 w:hint="eastAsia"/>
                <w:sz w:val="24"/>
              </w:rPr>
              <w:t xml:space="preserve">            "name": "</w:t>
            </w:r>
            <w:r w:rsidRPr="008A52C3">
              <w:rPr>
                <w:rFonts w:ascii="Consolas" w:hAnsi="Consolas" w:hint="eastAsia"/>
                <w:sz w:val="24"/>
              </w:rPr>
              <w:t>兴业银行</w:t>
            </w:r>
            <w:r w:rsidRPr="008A52C3">
              <w:rPr>
                <w:rFonts w:ascii="Consolas" w:hAnsi="Consolas" w:hint="eastAsia"/>
                <w:sz w:val="24"/>
              </w:rPr>
              <w:t>",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    "id": "8"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},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{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 w:hint="eastAsia"/>
                <w:sz w:val="24"/>
              </w:rPr>
              <w:t xml:space="preserve">            "name": "</w:t>
            </w:r>
            <w:r w:rsidRPr="008A52C3">
              <w:rPr>
                <w:rFonts w:ascii="Consolas" w:hAnsi="Consolas" w:hint="eastAsia"/>
                <w:sz w:val="24"/>
              </w:rPr>
              <w:t>城市商业银行</w:t>
            </w:r>
            <w:r w:rsidRPr="008A52C3">
              <w:rPr>
                <w:rFonts w:ascii="Consolas" w:hAnsi="Consolas" w:hint="eastAsia"/>
                <w:sz w:val="24"/>
              </w:rPr>
              <w:t>",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    "id": "9"</w:t>
            </w:r>
          </w:p>
          <w:p w:rsidR="008A52C3" w:rsidRPr="008A52C3" w:rsidRDefault="008A52C3" w:rsidP="008A52C3">
            <w:pPr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    }</w:t>
            </w:r>
          </w:p>
          <w:p w:rsidR="00B345D4" w:rsidRPr="00B46EF3" w:rsidRDefault="008A52C3" w:rsidP="008A52C3">
            <w:pPr>
              <w:ind w:firstLineChars="300" w:firstLine="720"/>
              <w:rPr>
                <w:rFonts w:ascii="Consolas" w:hAnsi="Consolas"/>
                <w:sz w:val="24"/>
              </w:rPr>
            </w:pPr>
            <w:r w:rsidRPr="008A52C3">
              <w:rPr>
                <w:rFonts w:ascii="Consolas" w:hAnsi="Consolas"/>
                <w:sz w:val="24"/>
              </w:rPr>
              <w:t xml:space="preserve">    ]</w:t>
            </w:r>
          </w:p>
          <w:p w:rsidR="00B345D4" w:rsidRPr="00B46EF3" w:rsidRDefault="00B345D4" w:rsidP="00531308">
            <w:pPr>
              <w:ind w:firstLineChars="250" w:firstLine="600"/>
              <w:rPr>
                <w:rFonts w:ascii="Consolas" w:hAnsi="Consolas"/>
                <w:sz w:val="24"/>
              </w:rPr>
            </w:pPr>
          </w:p>
          <w:p w:rsidR="00B345D4" w:rsidRPr="00B46EF3" w:rsidRDefault="00B345D4" w:rsidP="00531308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/>
                <w:sz w:val="24"/>
              </w:rPr>
              <w:t>}</w:t>
            </w:r>
          </w:p>
        </w:tc>
      </w:tr>
      <w:tr w:rsidR="00B345D4" w:rsidRPr="00B46EF3" w:rsidTr="00531308">
        <w:trPr>
          <w:trHeight w:val="341"/>
        </w:trPr>
        <w:tc>
          <w:tcPr>
            <w:tcW w:w="1135" w:type="dxa"/>
          </w:tcPr>
          <w:p w:rsidR="00B345D4" w:rsidRPr="00B46EF3" w:rsidRDefault="00B345D4" w:rsidP="00531308">
            <w:pPr>
              <w:rPr>
                <w:rFonts w:ascii="Consolas" w:hAnsi="Consolas"/>
                <w:sz w:val="24"/>
              </w:rPr>
            </w:pPr>
            <w:r w:rsidRPr="00B46EF3">
              <w:rPr>
                <w:rFonts w:ascii="Consolas" w:hAnsi="Consolas" w:hint="eastAsia"/>
                <w:sz w:val="24"/>
              </w:rPr>
              <w:lastRenderedPageBreak/>
              <w:t>备注：</w:t>
            </w:r>
          </w:p>
          <w:p w:rsidR="00B345D4" w:rsidRPr="00B46EF3" w:rsidRDefault="00B345D4" w:rsidP="00531308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B345D4" w:rsidRPr="002958D9" w:rsidRDefault="00BC73D5" w:rsidP="00531308">
            <w:pPr>
              <w:rPr>
                <w:rFonts w:ascii="Consolas" w:hAnsi="Consolas" w:cs="Consolas"/>
                <w:color w:val="FF0000"/>
                <w:kern w:val="0"/>
                <w:sz w:val="24"/>
                <w:shd w:val="clear" w:color="auto" w:fill="E8F2FE"/>
              </w:rPr>
            </w:pPr>
            <w:r w:rsidRPr="002958D9">
              <w:rPr>
                <w:rFonts w:ascii="Consolas" w:hAnsi="Consolas" w:cs="Consolas"/>
                <w:color w:val="FF0000"/>
                <w:kern w:val="0"/>
                <w:sz w:val="24"/>
                <w:shd w:val="clear" w:color="auto" w:fill="E8F2FE"/>
              </w:rPr>
              <w:t>dicitemType</w:t>
            </w:r>
            <w:r w:rsidRPr="002958D9">
              <w:rPr>
                <w:rFonts w:ascii="Consolas" w:hAnsi="Consolas" w:cs="Consolas" w:hint="eastAsia"/>
                <w:color w:val="FF0000"/>
                <w:kern w:val="0"/>
                <w:sz w:val="24"/>
                <w:shd w:val="clear" w:color="auto" w:fill="E8F2FE"/>
              </w:rPr>
              <w:t>根据</w:t>
            </w:r>
            <w:r w:rsidRPr="002958D9">
              <w:rPr>
                <w:rFonts w:ascii="Consolas" w:hAnsi="Consolas" w:cs="Consolas"/>
                <w:color w:val="FF0000"/>
                <w:kern w:val="0"/>
                <w:sz w:val="24"/>
                <w:shd w:val="clear" w:color="auto" w:fill="E8F2FE"/>
              </w:rPr>
              <w:t>不同的下拉框传不同的值，</w:t>
            </w:r>
          </w:p>
          <w:p w:rsidR="00BC73D5" w:rsidRPr="002958D9" w:rsidRDefault="00D20ED0" w:rsidP="00531308">
            <w:pPr>
              <w:rPr>
                <w:rFonts w:ascii="Consolas" w:hAnsi="Consolas"/>
                <w:color w:val="FF0000"/>
                <w:sz w:val="24"/>
              </w:rPr>
            </w:pPr>
            <w:r w:rsidRPr="002958D9">
              <w:rPr>
                <w:rFonts w:ascii="Consolas" w:hAnsi="Consolas" w:hint="eastAsia"/>
                <w:color w:val="FF0000"/>
                <w:sz w:val="24"/>
              </w:rPr>
              <w:t>性别</w:t>
            </w:r>
            <w:r w:rsidR="00E837A3" w:rsidRPr="002958D9">
              <w:rPr>
                <w:rFonts w:ascii="Consolas" w:hAnsi="Consolas" w:hint="eastAsia"/>
                <w:color w:val="FF0000"/>
                <w:sz w:val="24"/>
              </w:rPr>
              <w:t>:S</w:t>
            </w:r>
            <w:r w:rsidR="00E837A3" w:rsidRPr="002958D9">
              <w:rPr>
                <w:rFonts w:ascii="Consolas" w:hAnsi="Consolas"/>
                <w:color w:val="FF0000"/>
                <w:sz w:val="24"/>
              </w:rPr>
              <w:t>EX;</w:t>
            </w:r>
          </w:p>
          <w:p w:rsidR="00E837A3" w:rsidRPr="002958D9" w:rsidRDefault="00E837A3" w:rsidP="00531308">
            <w:pPr>
              <w:rPr>
                <w:rFonts w:ascii="Consolas" w:hAnsi="Consolas"/>
                <w:color w:val="FF0000"/>
                <w:sz w:val="24"/>
              </w:rPr>
            </w:pPr>
            <w:r w:rsidRPr="002958D9">
              <w:rPr>
                <w:rFonts w:ascii="Consolas" w:hAnsi="Consolas" w:hint="eastAsia"/>
                <w:color w:val="FF0000"/>
                <w:sz w:val="24"/>
              </w:rPr>
              <w:t>民族</w:t>
            </w:r>
            <w:r w:rsidRPr="002958D9">
              <w:rPr>
                <w:rFonts w:ascii="Consolas" w:hAnsi="Consolas" w:hint="eastAsia"/>
                <w:color w:val="FF0000"/>
                <w:sz w:val="24"/>
              </w:rPr>
              <w:t>:NATION</w:t>
            </w:r>
            <w:r w:rsidRPr="002958D9">
              <w:rPr>
                <w:rFonts w:ascii="Consolas" w:hAnsi="Consolas"/>
                <w:color w:val="FF0000"/>
                <w:sz w:val="24"/>
              </w:rPr>
              <w:t>;</w:t>
            </w:r>
          </w:p>
          <w:p w:rsidR="00E837A3" w:rsidRPr="002958D9" w:rsidRDefault="00E837A3" w:rsidP="00531308">
            <w:pPr>
              <w:rPr>
                <w:rFonts w:ascii="Consolas" w:hAnsi="Consolas"/>
                <w:color w:val="FF0000"/>
                <w:sz w:val="24"/>
              </w:rPr>
            </w:pPr>
            <w:r w:rsidRPr="002958D9">
              <w:rPr>
                <w:rFonts w:ascii="Consolas" w:hAnsi="Consolas" w:hint="eastAsia"/>
                <w:color w:val="FF0000"/>
                <w:sz w:val="24"/>
              </w:rPr>
              <w:t>婚姻状况</w:t>
            </w:r>
            <w:r w:rsidRPr="002958D9">
              <w:rPr>
                <w:rFonts w:ascii="Consolas" w:hAnsi="Consolas" w:hint="eastAsia"/>
                <w:color w:val="FF0000"/>
                <w:sz w:val="24"/>
              </w:rPr>
              <w:t>:MARRIAGE</w:t>
            </w:r>
          </w:p>
          <w:p w:rsidR="00734615" w:rsidRPr="002958D9" w:rsidRDefault="0067229C" w:rsidP="00531308">
            <w:pPr>
              <w:rPr>
                <w:rFonts w:ascii="Consolas" w:hAnsi="Consolas"/>
                <w:color w:val="FF0000"/>
                <w:sz w:val="24"/>
              </w:rPr>
            </w:pPr>
            <w:r w:rsidRPr="002958D9">
              <w:rPr>
                <w:rFonts w:ascii="Consolas" w:hAnsi="Consolas" w:hint="eastAsia"/>
                <w:color w:val="FF0000"/>
                <w:sz w:val="24"/>
              </w:rPr>
              <w:t>文化程度</w:t>
            </w:r>
            <w:r w:rsidRPr="002958D9">
              <w:rPr>
                <w:rFonts w:ascii="Consolas" w:hAnsi="Consolas" w:hint="eastAsia"/>
                <w:color w:val="FF0000"/>
                <w:sz w:val="24"/>
              </w:rPr>
              <w:t>:</w:t>
            </w:r>
            <w:r w:rsidR="00AC67A1" w:rsidRPr="002958D9">
              <w:rPr>
                <w:rFonts w:ascii="Consolas" w:hAnsi="Consolas"/>
                <w:color w:val="FF0000"/>
                <w:sz w:val="24"/>
              </w:rPr>
              <w:t>EDU;</w:t>
            </w:r>
          </w:p>
          <w:p w:rsidR="0067229C" w:rsidRPr="00B46EF3" w:rsidRDefault="0067229C" w:rsidP="00531308">
            <w:pPr>
              <w:rPr>
                <w:rFonts w:ascii="Consolas" w:hAnsi="Consolas"/>
                <w:sz w:val="24"/>
              </w:rPr>
            </w:pPr>
            <w:r w:rsidRPr="002958D9">
              <w:rPr>
                <w:rFonts w:ascii="Consolas" w:hAnsi="Consolas" w:hint="eastAsia"/>
                <w:color w:val="FF0000"/>
                <w:sz w:val="24"/>
              </w:rPr>
              <w:t>政治面貌</w:t>
            </w:r>
            <w:r w:rsidRPr="002958D9">
              <w:rPr>
                <w:rFonts w:ascii="Consolas" w:hAnsi="Consolas"/>
                <w:color w:val="FF0000"/>
                <w:sz w:val="24"/>
              </w:rPr>
              <w:t>：</w:t>
            </w:r>
            <w:r w:rsidR="00B57963" w:rsidRPr="002958D9">
              <w:rPr>
                <w:rFonts w:ascii="Consolas" w:hAnsi="Consolas" w:hint="eastAsia"/>
                <w:color w:val="FF0000"/>
                <w:sz w:val="24"/>
              </w:rPr>
              <w:t>P</w:t>
            </w:r>
            <w:r w:rsidR="00B57963" w:rsidRPr="002958D9">
              <w:rPr>
                <w:rFonts w:ascii="Consolas" w:hAnsi="Consolas"/>
                <w:color w:val="FF0000"/>
                <w:sz w:val="24"/>
              </w:rPr>
              <w:t>OLITICAL;</w:t>
            </w:r>
          </w:p>
        </w:tc>
      </w:tr>
    </w:tbl>
    <w:p w:rsidR="00B345D4" w:rsidRDefault="00B345D4" w:rsidP="00B345D4">
      <w:pPr>
        <w:tabs>
          <w:tab w:val="left" w:pos="900"/>
        </w:tabs>
        <w:spacing w:line="360" w:lineRule="auto"/>
        <w:rPr>
          <w:rFonts w:ascii="宋体" w:hAnsi="宋体" w:cs="仿宋"/>
          <w:sz w:val="24"/>
        </w:rPr>
      </w:pPr>
    </w:p>
    <w:p w:rsidR="00B345D4" w:rsidRDefault="00B345D4" w:rsidP="00211313"/>
    <w:p w:rsidR="004A31FB" w:rsidRDefault="004A31FB" w:rsidP="00211313"/>
    <w:p w:rsidR="001E5865" w:rsidRPr="001E5865" w:rsidRDefault="001E5865" w:rsidP="001E5865">
      <w:pPr>
        <w:pStyle w:val="1"/>
        <w:numPr>
          <w:ilvl w:val="0"/>
          <w:numId w:val="0"/>
        </w:numPr>
        <w:spacing w:before="62" w:after="62"/>
        <w:ind w:left="425" w:hanging="425"/>
        <w:rPr>
          <w:color w:val="FF0000"/>
        </w:rPr>
      </w:pPr>
      <w:r w:rsidRPr="001E5865">
        <w:rPr>
          <w:rFonts w:hint="eastAsia"/>
          <w:color w:val="FF0000"/>
        </w:rPr>
        <w:t>人员新增</w:t>
      </w:r>
      <w:r w:rsidRPr="001E5865">
        <w:rPr>
          <w:color w:val="FF0000"/>
        </w:rPr>
        <w:t>接口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1E5865" w:rsidTr="003630A1">
        <w:trPr>
          <w:trHeight w:val="331"/>
        </w:trPr>
        <w:tc>
          <w:tcPr>
            <w:tcW w:w="1135" w:type="dxa"/>
          </w:tcPr>
          <w:p w:rsidR="001E5865" w:rsidRPr="00C33F03" w:rsidRDefault="001E5865" w:rsidP="003630A1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1E5865" w:rsidRPr="00A527D5" w:rsidRDefault="001E5865" w:rsidP="00D6471F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1647B2">
              <w:rPr>
                <w:rFonts w:ascii="微软雅黑" w:eastAsia="微软雅黑" w:hAnsi="微软雅黑"/>
                <w:sz w:val="24"/>
              </w:rPr>
              <w:t>api-e</w:t>
            </w:r>
            <w:r>
              <w:rPr>
                <w:rFonts w:ascii="微软雅黑" w:eastAsia="微软雅黑" w:hAnsi="微软雅黑"/>
                <w:sz w:val="24"/>
              </w:rPr>
              <w:t>/</w:t>
            </w:r>
            <w:r w:rsidRPr="00B871E8">
              <w:rPr>
                <w:rFonts w:ascii="微软雅黑" w:eastAsia="微软雅黑" w:hAnsi="微软雅黑"/>
                <w:sz w:val="24"/>
              </w:rPr>
              <w:t>employee/expand</w:t>
            </w:r>
            <w:r>
              <w:rPr>
                <w:rFonts w:ascii="微软雅黑" w:eastAsia="微软雅黑" w:hAnsi="微软雅黑"/>
                <w:sz w:val="24"/>
              </w:rPr>
              <w:t>/</w:t>
            </w:r>
            <w:r w:rsidR="00BC1255" w:rsidRPr="00BC1255">
              <w:rPr>
                <w:rFonts w:ascii="微软雅黑" w:eastAsia="微软雅黑" w:hAnsi="微软雅黑"/>
                <w:sz w:val="24"/>
              </w:rPr>
              <w:t>employees/add</w:t>
            </w:r>
          </w:p>
        </w:tc>
      </w:tr>
      <w:tr w:rsidR="001E5865" w:rsidTr="003630A1">
        <w:trPr>
          <w:trHeight w:val="973"/>
        </w:trPr>
        <w:tc>
          <w:tcPr>
            <w:tcW w:w="1135" w:type="dxa"/>
          </w:tcPr>
          <w:p w:rsidR="001E5865" w:rsidRPr="00C33F03" w:rsidRDefault="001E5865" w:rsidP="003630A1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lastRenderedPageBreak/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kern w:val="0"/>
                <w:sz w:val="24"/>
              </w:rPr>
              <w:t>na</w:t>
            </w: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me:N8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姓名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idcard:6661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身份证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address:666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地址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birthday:2019-06-06 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出生日期</w:t>
            </w:r>
          </w:p>
          <w:p w:rsidR="00D52BB8" w:rsidRPr="0067175F" w:rsidRDefault="00E81B0F" w:rsidP="0067175F">
            <w:pPr>
              <w:ind w:firstLineChars="50" w:firstLine="105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hyperlink r:id="rId10" w:history="1">
              <w:r w:rsidR="00D52BB8" w:rsidRPr="0067175F">
                <w:rPr>
                  <w:rFonts w:ascii="Consolas" w:hAnsi="Consolas" w:cs="Consolas"/>
                  <w:color w:val="000000"/>
                  <w:kern w:val="0"/>
                  <w:sz w:val="24"/>
                </w:rPr>
                <w:t>tel:6</w:t>
              </w:r>
            </w:hyperlink>
            <w:r w:rsidR="00D52BB8"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="00D52BB8"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电话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edu:6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文化程度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nationality:06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名族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sex:1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性别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politicalStatus:1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政治面貌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maritalStatus:1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婚姻状态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companyId:2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企业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id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orgId:1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部门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id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startDate:2019-08-06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雇佣开始时间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endDate:2019-08-06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雇佣结束时间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employeeType: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你管我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6</w:t>
            </w: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岗位</w:t>
            </w:r>
          </w:p>
          <w:p w:rsidR="00D52BB8" w:rsidRPr="0067175F" w:rsidRDefault="00D52BB8" w:rsidP="0067175F">
            <w:pPr>
              <w:ind w:firstLineChars="50" w:firstLine="120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standardSalary:6  </w:t>
            </w:r>
            <w:r w:rsidR="00027DA6">
              <w:rPr>
                <w:rFonts w:ascii="Consolas" w:hAnsi="Consolas" w:cs="Consolas"/>
                <w:color w:val="000000"/>
                <w:kern w:val="0"/>
                <w:sz w:val="24"/>
              </w:rPr>
              <w:t>--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工资发放日期</w:t>
            </w:r>
          </w:p>
          <w:p w:rsidR="00B252BF" w:rsidRPr="00836303" w:rsidRDefault="00B252BF" w:rsidP="00B252BF">
            <w:pPr>
              <w:ind w:firstLineChars="50" w:firstLine="120"/>
              <w:jc w:val="left"/>
              <w:rPr>
                <w:rFonts w:ascii="Consolas" w:hAnsi="Consolas" w:cs="Consolas"/>
                <w:color w:val="FF0000"/>
                <w:kern w:val="0"/>
                <w:sz w:val="24"/>
              </w:rPr>
            </w:pP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 xml:space="preserve">employeeImgUrl: </w:t>
            </w:r>
            <w:r w:rsidRPr="00E03BDD">
              <w:rPr>
                <w:rFonts w:ascii="Consolas" w:hAnsi="Consolas" w:cs="Consolas" w:hint="eastAsia"/>
                <w:color w:val="FF0000"/>
                <w:kern w:val="0"/>
                <w:sz w:val="24"/>
              </w:rPr>
              <w:t>员工头像（默认值）</w:t>
            </w:r>
            <w:r w:rsidRPr="00836303">
              <w:rPr>
                <w:rFonts w:ascii="Consolas" w:hAnsi="Consolas" w:cs="Consolas" w:hint="eastAsia"/>
                <w:color w:val="FF0000"/>
                <w:kern w:val="0"/>
                <w:sz w:val="24"/>
              </w:rPr>
              <w:t>[{"id":"","name":</w:t>
            </w:r>
          </w:p>
          <w:p w:rsidR="00B252BF" w:rsidRPr="00836303" w:rsidRDefault="00B252BF" w:rsidP="00B252BF">
            <w:pPr>
              <w:ind w:firstLineChars="50" w:firstLine="120"/>
              <w:jc w:val="left"/>
              <w:rPr>
                <w:rFonts w:ascii="Consolas" w:hAnsi="Consolas" w:cs="Consolas"/>
                <w:color w:val="FF0000"/>
                <w:kern w:val="0"/>
                <w:sz w:val="24"/>
              </w:rPr>
            </w:pPr>
            <w:r w:rsidRPr="00836303">
              <w:rPr>
                <w:rFonts w:ascii="Consolas" w:hAnsi="Consolas" w:cs="Consolas" w:hint="eastAsia"/>
                <w:color w:val="FF0000"/>
                <w:kern w:val="0"/>
                <w:sz w:val="24"/>
              </w:rPr>
              <w:t>"</w:t>
            </w:r>
            <w:r w:rsidRPr="00836303">
              <w:rPr>
                <w:rFonts w:ascii="Consolas" w:hAnsi="Consolas" w:cs="Consolas" w:hint="eastAsia"/>
                <w:color w:val="FF0000"/>
                <w:kern w:val="0"/>
                <w:sz w:val="24"/>
              </w:rPr>
              <w:t>员工</w:t>
            </w:r>
            <w:r w:rsidRPr="00836303">
              <w:rPr>
                <w:rFonts w:ascii="Consolas" w:hAnsi="Consolas" w:cs="Consolas"/>
                <w:color w:val="FF0000"/>
                <w:kern w:val="0"/>
                <w:sz w:val="24"/>
              </w:rPr>
              <w:t>头像</w:t>
            </w:r>
            <w:r w:rsidRPr="00836303">
              <w:rPr>
                <w:rFonts w:ascii="Consolas" w:hAnsi="Consolas" w:cs="Consolas" w:hint="eastAsia"/>
                <w:color w:val="FF0000"/>
                <w:kern w:val="0"/>
                <w:sz w:val="24"/>
              </w:rPr>
              <w:t>.jpg",</w:t>
            </w:r>
            <w:r w:rsidRPr="00836303">
              <w:rPr>
                <w:rFonts w:ascii="Consolas" w:hAnsi="Consolas" w:cs="Consolas"/>
                <w:color w:val="FF0000"/>
                <w:kern w:val="0"/>
                <w:sz w:val="24"/>
              </w:rPr>
              <w:t xml:space="preserve"> </w:t>
            </w:r>
            <w:r w:rsidRPr="00836303">
              <w:rPr>
                <w:rFonts w:ascii="Consolas" w:hAnsi="Consolas" w:cs="Consolas" w:hint="eastAsia"/>
                <w:color w:val="FF0000"/>
                <w:kern w:val="0"/>
                <w:sz w:val="24"/>
              </w:rPr>
              <w:t>"isImg":true,"contentType":"image/png","size":126056,"path":"/</w:t>
            </w:r>
            <w:r w:rsidRPr="00836303">
              <w:rPr>
                <w:rFonts w:ascii="Consolas" w:hAnsi="Consolas" w:cs="Consolas"/>
                <w:color w:val="FF0000"/>
                <w:kern w:val="0"/>
                <w:sz w:val="24"/>
              </w:rPr>
              <w:t>file/0.jpg</w:t>
            </w:r>
            <w:r w:rsidRPr="00836303">
              <w:rPr>
                <w:rFonts w:ascii="Consolas" w:hAnsi="Consolas" w:cs="Consolas" w:hint="eastAsia"/>
                <w:color w:val="FF0000"/>
                <w:kern w:val="0"/>
                <w:sz w:val="24"/>
              </w:rPr>
              <w:t>","url":"","source":null,"createTime":"2019-09-18T02:18:01.417+0000","</w:t>
            </w:r>
            <w:r w:rsidRPr="00836303">
              <w:rPr>
                <w:rFonts w:ascii="Consolas" w:hAnsi="Consolas" w:cs="Consolas"/>
                <w:color w:val="FF0000"/>
                <w:kern w:val="0"/>
                <w:sz w:val="24"/>
              </w:rPr>
              <w:t>remark</w:t>
            </w:r>
            <w:r w:rsidRPr="00836303">
              <w:rPr>
                <w:rFonts w:ascii="Consolas" w:hAnsi="Consolas" w:cs="Consolas" w:hint="eastAsia"/>
                <w:color w:val="FF0000"/>
                <w:kern w:val="0"/>
                <w:sz w:val="24"/>
              </w:rPr>
              <w:t>":"</w:t>
            </w:r>
            <w:r w:rsidRPr="00836303">
              <w:rPr>
                <w:rFonts w:ascii="Consolas" w:hAnsi="Consolas" w:cs="Consolas"/>
                <w:color w:val="FF0000"/>
                <w:kern w:val="0"/>
                <w:sz w:val="24"/>
              </w:rPr>
              <w:t>IDCARD_DEFAULT</w:t>
            </w:r>
            <w:r w:rsidRPr="00836303">
              <w:rPr>
                <w:rFonts w:ascii="Consolas" w:hAnsi="Consolas" w:cs="Consolas" w:hint="eastAsia"/>
                <w:color w:val="FF0000"/>
                <w:kern w:val="0"/>
                <w:sz w:val="24"/>
              </w:rPr>
              <w:t>"}</w:t>
            </w:r>
            <w:r w:rsidRPr="00836303">
              <w:rPr>
                <w:rFonts w:ascii="Consolas" w:hAnsi="Consolas" w:cs="Consolas"/>
                <w:color w:val="FF0000"/>
                <w:kern w:val="0"/>
                <w:sz w:val="24"/>
              </w:rPr>
              <w:t>]</w:t>
            </w:r>
          </w:p>
          <w:p w:rsidR="001E5865" w:rsidRPr="00C14BAB" w:rsidRDefault="00D52BB8" w:rsidP="00BE0F6D">
            <w:pPr>
              <w:ind w:firstLineChars="50" w:firstLine="120"/>
              <w:jc w:val="left"/>
              <w:rPr>
                <w:rFonts w:ascii="Consolas" w:hAnsi="Consolas"/>
                <w:sz w:val="24"/>
              </w:rPr>
            </w:pPr>
            <w:bookmarkStart w:id="0" w:name="_GoBack"/>
            <w:bookmarkEnd w:id="0"/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 xml:space="preserve">contractImgUrl: 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合同附件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[{"id":"3d10efe8c113423d418e3bfabb29cc41","name":"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预警详情页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.png","isImg":true,"contentType":"image/png","size":126056,"path":"/2019-09-18/3d10efe8c113423d418e3bfabb29cc41.png","url":"http://api.gateway.com:8080/api-f/statics/2019-09-18/3d10efe8c113423d418e3bfabb29cc41.png","source":null,"createTime":"2019-09-18T02:18:01.417+0000"},{"id":"f2fb39d300a7ebe0c1e9b2647794d675","name":"QQ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图片</w:t>
            </w:r>
            <w:r w:rsidRPr="0067175F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20190603164601.png","isImg":true,"contentType":"image/png","size":81745,"path":"/2019-09-18/f2fb39d300a7ebe0c1e9b2</w:t>
            </w:r>
            <w:r w:rsidRPr="0067175F">
              <w:rPr>
                <w:rFonts w:ascii="Consolas" w:hAnsi="Consolas" w:cs="Consolas"/>
                <w:color w:val="000000"/>
                <w:kern w:val="0"/>
                <w:sz w:val="24"/>
              </w:rPr>
              <w:t>647794d675.png","url":"http://api.gateway.com:8080/api-f/statics/2019-09-18/f2fb39d300a7ebe0c1e9b2647794d675.png","source":null,"createTime":"2019-09-18T02:18:04.409+0000"}]</w:t>
            </w:r>
          </w:p>
        </w:tc>
      </w:tr>
      <w:tr w:rsidR="001E5865" w:rsidTr="003630A1">
        <w:trPr>
          <w:trHeight w:val="973"/>
        </w:trPr>
        <w:tc>
          <w:tcPr>
            <w:tcW w:w="1135" w:type="dxa"/>
          </w:tcPr>
          <w:p w:rsidR="001E5865" w:rsidRPr="00C14BAB" w:rsidRDefault="001E5865" w:rsidP="003630A1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67175F" w:rsidRPr="00F21686" w:rsidRDefault="001E5865" w:rsidP="0067175F">
            <w:pPr>
              <w:rPr>
                <w:rFonts w:ascii="宋体"/>
              </w:rPr>
            </w:pPr>
            <w:r>
              <w:rPr>
                <w:rFonts w:ascii="Consolas" w:hAnsi="Consolas" w:hint="eastAsia"/>
                <w:sz w:val="24"/>
              </w:rPr>
              <w:t xml:space="preserve">  </w:t>
            </w:r>
            <w:r w:rsidR="0067175F" w:rsidRPr="00F21686">
              <w:rPr>
                <w:rFonts w:ascii="宋体"/>
              </w:rPr>
              <w:t>{</w:t>
            </w:r>
          </w:p>
          <w:p w:rsidR="0067175F" w:rsidRPr="00F21686" w:rsidRDefault="0067175F" w:rsidP="0067175F">
            <w:pPr>
              <w:rPr>
                <w:rFonts w:ascii="宋体"/>
              </w:rPr>
            </w:pPr>
            <w:r w:rsidRPr="00F21686">
              <w:rPr>
                <w:rFonts w:ascii="宋体"/>
              </w:rPr>
              <w:t xml:space="preserve">    "hasError": false,</w:t>
            </w:r>
          </w:p>
          <w:p w:rsidR="0067175F" w:rsidRPr="00F21686" w:rsidRDefault="0067175F" w:rsidP="0067175F">
            <w:pPr>
              <w:rPr>
                <w:rFonts w:ascii="宋体"/>
              </w:rPr>
            </w:pPr>
            <w:r w:rsidRPr="00F21686">
              <w:rPr>
                <w:rFonts w:ascii="宋体"/>
              </w:rPr>
              <w:t xml:space="preserve">    "result": {</w:t>
            </w:r>
          </w:p>
          <w:p w:rsidR="0067175F" w:rsidRPr="00F21686" w:rsidRDefault="0067175F" w:rsidP="0067175F">
            <w:pPr>
              <w:rPr>
                <w:rFonts w:ascii="宋体"/>
              </w:rPr>
            </w:pPr>
            <w:r w:rsidRPr="00F21686">
              <w:rPr>
                <w:rFonts w:ascii="宋体"/>
              </w:rPr>
              <w:t xml:space="preserve">        "contractId": "402889906d3d1c98016d3d23e4f10001",</w:t>
            </w:r>
          </w:p>
          <w:p w:rsidR="0067175F" w:rsidRPr="00F21686" w:rsidRDefault="0067175F" w:rsidP="0067175F">
            <w:pPr>
              <w:rPr>
                <w:rFonts w:ascii="宋体"/>
              </w:rPr>
            </w:pPr>
            <w:r w:rsidRPr="00F21686">
              <w:rPr>
                <w:rFonts w:ascii="宋体"/>
              </w:rPr>
              <w:t xml:space="preserve">        "employId": "402889906d3d1c98016d3d23e4200000"</w:t>
            </w:r>
          </w:p>
          <w:p w:rsidR="0067175F" w:rsidRPr="00F21686" w:rsidRDefault="0067175F" w:rsidP="0067175F">
            <w:pPr>
              <w:rPr>
                <w:rFonts w:ascii="宋体"/>
              </w:rPr>
            </w:pPr>
            <w:r w:rsidRPr="00F21686">
              <w:rPr>
                <w:rFonts w:ascii="宋体"/>
              </w:rPr>
              <w:t xml:space="preserve">    }</w:t>
            </w:r>
          </w:p>
          <w:p w:rsidR="001E5865" w:rsidRDefault="0067175F" w:rsidP="0067175F">
            <w:pPr>
              <w:rPr>
                <w:rFonts w:ascii="Consolas" w:hAnsi="Consolas"/>
                <w:sz w:val="24"/>
              </w:rPr>
            </w:pPr>
            <w:r w:rsidRPr="00F21686">
              <w:rPr>
                <w:rFonts w:ascii="宋体"/>
              </w:rPr>
              <w:lastRenderedPageBreak/>
              <w:t>}</w:t>
            </w:r>
          </w:p>
          <w:p w:rsidR="001E5865" w:rsidRPr="00234EBF" w:rsidRDefault="001E5865" w:rsidP="003630A1">
            <w:pPr>
              <w:ind w:firstLineChars="100" w:firstLine="240"/>
              <w:rPr>
                <w:noProof/>
                <w:sz w:val="24"/>
              </w:rPr>
            </w:pPr>
          </w:p>
        </w:tc>
      </w:tr>
      <w:tr w:rsidR="001E5865" w:rsidTr="003630A1">
        <w:trPr>
          <w:trHeight w:val="341"/>
        </w:trPr>
        <w:tc>
          <w:tcPr>
            <w:tcW w:w="1135" w:type="dxa"/>
          </w:tcPr>
          <w:p w:rsidR="001E5865" w:rsidRPr="004E74E4" w:rsidRDefault="001E5865" w:rsidP="003630A1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lastRenderedPageBreak/>
              <w:t>备注：</w:t>
            </w:r>
          </w:p>
          <w:p w:rsidR="001E5865" w:rsidRPr="004E74E4" w:rsidRDefault="001E5865" w:rsidP="003630A1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1E5865" w:rsidRDefault="001E5865" w:rsidP="003630A1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1E5865" w:rsidRPr="004E74E4" w:rsidRDefault="001E5865" w:rsidP="003630A1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</w:tc>
      </w:tr>
    </w:tbl>
    <w:p w:rsidR="001E5865" w:rsidRDefault="001E5865" w:rsidP="00211313"/>
    <w:p w:rsidR="00211313" w:rsidRPr="00135808" w:rsidRDefault="00211313" w:rsidP="00211313">
      <w:pPr>
        <w:pStyle w:val="1"/>
        <w:numPr>
          <w:ilvl w:val="0"/>
          <w:numId w:val="0"/>
        </w:numPr>
        <w:spacing w:before="62" w:after="62"/>
        <w:ind w:left="425" w:hanging="425"/>
      </w:pPr>
      <w:r>
        <w:rPr>
          <w:rFonts w:hint="eastAsia"/>
        </w:rPr>
        <w:t>人员编辑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By</w:t>
      </w:r>
      <w:r>
        <w:t xml:space="preserve"> Lelouch</w:t>
      </w:r>
      <w:r>
        <w:rPr>
          <w:rFonts w:hint="eastAsia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211313" w:rsidTr="00B87C2B">
        <w:trPr>
          <w:trHeight w:val="331"/>
        </w:trPr>
        <w:tc>
          <w:tcPr>
            <w:tcW w:w="1135" w:type="dxa"/>
          </w:tcPr>
          <w:p w:rsidR="00211313" w:rsidRPr="00C33F03" w:rsidRDefault="00211313" w:rsidP="002F5911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211313" w:rsidRPr="00A527D5" w:rsidRDefault="001647B2" w:rsidP="002F5911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1647B2">
              <w:rPr>
                <w:rFonts w:ascii="微软雅黑" w:eastAsia="微软雅黑" w:hAnsi="微软雅黑"/>
                <w:sz w:val="24"/>
              </w:rPr>
              <w:t>api-e</w:t>
            </w:r>
            <w:r w:rsidR="00211313">
              <w:rPr>
                <w:rFonts w:ascii="微软雅黑" w:eastAsia="微软雅黑" w:hAnsi="微软雅黑"/>
                <w:sz w:val="24"/>
              </w:rPr>
              <w:t>/</w:t>
            </w:r>
            <w:r w:rsidR="00211313" w:rsidRPr="00B871E8">
              <w:rPr>
                <w:rFonts w:ascii="微软雅黑" w:eastAsia="微软雅黑" w:hAnsi="微软雅黑"/>
                <w:sz w:val="24"/>
              </w:rPr>
              <w:t>employee/expand</w:t>
            </w:r>
            <w:r w:rsidR="00211313">
              <w:rPr>
                <w:rFonts w:ascii="微软雅黑" w:eastAsia="微软雅黑" w:hAnsi="微软雅黑"/>
                <w:sz w:val="24"/>
              </w:rPr>
              <w:t>/</w:t>
            </w:r>
            <w:r w:rsidR="00211313" w:rsidRPr="008B12C2">
              <w:rPr>
                <w:rFonts w:ascii="微软雅黑" w:eastAsia="微软雅黑" w:hAnsi="微软雅黑"/>
                <w:sz w:val="24"/>
              </w:rPr>
              <w:t>modifyempapp</w:t>
            </w:r>
          </w:p>
        </w:tc>
      </w:tr>
      <w:tr w:rsidR="00211313" w:rsidTr="00B87C2B">
        <w:trPr>
          <w:trHeight w:val="973"/>
        </w:trPr>
        <w:tc>
          <w:tcPr>
            <w:tcW w:w="1135" w:type="dxa"/>
          </w:tcPr>
          <w:p w:rsidR="00211313" w:rsidRPr="00C33F03" w:rsidRDefault="00211313" w:rsidP="002F5911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393CF8" w:rsidRPr="00393CF8" w:rsidRDefault="00393CF8" w:rsidP="00393CF8">
            <w:pPr>
              <w:ind w:firstLineChars="100" w:firstLine="24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>contractId:</w:t>
            </w:r>
            <w:r w:rsidRPr="00393CF8">
              <w:rPr>
                <w:rFonts w:ascii="Consolas" w:hAnsi="Consolas" w:hint="eastAsia"/>
                <w:sz w:val="24"/>
              </w:rPr>
              <w:t>合同</w:t>
            </w:r>
            <w:r w:rsidRPr="00393CF8">
              <w:rPr>
                <w:rFonts w:ascii="Consolas" w:hAnsi="Consolas" w:hint="eastAsia"/>
                <w:sz w:val="24"/>
              </w:rPr>
              <w:t>id</w:t>
            </w:r>
          </w:p>
          <w:p w:rsidR="00393CF8" w:rsidRPr="00393CF8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accountId</w:t>
            </w:r>
            <w:r w:rsidRPr="00393CF8">
              <w:rPr>
                <w:rFonts w:ascii="Consolas" w:hAnsi="Consolas" w:hint="eastAsia"/>
                <w:sz w:val="24"/>
              </w:rPr>
              <w:t>：银行卡号</w:t>
            </w:r>
          </w:p>
          <w:p w:rsidR="00393CF8" w:rsidRPr="00393CF8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bankId:</w:t>
            </w:r>
            <w:r w:rsidRPr="00393CF8">
              <w:rPr>
                <w:rFonts w:ascii="Consolas" w:hAnsi="Consolas" w:hint="eastAsia"/>
                <w:sz w:val="24"/>
              </w:rPr>
              <w:t>银行</w:t>
            </w:r>
            <w:r w:rsidRPr="00393CF8">
              <w:rPr>
                <w:rFonts w:ascii="Consolas" w:hAnsi="Consolas" w:hint="eastAsia"/>
                <w:sz w:val="24"/>
              </w:rPr>
              <w:t>id</w:t>
            </w:r>
          </w:p>
          <w:p w:rsidR="00393CF8" w:rsidRPr="00393CF8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orgId:</w:t>
            </w:r>
            <w:r w:rsidRPr="00393CF8">
              <w:rPr>
                <w:rFonts w:ascii="Consolas" w:hAnsi="Consolas" w:hint="eastAsia"/>
                <w:sz w:val="24"/>
              </w:rPr>
              <w:t>组织</w:t>
            </w:r>
            <w:r w:rsidRPr="00393CF8">
              <w:rPr>
                <w:rFonts w:ascii="Consolas" w:hAnsi="Consolas" w:hint="eastAsia"/>
                <w:sz w:val="24"/>
              </w:rPr>
              <w:t>id</w:t>
            </w:r>
          </w:p>
          <w:p w:rsidR="00393CF8" w:rsidRPr="00393CF8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employeeType:</w:t>
            </w:r>
            <w:r w:rsidRPr="00393CF8">
              <w:rPr>
                <w:rFonts w:ascii="Consolas" w:hAnsi="Consolas" w:hint="eastAsia"/>
                <w:sz w:val="24"/>
              </w:rPr>
              <w:t>职位</w:t>
            </w:r>
          </w:p>
          <w:p w:rsidR="00393CF8" w:rsidRPr="00393CF8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standardSalary</w:t>
            </w:r>
            <w:r w:rsidRPr="00393CF8">
              <w:rPr>
                <w:rFonts w:ascii="Consolas" w:hAnsi="Consolas" w:hint="eastAsia"/>
                <w:sz w:val="24"/>
              </w:rPr>
              <w:t>：基本工资</w:t>
            </w:r>
          </w:p>
          <w:p w:rsidR="00393CF8" w:rsidRPr="00393CF8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idcard:</w:t>
            </w:r>
            <w:r w:rsidRPr="00393CF8">
              <w:rPr>
                <w:rFonts w:ascii="Consolas" w:hAnsi="Consolas" w:hint="eastAsia"/>
                <w:sz w:val="24"/>
              </w:rPr>
              <w:t>身份证号</w:t>
            </w:r>
          </w:p>
          <w:p w:rsidR="00393CF8" w:rsidRPr="00393CF8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tel:</w:t>
            </w:r>
            <w:r w:rsidRPr="00393CF8">
              <w:rPr>
                <w:rFonts w:ascii="Consolas" w:hAnsi="Consolas" w:hint="eastAsia"/>
                <w:sz w:val="24"/>
              </w:rPr>
              <w:t>手机号</w:t>
            </w:r>
          </w:p>
          <w:p w:rsidR="00393CF8" w:rsidRPr="00393CF8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edu:</w:t>
            </w:r>
            <w:r w:rsidRPr="00393CF8">
              <w:rPr>
                <w:rFonts w:ascii="Consolas" w:hAnsi="Consolas" w:hint="eastAsia"/>
                <w:sz w:val="24"/>
              </w:rPr>
              <w:t>文化程度</w:t>
            </w:r>
          </w:p>
          <w:p w:rsidR="00393CF8" w:rsidRPr="00393CF8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maritalStatus</w:t>
            </w:r>
            <w:r w:rsidRPr="00393CF8">
              <w:rPr>
                <w:rFonts w:ascii="Consolas" w:hAnsi="Consolas" w:hint="eastAsia"/>
                <w:sz w:val="24"/>
              </w:rPr>
              <w:t>：婚姻状况</w:t>
            </w:r>
          </w:p>
          <w:p w:rsidR="00393CF8" w:rsidRPr="00393CF8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politicalStatus</w:t>
            </w:r>
            <w:r w:rsidRPr="00393CF8">
              <w:rPr>
                <w:rFonts w:ascii="Consolas" w:hAnsi="Consolas" w:hint="eastAsia"/>
                <w:sz w:val="24"/>
              </w:rPr>
              <w:t>：政治面貌</w:t>
            </w:r>
          </w:p>
          <w:p w:rsidR="00393CF8" w:rsidRPr="00393CF8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startDate</w:t>
            </w:r>
            <w:r w:rsidRPr="00393CF8">
              <w:rPr>
                <w:rFonts w:ascii="Consolas" w:hAnsi="Consolas" w:hint="eastAsia"/>
                <w:sz w:val="24"/>
              </w:rPr>
              <w:t>：开始时间</w:t>
            </w:r>
          </w:p>
          <w:p w:rsidR="00211313" w:rsidRPr="00C14BAB" w:rsidRDefault="00393CF8" w:rsidP="00393CF8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393CF8">
              <w:rPr>
                <w:rFonts w:ascii="Consolas" w:hAnsi="Consolas" w:hint="eastAsia"/>
                <w:sz w:val="24"/>
              </w:rPr>
              <w:t xml:space="preserve"> endDate</w:t>
            </w:r>
            <w:r w:rsidRPr="00393CF8">
              <w:rPr>
                <w:rFonts w:ascii="Consolas" w:hAnsi="Consolas" w:hint="eastAsia"/>
                <w:sz w:val="24"/>
              </w:rPr>
              <w:t>：结束时间</w:t>
            </w:r>
          </w:p>
        </w:tc>
      </w:tr>
      <w:tr w:rsidR="00211313" w:rsidTr="00B87C2B">
        <w:trPr>
          <w:trHeight w:val="973"/>
        </w:trPr>
        <w:tc>
          <w:tcPr>
            <w:tcW w:w="1135" w:type="dxa"/>
          </w:tcPr>
          <w:p w:rsidR="00211313" w:rsidRPr="00C14BAB" w:rsidRDefault="00211313" w:rsidP="002F5911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211313" w:rsidRDefault="00211313" w:rsidP="002F5911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 </w:t>
            </w:r>
          </w:p>
          <w:p w:rsidR="00211313" w:rsidRPr="00234EBF" w:rsidRDefault="00211313" w:rsidP="002F5911">
            <w:pPr>
              <w:ind w:firstLineChars="100" w:firstLine="240"/>
              <w:rPr>
                <w:noProof/>
                <w:sz w:val="24"/>
              </w:rPr>
            </w:pPr>
          </w:p>
        </w:tc>
      </w:tr>
      <w:tr w:rsidR="00211313" w:rsidTr="00B87C2B">
        <w:trPr>
          <w:trHeight w:val="341"/>
        </w:trPr>
        <w:tc>
          <w:tcPr>
            <w:tcW w:w="1135" w:type="dxa"/>
          </w:tcPr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>备注：</w:t>
            </w:r>
          </w:p>
          <w:p w:rsidR="00211313" w:rsidRPr="004E74E4" w:rsidRDefault="00211313" w:rsidP="002F5911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211313" w:rsidRDefault="00211313" w:rsidP="002F5911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393CF8" w:rsidRPr="004E74E4" w:rsidRDefault="00211313" w:rsidP="005F2EDD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</w:tc>
      </w:tr>
    </w:tbl>
    <w:p w:rsidR="0071353D" w:rsidRDefault="0071353D" w:rsidP="0071353D">
      <w:pPr>
        <w:pStyle w:val="1"/>
        <w:numPr>
          <w:ilvl w:val="0"/>
          <w:numId w:val="0"/>
        </w:numPr>
        <w:spacing w:before="62" w:after="62"/>
        <w:ind w:left="425" w:hanging="425"/>
      </w:pPr>
      <w:r>
        <w:rPr>
          <w:rFonts w:hint="eastAsia"/>
        </w:rPr>
        <w:t>企业信息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By</w:t>
      </w:r>
      <w:r>
        <w:t xml:space="preserve"> yangjie</w:t>
      </w:r>
      <w:r>
        <w:rPr>
          <w:rFonts w:hint="eastAsia"/>
        </w:rPr>
        <w:t>）</w:t>
      </w:r>
    </w:p>
    <w:p w:rsidR="0071353D" w:rsidRPr="00EC0E38" w:rsidRDefault="0071353D" w:rsidP="0071353D">
      <w:r>
        <w:rPr>
          <w:rFonts w:hint="eastAsia"/>
        </w:rPr>
        <w:t>更新时间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14:34:21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71353D" w:rsidTr="00217C17">
        <w:trPr>
          <w:trHeight w:val="331"/>
        </w:trPr>
        <w:tc>
          <w:tcPr>
            <w:tcW w:w="1135" w:type="dxa"/>
          </w:tcPr>
          <w:p w:rsidR="0071353D" w:rsidRPr="00C33F03" w:rsidRDefault="0071353D" w:rsidP="00217C17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71353D" w:rsidRPr="00A527D5" w:rsidRDefault="0071353D" w:rsidP="00217C17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240D36">
              <w:rPr>
                <w:rFonts w:ascii="微软雅黑" w:eastAsia="微软雅黑" w:hAnsi="微软雅黑"/>
                <w:sz w:val="24"/>
              </w:rPr>
              <w:t>api-c</w:t>
            </w:r>
            <w:r w:rsidRPr="002F5911">
              <w:rPr>
                <w:rFonts w:ascii="微软雅黑" w:eastAsia="微软雅黑" w:hAnsi="微软雅黑"/>
                <w:sz w:val="24"/>
              </w:rPr>
              <w:t>/company/expand/companies</w:t>
            </w:r>
          </w:p>
        </w:tc>
      </w:tr>
      <w:tr w:rsidR="0071353D" w:rsidTr="00217C17">
        <w:trPr>
          <w:trHeight w:val="973"/>
        </w:trPr>
        <w:tc>
          <w:tcPr>
            <w:tcW w:w="1135" w:type="dxa"/>
          </w:tcPr>
          <w:p w:rsidR="0071353D" w:rsidRPr="00C33F03" w:rsidRDefault="0071353D" w:rsidP="00217C1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71353D" w:rsidRPr="00C14BAB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</w:p>
        </w:tc>
      </w:tr>
      <w:tr w:rsidR="0071353D" w:rsidTr="00217C17">
        <w:trPr>
          <w:trHeight w:val="973"/>
        </w:trPr>
        <w:tc>
          <w:tcPr>
            <w:tcW w:w="1135" w:type="dxa"/>
          </w:tcPr>
          <w:p w:rsidR="0071353D" w:rsidRPr="00C14BAB" w:rsidRDefault="0071353D" w:rsidP="00217C17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 </w:t>
            </w:r>
            <w:r w:rsidRPr="002F5911">
              <w:rPr>
                <w:rFonts w:ascii="Consolas" w:hAnsi="Consolas"/>
                <w:sz w:val="24"/>
              </w:rPr>
              <w:t>{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"hasError": false,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"result": {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 w:hint="eastAsia"/>
                <w:sz w:val="24"/>
              </w:rPr>
              <w:t xml:space="preserve">        "id": "2",</w:t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>企业</w:t>
            </w:r>
            <w:r w:rsidRPr="002F5911">
              <w:rPr>
                <w:rFonts w:ascii="Consolas" w:hAnsi="Consolas" w:hint="eastAsia"/>
                <w:sz w:val="24"/>
              </w:rPr>
              <w:t>id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 w:hint="eastAsia"/>
                <w:sz w:val="24"/>
              </w:rPr>
              <w:t xml:space="preserve">        "name": "</w:t>
            </w:r>
            <w:r w:rsidRPr="002F5911">
              <w:rPr>
                <w:rFonts w:ascii="Consolas" w:hAnsi="Consolas" w:hint="eastAsia"/>
                <w:sz w:val="24"/>
              </w:rPr>
              <w:t>测试企业</w:t>
            </w:r>
            <w:r w:rsidRPr="002F5911">
              <w:rPr>
                <w:rFonts w:ascii="Consolas" w:hAnsi="Consolas" w:hint="eastAsia"/>
                <w:sz w:val="24"/>
              </w:rPr>
              <w:t>",</w:t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>企业名称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 w:hint="eastAsia"/>
                <w:sz w:val="24"/>
              </w:rPr>
              <w:t xml:space="preserve">        "uscc": "123456789012345678",</w:t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>企业统一信用代码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 w:hint="eastAsia"/>
                <w:sz w:val="24"/>
              </w:rPr>
              <w:lastRenderedPageBreak/>
              <w:t xml:space="preserve">        "boss": "</w:t>
            </w:r>
            <w:r w:rsidRPr="002F5911">
              <w:rPr>
                <w:rFonts w:ascii="Consolas" w:hAnsi="Consolas" w:hint="eastAsia"/>
                <w:sz w:val="24"/>
              </w:rPr>
              <w:t>冉小娇</w:t>
            </w:r>
            <w:r w:rsidRPr="002F5911">
              <w:rPr>
                <w:rFonts w:ascii="Consolas" w:hAnsi="Consolas" w:hint="eastAsia"/>
                <w:sz w:val="24"/>
              </w:rPr>
              <w:t>",</w:t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"bossIdcard": "422822199502123214",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"bossTel": "13695623210",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"regAreaId":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"regAreaName":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"registerAgency":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"character":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"creditGrade":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"industryId": "2060",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"email":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"fax":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"stateTaxNo":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"localTaxNo":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 w:hint="eastAsia"/>
                <w:sz w:val="24"/>
              </w:rPr>
              <w:t xml:space="preserve">        "transactor": null,</w:t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>
              <w:rPr>
                <w:rFonts w:ascii="Consolas" w:hAnsi="Consolas"/>
                <w:sz w:val="24"/>
              </w:rPr>
              <w:t xml:space="preserve">  </w:t>
            </w:r>
            <w:r w:rsidRPr="002F5911">
              <w:rPr>
                <w:rFonts w:ascii="Consolas" w:hAnsi="Consolas" w:hint="eastAsia"/>
                <w:sz w:val="24"/>
              </w:rPr>
              <w:t>企业联系人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 w:hint="eastAsia"/>
                <w:sz w:val="24"/>
              </w:rPr>
              <w:t xml:space="preserve">        "transactorTel": "13652322100",</w:t>
            </w:r>
            <w:r>
              <w:rPr>
                <w:rFonts w:ascii="Consolas" w:hAnsi="Consolas"/>
                <w:sz w:val="24"/>
              </w:rPr>
              <w:t xml:space="preserve">  </w:t>
            </w:r>
            <w:r w:rsidRPr="002F5911">
              <w:rPr>
                <w:rFonts w:ascii="Consolas" w:hAnsi="Consolas" w:hint="eastAsia"/>
                <w:sz w:val="24"/>
              </w:rPr>
              <w:t>联系方式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"status":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"belongs": "01",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"officeAddress":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"scale": "04",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"landlineTel":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 w:hint="eastAsia"/>
                <w:sz w:val="24"/>
              </w:rPr>
              <w:t xml:space="preserve">        "salaryDay": 6,</w:t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>工资发放日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"bizAreaId":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"bizAreaName":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"bizProvinceId":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"bizProvinceName":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"bizCityId":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"bizCityName":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"bizCountyId":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"bizCountyName":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"isDeleted": 1,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"effectiveStartDate":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"effectiveEndDate":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"createTime":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"creatorId":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"updateTime":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"updaterId":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 w:hint="eastAsia"/>
                <w:sz w:val="24"/>
              </w:rPr>
              <w:t xml:space="preserve">        "industryName": "</w:t>
            </w:r>
            <w:r w:rsidRPr="002F5911">
              <w:rPr>
                <w:rFonts w:ascii="Consolas" w:hAnsi="Consolas" w:hint="eastAsia"/>
                <w:sz w:val="24"/>
              </w:rPr>
              <w:t>煤炭采选业</w:t>
            </w:r>
            <w:r w:rsidRPr="002F5911">
              <w:rPr>
                <w:rFonts w:ascii="Consolas" w:hAnsi="Consolas" w:hint="eastAsia"/>
                <w:sz w:val="24"/>
              </w:rPr>
              <w:t>",</w:t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 w:hint="eastAsia"/>
                <w:sz w:val="24"/>
              </w:rPr>
              <w:t xml:space="preserve">        "enterpriseBelongs": "</w:t>
            </w:r>
            <w:r w:rsidRPr="002F5911">
              <w:rPr>
                <w:rFonts w:ascii="Consolas" w:hAnsi="Consolas" w:hint="eastAsia"/>
                <w:sz w:val="24"/>
              </w:rPr>
              <w:t>本省</w:t>
            </w:r>
            <w:r w:rsidRPr="002F5911">
              <w:rPr>
                <w:rFonts w:ascii="Consolas" w:hAnsi="Consolas" w:hint="eastAsia"/>
                <w:sz w:val="24"/>
              </w:rPr>
              <w:t>",</w:t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 w:hint="eastAsia"/>
                <w:sz w:val="24"/>
              </w:rPr>
              <w:t xml:space="preserve">        "enterpriseScale": "201-500</w:t>
            </w:r>
            <w:r w:rsidRPr="002F5911">
              <w:rPr>
                <w:rFonts w:ascii="Consolas" w:hAnsi="Consolas" w:hint="eastAsia"/>
                <w:sz w:val="24"/>
              </w:rPr>
              <w:t>人</w:t>
            </w:r>
            <w:r w:rsidRPr="002F5911">
              <w:rPr>
                <w:rFonts w:ascii="Consolas" w:hAnsi="Consolas" w:hint="eastAsia"/>
                <w:sz w:val="24"/>
              </w:rPr>
              <w:t>",</w:t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ab/>
            </w:r>
            <w:r w:rsidRPr="002F5911">
              <w:rPr>
                <w:rFonts w:ascii="Consolas" w:hAnsi="Consolas" w:hint="eastAsia"/>
                <w:sz w:val="24"/>
              </w:rPr>
              <w:t>员工规模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"businessLicenseImgUrl":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"bossIDCardFrontImgUrl":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"bossIDCardBackImgUrl": null,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"landlineTelHead": "022",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    "landlineTelNum": "14285882",</w:t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</w:r>
            <w:r w:rsidRPr="002F5911">
              <w:rPr>
                <w:rFonts w:ascii="Consolas" w:hAnsi="Consolas"/>
                <w:sz w:val="24"/>
              </w:rPr>
              <w:tab/>
              <w:t xml:space="preserve"> 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 w:hint="eastAsia"/>
                <w:sz w:val="24"/>
              </w:rPr>
              <w:lastRenderedPageBreak/>
              <w:t xml:space="preserve">        "fullIndustryName": "</w:t>
            </w:r>
            <w:r w:rsidRPr="002F5911">
              <w:rPr>
                <w:rFonts w:ascii="Consolas" w:hAnsi="Consolas" w:hint="eastAsia"/>
                <w:sz w:val="24"/>
              </w:rPr>
              <w:t>采掘业</w:t>
            </w:r>
            <w:r w:rsidRPr="002F5911">
              <w:rPr>
                <w:rFonts w:ascii="Consolas" w:hAnsi="Consolas" w:hint="eastAsia"/>
                <w:sz w:val="24"/>
              </w:rPr>
              <w:t>-</w:t>
            </w:r>
            <w:r w:rsidRPr="002F5911">
              <w:rPr>
                <w:rFonts w:ascii="Consolas" w:hAnsi="Consolas" w:hint="eastAsia"/>
                <w:sz w:val="24"/>
              </w:rPr>
              <w:t>煤炭采选业</w:t>
            </w:r>
            <w:r w:rsidRPr="002F5911">
              <w:rPr>
                <w:rFonts w:ascii="Consolas" w:hAnsi="Consolas" w:hint="eastAsia"/>
                <w:sz w:val="24"/>
              </w:rPr>
              <w:t>"</w:t>
            </w:r>
            <w:r>
              <w:rPr>
                <w:rFonts w:ascii="Consolas" w:hAnsi="Consolas"/>
                <w:sz w:val="24"/>
              </w:rPr>
              <w:t xml:space="preserve">   </w:t>
            </w:r>
            <w:r w:rsidRPr="002F5911">
              <w:rPr>
                <w:rFonts w:ascii="Consolas" w:hAnsi="Consolas" w:hint="eastAsia"/>
                <w:sz w:val="24"/>
              </w:rPr>
              <w:t>所属行业</w:t>
            </w:r>
          </w:p>
          <w:p w:rsidR="0071353D" w:rsidRPr="002F5911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 xml:space="preserve">    }</w:t>
            </w:r>
          </w:p>
          <w:p w:rsidR="0071353D" w:rsidRDefault="0071353D" w:rsidP="00217C17">
            <w:pPr>
              <w:rPr>
                <w:rFonts w:ascii="Consolas" w:hAnsi="Consolas"/>
                <w:sz w:val="24"/>
              </w:rPr>
            </w:pPr>
            <w:r w:rsidRPr="002F5911">
              <w:rPr>
                <w:rFonts w:ascii="Consolas" w:hAnsi="Consolas"/>
                <w:sz w:val="24"/>
              </w:rPr>
              <w:t>}</w:t>
            </w:r>
          </w:p>
          <w:p w:rsidR="0071353D" w:rsidRPr="00234EBF" w:rsidRDefault="0071353D" w:rsidP="00217C17">
            <w:pPr>
              <w:ind w:firstLineChars="100" w:firstLine="240"/>
              <w:rPr>
                <w:noProof/>
                <w:sz w:val="24"/>
              </w:rPr>
            </w:pPr>
          </w:p>
        </w:tc>
      </w:tr>
      <w:tr w:rsidR="0071353D" w:rsidTr="00217C17">
        <w:trPr>
          <w:trHeight w:val="341"/>
        </w:trPr>
        <w:tc>
          <w:tcPr>
            <w:tcW w:w="1135" w:type="dxa"/>
          </w:tcPr>
          <w:p w:rsidR="0071353D" w:rsidRPr="004E74E4" w:rsidRDefault="0071353D" w:rsidP="00217C17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lastRenderedPageBreak/>
              <w:t>备注：</w:t>
            </w:r>
          </w:p>
          <w:p w:rsidR="0071353D" w:rsidRPr="004E74E4" w:rsidRDefault="0071353D" w:rsidP="00217C17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71353D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71353D" w:rsidRPr="004E74E4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</w:tc>
      </w:tr>
    </w:tbl>
    <w:p w:rsidR="0071353D" w:rsidRDefault="0071353D" w:rsidP="0071353D">
      <w:pPr>
        <w:pStyle w:val="1"/>
        <w:numPr>
          <w:ilvl w:val="0"/>
          <w:numId w:val="0"/>
        </w:numPr>
        <w:spacing w:before="62" w:after="62"/>
        <w:ind w:left="425" w:hanging="425"/>
      </w:pPr>
      <w:r>
        <w:rPr>
          <w:rFonts w:hint="eastAsia"/>
        </w:rPr>
        <w:t>个人中心展示页面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By</w:t>
      </w:r>
      <w:r>
        <w:t xml:space="preserve"> yangjie</w:t>
      </w:r>
      <w:r>
        <w:rPr>
          <w:rFonts w:hint="eastAsia"/>
        </w:rPr>
        <w:t>）</w:t>
      </w:r>
    </w:p>
    <w:p w:rsidR="0071353D" w:rsidRPr="00EC0E38" w:rsidRDefault="0071353D" w:rsidP="0071353D">
      <w:r>
        <w:rPr>
          <w:rFonts w:hint="eastAsia"/>
        </w:rPr>
        <w:t>更新时间</w:t>
      </w:r>
      <w:r>
        <w:t>2019</w:t>
      </w:r>
      <w:r>
        <w:t>年</w:t>
      </w:r>
      <w:r>
        <w:t>9</w:t>
      </w:r>
      <w:r>
        <w:t>月</w:t>
      </w:r>
      <w:r>
        <w:t>22</w:t>
      </w:r>
      <w:r>
        <w:t>日</w:t>
      </w:r>
      <w:r>
        <w:t>14:34:30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71353D" w:rsidTr="00217C17">
        <w:trPr>
          <w:trHeight w:val="331"/>
        </w:trPr>
        <w:tc>
          <w:tcPr>
            <w:tcW w:w="1135" w:type="dxa"/>
          </w:tcPr>
          <w:p w:rsidR="0071353D" w:rsidRPr="00C33F03" w:rsidRDefault="0071353D" w:rsidP="00217C17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71353D" w:rsidRDefault="0071353D" w:rsidP="00217C17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BE290E">
              <w:rPr>
                <w:rFonts w:ascii="微软雅黑" w:eastAsia="微软雅黑" w:hAnsi="微软雅黑"/>
                <w:sz w:val="24"/>
              </w:rPr>
              <w:t>api-u</w:t>
            </w:r>
            <w:r w:rsidRPr="00EA6188">
              <w:rPr>
                <w:rFonts w:ascii="微软雅黑" w:eastAsia="微软雅黑" w:hAnsi="微软雅黑"/>
                <w:sz w:val="24"/>
              </w:rPr>
              <w:t>/usercenter</w:t>
            </w:r>
          </w:p>
          <w:p w:rsidR="0071353D" w:rsidRPr="00A527D5" w:rsidRDefault="0071353D" w:rsidP="00217C17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method</w:t>
            </w:r>
            <w:r>
              <w:rPr>
                <w:rFonts w:ascii="微软雅黑" w:eastAsia="微软雅黑" w:hAnsi="微软雅黑"/>
                <w:sz w:val="24"/>
              </w:rPr>
              <w:t xml:space="preserve"> = post</w:t>
            </w:r>
          </w:p>
        </w:tc>
      </w:tr>
      <w:tr w:rsidR="0071353D" w:rsidTr="00217C17">
        <w:trPr>
          <w:trHeight w:val="973"/>
        </w:trPr>
        <w:tc>
          <w:tcPr>
            <w:tcW w:w="1135" w:type="dxa"/>
          </w:tcPr>
          <w:p w:rsidR="0071353D" w:rsidRPr="00C33F03" w:rsidRDefault="0071353D" w:rsidP="00217C1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71353D" w:rsidRPr="00C14BAB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085895">
              <w:rPr>
                <w:noProof/>
                <w:sz w:val="24"/>
              </w:rPr>
              <w:t xml:space="preserve"> </w:t>
            </w:r>
          </w:p>
          <w:p w:rsidR="0071353D" w:rsidRPr="00C14BAB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</w:p>
        </w:tc>
      </w:tr>
      <w:tr w:rsidR="0071353D" w:rsidTr="00217C17">
        <w:trPr>
          <w:trHeight w:val="973"/>
        </w:trPr>
        <w:tc>
          <w:tcPr>
            <w:tcW w:w="1135" w:type="dxa"/>
          </w:tcPr>
          <w:p w:rsidR="0071353D" w:rsidRPr="00C14BAB" w:rsidRDefault="0071353D" w:rsidP="00217C17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>{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"hasError": false,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"result": {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"id":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"username":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"password":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"nickname":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"headImgUrl": null,</w:t>
            </w:r>
            <w:r>
              <w:rPr>
                <w:rFonts w:ascii="Consolas" w:hAnsi="Consolas"/>
                <w:sz w:val="24"/>
              </w:rPr>
              <w:t xml:space="preserve">  -- </w:t>
            </w:r>
            <w:r>
              <w:rPr>
                <w:rFonts w:ascii="Consolas" w:hAnsi="Consolas" w:hint="eastAsia"/>
                <w:sz w:val="24"/>
              </w:rPr>
              <w:t>用户头像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"tel":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"sex":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"enabled":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"type":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"isDeleted": 1,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"effectiveStartDate":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"effectiveEndDate":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"createTime":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"creatorId":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"updateTime":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"updaterId":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"vc":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"newTel": null,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"companyName": null,</w:t>
            </w:r>
            <w:r>
              <w:rPr>
                <w:rFonts w:ascii="Consolas" w:hAnsi="Consolas"/>
                <w:sz w:val="24"/>
              </w:rPr>
              <w:t xml:space="preserve">  --  </w:t>
            </w:r>
            <w:r>
              <w:rPr>
                <w:rFonts w:ascii="Consolas" w:hAnsi="Consolas" w:hint="eastAsia"/>
                <w:sz w:val="24"/>
              </w:rPr>
              <w:t>企业名称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"uscc": null,</w:t>
            </w:r>
            <w:r>
              <w:rPr>
                <w:rFonts w:ascii="Consolas" w:hAnsi="Consolas"/>
                <w:sz w:val="24"/>
              </w:rPr>
              <w:t xml:space="preserve">  -- </w:t>
            </w:r>
            <w:r>
              <w:rPr>
                <w:rFonts w:ascii="Consolas" w:hAnsi="Consolas" w:hint="eastAsia"/>
                <w:sz w:val="24"/>
              </w:rPr>
              <w:t>企业唯一信用代码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"employeeName": "N7",</w:t>
            </w:r>
            <w:r>
              <w:rPr>
                <w:rFonts w:ascii="Consolas" w:hAnsi="Consolas"/>
                <w:sz w:val="24"/>
              </w:rPr>
              <w:t xml:space="preserve">  -- </w:t>
            </w:r>
            <w:r>
              <w:rPr>
                <w:rFonts w:ascii="Consolas" w:hAnsi="Consolas" w:hint="eastAsia"/>
                <w:sz w:val="24"/>
              </w:rPr>
              <w:t>员工名称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    "employeeIdcard": "4211****0492"</w:t>
            </w:r>
            <w:r>
              <w:rPr>
                <w:rFonts w:ascii="Consolas" w:hAnsi="Consolas"/>
                <w:sz w:val="24"/>
              </w:rPr>
              <w:t xml:space="preserve"> --</w:t>
            </w:r>
            <w:r>
              <w:rPr>
                <w:rFonts w:ascii="Consolas" w:hAnsi="Consolas" w:hint="eastAsia"/>
                <w:sz w:val="24"/>
              </w:rPr>
              <w:t>员工身份证号码</w:t>
            </w:r>
          </w:p>
          <w:p w:rsidR="0071353D" w:rsidRPr="00EA6188" w:rsidRDefault="0071353D" w:rsidP="00217C17">
            <w:pPr>
              <w:rPr>
                <w:rFonts w:ascii="Consolas" w:hAnsi="Consolas"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 xml:space="preserve">    }</w:t>
            </w:r>
          </w:p>
          <w:p w:rsidR="0071353D" w:rsidRPr="00234EBF" w:rsidRDefault="0071353D" w:rsidP="00217C17">
            <w:pPr>
              <w:ind w:firstLineChars="100" w:firstLine="240"/>
              <w:rPr>
                <w:noProof/>
                <w:sz w:val="24"/>
              </w:rPr>
            </w:pPr>
            <w:r w:rsidRPr="00EA6188">
              <w:rPr>
                <w:rFonts w:ascii="Consolas" w:hAnsi="Consolas"/>
                <w:sz w:val="24"/>
              </w:rPr>
              <w:t>}</w:t>
            </w:r>
          </w:p>
        </w:tc>
      </w:tr>
      <w:tr w:rsidR="0071353D" w:rsidTr="00217C17">
        <w:trPr>
          <w:trHeight w:val="341"/>
        </w:trPr>
        <w:tc>
          <w:tcPr>
            <w:tcW w:w="1135" w:type="dxa"/>
          </w:tcPr>
          <w:p w:rsidR="0071353D" w:rsidRPr="004E74E4" w:rsidRDefault="0071353D" w:rsidP="00217C17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lastRenderedPageBreak/>
              <w:t>备注：</w:t>
            </w:r>
          </w:p>
          <w:p w:rsidR="0071353D" w:rsidRPr="004E74E4" w:rsidRDefault="0071353D" w:rsidP="00217C17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71353D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71353D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  <w:p w:rsidR="0071353D" w:rsidRPr="00AF2FA9" w:rsidRDefault="0071353D" w:rsidP="00217C17">
            <w:pPr>
              <w:ind w:firstLineChars="50" w:firstLine="120"/>
              <w:rPr>
                <w:rFonts w:ascii="Consolas" w:hAnsi="Consolas"/>
                <w:color w:val="FF0000"/>
                <w:sz w:val="24"/>
              </w:rPr>
            </w:pPr>
            <w:r w:rsidRPr="00AF2FA9">
              <w:rPr>
                <w:rFonts w:ascii="Consolas" w:hAnsi="Consolas" w:hint="eastAsia"/>
                <w:color w:val="FF0000"/>
                <w:sz w:val="24"/>
              </w:rPr>
              <w:t>客服电话、当前版本、关于信息前端</w:t>
            </w:r>
            <w:r w:rsidR="00041AD5">
              <w:rPr>
                <w:rFonts w:ascii="Consolas" w:hAnsi="Consolas" w:hint="eastAsia"/>
                <w:color w:val="FF0000"/>
                <w:sz w:val="24"/>
              </w:rPr>
              <w:t>固定写入</w:t>
            </w:r>
            <w:r w:rsidR="00041AD5">
              <w:rPr>
                <w:rFonts w:ascii="Consolas" w:hAnsi="Consolas" w:hint="eastAsia"/>
                <w:color w:val="FF0000"/>
                <w:sz w:val="24"/>
              </w:rPr>
              <w:t>app</w:t>
            </w:r>
            <w:r w:rsidR="00041AD5">
              <w:rPr>
                <w:rFonts w:ascii="Consolas" w:hAnsi="Consolas" w:hint="eastAsia"/>
                <w:color w:val="FF0000"/>
                <w:sz w:val="24"/>
              </w:rPr>
              <w:t>，</w:t>
            </w:r>
            <w:r w:rsidRPr="00AF2FA9">
              <w:rPr>
                <w:rFonts w:ascii="Consolas" w:hAnsi="Consolas" w:hint="eastAsia"/>
                <w:color w:val="FF0000"/>
                <w:sz w:val="24"/>
              </w:rPr>
              <w:t>后台提供接口</w:t>
            </w:r>
            <w:r w:rsidR="00041AD5">
              <w:rPr>
                <w:rFonts w:ascii="Consolas" w:hAnsi="Consolas" w:hint="eastAsia"/>
                <w:color w:val="FF0000"/>
                <w:sz w:val="24"/>
              </w:rPr>
              <w:t>查询最新版本信息</w:t>
            </w:r>
          </w:p>
        </w:tc>
      </w:tr>
    </w:tbl>
    <w:p w:rsidR="0071353D" w:rsidRDefault="0071353D" w:rsidP="0071353D">
      <w:pPr>
        <w:pStyle w:val="1"/>
        <w:numPr>
          <w:ilvl w:val="0"/>
          <w:numId w:val="0"/>
        </w:numPr>
        <w:spacing w:before="62" w:after="62"/>
        <w:ind w:left="425" w:hanging="425"/>
      </w:pPr>
      <w:r>
        <w:rPr>
          <w:rFonts w:hint="eastAsia"/>
        </w:rPr>
        <w:t>修改密码</w:t>
      </w:r>
      <w:r>
        <w:rPr>
          <w:rFonts w:hint="eastAsia"/>
        </w:rPr>
        <w:t>-</w:t>
      </w:r>
      <w:r>
        <w:rPr>
          <w:rFonts w:hint="eastAsia"/>
        </w:rPr>
        <w:t>校验旧密码（</w:t>
      </w:r>
      <w:r>
        <w:rPr>
          <w:rFonts w:hint="eastAsia"/>
        </w:rPr>
        <w:t>By</w:t>
      </w:r>
      <w:r>
        <w:t xml:space="preserve"> yangjie</w:t>
      </w:r>
      <w:r>
        <w:rPr>
          <w:rFonts w:hint="eastAsia"/>
        </w:rPr>
        <w:t>）</w:t>
      </w:r>
    </w:p>
    <w:p w:rsidR="0071353D" w:rsidRPr="00EC0E38" w:rsidRDefault="0071353D" w:rsidP="0071353D">
      <w:r>
        <w:rPr>
          <w:rFonts w:hint="eastAsia"/>
        </w:rPr>
        <w:t>更新时间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14:34:39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71353D" w:rsidTr="00217C17">
        <w:trPr>
          <w:trHeight w:val="331"/>
        </w:trPr>
        <w:tc>
          <w:tcPr>
            <w:tcW w:w="1135" w:type="dxa"/>
          </w:tcPr>
          <w:p w:rsidR="0071353D" w:rsidRPr="00C33F03" w:rsidRDefault="0071353D" w:rsidP="00217C17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71353D" w:rsidRDefault="0071353D" w:rsidP="00217C17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EB0EA5">
              <w:rPr>
                <w:rFonts w:ascii="微软雅黑" w:eastAsia="微软雅黑" w:hAnsi="微软雅黑"/>
                <w:sz w:val="24"/>
              </w:rPr>
              <w:t>api-u</w:t>
            </w:r>
            <w:r w:rsidRPr="0021218D">
              <w:rPr>
                <w:rFonts w:ascii="微软雅黑" w:eastAsia="微软雅黑" w:hAnsi="微软雅黑"/>
                <w:sz w:val="24"/>
              </w:rPr>
              <w:t>/validpassword</w:t>
            </w:r>
          </w:p>
          <w:p w:rsidR="0071353D" w:rsidRPr="00A527D5" w:rsidRDefault="0071353D" w:rsidP="00217C17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method</w:t>
            </w:r>
            <w:r>
              <w:rPr>
                <w:rFonts w:ascii="微软雅黑" w:eastAsia="微软雅黑" w:hAnsi="微软雅黑"/>
                <w:sz w:val="24"/>
              </w:rPr>
              <w:t xml:space="preserve"> = post</w:t>
            </w:r>
          </w:p>
        </w:tc>
      </w:tr>
      <w:tr w:rsidR="0071353D" w:rsidTr="00217C17">
        <w:trPr>
          <w:trHeight w:val="973"/>
        </w:trPr>
        <w:tc>
          <w:tcPr>
            <w:tcW w:w="1135" w:type="dxa"/>
          </w:tcPr>
          <w:p w:rsidR="0071353D" w:rsidRPr="00C33F03" w:rsidRDefault="0071353D" w:rsidP="00217C1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71353D" w:rsidRPr="00C14BAB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</w:p>
        </w:tc>
      </w:tr>
      <w:tr w:rsidR="0071353D" w:rsidTr="00217C17">
        <w:trPr>
          <w:trHeight w:val="973"/>
        </w:trPr>
        <w:tc>
          <w:tcPr>
            <w:tcW w:w="1135" w:type="dxa"/>
          </w:tcPr>
          <w:p w:rsidR="0071353D" w:rsidRPr="00C14BAB" w:rsidRDefault="0071353D" w:rsidP="00217C17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71353D" w:rsidRPr="0021218D" w:rsidRDefault="0071353D" w:rsidP="00217C17">
            <w:pPr>
              <w:rPr>
                <w:rFonts w:ascii="Consolas" w:hAnsi="Consolas"/>
                <w:sz w:val="24"/>
              </w:rPr>
            </w:pPr>
            <w:r w:rsidRPr="0021218D">
              <w:rPr>
                <w:rFonts w:ascii="Consolas" w:hAnsi="Consolas"/>
                <w:sz w:val="24"/>
              </w:rPr>
              <w:t>{</w:t>
            </w:r>
          </w:p>
          <w:p w:rsidR="0071353D" w:rsidRPr="0021218D" w:rsidRDefault="0071353D" w:rsidP="00217C17">
            <w:pPr>
              <w:rPr>
                <w:rFonts w:ascii="Consolas" w:hAnsi="Consolas"/>
                <w:sz w:val="24"/>
              </w:rPr>
            </w:pPr>
            <w:r w:rsidRPr="0021218D">
              <w:rPr>
                <w:rFonts w:ascii="Consolas" w:hAnsi="Consolas"/>
                <w:sz w:val="24"/>
              </w:rPr>
              <w:t xml:space="preserve">    "hasError": true,</w:t>
            </w:r>
          </w:p>
          <w:p w:rsidR="0071353D" w:rsidRPr="0021218D" w:rsidRDefault="0071353D" w:rsidP="00217C17">
            <w:pPr>
              <w:rPr>
                <w:rFonts w:ascii="Consolas" w:hAnsi="Consolas"/>
                <w:sz w:val="24"/>
              </w:rPr>
            </w:pPr>
            <w:r w:rsidRPr="0021218D">
              <w:rPr>
                <w:rFonts w:ascii="Consolas" w:hAnsi="Consolas" w:hint="eastAsia"/>
                <w:sz w:val="24"/>
              </w:rPr>
              <w:t xml:space="preserve">    "errorMsg": "</w:t>
            </w:r>
            <w:r w:rsidRPr="0021218D">
              <w:rPr>
                <w:rFonts w:ascii="Consolas" w:hAnsi="Consolas" w:hint="eastAsia"/>
                <w:sz w:val="24"/>
              </w:rPr>
              <w:t>密码错误</w:t>
            </w:r>
            <w:r w:rsidRPr="0021218D">
              <w:rPr>
                <w:rFonts w:ascii="Consolas" w:hAnsi="Consolas" w:hint="eastAsia"/>
                <w:sz w:val="24"/>
              </w:rPr>
              <w:t>"</w:t>
            </w:r>
          </w:p>
          <w:p w:rsidR="0071353D" w:rsidRPr="00234EBF" w:rsidRDefault="0071353D" w:rsidP="00217C17">
            <w:pPr>
              <w:ind w:firstLineChars="100" w:firstLine="240"/>
              <w:rPr>
                <w:noProof/>
                <w:sz w:val="24"/>
              </w:rPr>
            </w:pPr>
            <w:r w:rsidRPr="0021218D">
              <w:rPr>
                <w:rFonts w:ascii="Consolas" w:hAnsi="Consolas"/>
                <w:sz w:val="24"/>
              </w:rPr>
              <w:t>}</w:t>
            </w:r>
          </w:p>
        </w:tc>
      </w:tr>
      <w:tr w:rsidR="0071353D" w:rsidTr="00217C17">
        <w:trPr>
          <w:trHeight w:val="341"/>
        </w:trPr>
        <w:tc>
          <w:tcPr>
            <w:tcW w:w="1135" w:type="dxa"/>
          </w:tcPr>
          <w:p w:rsidR="0071353D" w:rsidRPr="004E74E4" w:rsidRDefault="0071353D" w:rsidP="00217C17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>备注：</w:t>
            </w:r>
          </w:p>
          <w:p w:rsidR="0071353D" w:rsidRPr="004E74E4" w:rsidRDefault="0071353D" w:rsidP="00217C17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71353D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71353D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  <w:p w:rsidR="0071353D" w:rsidRPr="00FD3F88" w:rsidRDefault="0071353D" w:rsidP="00217C17">
            <w:pPr>
              <w:ind w:firstLineChars="50" w:firstLine="120"/>
              <w:rPr>
                <w:rFonts w:ascii="Consolas" w:hAnsi="Consolas"/>
                <w:color w:val="FF0000"/>
                <w:sz w:val="24"/>
              </w:rPr>
            </w:pPr>
            <w:r w:rsidRPr="00FD3F88">
              <w:rPr>
                <w:rFonts w:ascii="Consolas" w:hAnsi="Consolas" w:hint="eastAsia"/>
                <w:color w:val="FF0000"/>
                <w:sz w:val="24"/>
              </w:rPr>
              <w:t>根据交互模式，如果失焦校验密码需要此接口</w:t>
            </w:r>
          </w:p>
        </w:tc>
      </w:tr>
    </w:tbl>
    <w:p w:rsidR="0071353D" w:rsidRDefault="0071353D" w:rsidP="0071353D">
      <w:pPr>
        <w:pStyle w:val="1"/>
        <w:numPr>
          <w:ilvl w:val="0"/>
          <w:numId w:val="0"/>
        </w:numPr>
        <w:spacing w:before="62" w:after="62"/>
        <w:ind w:left="425" w:hanging="425"/>
      </w:pPr>
      <w:r>
        <w:rPr>
          <w:rFonts w:hint="eastAsia"/>
        </w:rPr>
        <w:t>修改密码</w:t>
      </w:r>
      <w:r>
        <w:rPr>
          <w:rFonts w:hint="eastAsia"/>
        </w:rPr>
        <w:t>-</w:t>
      </w:r>
      <w:r>
        <w:rPr>
          <w:rFonts w:hint="eastAsia"/>
        </w:rPr>
        <w:t>修改密码（</w:t>
      </w:r>
      <w:r>
        <w:rPr>
          <w:rFonts w:hint="eastAsia"/>
        </w:rPr>
        <w:t>By</w:t>
      </w:r>
      <w:r>
        <w:t xml:space="preserve"> yangjie</w:t>
      </w:r>
      <w:r>
        <w:rPr>
          <w:rFonts w:hint="eastAsia"/>
        </w:rPr>
        <w:t>）</w:t>
      </w:r>
    </w:p>
    <w:p w:rsidR="0071353D" w:rsidRPr="00EC0E38" w:rsidRDefault="0071353D" w:rsidP="0071353D">
      <w:r>
        <w:rPr>
          <w:rFonts w:hint="eastAsia"/>
        </w:rPr>
        <w:t>更新时间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14:34:50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71353D" w:rsidTr="00217C17">
        <w:trPr>
          <w:trHeight w:val="331"/>
        </w:trPr>
        <w:tc>
          <w:tcPr>
            <w:tcW w:w="1135" w:type="dxa"/>
          </w:tcPr>
          <w:p w:rsidR="0071353D" w:rsidRPr="00C33F03" w:rsidRDefault="0071353D" w:rsidP="00217C17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71353D" w:rsidRPr="00A527D5" w:rsidRDefault="0071353D" w:rsidP="00217C17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EB0EA5">
              <w:rPr>
                <w:rFonts w:ascii="微软雅黑" w:eastAsia="微软雅黑" w:hAnsi="微软雅黑"/>
                <w:sz w:val="24"/>
              </w:rPr>
              <w:t>api-u</w:t>
            </w:r>
            <w:r w:rsidRPr="005F2A1E">
              <w:rPr>
                <w:rFonts w:ascii="微软雅黑" w:eastAsia="微软雅黑" w:hAnsi="微软雅黑"/>
                <w:sz w:val="24"/>
              </w:rPr>
              <w:t>/</w:t>
            </w:r>
            <w:r w:rsidRPr="00FD3F88">
              <w:rPr>
                <w:rFonts w:ascii="微软雅黑" w:eastAsia="微软雅黑" w:hAnsi="微软雅黑"/>
                <w:sz w:val="24"/>
              </w:rPr>
              <w:t>users/password</w:t>
            </w:r>
          </w:p>
        </w:tc>
      </w:tr>
      <w:tr w:rsidR="0071353D" w:rsidTr="00217C17">
        <w:trPr>
          <w:trHeight w:val="973"/>
        </w:trPr>
        <w:tc>
          <w:tcPr>
            <w:tcW w:w="1135" w:type="dxa"/>
          </w:tcPr>
          <w:p w:rsidR="0071353D" w:rsidRPr="00C33F03" w:rsidRDefault="0071353D" w:rsidP="00217C1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71353D" w:rsidRPr="005F2A1E" w:rsidRDefault="0071353D" w:rsidP="00217C17">
            <w:pPr>
              <w:ind w:firstLineChars="50" w:firstLine="120"/>
              <w:rPr>
                <w:noProof/>
                <w:sz w:val="24"/>
              </w:rPr>
            </w:pPr>
            <w:r w:rsidRPr="00C02747">
              <w:rPr>
                <w:noProof/>
                <w:sz w:val="24"/>
              </w:rPr>
              <w:t>oldPassword</w:t>
            </w:r>
            <w:r w:rsidRPr="005F2A1E">
              <w:rPr>
                <w:noProof/>
                <w:sz w:val="24"/>
              </w:rPr>
              <w:t>:1</w:t>
            </w:r>
          </w:p>
          <w:p w:rsidR="0071353D" w:rsidRPr="00C14BAB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C02747">
              <w:rPr>
                <w:noProof/>
                <w:sz w:val="24"/>
              </w:rPr>
              <w:t>newPassword</w:t>
            </w:r>
            <w:r w:rsidRPr="005F2A1E">
              <w:rPr>
                <w:noProof/>
                <w:sz w:val="24"/>
              </w:rPr>
              <w:t>:477813111</w:t>
            </w:r>
          </w:p>
        </w:tc>
      </w:tr>
      <w:tr w:rsidR="0071353D" w:rsidTr="00217C17">
        <w:trPr>
          <w:trHeight w:val="973"/>
        </w:trPr>
        <w:tc>
          <w:tcPr>
            <w:tcW w:w="1135" w:type="dxa"/>
          </w:tcPr>
          <w:p w:rsidR="0071353D" w:rsidRPr="00C14BAB" w:rsidRDefault="0071353D" w:rsidP="00217C17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71353D" w:rsidRPr="0021218D" w:rsidRDefault="0071353D" w:rsidP="00217C17">
            <w:pPr>
              <w:rPr>
                <w:rFonts w:ascii="Consolas" w:hAnsi="Consolas"/>
                <w:sz w:val="24"/>
              </w:rPr>
            </w:pPr>
            <w:r w:rsidRPr="0021218D">
              <w:rPr>
                <w:rFonts w:ascii="Consolas" w:hAnsi="Consolas"/>
                <w:sz w:val="24"/>
              </w:rPr>
              <w:t>{</w:t>
            </w:r>
          </w:p>
          <w:p w:rsidR="0071353D" w:rsidRPr="0021218D" w:rsidRDefault="0071353D" w:rsidP="00217C17">
            <w:pPr>
              <w:rPr>
                <w:rFonts w:ascii="Consolas" w:hAnsi="Consolas"/>
                <w:sz w:val="24"/>
              </w:rPr>
            </w:pPr>
            <w:r w:rsidRPr="0021218D">
              <w:rPr>
                <w:rFonts w:ascii="Consolas" w:hAnsi="Consolas"/>
                <w:sz w:val="24"/>
              </w:rPr>
              <w:t xml:space="preserve">    "hasError": false</w:t>
            </w:r>
          </w:p>
          <w:p w:rsidR="0071353D" w:rsidRPr="00234EBF" w:rsidRDefault="0071353D" w:rsidP="00217C17">
            <w:pPr>
              <w:ind w:firstLineChars="100" w:firstLine="240"/>
              <w:rPr>
                <w:noProof/>
                <w:sz w:val="24"/>
              </w:rPr>
            </w:pPr>
            <w:r w:rsidRPr="0021218D">
              <w:rPr>
                <w:rFonts w:ascii="Consolas" w:hAnsi="Consolas"/>
                <w:sz w:val="24"/>
              </w:rPr>
              <w:t>}</w:t>
            </w:r>
          </w:p>
        </w:tc>
      </w:tr>
      <w:tr w:rsidR="0071353D" w:rsidTr="00217C17">
        <w:trPr>
          <w:trHeight w:val="341"/>
        </w:trPr>
        <w:tc>
          <w:tcPr>
            <w:tcW w:w="1135" w:type="dxa"/>
          </w:tcPr>
          <w:p w:rsidR="0071353D" w:rsidRPr="004E74E4" w:rsidRDefault="0071353D" w:rsidP="00217C17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>备注：</w:t>
            </w:r>
          </w:p>
          <w:p w:rsidR="0071353D" w:rsidRPr="004E74E4" w:rsidRDefault="0071353D" w:rsidP="00217C17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71353D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71353D" w:rsidRPr="004E74E4" w:rsidRDefault="0071353D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</w:tc>
      </w:tr>
    </w:tbl>
    <w:p w:rsidR="0071353D" w:rsidRDefault="0071353D" w:rsidP="0071353D"/>
    <w:p w:rsidR="00916F6A" w:rsidRDefault="00916F6A" w:rsidP="0071353D"/>
    <w:p w:rsidR="00916F6A" w:rsidRDefault="00916F6A" w:rsidP="0071353D"/>
    <w:p w:rsidR="00916F6A" w:rsidRDefault="00916F6A" w:rsidP="0071353D"/>
    <w:p w:rsidR="00916F6A" w:rsidRDefault="00916F6A" w:rsidP="0071353D"/>
    <w:p w:rsidR="00E61145" w:rsidRPr="00135808" w:rsidRDefault="00E61145" w:rsidP="00E61145">
      <w:pPr>
        <w:pStyle w:val="1"/>
        <w:numPr>
          <w:ilvl w:val="0"/>
          <w:numId w:val="0"/>
        </w:numPr>
        <w:spacing w:before="62" w:after="62"/>
        <w:ind w:left="425" w:hanging="425"/>
      </w:pPr>
      <w:r>
        <w:rPr>
          <w:rFonts w:hint="eastAsia"/>
        </w:rPr>
        <w:lastRenderedPageBreak/>
        <w:t>人员详情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By</w:t>
      </w:r>
      <w:r>
        <w:t xml:space="preserve"> Lelouch</w:t>
      </w:r>
      <w:r>
        <w:rPr>
          <w:rFonts w:hint="eastAsia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E61145" w:rsidTr="00E61145">
        <w:trPr>
          <w:trHeight w:val="331"/>
        </w:trPr>
        <w:tc>
          <w:tcPr>
            <w:tcW w:w="1135" w:type="dxa"/>
          </w:tcPr>
          <w:p w:rsidR="00E61145" w:rsidRPr="00C33F03" w:rsidRDefault="00E61145" w:rsidP="00E61145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E61145" w:rsidRPr="00A527D5" w:rsidRDefault="00E61145" w:rsidP="00E61145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916F6A">
              <w:rPr>
                <w:rFonts w:ascii="微软雅黑" w:eastAsia="微软雅黑" w:hAnsi="微软雅黑"/>
                <w:sz w:val="24"/>
              </w:rPr>
              <w:t>api-e/employee/expand/employees</w:t>
            </w:r>
          </w:p>
        </w:tc>
      </w:tr>
      <w:tr w:rsidR="00E61145" w:rsidTr="00E61145">
        <w:trPr>
          <w:trHeight w:val="973"/>
        </w:trPr>
        <w:tc>
          <w:tcPr>
            <w:tcW w:w="1135" w:type="dxa"/>
          </w:tcPr>
          <w:p w:rsidR="00E61145" w:rsidRPr="00C33F03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E61145" w:rsidRDefault="00E61145" w:rsidP="00E61145">
            <w:pPr>
              <w:ind w:firstLineChars="50" w:firstLine="120"/>
              <w:rPr>
                <w:noProof/>
                <w:sz w:val="24"/>
              </w:rPr>
            </w:pPr>
            <w:r w:rsidRPr="00085895">
              <w:rPr>
                <w:noProof/>
                <w:sz w:val="24"/>
              </w:rPr>
              <w:t xml:space="preserve"> </w:t>
            </w:r>
            <w:r w:rsidRPr="006225B8">
              <w:rPr>
                <w:rFonts w:ascii="Consolas" w:hAnsi="Consolas" w:cs="Consolas"/>
                <w:color w:val="000000"/>
                <w:kern w:val="0"/>
                <w:sz w:val="24"/>
                <w:shd w:val="clear" w:color="auto" w:fill="E8F2FE"/>
              </w:rPr>
              <w:t>contractId</w:t>
            </w:r>
            <w:r>
              <w:rPr>
                <w:noProof/>
                <w:sz w:val="24"/>
              </w:rPr>
              <w:t>:</w:t>
            </w:r>
            <w:r>
              <w:rPr>
                <w:rFonts w:hint="eastAsia"/>
                <w:noProof/>
                <w:sz w:val="24"/>
              </w:rPr>
              <w:t>合同</w:t>
            </w:r>
            <w:r>
              <w:rPr>
                <w:rFonts w:hint="eastAsia"/>
                <w:noProof/>
                <w:sz w:val="24"/>
              </w:rPr>
              <w:t>id</w:t>
            </w:r>
          </w:p>
          <w:p w:rsidR="00E61145" w:rsidRPr="00C14BAB" w:rsidRDefault="00E61145" w:rsidP="00E61145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6225B8">
              <w:rPr>
                <w:rFonts w:hint="eastAsia"/>
                <w:noProof/>
                <w:sz w:val="24"/>
              </w:rPr>
              <w:t xml:space="preserve"> </w:t>
            </w:r>
            <w:r w:rsidRPr="00916F6A">
              <w:rPr>
                <w:noProof/>
                <w:sz w:val="24"/>
              </w:rPr>
              <w:t>id</w:t>
            </w:r>
            <w:r>
              <w:rPr>
                <w:rFonts w:hint="eastAsia"/>
                <w:noProof/>
                <w:sz w:val="24"/>
              </w:rPr>
              <w:t>：</w:t>
            </w:r>
            <w:r>
              <w:rPr>
                <w:noProof/>
                <w:sz w:val="24"/>
              </w:rPr>
              <w:t>员工</w:t>
            </w:r>
            <w:r>
              <w:rPr>
                <w:noProof/>
                <w:sz w:val="24"/>
              </w:rPr>
              <w:t>id</w:t>
            </w:r>
          </w:p>
          <w:p w:rsidR="00E61145" w:rsidRPr="00C14BAB" w:rsidRDefault="00E61145" w:rsidP="00E61145">
            <w:pPr>
              <w:ind w:firstLineChars="50" w:firstLine="120"/>
              <w:rPr>
                <w:rFonts w:ascii="Consolas" w:hAnsi="Consolas"/>
                <w:sz w:val="24"/>
              </w:rPr>
            </w:pPr>
          </w:p>
        </w:tc>
      </w:tr>
      <w:tr w:rsidR="00E61145" w:rsidTr="00E61145">
        <w:trPr>
          <w:trHeight w:val="973"/>
        </w:trPr>
        <w:tc>
          <w:tcPr>
            <w:tcW w:w="1135" w:type="dxa"/>
          </w:tcPr>
          <w:p w:rsidR="00E61145" w:rsidRPr="00C14BAB" w:rsidRDefault="00E61145" w:rsidP="00E61145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 </w:t>
            </w:r>
            <w:r w:rsidRPr="00217C17">
              <w:rPr>
                <w:rFonts w:ascii="Consolas" w:hAnsi="Consolas"/>
                <w:sz w:val="24"/>
              </w:rPr>
              <w:t>{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"hasError": false,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"result": {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"id": "2c9045426d4e1b81016d52a8809a002f",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 w:hint="eastAsia"/>
                <w:sz w:val="24"/>
              </w:rPr>
              <w:t xml:space="preserve">        "name": "</w:t>
            </w:r>
            <w:r w:rsidRPr="00217C17">
              <w:rPr>
                <w:rFonts w:ascii="Consolas" w:hAnsi="Consolas" w:hint="eastAsia"/>
                <w:sz w:val="24"/>
              </w:rPr>
              <w:t>黄点</w:t>
            </w:r>
            <w:r w:rsidRPr="00217C17">
              <w:rPr>
                <w:rFonts w:ascii="Consolas" w:hAnsi="Consolas" w:hint="eastAsia"/>
                <w:sz w:val="24"/>
              </w:rPr>
              <w:t>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"idcard": "429001199501084219",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 w:hint="eastAsia"/>
                <w:sz w:val="24"/>
              </w:rPr>
              <w:t xml:space="preserve">        "address": "</w:t>
            </w:r>
            <w:r w:rsidRPr="00217C17">
              <w:rPr>
                <w:rFonts w:ascii="Consolas" w:hAnsi="Consolas" w:hint="eastAsia"/>
                <w:sz w:val="24"/>
              </w:rPr>
              <w:t>湖北省随县殷店镇塔儿山村九组</w:t>
            </w:r>
            <w:r w:rsidRPr="00217C17">
              <w:rPr>
                <w:rFonts w:ascii="Consolas" w:hAnsi="Consolas" w:hint="eastAsia"/>
                <w:sz w:val="24"/>
              </w:rPr>
              <w:t>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"liveAddress":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"birthday": "1995-01-08",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"province":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"city":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"county":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"cardType":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"tel":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"nationality": "01",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"edu": "1",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"sex": "1",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"politicalStatus": "2",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"maritalStatus": "1",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"certNo":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"country":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"fundNo":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"isDeleted": 1,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"effectiveStartDate":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"effectiveEndDate":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"createTime": "2019-09-23",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"creatorId":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"updateTime":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"updaterId":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"age":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"ageStart":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"ageEnd":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"contractId": "4028898e6d4e3117016d573a99980010",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"companyId": "4028898e6d526e09016d56bf7b390010",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lastRenderedPageBreak/>
              <w:t xml:space="preserve">        "orgId": "402889896d52ca30016d58263a4a0000",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"employeeId":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"projectId":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"startDate": "2019-01-01",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"endDate": "2020-01-01",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"timeLimit":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"employeeType":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"workerClass":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"unit":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"price":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"status": "ON_JOB",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"overDate":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"overReason":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"sendDate":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"standardSalary":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"bankId": "1",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"bankName":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"createTimeStart":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"createTimeEnd":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"overDateStart":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"overDateEnd":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"accountId": "429001199501084219",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"hasFile":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"hasAccount":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"keyword":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"imgSource":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"employeeImgUrl":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"contractImgUrl":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"employeeImgFile": {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"id": "2c9045426d4e1bdb016d52a880d1006e",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"originalName": "15690498265389968",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"newName": "15690498265389968.jpg",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"fileSize":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"fileType":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"relativePath": "/2019/201909/20190921/15690498265389968.jpg",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"assicuateName": "T_NC_EMPLOYEE",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"assicuateId": "2c9045426d4e1b81016d52a8809a002f",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"isDeleted": 1,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"effectiveStartDate": "2019-09-21 15:10:37",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"effectiveEndDate":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"createTime": "2019-09-21 15:10:37",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"creatorId":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lastRenderedPageBreak/>
              <w:t xml:space="preserve">            "updateTime": "2019-09-21 15:10:37",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"updaterId":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"remark": "IDCARD_READER",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"name":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"isImg":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"contentType":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"size":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"path":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"url": "http://47.97.231.123:7001/api-f/statics/2019/201909/20190921/15690498265389968.jpg",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    "absolutePath": "http://47.97.231.123:7001/api-f/statics/2019/201909/20190921/15690498265389968.jpg"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},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"contractImgFile": [],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 w:hint="eastAsia"/>
                <w:sz w:val="24"/>
              </w:rPr>
              <w:t xml:space="preserve">        "sexValue": "</w:t>
            </w:r>
            <w:r w:rsidRPr="00217C17">
              <w:rPr>
                <w:rFonts w:ascii="Consolas" w:hAnsi="Consolas" w:hint="eastAsia"/>
                <w:sz w:val="24"/>
              </w:rPr>
              <w:t>男</w:t>
            </w:r>
            <w:r w:rsidRPr="00217C17">
              <w:rPr>
                <w:rFonts w:ascii="Consolas" w:hAnsi="Consolas" w:hint="eastAsia"/>
                <w:sz w:val="24"/>
              </w:rPr>
              <w:t>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 w:hint="eastAsia"/>
                <w:sz w:val="24"/>
              </w:rPr>
              <w:t xml:space="preserve">        "nationalityValue": "</w:t>
            </w:r>
            <w:r w:rsidRPr="00217C17">
              <w:rPr>
                <w:rFonts w:ascii="Consolas" w:hAnsi="Consolas" w:hint="eastAsia"/>
                <w:sz w:val="24"/>
              </w:rPr>
              <w:t>汉族</w:t>
            </w:r>
            <w:r w:rsidRPr="00217C17">
              <w:rPr>
                <w:rFonts w:ascii="Consolas" w:hAnsi="Consolas" w:hint="eastAsia"/>
                <w:sz w:val="24"/>
              </w:rPr>
              <w:t>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 w:hint="eastAsia"/>
                <w:sz w:val="24"/>
              </w:rPr>
              <w:t xml:space="preserve">        "eduValue": "</w:t>
            </w:r>
            <w:r w:rsidRPr="00217C17">
              <w:rPr>
                <w:rFonts w:ascii="Consolas" w:hAnsi="Consolas" w:hint="eastAsia"/>
                <w:sz w:val="24"/>
              </w:rPr>
              <w:t>初中以下</w:t>
            </w:r>
            <w:r w:rsidRPr="00217C17">
              <w:rPr>
                <w:rFonts w:ascii="Consolas" w:hAnsi="Consolas" w:hint="eastAsia"/>
                <w:sz w:val="24"/>
              </w:rPr>
              <w:t>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 w:hint="eastAsia"/>
                <w:sz w:val="24"/>
              </w:rPr>
              <w:t xml:space="preserve">        "marriageValue": "</w:t>
            </w:r>
            <w:r w:rsidRPr="00217C17">
              <w:rPr>
                <w:rFonts w:ascii="Consolas" w:hAnsi="Consolas" w:hint="eastAsia"/>
                <w:sz w:val="24"/>
              </w:rPr>
              <w:t>未婚</w:t>
            </w:r>
            <w:r w:rsidRPr="00217C17">
              <w:rPr>
                <w:rFonts w:ascii="Consolas" w:hAnsi="Consolas" w:hint="eastAsia"/>
                <w:sz w:val="24"/>
              </w:rPr>
              <w:t>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 w:hint="eastAsia"/>
                <w:sz w:val="24"/>
              </w:rPr>
              <w:t xml:space="preserve">        "politicalValue": "</w:t>
            </w:r>
            <w:r w:rsidRPr="00217C17">
              <w:rPr>
                <w:rFonts w:ascii="Consolas" w:hAnsi="Consolas" w:hint="eastAsia"/>
                <w:sz w:val="24"/>
              </w:rPr>
              <w:t>共青团员</w:t>
            </w:r>
            <w:r w:rsidRPr="00217C17">
              <w:rPr>
                <w:rFonts w:ascii="Consolas" w:hAnsi="Consolas" w:hint="eastAsia"/>
                <w:sz w:val="24"/>
              </w:rPr>
              <w:t>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 w:hint="eastAsia"/>
                <w:sz w:val="24"/>
              </w:rPr>
              <w:t xml:space="preserve">        "bankValue": "</w:t>
            </w:r>
            <w:r w:rsidRPr="00217C17">
              <w:rPr>
                <w:rFonts w:ascii="Consolas" w:hAnsi="Consolas" w:hint="eastAsia"/>
                <w:sz w:val="24"/>
              </w:rPr>
              <w:t>中国工商银行</w:t>
            </w:r>
            <w:r w:rsidRPr="00217C17">
              <w:rPr>
                <w:rFonts w:ascii="Consolas" w:hAnsi="Consolas" w:hint="eastAsia"/>
                <w:sz w:val="24"/>
              </w:rPr>
              <w:t>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 w:hint="eastAsia"/>
                <w:sz w:val="24"/>
              </w:rPr>
              <w:t xml:space="preserve">        "statusValue": "</w:t>
            </w:r>
            <w:r w:rsidRPr="00217C17">
              <w:rPr>
                <w:rFonts w:ascii="Consolas" w:hAnsi="Consolas" w:hint="eastAsia"/>
                <w:sz w:val="24"/>
              </w:rPr>
              <w:t>在职</w:t>
            </w:r>
            <w:r w:rsidRPr="00217C17">
              <w:rPr>
                <w:rFonts w:ascii="Consolas" w:hAnsi="Consolas" w:hint="eastAsia"/>
                <w:sz w:val="24"/>
              </w:rPr>
              <w:t>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"orgName": "123",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"bizAreaId": null,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    "industryId": null</w:t>
            </w:r>
          </w:p>
          <w:p w:rsidR="00E61145" w:rsidRPr="00217C17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 xml:space="preserve">    }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 w:rsidRPr="00217C17">
              <w:rPr>
                <w:rFonts w:ascii="Consolas" w:hAnsi="Consolas"/>
                <w:sz w:val="24"/>
              </w:rPr>
              <w:t>}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 n</w:t>
            </w:r>
            <w:r w:rsidRPr="00217C17">
              <w:rPr>
                <w:rFonts w:ascii="Consolas" w:hAnsi="Consolas" w:hint="eastAsia"/>
                <w:sz w:val="24"/>
              </w:rPr>
              <w:t>ame</w:t>
            </w:r>
            <w:r>
              <w:rPr>
                <w:rFonts w:ascii="Consolas" w:hAnsi="Consolas" w:hint="eastAsia"/>
                <w:sz w:val="24"/>
              </w:rPr>
              <w:t>：姓名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 w:hint="eastAsia"/>
                <w:sz w:val="24"/>
              </w:rPr>
              <w:t>statusValue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在离职状态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/>
                <w:sz w:val="24"/>
              </w:rPr>
              <w:t>idcard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身份证号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 w:hint="eastAsia"/>
                <w:sz w:val="24"/>
              </w:rPr>
              <w:t>sexValue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性别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 </w:t>
            </w:r>
            <w:r w:rsidRPr="00217C17">
              <w:rPr>
                <w:rFonts w:ascii="Consolas" w:hAnsi="Consolas"/>
                <w:sz w:val="24"/>
              </w:rPr>
              <w:t>birthday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生日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 w:hint="eastAsia"/>
                <w:sz w:val="24"/>
              </w:rPr>
              <w:t>nationalityValue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民族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 w:hint="eastAsia"/>
                <w:sz w:val="24"/>
              </w:rPr>
              <w:t>eduValue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文化</w:t>
            </w:r>
            <w:r>
              <w:rPr>
                <w:rFonts w:ascii="Consolas" w:hAnsi="Consolas" w:hint="eastAsia"/>
                <w:sz w:val="24"/>
              </w:rPr>
              <w:t>程度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 w:hint="eastAsia"/>
                <w:sz w:val="24"/>
              </w:rPr>
              <w:t>marriageValue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婚姻</w:t>
            </w:r>
            <w:r>
              <w:rPr>
                <w:rFonts w:ascii="Consolas" w:hAnsi="Consolas" w:hint="eastAsia"/>
                <w:sz w:val="24"/>
              </w:rPr>
              <w:t>状况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CD2846">
              <w:rPr>
                <w:rFonts w:ascii="Consolas" w:hAnsi="Consolas"/>
                <w:sz w:val="24"/>
              </w:rPr>
              <w:t>politicalValue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政治面貌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 w:hint="eastAsia"/>
                <w:sz w:val="24"/>
              </w:rPr>
              <w:t>address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家庭地址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/>
                <w:sz w:val="24"/>
              </w:rPr>
              <w:t>accountId</w:t>
            </w:r>
            <w:r>
              <w:rPr>
                <w:rFonts w:ascii="Consolas" w:hAnsi="Consolas" w:hint="eastAsia"/>
                <w:sz w:val="24"/>
              </w:rPr>
              <w:t>：工资</w:t>
            </w:r>
            <w:r>
              <w:rPr>
                <w:rFonts w:ascii="Consolas" w:hAnsi="Consolas"/>
                <w:sz w:val="24"/>
              </w:rPr>
              <w:t>卡号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 w:hint="eastAsia"/>
                <w:sz w:val="24"/>
              </w:rPr>
              <w:t>bankValue</w:t>
            </w:r>
            <w:r>
              <w:rPr>
                <w:rFonts w:ascii="Consolas" w:hAnsi="Consolas" w:hint="eastAsia"/>
                <w:sz w:val="24"/>
              </w:rPr>
              <w:t>：工资卡</w:t>
            </w:r>
            <w:r>
              <w:rPr>
                <w:rFonts w:ascii="Consolas" w:hAnsi="Consolas"/>
                <w:sz w:val="24"/>
              </w:rPr>
              <w:t>银行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/>
                <w:sz w:val="24"/>
              </w:rPr>
              <w:t>tel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手机号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/>
                <w:sz w:val="24"/>
              </w:rPr>
              <w:t>orgName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部门名称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837136">
              <w:rPr>
                <w:rFonts w:ascii="Consolas" w:hAnsi="Consolas"/>
                <w:sz w:val="24"/>
              </w:rPr>
              <w:t>employeeType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职位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837136">
              <w:rPr>
                <w:rFonts w:ascii="Consolas" w:hAnsi="Consolas"/>
                <w:sz w:val="24"/>
              </w:rPr>
              <w:t>standardSalary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基本工资</w:t>
            </w:r>
          </w:p>
          <w:p w:rsidR="00E61145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lastRenderedPageBreak/>
              <w:t xml:space="preserve"> </w:t>
            </w:r>
            <w:r w:rsidRPr="00217C17">
              <w:rPr>
                <w:rFonts w:ascii="Consolas" w:hAnsi="Consolas"/>
                <w:sz w:val="24"/>
              </w:rPr>
              <w:t>startDate</w:t>
            </w:r>
            <w:r>
              <w:rPr>
                <w:rFonts w:ascii="Consolas" w:hAnsi="Consolas" w:hint="eastAsia"/>
                <w:sz w:val="24"/>
              </w:rPr>
              <w:t>：雇佣开始时间（雇佣</w:t>
            </w:r>
            <w:r>
              <w:rPr>
                <w:rFonts w:ascii="Consolas" w:hAnsi="Consolas"/>
                <w:sz w:val="24"/>
              </w:rPr>
              <w:t>周期</w:t>
            </w:r>
            <w:r>
              <w:rPr>
                <w:rFonts w:ascii="Consolas" w:hAnsi="Consolas" w:hint="eastAsia"/>
                <w:sz w:val="24"/>
              </w:rPr>
              <w:t>）</w:t>
            </w:r>
          </w:p>
          <w:p w:rsidR="00E61145" w:rsidRPr="00837136" w:rsidRDefault="00E61145" w:rsidP="00E6114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/>
                <w:sz w:val="24"/>
              </w:rPr>
              <w:t>endDate</w:t>
            </w:r>
            <w:r>
              <w:rPr>
                <w:rFonts w:ascii="Consolas" w:hAnsi="Consolas" w:hint="eastAsia"/>
                <w:sz w:val="24"/>
              </w:rPr>
              <w:t>：雇佣结束时间（雇佣</w:t>
            </w:r>
            <w:r>
              <w:rPr>
                <w:rFonts w:ascii="Consolas" w:hAnsi="Consolas"/>
                <w:sz w:val="24"/>
              </w:rPr>
              <w:t>周期</w:t>
            </w:r>
            <w:r>
              <w:rPr>
                <w:rFonts w:ascii="Consolas" w:hAnsi="Consolas" w:hint="eastAsia"/>
                <w:sz w:val="24"/>
              </w:rPr>
              <w:t>）</w:t>
            </w:r>
          </w:p>
          <w:p w:rsidR="00E61145" w:rsidRPr="00234EBF" w:rsidRDefault="00E61145" w:rsidP="00E61145">
            <w:pPr>
              <w:rPr>
                <w:noProof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 </w:t>
            </w:r>
            <w:r w:rsidRPr="00217C17">
              <w:rPr>
                <w:rFonts w:ascii="Consolas" w:hAnsi="Consolas"/>
                <w:sz w:val="24"/>
              </w:rPr>
              <w:t>contractImgUrl</w:t>
            </w:r>
            <w:r>
              <w:rPr>
                <w:rFonts w:ascii="Consolas" w:hAnsi="Consolas" w:hint="eastAsia"/>
                <w:sz w:val="24"/>
              </w:rPr>
              <w:t>：</w:t>
            </w:r>
            <w:r>
              <w:rPr>
                <w:rFonts w:ascii="Consolas" w:hAnsi="Consolas"/>
                <w:sz w:val="24"/>
              </w:rPr>
              <w:t>合同附件</w:t>
            </w:r>
          </w:p>
        </w:tc>
      </w:tr>
      <w:tr w:rsidR="00E61145" w:rsidTr="00E61145">
        <w:trPr>
          <w:trHeight w:val="341"/>
        </w:trPr>
        <w:tc>
          <w:tcPr>
            <w:tcW w:w="1135" w:type="dxa"/>
          </w:tcPr>
          <w:p w:rsidR="00E61145" w:rsidRPr="004E74E4" w:rsidRDefault="00E61145" w:rsidP="00E61145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lastRenderedPageBreak/>
              <w:t>备注：</w:t>
            </w:r>
          </w:p>
          <w:p w:rsidR="00E61145" w:rsidRPr="004E74E4" w:rsidRDefault="00E61145" w:rsidP="00E61145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E61145" w:rsidRDefault="00E61145" w:rsidP="00E61145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E61145" w:rsidRPr="004E74E4" w:rsidRDefault="00E61145" w:rsidP="00E61145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</w:tc>
      </w:tr>
    </w:tbl>
    <w:p w:rsidR="00E61145" w:rsidRDefault="00E61145" w:rsidP="00E61145"/>
    <w:p w:rsidR="00916F6A" w:rsidRDefault="00E61145" w:rsidP="00916F6A">
      <w:pPr>
        <w:pStyle w:val="1"/>
        <w:numPr>
          <w:ilvl w:val="0"/>
          <w:numId w:val="0"/>
        </w:numPr>
        <w:spacing w:before="62" w:after="62"/>
        <w:ind w:left="425" w:hanging="425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最新版本信息</w:t>
      </w:r>
      <w:r w:rsidR="00916F6A">
        <w:t>接口</w:t>
      </w:r>
      <w:r w:rsidR="00916F6A">
        <w:rPr>
          <w:rFonts w:hint="eastAsia"/>
        </w:rPr>
        <w:t>（</w:t>
      </w:r>
      <w:r w:rsidR="00916F6A">
        <w:rPr>
          <w:rFonts w:hint="eastAsia"/>
        </w:rPr>
        <w:t>By</w:t>
      </w:r>
      <w:r>
        <w:t xml:space="preserve"> yangjie</w:t>
      </w:r>
      <w:r w:rsidR="00916F6A">
        <w:rPr>
          <w:rFonts w:hint="eastAsia"/>
        </w:rPr>
        <w:t>）</w:t>
      </w:r>
    </w:p>
    <w:p w:rsidR="005E611A" w:rsidRPr="005E611A" w:rsidRDefault="005E611A" w:rsidP="005E611A">
      <w:r>
        <w:rPr>
          <w:rFonts w:hint="eastAsia"/>
        </w:rPr>
        <w:t>更新时间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20:43:31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916F6A" w:rsidTr="00217C17">
        <w:trPr>
          <w:trHeight w:val="331"/>
        </w:trPr>
        <w:tc>
          <w:tcPr>
            <w:tcW w:w="1135" w:type="dxa"/>
          </w:tcPr>
          <w:p w:rsidR="00916F6A" w:rsidRPr="00C33F03" w:rsidRDefault="00916F6A" w:rsidP="00217C17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916F6A" w:rsidRPr="00A527D5" w:rsidRDefault="00E61145" w:rsidP="00217C17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E61145">
              <w:rPr>
                <w:rFonts w:ascii="微软雅黑" w:eastAsia="微软雅黑" w:hAnsi="微软雅黑"/>
                <w:sz w:val="24"/>
              </w:rPr>
              <w:t>/api-bs/upgrade/check</w:t>
            </w:r>
          </w:p>
        </w:tc>
      </w:tr>
      <w:tr w:rsidR="00916F6A" w:rsidTr="00217C17">
        <w:trPr>
          <w:trHeight w:val="973"/>
        </w:trPr>
        <w:tc>
          <w:tcPr>
            <w:tcW w:w="1135" w:type="dxa"/>
          </w:tcPr>
          <w:p w:rsidR="00916F6A" w:rsidRPr="00C33F03" w:rsidRDefault="00916F6A" w:rsidP="00217C1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916F6A" w:rsidRPr="00C14BAB" w:rsidRDefault="00916F6A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085895">
              <w:rPr>
                <w:noProof/>
                <w:sz w:val="24"/>
              </w:rPr>
              <w:t xml:space="preserve"> </w:t>
            </w:r>
            <w:r w:rsidR="00E61145" w:rsidRPr="00E61145">
              <w:rPr>
                <w:rFonts w:ascii="微软雅黑" w:eastAsia="微软雅黑" w:hAnsi="微软雅黑"/>
                <w:sz w:val="24"/>
              </w:rPr>
              <w:t>enName</w:t>
            </w:r>
            <w:r w:rsidR="00E61145">
              <w:rPr>
                <w:rFonts w:ascii="微软雅黑" w:eastAsia="微软雅黑" w:hAnsi="微软雅黑"/>
                <w:sz w:val="24"/>
              </w:rPr>
              <w:t>=</w:t>
            </w:r>
            <w:r w:rsidR="00E61145" w:rsidRPr="00E61145">
              <w:rPr>
                <w:rFonts w:ascii="微软雅黑" w:eastAsia="微软雅黑" w:hAnsi="微软雅黑"/>
                <w:sz w:val="24"/>
              </w:rPr>
              <w:t>gj365</w:t>
            </w:r>
          </w:p>
        </w:tc>
      </w:tr>
      <w:tr w:rsidR="00916F6A" w:rsidTr="00217C17">
        <w:trPr>
          <w:trHeight w:val="973"/>
        </w:trPr>
        <w:tc>
          <w:tcPr>
            <w:tcW w:w="1135" w:type="dxa"/>
          </w:tcPr>
          <w:p w:rsidR="00916F6A" w:rsidRPr="00C14BAB" w:rsidRDefault="00916F6A" w:rsidP="00217C17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>{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"id": "501145",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 w:hint="eastAsia"/>
                <w:sz w:val="24"/>
              </w:rPr>
              <w:t xml:space="preserve">    "name": "</w:t>
            </w:r>
            <w:r w:rsidRPr="00E61145">
              <w:rPr>
                <w:rFonts w:ascii="Consolas" w:hAnsi="Consolas" w:hint="eastAsia"/>
                <w:sz w:val="24"/>
              </w:rPr>
              <w:t>工匠</w:t>
            </w:r>
            <w:r w:rsidRPr="00E61145">
              <w:rPr>
                <w:rFonts w:ascii="Consolas" w:hAnsi="Consolas" w:hint="eastAsia"/>
                <w:sz w:val="24"/>
              </w:rPr>
              <w:t>365",</w:t>
            </w:r>
            <w:r>
              <w:rPr>
                <w:rFonts w:ascii="Consolas" w:hAnsi="Consolas"/>
                <w:sz w:val="24"/>
              </w:rPr>
              <w:t xml:space="preserve">  --app</w:t>
            </w:r>
            <w:r>
              <w:rPr>
                <w:rFonts w:ascii="Consolas" w:hAnsi="Consolas" w:hint="eastAsia"/>
                <w:sz w:val="24"/>
              </w:rPr>
              <w:t>中文名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"enName": "gj365",</w:t>
            </w:r>
            <w:r>
              <w:rPr>
                <w:rFonts w:ascii="Consolas" w:hAnsi="Consolas"/>
                <w:sz w:val="24"/>
              </w:rPr>
              <w:t xml:space="preserve">  --app</w:t>
            </w:r>
            <w:r>
              <w:rPr>
                <w:rFonts w:ascii="Consolas" w:hAnsi="Consolas" w:hint="eastAsia"/>
                <w:sz w:val="24"/>
              </w:rPr>
              <w:t>英文名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"code": null,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"version": "2.0.4",</w:t>
            </w:r>
            <w:r>
              <w:rPr>
                <w:rFonts w:ascii="Consolas" w:hAnsi="Consolas"/>
                <w:sz w:val="24"/>
              </w:rPr>
              <w:t xml:space="preserve">  -- </w:t>
            </w:r>
            <w:r>
              <w:rPr>
                <w:rFonts w:ascii="Consolas" w:hAnsi="Consolas" w:hint="eastAsia"/>
                <w:sz w:val="24"/>
              </w:rPr>
              <w:t>最新版本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 w:hint="eastAsia"/>
                <w:sz w:val="24"/>
              </w:rPr>
              <w:t xml:space="preserve">    "mark": "2.0.4</w:t>
            </w:r>
            <w:r w:rsidRPr="00E61145">
              <w:rPr>
                <w:rFonts w:ascii="Consolas" w:hAnsi="Consolas" w:hint="eastAsia"/>
                <w:sz w:val="24"/>
              </w:rPr>
              <w:t>版本正式发布</w:t>
            </w:r>
            <w:r w:rsidRPr="00E61145">
              <w:rPr>
                <w:rFonts w:ascii="Consolas" w:hAnsi="Consolas" w:hint="eastAsia"/>
                <w:sz w:val="24"/>
              </w:rPr>
              <w:t>\n1.</w:t>
            </w:r>
            <w:r w:rsidRPr="00E61145">
              <w:rPr>
                <w:rFonts w:ascii="Consolas" w:hAnsi="Consolas" w:hint="eastAsia"/>
                <w:sz w:val="24"/>
              </w:rPr>
              <w:t>修复已知</w:t>
            </w:r>
            <w:r w:rsidRPr="00E61145">
              <w:rPr>
                <w:rFonts w:ascii="Consolas" w:hAnsi="Consolas" w:hint="eastAsia"/>
                <w:sz w:val="24"/>
              </w:rPr>
              <w:t>bug\n2.</w:t>
            </w:r>
            <w:r w:rsidRPr="00E61145">
              <w:rPr>
                <w:rFonts w:ascii="Consolas" w:hAnsi="Consolas" w:hint="eastAsia"/>
                <w:sz w:val="24"/>
              </w:rPr>
              <w:t>提升使用流畅度</w:t>
            </w:r>
            <w:r w:rsidRPr="00E61145">
              <w:rPr>
                <w:rFonts w:ascii="Consolas" w:hAnsi="Consolas" w:hint="eastAsia"/>
                <w:sz w:val="24"/>
              </w:rPr>
              <w:t>\n</w:t>
            </w:r>
            <w:r w:rsidRPr="00E61145">
              <w:rPr>
                <w:rFonts w:ascii="Consolas" w:hAnsi="Consolas" w:hint="eastAsia"/>
                <w:sz w:val="24"/>
              </w:rPr>
              <w:t>工匠</w:t>
            </w:r>
            <w:r w:rsidRPr="00E61145">
              <w:rPr>
                <w:rFonts w:ascii="Consolas" w:hAnsi="Consolas" w:hint="eastAsia"/>
                <w:sz w:val="24"/>
              </w:rPr>
              <w:t>365</w:t>
            </w:r>
            <w:r w:rsidRPr="00E61145">
              <w:rPr>
                <w:rFonts w:ascii="Consolas" w:hAnsi="Consolas" w:hint="eastAsia"/>
                <w:sz w:val="24"/>
              </w:rPr>
              <w:t>的用户请下载更新此版本</w:t>
            </w:r>
            <w:r w:rsidRPr="00E61145">
              <w:rPr>
                <w:rFonts w:ascii="Consolas" w:hAnsi="Consolas" w:hint="eastAsia"/>
                <w:sz w:val="24"/>
              </w:rPr>
              <w:t>",</w:t>
            </w:r>
            <w:r w:rsidR="00091904">
              <w:rPr>
                <w:rFonts w:ascii="Consolas" w:hAnsi="Consolas"/>
                <w:sz w:val="24"/>
              </w:rPr>
              <w:t xml:space="preserve"> </w:t>
            </w:r>
            <w:r w:rsidR="00296567">
              <w:rPr>
                <w:rFonts w:ascii="Consolas" w:hAnsi="Consolas"/>
                <w:sz w:val="24"/>
              </w:rPr>
              <w:t xml:space="preserve"> -- </w:t>
            </w:r>
            <w:r w:rsidR="00091904">
              <w:rPr>
                <w:rFonts w:ascii="Consolas" w:hAnsi="Consolas" w:hint="eastAsia"/>
                <w:sz w:val="24"/>
              </w:rPr>
              <w:t>版本升级信息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"type": 0,</w:t>
            </w:r>
            <w:r w:rsidR="00091904">
              <w:rPr>
                <w:rFonts w:ascii="Consolas" w:hAnsi="Consolas"/>
                <w:sz w:val="24"/>
              </w:rPr>
              <w:t xml:space="preserve">  -- </w:t>
            </w:r>
            <w:r w:rsidR="00091904">
              <w:rPr>
                <w:rFonts w:ascii="Consolas" w:hAnsi="Consolas" w:hint="eastAsia"/>
                <w:sz w:val="24"/>
              </w:rPr>
              <w:t>是否强制升级</w:t>
            </w:r>
            <w:r w:rsidR="00091904" w:rsidRPr="00091904">
              <w:rPr>
                <w:rFonts w:ascii="Consolas" w:hAnsi="Consolas" w:hint="eastAsia"/>
                <w:sz w:val="24"/>
              </w:rPr>
              <w:t>1.</w:t>
            </w:r>
            <w:r w:rsidR="00091904" w:rsidRPr="00091904">
              <w:rPr>
                <w:rFonts w:ascii="Consolas" w:hAnsi="Consolas" w:hint="eastAsia"/>
                <w:sz w:val="24"/>
              </w:rPr>
              <w:t>强制</w:t>
            </w:r>
            <w:r w:rsidR="00091904" w:rsidRPr="00091904">
              <w:rPr>
                <w:rFonts w:ascii="Consolas" w:hAnsi="Consolas" w:hint="eastAsia"/>
                <w:sz w:val="24"/>
              </w:rPr>
              <w:t xml:space="preserve"> 0.</w:t>
            </w:r>
            <w:r w:rsidR="00091904" w:rsidRPr="00091904">
              <w:rPr>
                <w:rFonts w:ascii="Consolas" w:hAnsi="Consolas" w:hint="eastAsia"/>
                <w:sz w:val="24"/>
              </w:rPr>
              <w:t>非强制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"clientType": "Android",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"isDeleted": 1,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"effectiveStartDate": "2018-12-18",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"effectiveEndDate": "4712-12-31",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"createTime": "2018-12-17T16:00:00.000+0000",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"creatorId": "-1",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"updateTime": "2018-12-17T16:00:00.000+0000",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"updaterId": "-1",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"url": "http://ucdl.25pp.com/fs08/2018/12/12/8/110_372909b088ac0f253e9e1de0a6dda970.apk?sf=13931838=e9861dae480a5800e48a7958e6f0e1bf=10=856260793=7750867=400723893=1b6a9accbfcde965ec0efa4aadd3c043=7750867=cn.sunhj.gj.company=15=%E5%B7%A5%E5%8C%A0365",</w:t>
            </w:r>
            <w:r w:rsidR="00091904">
              <w:rPr>
                <w:rFonts w:ascii="Consolas" w:hAnsi="Consolas"/>
                <w:sz w:val="24"/>
              </w:rPr>
              <w:t xml:space="preserve">  -- </w:t>
            </w:r>
            <w:r w:rsidR="00091904">
              <w:rPr>
                <w:rFonts w:ascii="Consolas" w:hAnsi="Consolas" w:hint="eastAsia"/>
                <w:sz w:val="24"/>
              </w:rPr>
              <w:t>下载地址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    "areaId": "4228",</w:t>
            </w:r>
          </w:p>
          <w:p w:rsidR="00E61145" w:rsidRPr="00E61145" w:rsidRDefault="00E61145" w:rsidP="00E61145">
            <w:pPr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 w:hint="eastAsia"/>
                <w:sz w:val="24"/>
              </w:rPr>
              <w:t xml:space="preserve">    "areaName": "</w:t>
            </w:r>
            <w:r w:rsidRPr="00E61145">
              <w:rPr>
                <w:rFonts w:ascii="Consolas" w:hAnsi="Consolas" w:hint="eastAsia"/>
                <w:sz w:val="24"/>
              </w:rPr>
              <w:t>恩施市</w:t>
            </w:r>
            <w:r w:rsidRPr="00E61145">
              <w:rPr>
                <w:rFonts w:ascii="Consolas" w:hAnsi="Consolas" w:hint="eastAsia"/>
                <w:sz w:val="24"/>
              </w:rPr>
              <w:t>",</w:t>
            </w:r>
          </w:p>
          <w:p w:rsidR="00E61145" w:rsidRDefault="00E61145" w:rsidP="00047CFE">
            <w:pPr>
              <w:ind w:firstLine="480"/>
              <w:rPr>
                <w:rFonts w:ascii="Consolas" w:hAnsi="Consolas"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 xml:space="preserve">"qrCode_Url": </w:t>
            </w:r>
            <w:hyperlink r:id="rId11" w:history="1">
              <w:r w:rsidR="00C44B57" w:rsidRPr="004754E3">
                <w:rPr>
                  <w:rStyle w:val="af1"/>
                  <w:rFonts w:ascii="Consolas" w:hAnsi="Consolas"/>
                  <w:sz w:val="24"/>
                </w:rPr>
                <w:t>http://117.182.59.52:7001/gj/img/qrcode/android_gj365_2.0.4.png</w:t>
              </w:r>
            </w:hyperlink>
          </w:p>
          <w:p w:rsidR="00047CFE" w:rsidRPr="00047CFE" w:rsidRDefault="00047CFE" w:rsidP="00047CFE">
            <w:pPr>
              <w:ind w:firstLine="480"/>
              <w:rPr>
                <w:rFonts w:ascii="Consolas" w:hAnsi="Consolas"/>
                <w:sz w:val="24"/>
              </w:rPr>
            </w:pPr>
            <w:r w:rsidRPr="00047CFE">
              <w:rPr>
                <w:rFonts w:ascii="Consolas" w:hAnsi="Consolas"/>
                <w:sz w:val="24"/>
              </w:rPr>
              <w:t xml:space="preserve">    "serviceTelephone": null,</w:t>
            </w:r>
            <w:r>
              <w:rPr>
                <w:rFonts w:ascii="Consolas" w:hAnsi="Consolas"/>
                <w:sz w:val="24"/>
              </w:rPr>
              <w:t xml:space="preserve">  -- </w:t>
            </w:r>
            <w:r>
              <w:rPr>
                <w:rFonts w:ascii="Consolas" w:hAnsi="Consolas" w:hint="eastAsia"/>
                <w:sz w:val="24"/>
              </w:rPr>
              <w:t>客服电话</w:t>
            </w:r>
          </w:p>
          <w:p w:rsidR="00047CFE" w:rsidRPr="00047CFE" w:rsidRDefault="00047CFE" w:rsidP="00047CFE">
            <w:pPr>
              <w:ind w:firstLine="480"/>
              <w:rPr>
                <w:rFonts w:ascii="Consolas" w:hAnsi="Consolas"/>
                <w:sz w:val="24"/>
              </w:rPr>
            </w:pPr>
            <w:r w:rsidRPr="00047CFE">
              <w:rPr>
                <w:rFonts w:ascii="Consolas" w:hAnsi="Consolas"/>
                <w:sz w:val="24"/>
              </w:rPr>
              <w:lastRenderedPageBreak/>
              <w:t xml:space="preserve">    "aboutInfo": null</w:t>
            </w:r>
            <w:r>
              <w:rPr>
                <w:rFonts w:ascii="Consolas" w:hAnsi="Consolas"/>
                <w:sz w:val="24"/>
              </w:rPr>
              <w:t xml:space="preserve">  -- </w:t>
            </w:r>
            <w:r>
              <w:rPr>
                <w:rFonts w:ascii="Consolas" w:hAnsi="Consolas" w:hint="eastAsia"/>
                <w:sz w:val="24"/>
              </w:rPr>
              <w:t>关于信息</w:t>
            </w:r>
          </w:p>
          <w:p w:rsidR="00837136" w:rsidRPr="00234EBF" w:rsidRDefault="00E61145" w:rsidP="00E61145">
            <w:pPr>
              <w:rPr>
                <w:noProof/>
                <w:sz w:val="24"/>
              </w:rPr>
            </w:pPr>
            <w:r w:rsidRPr="00E61145">
              <w:rPr>
                <w:rFonts w:ascii="Consolas" w:hAnsi="Consolas"/>
                <w:sz w:val="24"/>
              </w:rPr>
              <w:t>}</w:t>
            </w:r>
          </w:p>
        </w:tc>
      </w:tr>
      <w:tr w:rsidR="00916F6A" w:rsidTr="00217C17">
        <w:trPr>
          <w:trHeight w:val="341"/>
        </w:trPr>
        <w:tc>
          <w:tcPr>
            <w:tcW w:w="1135" w:type="dxa"/>
          </w:tcPr>
          <w:p w:rsidR="00916F6A" w:rsidRPr="004E74E4" w:rsidRDefault="00916F6A" w:rsidP="00217C17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lastRenderedPageBreak/>
              <w:t>备注：</w:t>
            </w:r>
          </w:p>
          <w:p w:rsidR="00916F6A" w:rsidRPr="004E74E4" w:rsidRDefault="00916F6A" w:rsidP="00217C17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916F6A" w:rsidRDefault="00916F6A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916F6A" w:rsidRDefault="00916F6A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  <w:p w:rsidR="00047CFE" w:rsidRDefault="00047CFE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版本中文名、客服电话、关于信息、当前</w:t>
            </w:r>
            <w:r>
              <w:rPr>
                <w:rFonts w:ascii="Consolas" w:hAnsi="Consolas" w:hint="eastAsia"/>
                <w:sz w:val="24"/>
              </w:rPr>
              <w:t>app</w:t>
            </w:r>
            <w:r>
              <w:rPr>
                <w:rFonts w:ascii="Consolas" w:hAnsi="Consolas" w:hint="eastAsia"/>
                <w:sz w:val="24"/>
              </w:rPr>
              <w:t>版本号信息固定写入</w:t>
            </w:r>
            <w:r>
              <w:rPr>
                <w:rFonts w:ascii="Consolas" w:hAnsi="Consolas" w:hint="eastAsia"/>
                <w:sz w:val="24"/>
              </w:rPr>
              <w:t>app</w:t>
            </w:r>
            <w:r>
              <w:rPr>
                <w:rFonts w:ascii="Consolas" w:hAnsi="Consolas" w:hint="eastAsia"/>
                <w:sz w:val="24"/>
              </w:rPr>
              <w:t>中，不需要接口调用。</w:t>
            </w:r>
          </w:p>
          <w:p w:rsidR="00047CFE" w:rsidRPr="004E74E4" w:rsidRDefault="00047CFE" w:rsidP="00217C17">
            <w:pPr>
              <w:ind w:firstLineChars="50" w:firstLine="12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此接口返回信息为：</w:t>
            </w:r>
            <w:r w:rsidRPr="00047CFE">
              <w:rPr>
                <w:rFonts w:ascii="Consolas" w:hAnsi="Consolas" w:hint="eastAsia"/>
                <w:color w:val="FF0000"/>
                <w:sz w:val="24"/>
              </w:rPr>
              <w:t>最新版本号，最新版本升级信息，是否强制升级，下载地址</w:t>
            </w:r>
          </w:p>
        </w:tc>
      </w:tr>
    </w:tbl>
    <w:p w:rsidR="00916F6A" w:rsidRDefault="00916F6A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Default="00BE36B6" w:rsidP="0071353D"/>
    <w:p w:rsidR="00BE36B6" w:rsidRPr="005E611A" w:rsidRDefault="00BE36B6" w:rsidP="00BE36B6">
      <w:pPr>
        <w:pStyle w:val="1"/>
        <w:numPr>
          <w:ilvl w:val="0"/>
          <w:numId w:val="0"/>
        </w:numPr>
        <w:spacing w:before="62" w:after="62"/>
        <w:ind w:left="425" w:hanging="425"/>
      </w:pPr>
      <w:r>
        <w:t>字典表接口</w:t>
      </w:r>
      <w:r>
        <w:rPr>
          <w:rFonts w:hint="eastAsia"/>
        </w:rPr>
        <w:t>（</w:t>
      </w:r>
      <w:r>
        <w:rPr>
          <w:rFonts w:hint="eastAsia"/>
        </w:rPr>
        <w:t>By</w:t>
      </w:r>
      <w:r>
        <w:t xml:space="preserve"> Lelouch</w:t>
      </w:r>
      <w:r>
        <w:rPr>
          <w:rFonts w:hint="eastAsia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BE36B6" w:rsidTr="00531308">
        <w:trPr>
          <w:trHeight w:val="331"/>
        </w:trPr>
        <w:tc>
          <w:tcPr>
            <w:tcW w:w="1135" w:type="dxa"/>
          </w:tcPr>
          <w:p w:rsidR="00BE36B6" w:rsidRPr="00C33F03" w:rsidRDefault="00BE36B6" w:rsidP="00531308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BE36B6" w:rsidRPr="00A527D5" w:rsidRDefault="00BE36B6" w:rsidP="00531308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E61145">
              <w:rPr>
                <w:rFonts w:ascii="微软雅黑" w:eastAsia="微软雅黑" w:hAnsi="微软雅黑"/>
                <w:sz w:val="24"/>
              </w:rPr>
              <w:t>/api-bs/upgrade/check</w:t>
            </w:r>
          </w:p>
        </w:tc>
      </w:tr>
      <w:tr w:rsidR="00BE36B6" w:rsidTr="00531308">
        <w:trPr>
          <w:trHeight w:val="973"/>
        </w:trPr>
        <w:tc>
          <w:tcPr>
            <w:tcW w:w="1135" w:type="dxa"/>
          </w:tcPr>
          <w:p w:rsidR="00BE36B6" w:rsidRPr="00C33F03" w:rsidRDefault="00BE36B6" w:rsidP="00531308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lastRenderedPageBreak/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BE36B6" w:rsidRPr="00C14BAB" w:rsidRDefault="00BE36B6" w:rsidP="00BE36B6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085895">
              <w:rPr>
                <w:noProof/>
                <w:sz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</w:rPr>
              <w:t>t</w:t>
            </w:r>
            <w:r w:rsidRPr="00BE36B6">
              <w:rPr>
                <w:rFonts w:ascii="微软雅黑" w:eastAsia="微软雅黑" w:hAnsi="微软雅黑"/>
                <w:sz w:val="24"/>
              </w:rPr>
              <w:t>ype</w:t>
            </w:r>
            <w:r>
              <w:rPr>
                <w:rFonts w:ascii="微软雅黑" w:eastAsia="微软雅黑" w:hAnsi="微软雅黑" w:hint="eastAsia"/>
                <w:sz w:val="24"/>
              </w:rPr>
              <w:t>：字典</w:t>
            </w:r>
            <w:r>
              <w:rPr>
                <w:rFonts w:ascii="微软雅黑" w:eastAsia="微软雅黑" w:hAnsi="微软雅黑"/>
                <w:sz w:val="24"/>
              </w:rPr>
              <w:t>类型</w:t>
            </w:r>
            <w:r w:rsidR="00531308">
              <w:rPr>
                <w:rFonts w:ascii="微软雅黑" w:eastAsia="微软雅黑" w:hAnsi="微软雅黑" w:hint="eastAsia"/>
                <w:sz w:val="24"/>
              </w:rPr>
              <w:t>(</w:t>
            </w:r>
            <w:r w:rsidR="00531308" w:rsidRPr="00531308">
              <w:rPr>
                <w:rFonts w:ascii="微软雅黑" w:eastAsia="微软雅黑" w:hAnsi="微软雅黑"/>
                <w:sz w:val="24"/>
              </w:rPr>
              <w:t>BANK_TYPE</w:t>
            </w:r>
            <w:r w:rsidR="00531308">
              <w:rPr>
                <w:rFonts w:ascii="微软雅黑" w:eastAsia="微软雅黑" w:hAnsi="微软雅黑"/>
                <w:sz w:val="24"/>
              </w:rPr>
              <w:t>:</w:t>
            </w:r>
            <w:r w:rsidR="00531308">
              <w:rPr>
                <w:rFonts w:ascii="微软雅黑" w:eastAsia="微软雅黑" w:hAnsi="微软雅黑" w:hint="eastAsia"/>
                <w:sz w:val="24"/>
              </w:rPr>
              <w:t>银行、</w:t>
            </w:r>
            <w:r w:rsidR="00531308" w:rsidRPr="00531308">
              <w:rPr>
                <w:rFonts w:ascii="微软雅黑" w:eastAsia="微软雅黑" w:hAnsi="微软雅黑"/>
                <w:sz w:val="24"/>
              </w:rPr>
              <w:t>SEX</w:t>
            </w:r>
            <w:r w:rsidR="00531308">
              <w:rPr>
                <w:rFonts w:ascii="微软雅黑" w:eastAsia="微软雅黑" w:hAnsi="微软雅黑" w:hint="eastAsia"/>
                <w:sz w:val="24"/>
              </w:rPr>
              <w:t>：</w:t>
            </w:r>
            <w:r w:rsidR="00531308">
              <w:rPr>
                <w:rFonts w:ascii="微软雅黑" w:eastAsia="微软雅黑" w:hAnsi="微软雅黑"/>
                <w:sz w:val="24"/>
              </w:rPr>
              <w:t>性别、</w:t>
            </w:r>
            <w:r w:rsidR="00531308" w:rsidRPr="00531308">
              <w:rPr>
                <w:rFonts w:ascii="微软雅黑" w:eastAsia="微软雅黑" w:hAnsi="微软雅黑"/>
                <w:sz w:val="24"/>
              </w:rPr>
              <w:t>NATION</w:t>
            </w:r>
            <w:r w:rsidR="00531308">
              <w:rPr>
                <w:rFonts w:ascii="微软雅黑" w:eastAsia="微软雅黑" w:hAnsi="微软雅黑" w:hint="eastAsia"/>
                <w:sz w:val="24"/>
              </w:rPr>
              <w:t>：民族、</w:t>
            </w:r>
            <w:r w:rsidR="00531308" w:rsidRPr="00531308">
              <w:rPr>
                <w:rFonts w:ascii="微软雅黑" w:eastAsia="微软雅黑" w:hAnsi="微软雅黑"/>
                <w:sz w:val="24"/>
              </w:rPr>
              <w:t>MARRIAGE</w:t>
            </w:r>
            <w:r w:rsidR="00531308">
              <w:rPr>
                <w:rFonts w:ascii="微软雅黑" w:eastAsia="微软雅黑" w:hAnsi="微软雅黑"/>
                <w:sz w:val="24"/>
              </w:rPr>
              <w:t>：</w:t>
            </w:r>
            <w:r w:rsidR="00531308">
              <w:rPr>
                <w:rFonts w:ascii="微软雅黑" w:eastAsia="微软雅黑" w:hAnsi="微软雅黑" w:hint="eastAsia"/>
                <w:sz w:val="24"/>
              </w:rPr>
              <w:t>婚姻</w:t>
            </w:r>
            <w:r w:rsidR="00531308">
              <w:rPr>
                <w:rFonts w:ascii="微软雅黑" w:eastAsia="微软雅黑" w:hAnsi="微软雅黑"/>
                <w:sz w:val="24"/>
              </w:rPr>
              <w:t>、</w:t>
            </w:r>
            <w:r w:rsidR="00531308" w:rsidRPr="00531308">
              <w:rPr>
                <w:rFonts w:ascii="微软雅黑" w:eastAsia="微软雅黑" w:hAnsi="微软雅黑"/>
                <w:sz w:val="24"/>
              </w:rPr>
              <w:t>EDU</w:t>
            </w:r>
            <w:r w:rsidR="00531308">
              <w:rPr>
                <w:rFonts w:ascii="微软雅黑" w:eastAsia="微软雅黑" w:hAnsi="微软雅黑"/>
                <w:sz w:val="24"/>
              </w:rPr>
              <w:t>：文化程度、</w:t>
            </w:r>
            <w:r w:rsidR="00531308" w:rsidRPr="00531308">
              <w:rPr>
                <w:rFonts w:ascii="微软雅黑" w:eastAsia="微软雅黑" w:hAnsi="微软雅黑"/>
                <w:sz w:val="24"/>
              </w:rPr>
              <w:t>POLITICAL</w:t>
            </w:r>
            <w:r w:rsidR="00531308">
              <w:rPr>
                <w:rFonts w:ascii="微软雅黑" w:eastAsia="微软雅黑" w:hAnsi="微软雅黑"/>
                <w:sz w:val="24"/>
              </w:rPr>
              <w:t>：</w:t>
            </w:r>
            <w:r w:rsidR="00531308">
              <w:rPr>
                <w:rFonts w:ascii="微软雅黑" w:eastAsia="微软雅黑" w:hAnsi="微软雅黑" w:hint="eastAsia"/>
                <w:sz w:val="24"/>
              </w:rPr>
              <w:t>政治</w:t>
            </w:r>
            <w:r w:rsidR="00531308">
              <w:rPr>
                <w:rFonts w:ascii="微软雅黑" w:eastAsia="微软雅黑" w:hAnsi="微软雅黑"/>
                <w:sz w:val="24"/>
              </w:rPr>
              <w:t>面貌)</w:t>
            </w:r>
          </w:p>
        </w:tc>
      </w:tr>
      <w:tr w:rsidR="00BE36B6" w:rsidTr="00531308">
        <w:trPr>
          <w:trHeight w:val="973"/>
        </w:trPr>
        <w:tc>
          <w:tcPr>
            <w:tcW w:w="1135" w:type="dxa"/>
          </w:tcPr>
          <w:p w:rsidR="00BE36B6" w:rsidRPr="00C14BAB" w:rsidRDefault="00BE36B6" w:rsidP="00531308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>[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{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    "code": "1",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rFonts w:hint="eastAsia"/>
                <w:noProof/>
                <w:sz w:val="24"/>
              </w:rPr>
              <w:t xml:space="preserve">        "name": "</w:t>
            </w:r>
            <w:r w:rsidRPr="00BE36B6">
              <w:rPr>
                <w:rFonts w:hint="eastAsia"/>
                <w:noProof/>
                <w:sz w:val="24"/>
              </w:rPr>
              <w:t>中国工商银行</w:t>
            </w:r>
            <w:r w:rsidRPr="00BE36B6">
              <w:rPr>
                <w:rFonts w:hint="eastAsia"/>
                <w:noProof/>
                <w:sz w:val="24"/>
              </w:rPr>
              <w:t>"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},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{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    "code": "2",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rFonts w:hint="eastAsia"/>
                <w:noProof/>
                <w:sz w:val="24"/>
              </w:rPr>
              <w:t xml:space="preserve">        "name": "</w:t>
            </w:r>
            <w:r w:rsidRPr="00BE36B6">
              <w:rPr>
                <w:rFonts w:hint="eastAsia"/>
                <w:noProof/>
                <w:sz w:val="24"/>
              </w:rPr>
              <w:t>中国农业银行</w:t>
            </w:r>
            <w:r w:rsidRPr="00BE36B6">
              <w:rPr>
                <w:rFonts w:hint="eastAsia"/>
                <w:noProof/>
                <w:sz w:val="24"/>
              </w:rPr>
              <w:t>"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},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{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    "code": "3",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rFonts w:hint="eastAsia"/>
                <w:noProof/>
                <w:sz w:val="24"/>
              </w:rPr>
              <w:t xml:space="preserve">        "name": "</w:t>
            </w:r>
            <w:r w:rsidRPr="00BE36B6">
              <w:rPr>
                <w:rFonts w:hint="eastAsia"/>
                <w:noProof/>
                <w:sz w:val="24"/>
              </w:rPr>
              <w:t>中国银行</w:t>
            </w:r>
            <w:r w:rsidRPr="00BE36B6">
              <w:rPr>
                <w:rFonts w:hint="eastAsia"/>
                <w:noProof/>
                <w:sz w:val="24"/>
              </w:rPr>
              <w:t>"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},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{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    "code": "4",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rFonts w:hint="eastAsia"/>
                <w:noProof/>
                <w:sz w:val="24"/>
              </w:rPr>
              <w:t xml:space="preserve">        "name": "</w:t>
            </w:r>
            <w:r w:rsidRPr="00BE36B6">
              <w:rPr>
                <w:rFonts w:hint="eastAsia"/>
                <w:noProof/>
                <w:sz w:val="24"/>
              </w:rPr>
              <w:t>中国建设银行</w:t>
            </w:r>
            <w:r w:rsidRPr="00BE36B6">
              <w:rPr>
                <w:rFonts w:hint="eastAsia"/>
                <w:noProof/>
                <w:sz w:val="24"/>
              </w:rPr>
              <w:t>"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},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{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    "code": "5",</w:t>
            </w:r>
          </w:p>
          <w:p w:rsidR="00BE36B6" w:rsidRP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rFonts w:hint="eastAsia"/>
                <w:noProof/>
                <w:sz w:val="24"/>
              </w:rPr>
              <w:t xml:space="preserve">        "name": "</w:t>
            </w:r>
            <w:r w:rsidRPr="00BE36B6">
              <w:rPr>
                <w:rFonts w:hint="eastAsia"/>
                <w:noProof/>
                <w:sz w:val="24"/>
              </w:rPr>
              <w:t>中国邮政储蓄银行</w:t>
            </w:r>
            <w:r w:rsidRPr="00BE36B6">
              <w:rPr>
                <w:rFonts w:hint="eastAsia"/>
                <w:noProof/>
                <w:sz w:val="24"/>
              </w:rPr>
              <w:t>"</w:t>
            </w:r>
          </w:p>
          <w:p w:rsidR="00BE36B6" w:rsidRPr="00BE36B6" w:rsidRDefault="00BE36B6" w:rsidP="0018341E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 xml:space="preserve">    },</w:t>
            </w:r>
          </w:p>
          <w:p w:rsidR="00BE36B6" w:rsidRDefault="00BE36B6" w:rsidP="00BE36B6">
            <w:pPr>
              <w:rPr>
                <w:noProof/>
                <w:sz w:val="24"/>
              </w:rPr>
            </w:pPr>
            <w:r w:rsidRPr="00BE36B6">
              <w:rPr>
                <w:noProof/>
                <w:sz w:val="24"/>
              </w:rPr>
              <w:t>]</w:t>
            </w:r>
          </w:p>
          <w:p w:rsidR="00BE36B6" w:rsidRDefault="00BE36B6" w:rsidP="00BE36B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c</w:t>
            </w:r>
            <w:r w:rsidRPr="00BE36B6">
              <w:rPr>
                <w:noProof/>
                <w:sz w:val="24"/>
              </w:rPr>
              <w:t>ode</w:t>
            </w:r>
            <w:r>
              <w:rPr>
                <w:noProof/>
                <w:sz w:val="24"/>
              </w:rPr>
              <w:t>:</w:t>
            </w:r>
            <w:r>
              <w:rPr>
                <w:rFonts w:hint="eastAsia"/>
                <w:noProof/>
                <w:sz w:val="24"/>
              </w:rPr>
              <w:t>字典</w:t>
            </w:r>
            <w:r>
              <w:rPr>
                <w:noProof/>
                <w:sz w:val="24"/>
              </w:rPr>
              <w:t>id</w:t>
            </w:r>
          </w:p>
          <w:p w:rsidR="00BE36B6" w:rsidRPr="00234EBF" w:rsidRDefault="00BE36B6" w:rsidP="00BE36B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</w:t>
            </w:r>
            <w:r w:rsidRPr="00BE36B6">
              <w:rPr>
                <w:rFonts w:hint="eastAsia"/>
                <w:noProof/>
                <w:sz w:val="24"/>
              </w:rPr>
              <w:t>name</w:t>
            </w:r>
            <w:r>
              <w:rPr>
                <w:noProof/>
                <w:sz w:val="24"/>
              </w:rPr>
              <w:t>:</w:t>
            </w:r>
            <w:r>
              <w:rPr>
                <w:rFonts w:hint="eastAsia"/>
                <w:noProof/>
                <w:sz w:val="24"/>
              </w:rPr>
              <w:t>字典</w:t>
            </w:r>
            <w:r>
              <w:rPr>
                <w:noProof/>
                <w:sz w:val="24"/>
              </w:rPr>
              <w:t>值</w:t>
            </w:r>
          </w:p>
        </w:tc>
      </w:tr>
      <w:tr w:rsidR="00BE36B6" w:rsidTr="00531308">
        <w:trPr>
          <w:trHeight w:val="341"/>
        </w:trPr>
        <w:tc>
          <w:tcPr>
            <w:tcW w:w="1135" w:type="dxa"/>
          </w:tcPr>
          <w:p w:rsidR="00BE36B6" w:rsidRPr="004E74E4" w:rsidRDefault="00BE36B6" w:rsidP="00531308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>备注：</w:t>
            </w:r>
          </w:p>
          <w:p w:rsidR="00BE36B6" w:rsidRPr="004E74E4" w:rsidRDefault="00BE36B6" w:rsidP="00531308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D2220C" w:rsidRDefault="00D2220C" w:rsidP="00D2220C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false : </w:t>
            </w:r>
            <w:r w:rsidRPr="004E74E4">
              <w:rPr>
                <w:rFonts w:ascii="Consolas" w:hAnsi="Consolas" w:hint="eastAsia"/>
                <w:sz w:val="24"/>
              </w:rPr>
              <w:t>无错误</w:t>
            </w:r>
          </w:p>
          <w:p w:rsidR="00D2220C" w:rsidRDefault="00D2220C" w:rsidP="00D2220C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 xml:space="preserve">hasError - true : </w:t>
            </w:r>
            <w:r w:rsidRPr="004E74E4">
              <w:rPr>
                <w:rFonts w:ascii="Consolas" w:hAnsi="Consolas" w:hint="eastAsia"/>
                <w:sz w:val="24"/>
              </w:rPr>
              <w:t>有错误，</w:t>
            </w:r>
            <w:r w:rsidRPr="004E74E4">
              <w:rPr>
                <w:rFonts w:ascii="Consolas" w:hAnsi="Consolas" w:hint="eastAsia"/>
                <w:sz w:val="24"/>
              </w:rPr>
              <w:t xml:space="preserve"> </w:t>
            </w:r>
            <w:r w:rsidRPr="001B4350">
              <w:rPr>
                <w:rFonts w:ascii="Consolas" w:hAnsi="Consolas"/>
                <w:sz w:val="24"/>
              </w:rPr>
              <w:t>errorMsg</w:t>
            </w:r>
            <w:r w:rsidRPr="004E74E4">
              <w:rPr>
                <w:rFonts w:ascii="Consolas" w:hAnsi="Consolas" w:hint="eastAsia"/>
                <w:sz w:val="24"/>
              </w:rPr>
              <w:t xml:space="preserve">- </w:t>
            </w:r>
            <w:r w:rsidRPr="004E74E4">
              <w:rPr>
                <w:rFonts w:ascii="Consolas" w:hAnsi="Consolas" w:hint="eastAsia"/>
                <w:sz w:val="24"/>
              </w:rPr>
              <w:t>错误信息</w:t>
            </w:r>
          </w:p>
          <w:p w:rsidR="00BE36B6" w:rsidRPr="004E74E4" w:rsidRDefault="00BE36B6" w:rsidP="00BE36B6">
            <w:pPr>
              <w:ind w:firstLineChars="50" w:firstLine="120"/>
              <w:rPr>
                <w:rFonts w:ascii="Consolas" w:hAnsi="Consolas"/>
                <w:sz w:val="24"/>
              </w:rPr>
            </w:pPr>
          </w:p>
        </w:tc>
      </w:tr>
    </w:tbl>
    <w:p w:rsidR="00BE36B6" w:rsidRPr="00BE36B6" w:rsidRDefault="00BE36B6" w:rsidP="0071353D"/>
    <w:p w:rsidR="00BE36B6" w:rsidRDefault="00BE36B6" w:rsidP="0071353D"/>
    <w:p w:rsidR="009D05B4" w:rsidRDefault="009D05B4" w:rsidP="0071353D"/>
    <w:p w:rsidR="009D05B4" w:rsidRDefault="009D05B4" w:rsidP="0071353D"/>
    <w:p w:rsidR="009D05B4" w:rsidRDefault="009D05B4" w:rsidP="0071353D"/>
    <w:p w:rsidR="009D05B4" w:rsidRDefault="009D05B4" w:rsidP="0071353D"/>
    <w:p w:rsidR="009D05B4" w:rsidRDefault="009D05B4" w:rsidP="0071353D"/>
    <w:p w:rsidR="009D05B4" w:rsidRDefault="009D05B4" w:rsidP="0071353D"/>
    <w:p w:rsidR="009D05B4" w:rsidRDefault="009D05B4" w:rsidP="0071353D"/>
    <w:p w:rsidR="009D05B4" w:rsidRDefault="009D05B4" w:rsidP="0071353D"/>
    <w:p w:rsidR="009D05B4" w:rsidRPr="005E611A" w:rsidRDefault="009D05B4" w:rsidP="009D05B4">
      <w:pPr>
        <w:pStyle w:val="1"/>
        <w:numPr>
          <w:ilvl w:val="0"/>
          <w:numId w:val="0"/>
        </w:numPr>
        <w:spacing w:before="62" w:after="62"/>
        <w:ind w:left="425" w:hanging="425"/>
      </w:pPr>
      <w:r>
        <w:rPr>
          <w:rFonts w:hint="eastAsia"/>
        </w:rPr>
        <w:lastRenderedPageBreak/>
        <w:t>获取部门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By</w:t>
      </w:r>
      <w:r>
        <w:t xml:space="preserve"> Lelouch</w:t>
      </w:r>
      <w:r>
        <w:rPr>
          <w:rFonts w:hint="eastAsia"/>
        </w:rPr>
        <w:t>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9D05B4" w:rsidTr="002A29E3">
        <w:trPr>
          <w:trHeight w:val="331"/>
        </w:trPr>
        <w:tc>
          <w:tcPr>
            <w:tcW w:w="1135" w:type="dxa"/>
          </w:tcPr>
          <w:p w:rsidR="009D05B4" w:rsidRPr="00C33F03" w:rsidRDefault="009D05B4" w:rsidP="002A29E3">
            <w:pPr>
              <w:rPr>
                <w:rFonts w:ascii="Consolas" w:hAnsi="Consolas"/>
                <w:sz w:val="24"/>
              </w:rPr>
            </w:pPr>
            <w:r w:rsidRPr="00C33F03">
              <w:rPr>
                <w:rFonts w:ascii="Consolas" w:hAnsi="Consolas" w:hint="eastAsia"/>
                <w:sz w:val="24"/>
              </w:rPr>
              <w:t>访问路径</w:t>
            </w:r>
          </w:p>
        </w:tc>
        <w:tc>
          <w:tcPr>
            <w:tcW w:w="7205" w:type="dxa"/>
          </w:tcPr>
          <w:p w:rsidR="009D05B4" w:rsidRPr="00A527D5" w:rsidRDefault="009D05B4" w:rsidP="002A29E3">
            <w:pPr>
              <w:ind w:firstLineChars="50" w:firstLine="120"/>
              <w:rPr>
                <w:rFonts w:ascii="微软雅黑" w:eastAsia="微软雅黑" w:hAnsi="微软雅黑"/>
                <w:sz w:val="24"/>
              </w:rPr>
            </w:pPr>
            <w:r w:rsidRPr="009D05B4">
              <w:rPr>
                <w:rFonts w:ascii="微软雅黑" w:eastAsia="微软雅黑" w:hAnsi="微软雅黑"/>
                <w:sz w:val="24"/>
              </w:rPr>
              <w:t>api-c/organization/base/org/arc</w:t>
            </w:r>
          </w:p>
        </w:tc>
      </w:tr>
      <w:tr w:rsidR="009D05B4" w:rsidTr="002A29E3">
        <w:trPr>
          <w:trHeight w:val="973"/>
        </w:trPr>
        <w:tc>
          <w:tcPr>
            <w:tcW w:w="1135" w:type="dxa"/>
          </w:tcPr>
          <w:p w:rsidR="009D05B4" w:rsidRPr="00C33F03" w:rsidRDefault="009D05B4" w:rsidP="002A29E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接收数</w:t>
            </w:r>
            <w:r w:rsidRPr="00C33F03">
              <w:rPr>
                <w:rFonts w:ascii="Consolas" w:hAnsi="Consolas" w:hint="eastAsia"/>
                <w:sz w:val="24"/>
              </w:rPr>
              <w:t>样式：</w:t>
            </w:r>
          </w:p>
        </w:tc>
        <w:tc>
          <w:tcPr>
            <w:tcW w:w="7205" w:type="dxa"/>
          </w:tcPr>
          <w:p w:rsidR="009D05B4" w:rsidRPr="00C14BAB" w:rsidRDefault="009D05B4" w:rsidP="009D05B4">
            <w:pPr>
              <w:ind w:firstLineChars="50" w:firstLine="120"/>
              <w:rPr>
                <w:rFonts w:ascii="Consolas" w:hAnsi="Consolas"/>
                <w:sz w:val="24"/>
              </w:rPr>
            </w:pPr>
            <w:r w:rsidRPr="00085895">
              <w:rPr>
                <w:noProof/>
                <w:sz w:val="24"/>
              </w:rPr>
              <w:t xml:space="preserve"> </w:t>
            </w:r>
          </w:p>
        </w:tc>
      </w:tr>
      <w:tr w:rsidR="009D05B4" w:rsidTr="002A29E3">
        <w:trPr>
          <w:trHeight w:val="973"/>
        </w:trPr>
        <w:tc>
          <w:tcPr>
            <w:tcW w:w="1135" w:type="dxa"/>
          </w:tcPr>
          <w:p w:rsidR="009D05B4" w:rsidRPr="00C14BAB" w:rsidRDefault="009D05B4" w:rsidP="002A29E3">
            <w:pPr>
              <w:rPr>
                <w:rFonts w:ascii="Consolas" w:hAnsi="Consolas"/>
                <w:sz w:val="24"/>
              </w:rPr>
            </w:pPr>
            <w:r w:rsidRPr="00500E82">
              <w:rPr>
                <w:rFonts w:ascii="Consolas" w:hAnsi="Consolas" w:hint="eastAsia"/>
                <w:sz w:val="24"/>
              </w:rPr>
              <w:t>返回数据样式</w:t>
            </w:r>
            <w:r w:rsidRPr="00500E82">
              <w:rPr>
                <w:rFonts w:ascii="Consolas" w:hAnsi="Consolas" w:hint="eastAsia"/>
                <w:sz w:val="24"/>
              </w:rPr>
              <w:t>;</w:t>
            </w:r>
          </w:p>
        </w:tc>
        <w:tc>
          <w:tcPr>
            <w:tcW w:w="7205" w:type="dxa"/>
          </w:tcPr>
          <w:p w:rsidR="009D05B4" w:rsidRDefault="009D05B4" w:rsidP="009D05B4">
            <w:pPr>
              <w:ind w:firstLineChars="50" w:firstLine="105"/>
              <w:rPr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B9B2C0" wp14:editId="0F3B6FB9">
                  <wp:extent cx="4568825" cy="4662805"/>
                  <wp:effectExtent l="0" t="0" r="317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825" cy="466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5B4" w:rsidRDefault="009D05B4" w:rsidP="009D05B4">
            <w:pPr>
              <w:ind w:firstLineChars="50" w:firstLine="120"/>
              <w:rPr>
                <w:noProof/>
                <w:sz w:val="24"/>
              </w:rPr>
            </w:pPr>
            <w:r w:rsidRPr="009D05B4">
              <w:rPr>
                <w:noProof/>
                <w:sz w:val="24"/>
              </w:rPr>
              <w:t>value</w:t>
            </w:r>
            <w:r>
              <w:rPr>
                <w:noProof/>
                <w:sz w:val="24"/>
              </w:rPr>
              <w:t>:</w:t>
            </w:r>
            <w:r>
              <w:rPr>
                <w:rFonts w:hint="eastAsia"/>
                <w:noProof/>
                <w:sz w:val="24"/>
              </w:rPr>
              <w:t>部门</w:t>
            </w:r>
            <w:r>
              <w:rPr>
                <w:noProof/>
                <w:sz w:val="24"/>
              </w:rPr>
              <w:t>id</w:t>
            </w:r>
          </w:p>
          <w:p w:rsidR="009D05B4" w:rsidRPr="00234EBF" w:rsidRDefault="009D05B4" w:rsidP="009D05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</w:t>
            </w:r>
            <w:r w:rsidRPr="009D05B4">
              <w:rPr>
                <w:noProof/>
                <w:sz w:val="24"/>
              </w:rPr>
              <w:t>label</w:t>
            </w:r>
            <w:r>
              <w:rPr>
                <w:noProof/>
                <w:sz w:val="24"/>
              </w:rPr>
              <w:t>:</w:t>
            </w:r>
            <w:r>
              <w:rPr>
                <w:rFonts w:hint="eastAsia"/>
                <w:noProof/>
                <w:sz w:val="24"/>
              </w:rPr>
              <w:t>部门名称</w:t>
            </w:r>
          </w:p>
        </w:tc>
      </w:tr>
      <w:tr w:rsidR="009D05B4" w:rsidTr="002A29E3">
        <w:trPr>
          <w:trHeight w:val="341"/>
        </w:trPr>
        <w:tc>
          <w:tcPr>
            <w:tcW w:w="1135" w:type="dxa"/>
          </w:tcPr>
          <w:p w:rsidR="009D05B4" w:rsidRPr="004E74E4" w:rsidRDefault="009D05B4" w:rsidP="002A29E3">
            <w:pPr>
              <w:rPr>
                <w:rFonts w:ascii="Consolas" w:hAnsi="Consolas"/>
                <w:sz w:val="24"/>
              </w:rPr>
            </w:pPr>
            <w:r w:rsidRPr="004E74E4">
              <w:rPr>
                <w:rFonts w:ascii="Consolas" w:hAnsi="Consolas" w:hint="eastAsia"/>
                <w:sz w:val="24"/>
              </w:rPr>
              <w:t>备注：</w:t>
            </w:r>
          </w:p>
          <w:p w:rsidR="009D05B4" w:rsidRPr="004E74E4" w:rsidRDefault="009D05B4" w:rsidP="002A29E3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7205" w:type="dxa"/>
          </w:tcPr>
          <w:p w:rsidR="009D05B4" w:rsidRPr="004E74E4" w:rsidRDefault="009D05B4" w:rsidP="002A29E3">
            <w:pPr>
              <w:ind w:firstLineChars="50" w:firstLine="120"/>
              <w:rPr>
                <w:rFonts w:ascii="Consolas" w:hAnsi="Consolas"/>
                <w:sz w:val="24"/>
              </w:rPr>
            </w:pPr>
          </w:p>
        </w:tc>
      </w:tr>
    </w:tbl>
    <w:p w:rsidR="009D05B4" w:rsidRDefault="009D05B4" w:rsidP="0071353D"/>
    <w:sectPr w:rsidR="009D05B4" w:rsidSect="00B66ED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63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B0F" w:rsidRDefault="00E81B0F">
      <w:r>
        <w:separator/>
      </w:r>
    </w:p>
  </w:endnote>
  <w:endnote w:type="continuationSeparator" w:id="0">
    <w:p w:rsidR="00E81B0F" w:rsidRDefault="00E8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隶书简">
    <w:altName w:val="宋体"/>
    <w:charset w:val="86"/>
    <w:family w:val="auto"/>
    <w:pitch w:val="default"/>
    <w:sig w:usb0="00000000" w:usb1="00000000" w:usb2="00000002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08" w:rsidRDefault="00531308">
    <w:pPr>
      <w:pStyle w:val="aa"/>
    </w:pPr>
    <w:r>
      <w:rPr>
        <w:rFonts w:hint="eastAsia"/>
      </w:rPr>
      <w:t>内蒙系统</w:t>
    </w:r>
    <w:r>
      <w:rPr>
        <w:rFonts w:hint="eastAsia"/>
      </w:rPr>
      <w:t>app</w:t>
    </w:r>
    <w:r>
      <w:rPr>
        <w:rFonts w:hint="eastAsia"/>
      </w:rPr>
      <w:t>接口文档</w:t>
    </w:r>
    <w:r>
      <w:rPr>
        <w:rFonts w:hint="eastAsia"/>
      </w:rPr>
      <w:t xml:space="preserve"> </w:t>
    </w:r>
    <w:r>
      <w:t xml:space="preserve">                                                  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t>42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 w:rsidR="00B252BF">
      <w:rPr>
        <w:rStyle w:val="ae"/>
        <w:noProof/>
      </w:rPr>
      <w:t>46</w:t>
    </w:r>
    <w:r>
      <w:fldChar w:fldCharType="end"/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08" w:rsidRDefault="00531308">
    <w:pPr>
      <w:pStyle w:val="aa"/>
    </w:pPr>
    <w:r>
      <w:rPr>
        <w:rFonts w:hint="eastAsia"/>
      </w:rPr>
      <w:t>内蒙系统</w:t>
    </w:r>
    <w:r>
      <w:rPr>
        <w:rFonts w:hint="eastAsia"/>
      </w:rPr>
      <w:t>app</w:t>
    </w:r>
    <w:r>
      <w:rPr>
        <w:rFonts w:hint="eastAsia"/>
      </w:rPr>
      <w:t>接口文档</w:t>
    </w:r>
    <w:r>
      <w:rPr>
        <w:rFonts w:hint="eastAsia"/>
      </w:rPr>
      <w:t xml:space="preserve">                                                       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t>5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 w:rsidR="00B252BF">
      <w:rPr>
        <w:rStyle w:val="ae"/>
        <w:noProof/>
      </w:rPr>
      <w:t>1</w:t>
    </w:r>
    <w: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B0F" w:rsidRDefault="00E81B0F">
      <w:r>
        <w:separator/>
      </w:r>
    </w:p>
  </w:footnote>
  <w:footnote w:type="continuationSeparator" w:id="0">
    <w:p w:rsidR="00E81B0F" w:rsidRDefault="00E81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08" w:rsidRDefault="00531308">
    <w:pPr>
      <w:pStyle w:val="ab"/>
    </w:pPr>
    <w:r>
      <w:rPr>
        <w:rFonts w:ascii="汉仪中隶书简" w:eastAsia="汉仪中隶书简" w:hAnsi="汉仪中隶书简" w:cs="汉仪中隶书简" w:hint="eastAsia"/>
        <w:noProof/>
        <w:color w:val="FF9900"/>
        <w:sz w:val="24"/>
        <w:szCs w:val="24"/>
      </w:rPr>
      <w:drawing>
        <wp:inline distT="0" distB="0" distL="0" distR="0">
          <wp:extent cx="219075" cy="219075"/>
          <wp:effectExtent l="0" t="0" r="9525" b="9525"/>
          <wp:docPr id="6" name="图片 6" descr="E`P19}5ZBD0E}DVB1(I@7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E`P19}5ZBD0E}DVB1(I@7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81" t="13870" r="9532" b="8444"/>
                  <a:stretch>
                    <a:fillRect/>
                  </a:stretch>
                </pic:blipFill>
                <pic:spPr>
                  <a:xfrm>
                    <a:off x="0" y="0"/>
                    <a:ext cx="21907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cs="微软雅黑" w:hint="eastAsia"/>
        <w:b/>
        <w:bCs/>
        <w:color w:val="C00000"/>
        <w:sz w:val="30"/>
        <w:szCs w:val="30"/>
      </w:rPr>
      <w:t>会基科技</w:t>
    </w:r>
    <w:r>
      <w:rPr>
        <w:rFonts w:hint="eastAsia"/>
      </w:rPr>
      <w:t xml:space="preserve">  </w:t>
    </w:r>
    <w:r>
      <w:t xml:space="preserve">                     </w:t>
    </w:r>
    <w:r>
      <w:rPr>
        <w:rFonts w:hint="eastAsia"/>
      </w:rPr>
      <w:t xml:space="preserve">              </w:t>
    </w:r>
    <w:r>
      <w:rPr>
        <w:rFonts w:ascii="微软雅黑" w:eastAsia="微软雅黑" w:hAnsi="微软雅黑" w:cs="微软雅黑" w:hint="eastAsia"/>
        <w:b/>
        <w:bCs/>
        <w:color w:val="C00000"/>
        <w:sz w:val="21"/>
        <w:szCs w:val="21"/>
      </w:rPr>
      <w:t>预防劳资纠纷信息化技术服务领航者</w:t>
    </w:r>
    <w:r>
      <w:rPr>
        <w:rFonts w:hint="eastAsia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08" w:rsidRDefault="00531308">
    <w:pPr>
      <w:pStyle w:val="ab"/>
    </w:pPr>
    <w:r>
      <w:rPr>
        <w:rFonts w:ascii="汉仪中隶书简" w:eastAsia="汉仪中隶书简" w:hAnsi="汉仪中隶书简" w:cs="汉仪中隶书简" w:hint="eastAsia"/>
        <w:noProof/>
        <w:color w:val="FF9900"/>
        <w:sz w:val="24"/>
        <w:szCs w:val="24"/>
      </w:rPr>
      <w:drawing>
        <wp:inline distT="0" distB="0" distL="0" distR="0">
          <wp:extent cx="219075" cy="219075"/>
          <wp:effectExtent l="0" t="0" r="9525" b="9525"/>
          <wp:docPr id="5" name="图片 5" descr="E`P19}5ZBD0E}DVB1(I@7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E`P19}5ZBD0E}DVB1(I@7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81" t="13870" r="9532" b="8444"/>
                  <a:stretch>
                    <a:fillRect/>
                  </a:stretch>
                </pic:blipFill>
                <pic:spPr>
                  <a:xfrm>
                    <a:off x="0" y="0"/>
                    <a:ext cx="21907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cs="微软雅黑" w:hint="eastAsia"/>
        <w:b/>
        <w:bCs/>
        <w:color w:val="C00000"/>
        <w:sz w:val="30"/>
        <w:szCs w:val="30"/>
      </w:rPr>
      <w:t>会基科技</w:t>
    </w:r>
    <w:r>
      <w:rPr>
        <w:rFonts w:hint="eastAsia"/>
      </w:rPr>
      <w:t xml:space="preserve">  </w:t>
    </w:r>
    <w:r>
      <w:t xml:space="preserve">                     </w:t>
    </w:r>
    <w:r>
      <w:rPr>
        <w:rFonts w:hint="eastAsia"/>
      </w:rPr>
      <w:t xml:space="preserve">              </w:t>
    </w:r>
    <w:r>
      <w:rPr>
        <w:rFonts w:ascii="微软雅黑" w:eastAsia="微软雅黑" w:hAnsi="微软雅黑" w:cs="微软雅黑" w:hint="eastAsia"/>
        <w:b/>
        <w:bCs/>
        <w:color w:val="C00000"/>
        <w:sz w:val="21"/>
        <w:szCs w:val="21"/>
      </w:rPr>
      <w:t>预防劳资纠纷信息化技术服务领航者</w:t>
    </w:r>
    <w:r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531D"/>
    <w:multiLevelType w:val="hybridMultilevel"/>
    <w:tmpl w:val="0EE48F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FA38EF"/>
    <w:multiLevelType w:val="multilevel"/>
    <w:tmpl w:val="C4824CEE"/>
    <w:lvl w:ilvl="0">
      <w:start w:val="1"/>
      <w:numFmt w:val="bullet"/>
      <w:lvlText w:val="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  <w:color w:val="auto"/>
      </w:rPr>
    </w:lvl>
    <w:lvl w:ilvl="1">
      <w:start w:val="1"/>
      <w:numFmt w:val="decimal"/>
      <w:lvlText w:val="(%2)"/>
      <w:lvlJc w:val="left"/>
      <w:pPr>
        <w:tabs>
          <w:tab w:val="left" w:pos="1260"/>
        </w:tabs>
        <w:ind w:left="12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0CAD0C33"/>
    <w:multiLevelType w:val="hybridMultilevel"/>
    <w:tmpl w:val="74869FC6"/>
    <w:lvl w:ilvl="0" w:tplc="8558ECD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4B15EA"/>
    <w:multiLevelType w:val="hybridMultilevel"/>
    <w:tmpl w:val="D736E460"/>
    <w:lvl w:ilvl="0" w:tplc="8558ECD6">
      <w:start w:val="1"/>
      <w:numFmt w:val="decimal"/>
      <w:lvlText w:val="%1、"/>
      <w:lvlJc w:val="left"/>
      <w:pPr>
        <w:ind w:left="840" w:hanging="420"/>
      </w:pPr>
      <w:rPr>
        <w:rFonts w:asciiTheme="minorHAnsi" w:eastAsiaTheme="minorEastAsia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075A7D"/>
    <w:multiLevelType w:val="hybridMultilevel"/>
    <w:tmpl w:val="67382B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5B5E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2747EE6"/>
    <w:multiLevelType w:val="hybridMultilevel"/>
    <w:tmpl w:val="3C8E788C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>
    <w:nsid w:val="26536679"/>
    <w:multiLevelType w:val="hybridMultilevel"/>
    <w:tmpl w:val="DE921EE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02F2DD8"/>
    <w:multiLevelType w:val="multilevel"/>
    <w:tmpl w:val="302F2DD8"/>
    <w:lvl w:ilvl="0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9">
    <w:nsid w:val="3CBD4F9A"/>
    <w:multiLevelType w:val="hybridMultilevel"/>
    <w:tmpl w:val="DACA0102"/>
    <w:lvl w:ilvl="0" w:tplc="4D924030">
      <w:start w:val="1"/>
      <w:numFmt w:val="decimal"/>
      <w:lvlText w:val="%1）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740" w:hanging="420"/>
      </w:pPr>
    </w:lvl>
    <w:lvl w:ilvl="2" w:tplc="0409001B" w:tentative="1">
      <w:start w:val="1"/>
      <w:numFmt w:val="lowerRoman"/>
      <w:lvlText w:val="%3."/>
      <w:lvlJc w:val="right"/>
      <w:pPr>
        <w:ind w:left="5160" w:hanging="420"/>
      </w:pPr>
    </w:lvl>
    <w:lvl w:ilvl="3" w:tplc="0409000F" w:tentative="1">
      <w:start w:val="1"/>
      <w:numFmt w:val="decimal"/>
      <w:lvlText w:val="%4."/>
      <w:lvlJc w:val="left"/>
      <w:pPr>
        <w:ind w:left="5580" w:hanging="420"/>
      </w:pPr>
    </w:lvl>
    <w:lvl w:ilvl="4" w:tplc="04090019" w:tentative="1">
      <w:start w:val="1"/>
      <w:numFmt w:val="lowerLetter"/>
      <w:lvlText w:val="%5)"/>
      <w:lvlJc w:val="left"/>
      <w:pPr>
        <w:ind w:left="6000" w:hanging="420"/>
      </w:pPr>
    </w:lvl>
    <w:lvl w:ilvl="5" w:tplc="0409001B" w:tentative="1">
      <w:start w:val="1"/>
      <w:numFmt w:val="lowerRoman"/>
      <w:lvlText w:val="%6."/>
      <w:lvlJc w:val="right"/>
      <w:pPr>
        <w:ind w:left="6420" w:hanging="420"/>
      </w:pPr>
    </w:lvl>
    <w:lvl w:ilvl="6" w:tplc="0409000F" w:tentative="1">
      <w:start w:val="1"/>
      <w:numFmt w:val="decimal"/>
      <w:lvlText w:val="%7."/>
      <w:lvlJc w:val="left"/>
      <w:pPr>
        <w:ind w:left="6840" w:hanging="420"/>
      </w:pPr>
    </w:lvl>
    <w:lvl w:ilvl="7" w:tplc="04090019" w:tentative="1">
      <w:start w:val="1"/>
      <w:numFmt w:val="lowerLetter"/>
      <w:lvlText w:val="%8)"/>
      <w:lvlJc w:val="left"/>
      <w:pPr>
        <w:ind w:left="7260" w:hanging="420"/>
      </w:pPr>
    </w:lvl>
    <w:lvl w:ilvl="8" w:tplc="0409001B" w:tentative="1">
      <w:start w:val="1"/>
      <w:numFmt w:val="lowerRoman"/>
      <w:lvlText w:val="%9."/>
      <w:lvlJc w:val="right"/>
      <w:pPr>
        <w:ind w:left="7680" w:hanging="420"/>
      </w:pPr>
    </w:lvl>
  </w:abstractNum>
  <w:abstractNum w:abstractNumId="10">
    <w:nsid w:val="41324CCA"/>
    <w:multiLevelType w:val="hybridMultilevel"/>
    <w:tmpl w:val="4ECAF9FC"/>
    <w:lvl w:ilvl="0" w:tplc="04090009">
      <w:start w:val="1"/>
      <w:numFmt w:val="bullet"/>
      <w:lvlText w:val="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1">
    <w:nsid w:val="450A433F"/>
    <w:multiLevelType w:val="hybridMultilevel"/>
    <w:tmpl w:val="2ACC57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B222113"/>
    <w:multiLevelType w:val="hybridMultilevel"/>
    <w:tmpl w:val="0A5CEF0E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>
    <w:nsid w:val="4B606B04"/>
    <w:multiLevelType w:val="multilevel"/>
    <w:tmpl w:val="D85A80AC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>
    <w:nsid w:val="5484244B"/>
    <w:multiLevelType w:val="hybridMultilevel"/>
    <w:tmpl w:val="0BC03220"/>
    <w:lvl w:ilvl="0" w:tplc="8558ECD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DE4FBA"/>
    <w:multiLevelType w:val="hybridMultilevel"/>
    <w:tmpl w:val="D1449E4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92F84EE"/>
    <w:multiLevelType w:val="singleLevel"/>
    <w:tmpl w:val="592F84EE"/>
    <w:lvl w:ilvl="0">
      <w:start w:val="1"/>
      <w:numFmt w:val="decimal"/>
      <w:suff w:val="nothing"/>
      <w:lvlText w:val="%1."/>
      <w:lvlJc w:val="left"/>
    </w:lvl>
  </w:abstractNum>
  <w:abstractNum w:abstractNumId="17">
    <w:nsid w:val="5FCA050F"/>
    <w:multiLevelType w:val="multilevel"/>
    <w:tmpl w:val="5FCA050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10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8">
    <w:nsid w:val="73DC01EA"/>
    <w:multiLevelType w:val="hybridMultilevel"/>
    <w:tmpl w:val="7B54E51C"/>
    <w:lvl w:ilvl="0" w:tplc="8558ECD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CF47D6"/>
    <w:multiLevelType w:val="hybridMultilevel"/>
    <w:tmpl w:val="4400436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8A4776E"/>
    <w:multiLevelType w:val="multilevel"/>
    <w:tmpl w:val="06D8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8F70BB"/>
    <w:multiLevelType w:val="hybridMultilevel"/>
    <w:tmpl w:val="106EA8F4"/>
    <w:lvl w:ilvl="0" w:tplc="0F602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1"/>
  </w:num>
  <w:num w:numId="5">
    <w:abstractNumId w:val="8"/>
  </w:num>
  <w:num w:numId="6">
    <w:abstractNumId w:val="10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2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0"/>
  </w:num>
  <w:num w:numId="26">
    <w:abstractNumId w:val="2"/>
  </w:num>
  <w:num w:numId="27">
    <w:abstractNumId w:val="3"/>
  </w:num>
  <w:num w:numId="28">
    <w:abstractNumId w:val="14"/>
  </w:num>
  <w:num w:numId="29">
    <w:abstractNumId w:val="18"/>
  </w:num>
  <w:num w:numId="30">
    <w:abstractNumId w:val="9"/>
  </w:num>
  <w:num w:numId="31">
    <w:abstractNumId w:val="13"/>
  </w:num>
  <w:num w:numId="32">
    <w:abstractNumId w:val="4"/>
  </w:num>
  <w:num w:numId="33">
    <w:abstractNumId w:val="11"/>
  </w:num>
  <w:num w:numId="34">
    <w:abstractNumId w:val="15"/>
  </w:num>
  <w:num w:numId="35">
    <w:abstractNumId w:val="5"/>
  </w:num>
  <w:num w:numId="36">
    <w:abstractNumId w:val="7"/>
  </w:num>
  <w:num w:numId="37">
    <w:abstractNumId w:val="21"/>
  </w:num>
  <w:num w:numId="38">
    <w:abstractNumId w:val="19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408"/>
    <w:rsid w:val="000007EE"/>
    <w:rsid w:val="000008FE"/>
    <w:rsid w:val="000017DF"/>
    <w:rsid w:val="00001FE8"/>
    <w:rsid w:val="000021C9"/>
    <w:rsid w:val="00002E67"/>
    <w:rsid w:val="00003937"/>
    <w:rsid w:val="00003FD2"/>
    <w:rsid w:val="00006D63"/>
    <w:rsid w:val="0000761F"/>
    <w:rsid w:val="00007CF2"/>
    <w:rsid w:val="00010306"/>
    <w:rsid w:val="00010C58"/>
    <w:rsid w:val="00011237"/>
    <w:rsid w:val="00011DE6"/>
    <w:rsid w:val="00011FC6"/>
    <w:rsid w:val="0001272E"/>
    <w:rsid w:val="00012AB5"/>
    <w:rsid w:val="000138B6"/>
    <w:rsid w:val="00014019"/>
    <w:rsid w:val="00014A80"/>
    <w:rsid w:val="00014E7D"/>
    <w:rsid w:val="00014E87"/>
    <w:rsid w:val="00014FE5"/>
    <w:rsid w:val="00014FE8"/>
    <w:rsid w:val="00015F23"/>
    <w:rsid w:val="00015F91"/>
    <w:rsid w:val="00016180"/>
    <w:rsid w:val="00016B93"/>
    <w:rsid w:val="000170A6"/>
    <w:rsid w:val="00017DF0"/>
    <w:rsid w:val="00017EAE"/>
    <w:rsid w:val="000204E4"/>
    <w:rsid w:val="00020627"/>
    <w:rsid w:val="00020648"/>
    <w:rsid w:val="00020E40"/>
    <w:rsid w:val="00021B4A"/>
    <w:rsid w:val="000224F2"/>
    <w:rsid w:val="00022EFB"/>
    <w:rsid w:val="000234D1"/>
    <w:rsid w:val="000236A0"/>
    <w:rsid w:val="00023BD0"/>
    <w:rsid w:val="00024796"/>
    <w:rsid w:val="00024EE1"/>
    <w:rsid w:val="0002543E"/>
    <w:rsid w:val="00026518"/>
    <w:rsid w:val="00027DA6"/>
    <w:rsid w:val="00031144"/>
    <w:rsid w:val="000311F2"/>
    <w:rsid w:val="00032DFB"/>
    <w:rsid w:val="0003426C"/>
    <w:rsid w:val="000348CF"/>
    <w:rsid w:val="00034904"/>
    <w:rsid w:val="00035C63"/>
    <w:rsid w:val="00036AC3"/>
    <w:rsid w:val="00037805"/>
    <w:rsid w:val="00037CC3"/>
    <w:rsid w:val="00037D07"/>
    <w:rsid w:val="00037F8B"/>
    <w:rsid w:val="000402C4"/>
    <w:rsid w:val="00041944"/>
    <w:rsid w:val="00041AD5"/>
    <w:rsid w:val="000427A7"/>
    <w:rsid w:val="00042C7F"/>
    <w:rsid w:val="0004368D"/>
    <w:rsid w:val="000439C9"/>
    <w:rsid w:val="000448E5"/>
    <w:rsid w:val="00044D07"/>
    <w:rsid w:val="00044EEB"/>
    <w:rsid w:val="000452D1"/>
    <w:rsid w:val="00046568"/>
    <w:rsid w:val="00047548"/>
    <w:rsid w:val="00047726"/>
    <w:rsid w:val="00047CFE"/>
    <w:rsid w:val="00047EE7"/>
    <w:rsid w:val="0005019C"/>
    <w:rsid w:val="000502A5"/>
    <w:rsid w:val="00051368"/>
    <w:rsid w:val="00051511"/>
    <w:rsid w:val="000519A7"/>
    <w:rsid w:val="00052F6D"/>
    <w:rsid w:val="000532ED"/>
    <w:rsid w:val="0005336D"/>
    <w:rsid w:val="00054019"/>
    <w:rsid w:val="00054030"/>
    <w:rsid w:val="00054B22"/>
    <w:rsid w:val="00055742"/>
    <w:rsid w:val="00055E8E"/>
    <w:rsid w:val="000560C9"/>
    <w:rsid w:val="0005620C"/>
    <w:rsid w:val="0005682B"/>
    <w:rsid w:val="00056B33"/>
    <w:rsid w:val="000574CE"/>
    <w:rsid w:val="00057540"/>
    <w:rsid w:val="000575CD"/>
    <w:rsid w:val="0006073D"/>
    <w:rsid w:val="00061B20"/>
    <w:rsid w:val="000621FD"/>
    <w:rsid w:val="00062653"/>
    <w:rsid w:val="00063384"/>
    <w:rsid w:val="000634A1"/>
    <w:rsid w:val="0006434B"/>
    <w:rsid w:val="00064353"/>
    <w:rsid w:val="000663E0"/>
    <w:rsid w:val="00066651"/>
    <w:rsid w:val="0006670A"/>
    <w:rsid w:val="00066B86"/>
    <w:rsid w:val="00067448"/>
    <w:rsid w:val="0006752D"/>
    <w:rsid w:val="00067788"/>
    <w:rsid w:val="00070280"/>
    <w:rsid w:val="000707DF"/>
    <w:rsid w:val="00070AE6"/>
    <w:rsid w:val="00071190"/>
    <w:rsid w:val="00071EE9"/>
    <w:rsid w:val="00073184"/>
    <w:rsid w:val="000733D7"/>
    <w:rsid w:val="00073B4B"/>
    <w:rsid w:val="000746AE"/>
    <w:rsid w:val="000746CA"/>
    <w:rsid w:val="000761D6"/>
    <w:rsid w:val="00076C9B"/>
    <w:rsid w:val="00080248"/>
    <w:rsid w:val="00080A6F"/>
    <w:rsid w:val="00080EE8"/>
    <w:rsid w:val="00081F3D"/>
    <w:rsid w:val="000822C4"/>
    <w:rsid w:val="0008298F"/>
    <w:rsid w:val="00083EB3"/>
    <w:rsid w:val="00084CBE"/>
    <w:rsid w:val="000854CB"/>
    <w:rsid w:val="00085D27"/>
    <w:rsid w:val="00086005"/>
    <w:rsid w:val="00086137"/>
    <w:rsid w:val="0008777A"/>
    <w:rsid w:val="0009080D"/>
    <w:rsid w:val="00090CB0"/>
    <w:rsid w:val="00090D99"/>
    <w:rsid w:val="00091904"/>
    <w:rsid w:val="00091AFB"/>
    <w:rsid w:val="00092DA3"/>
    <w:rsid w:val="000933A5"/>
    <w:rsid w:val="00096240"/>
    <w:rsid w:val="0009726A"/>
    <w:rsid w:val="00097355"/>
    <w:rsid w:val="00097521"/>
    <w:rsid w:val="00097617"/>
    <w:rsid w:val="000977A8"/>
    <w:rsid w:val="000A0F31"/>
    <w:rsid w:val="000A116A"/>
    <w:rsid w:val="000A14B1"/>
    <w:rsid w:val="000A1564"/>
    <w:rsid w:val="000A1785"/>
    <w:rsid w:val="000A199E"/>
    <w:rsid w:val="000A1BDE"/>
    <w:rsid w:val="000A1E45"/>
    <w:rsid w:val="000A39DB"/>
    <w:rsid w:val="000A4792"/>
    <w:rsid w:val="000A534D"/>
    <w:rsid w:val="000A5372"/>
    <w:rsid w:val="000A53A7"/>
    <w:rsid w:val="000A55B2"/>
    <w:rsid w:val="000A5731"/>
    <w:rsid w:val="000A5841"/>
    <w:rsid w:val="000A5A0D"/>
    <w:rsid w:val="000A6066"/>
    <w:rsid w:val="000A609E"/>
    <w:rsid w:val="000A65EF"/>
    <w:rsid w:val="000A6CFD"/>
    <w:rsid w:val="000A7770"/>
    <w:rsid w:val="000A7890"/>
    <w:rsid w:val="000B0837"/>
    <w:rsid w:val="000B0ACF"/>
    <w:rsid w:val="000B0EDD"/>
    <w:rsid w:val="000B1C59"/>
    <w:rsid w:val="000B2001"/>
    <w:rsid w:val="000B265A"/>
    <w:rsid w:val="000B3289"/>
    <w:rsid w:val="000B32C8"/>
    <w:rsid w:val="000B42BC"/>
    <w:rsid w:val="000B588A"/>
    <w:rsid w:val="000B611F"/>
    <w:rsid w:val="000B6472"/>
    <w:rsid w:val="000B66B3"/>
    <w:rsid w:val="000B6945"/>
    <w:rsid w:val="000B6A3A"/>
    <w:rsid w:val="000B71B3"/>
    <w:rsid w:val="000B7AEC"/>
    <w:rsid w:val="000C007A"/>
    <w:rsid w:val="000C021C"/>
    <w:rsid w:val="000C0BE3"/>
    <w:rsid w:val="000C1729"/>
    <w:rsid w:val="000C2CF7"/>
    <w:rsid w:val="000C3214"/>
    <w:rsid w:val="000C3519"/>
    <w:rsid w:val="000C3F77"/>
    <w:rsid w:val="000C5D7F"/>
    <w:rsid w:val="000C62B0"/>
    <w:rsid w:val="000C6685"/>
    <w:rsid w:val="000C6D1B"/>
    <w:rsid w:val="000C789E"/>
    <w:rsid w:val="000C7BDA"/>
    <w:rsid w:val="000C7DC2"/>
    <w:rsid w:val="000D0328"/>
    <w:rsid w:val="000D05F9"/>
    <w:rsid w:val="000D091E"/>
    <w:rsid w:val="000D0975"/>
    <w:rsid w:val="000D09F2"/>
    <w:rsid w:val="000D0EA0"/>
    <w:rsid w:val="000D32F4"/>
    <w:rsid w:val="000D3425"/>
    <w:rsid w:val="000D38A0"/>
    <w:rsid w:val="000D4144"/>
    <w:rsid w:val="000D502E"/>
    <w:rsid w:val="000D6E27"/>
    <w:rsid w:val="000D731E"/>
    <w:rsid w:val="000D7457"/>
    <w:rsid w:val="000D7AFB"/>
    <w:rsid w:val="000E05D2"/>
    <w:rsid w:val="000E0900"/>
    <w:rsid w:val="000E0DCA"/>
    <w:rsid w:val="000E180D"/>
    <w:rsid w:val="000E1F3B"/>
    <w:rsid w:val="000E2C32"/>
    <w:rsid w:val="000E4B28"/>
    <w:rsid w:val="000E506A"/>
    <w:rsid w:val="000E5C34"/>
    <w:rsid w:val="000E5F4B"/>
    <w:rsid w:val="000E64ED"/>
    <w:rsid w:val="000E6845"/>
    <w:rsid w:val="000E7ED8"/>
    <w:rsid w:val="000F01BB"/>
    <w:rsid w:val="000F1610"/>
    <w:rsid w:val="000F1811"/>
    <w:rsid w:val="000F1963"/>
    <w:rsid w:val="000F1E08"/>
    <w:rsid w:val="000F3359"/>
    <w:rsid w:val="000F378C"/>
    <w:rsid w:val="000F537A"/>
    <w:rsid w:val="000F5391"/>
    <w:rsid w:val="000F549A"/>
    <w:rsid w:val="000F5B1C"/>
    <w:rsid w:val="000F7236"/>
    <w:rsid w:val="000F7D62"/>
    <w:rsid w:val="0010051D"/>
    <w:rsid w:val="00100AC6"/>
    <w:rsid w:val="00101756"/>
    <w:rsid w:val="0010311E"/>
    <w:rsid w:val="00103D57"/>
    <w:rsid w:val="00104337"/>
    <w:rsid w:val="00104863"/>
    <w:rsid w:val="00104C41"/>
    <w:rsid w:val="00105021"/>
    <w:rsid w:val="00105DAC"/>
    <w:rsid w:val="001075F1"/>
    <w:rsid w:val="00107C89"/>
    <w:rsid w:val="00107D53"/>
    <w:rsid w:val="00107D5D"/>
    <w:rsid w:val="00110CAC"/>
    <w:rsid w:val="0011192B"/>
    <w:rsid w:val="001122DE"/>
    <w:rsid w:val="00112389"/>
    <w:rsid w:val="001123C3"/>
    <w:rsid w:val="001129E7"/>
    <w:rsid w:val="00112E32"/>
    <w:rsid w:val="0011345D"/>
    <w:rsid w:val="001142F8"/>
    <w:rsid w:val="00114B9E"/>
    <w:rsid w:val="00114FCE"/>
    <w:rsid w:val="00115062"/>
    <w:rsid w:val="001150CF"/>
    <w:rsid w:val="0011557D"/>
    <w:rsid w:val="001201CF"/>
    <w:rsid w:val="00120496"/>
    <w:rsid w:val="0012102A"/>
    <w:rsid w:val="001219F9"/>
    <w:rsid w:val="0012281F"/>
    <w:rsid w:val="001230EE"/>
    <w:rsid w:val="001233CD"/>
    <w:rsid w:val="00124830"/>
    <w:rsid w:val="001248E1"/>
    <w:rsid w:val="0012562B"/>
    <w:rsid w:val="00125A18"/>
    <w:rsid w:val="001262EC"/>
    <w:rsid w:val="0012649E"/>
    <w:rsid w:val="00126E4D"/>
    <w:rsid w:val="00127DAB"/>
    <w:rsid w:val="00131563"/>
    <w:rsid w:val="001316BE"/>
    <w:rsid w:val="00132634"/>
    <w:rsid w:val="001326A7"/>
    <w:rsid w:val="00132C55"/>
    <w:rsid w:val="00133B01"/>
    <w:rsid w:val="00134789"/>
    <w:rsid w:val="0013478F"/>
    <w:rsid w:val="00134FBE"/>
    <w:rsid w:val="00135498"/>
    <w:rsid w:val="00135E95"/>
    <w:rsid w:val="00136762"/>
    <w:rsid w:val="00136A9E"/>
    <w:rsid w:val="00137256"/>
    <w:rsid w:val="0013748C"/>
    <w:rsid w:val="001377A5"/>
    <w:rsid w:val="00140889"/>
    <w:rsid w:val="00141A37"/>
    <w:rsid w:val="00141B6C"/>
    <w:rsid w:val="0014377A"/>
    <w:rsid w:val="00144D44"/>
    <w:rsid w:val="00144E03"/>
    <w:rsid w:val="00145843"/>
    <w:rsid w:val="0014642B"/>
    <w:rsid w:val="001464BD"/>
    <w:rsid w:val="00146670"/>
    <w:rsid w:val="001466DE"/>
    <w:rsid w:val="00146EE6"/>
    <w:rsid w:val="00146FB6"/>
    <w:rsid w:val="00150A76"/>
    <w:rsid w:val="0015164F"/>
    <w:rsid w:val="001518F7"/>
    <w:rsid w:val="00151A12"/>
    <w:rsid w:val="0015268E"/>
    <w:rsid w:val="00153712"/>
    <w:rsid w:val="00153CA5"/>
    <w:rsid w:val="00153EF2"/>
    <w:rsid w:val="00156136"/>
    <w:rsid w:val="00156A36"/>
    <w:rsid w:val="00157392"/>
    <w:rsid w:val="001577B9"/>
    <w:rsid w:val="0015798E"/>
    <w:rsid w:val="0016093D"/>
    <w:rsid w:val="001609DD"/>
    <w:rsid w:val="00160B38"/>
    <w:rsid w:val="001610C9"/>
    <w:rsid w:val="0016122A"/>
    <w:rsid w:val="001619D2"/>
    <w:rsid w:val="001625AC"/>
    <w:rsid w:val="001626BA"/>
    <w:rsid w:val="001635B3"/>
    <w:rsid w:val="001646CF"/>
    <w:rsid w:val="001647B2"/>
    <w:rsid w:val="001647ED"/>
    <w:rsid w:val="001655A0"/>
    <w:rsid w:val="001655DC"/>
    <w:rsid w:val="001658E2"/>
    <w:rsid w:val="00165DB6"/>
    <w:rsid w:val="00166EB8"/>
    <w:rsid w:val="0017219E"/>
    <w:rsid w:val="0017272A"/>
    <w:rsid w:val="00172C7D"/>
    <w:rsid w:val="00172CA3"/>
    <w:rsid w:val="00172F83"/>
    <w:rsid w:val="00173148"/>
    <w:rsid w:val="001732C0"/>
    <w:rsid w:val="0017378C"/>
    <w:rsid w:val="00174E97"/>
    <w:rsid w:val="001756CA"/>
    <w:rsid w:val="00175A48"/>
    <w:rsid w:val="00175A75"/>
    <w:rsid w:val="001777F3"/>
    <w:rsid w:val="00177F73"/>
    <w:rsid w:val="00180D75"/>
    <w:rsid w:val="00181467"/>
    <w:rsid w:val="00181E93"/>
    <w:rsid w:val="00181EB7"/>
    <w:rsid w:val="0018328A"/>
    <w:rsid w:val="0018341E"/>
    <w:rsid w:val="0018354F"/>
    <w:rsid w:val="00185556"/>
    <w:rsid w:val="00185936"/>
    <w:rsid w:val="00185B38"/>
    <w:rsid w:val="00186986"/>
    <w:rsid w:val="00186B16"/>
    <w:rsid w:val="00186B88"/>
    <w:rsid w:val="00187740"/>
    <w:rsid w:val="00187D37"/>
    <w:rsid w:val="00190243"/>
    <w:rsid w:val="0019027D"/>
    <w:rsid w:val="00190A9B"/>
    <w:rsid w:val="00190FED"/>
    <w:rsid w:val="00191467"/>
    <w:rsid w:val="00191567"/>
    <w:rsid w:val="00191622"/>
    <w:rsid w:val="00192090"/>
    <w:rsid w:val="00192C74"/>
    <w:rsid w:val="00192CC5"/>
    <w:rsid w:val="00193115"/>
    <w:rsid w:val="001933A9"/>
    <w:rsid w:val="00193B9A"/>
    <w:rsid w:val="00193FE1"/>
    <w:rsid w:val="00195510"/>
    <w:rsid w:val="00195517"/>
    <w:rsid w:val="00195710"/>
    <w:rsid w:val="00195E6E"/>
    <w:rsid w:val="0019618C"/>
    <w:rsid w:val="00196426"/>
    <w:rsid w:val="001A019D"/>
    <w:rsid w:val="001A0B98"/>
    <w:rsid w:val="001A11EB"/>
    <w:rsid w:val="001A228B"/>
    <w:rsid w:val="001A3ECA"/>
    <w:rsid w:val="001A4917"/>
    <w:rsid w:val="001A571C"/>
    <w:rsid w:val="001A6611"/>
    <w:rsid w:val="001A734B"/>
    <w:rsid w:val="001A77B3"/>
    <w:rsid w:val="001A7E40"/>
    <w:rsid w:val="001B03C1"/>
    <w:rsid w:val="001B072A"/>
    <w:rsid w:val="001B0B66"/>
    <w:rsid w:val="001B0D81"/>
    <w:rsid w:val="001B1087"/>
    <w:rsid w:val="001B14B3"/>
    <w:rsid w:val="001B1A53"/>
    <w:rsid w:val="001B2B34"/>
    <w:rsid w:val="001B3D00"/>
    <w:rsid w:val="001B40F9"/>
    <w:rsid w:val="001B424F"/>
    <w:rsid w:val="001B4F20"/>
    <w:rsid w:val="001B50CE"/>
    <w:rsid w:val="001B5E42"/>
    <w:rsid w:val="001B5F8D"/>
    <w:rsid w:val="001B628F"/>
    <w:rsid w:val="001B644B"/>
    <w:rsid w:val="001B68C3"/>
    <w:rsid w:val="001B6ADF"/>
    <w:rsid w:val="001C0AD8"/>
    <w:rsid w:val="001C0DC9"/>
    <w:rsid w:val="001C136E"/>
    <w:rsid w:val="001C13E4"/>
    <w:rsid w:val="001C14DC"/>
    <w:rsid w:val="001C2105"/>
    <w:rsid w:val="001C2332"/>
    <w:rsid w:val="001C38BF"/>
    <w:rsid w:val="001C3AB2"/>
    <w:rsid w:val="001C446E"/>
    <w:rsid w:val="001C4B76"/>
    <w:rsid w:val="001C51A6"/>
    <w:rsid w:val="001C702E"/>
    <w:rsid w:val="001C7AEA"/>
    <w:rsid w:val="001C7C67"/>
    <w:rsid w:val="001C7E0F"/>
    <w:rsid w:val="001D0277"/>
    <w:rsid w:val="001D198D"/>
    <w:rsid w:val="001D22AD"/>
    <w:rsid w:val="001D26F0"/>
    <w:rsid w:val="001D2858"/>
    <w:rsid w:val="001D2EC4"/>
    <w:rsid w:val="001D313B"/>
    <w:rsid w:val="001D44BE"/>
    <w:rsid w:val="001D4645"/>
    <w:rsid w:val="001D4AB9"/>
    <w:rsid w:val="001D4F32"/>
    <w:rsid w:val="001D734C"/>
    <w:rsid w:val="001E0EA1"/>
    <w:rsid w:val="001E13C8"/>
    <w:rsid w:val="001E1A2E"/>
    <w:rsid w:val="001E1BD6"/>
    <w:rsid w:val="001E20F3"/>
    <w:rsid w:val="001E2442"/>
    <w:rsid w:val="001E255D"/>
    <w:rsid w:val="001E3709"/>
    <w:rsid w:val="001E3EF8"/>
    <w:rsid w:val="001E4479"/>
    <w:rsid w:val="001E5713"/>
    <w:rsid w:val="001E5865"/>
    <w:rsid w:val="001E5A0C"/>
    <w:rsid w:val="001E70E4"/>
    <w:rsid w:val="001F0551"/>
    <w:rsid w:val="001F0775"/>
    <w:rsid w:val="001F1709"/>
    <w:rsid w:val="001F1F05"/>
    <w:rsid w:val="001F224E"/>
    <w:rsid w:val="001F2423"/>
    <w:rsid w:val="001F2604"/>
    <w:rsid w:val="001F2C62"/>
    <w:rsid w:val="001F3350"/>
    <w:rsid w:val="001F47FF"/>
    <w:rsid w:val="001F4857"/>
    <w:rsid w:val="001F4911"/>
    <w:rsid w:val="001F5890"/>
    <w:rsid w:val="001F723B"/>
    <w:rsid w:val="001F773C"/>
    <w:rsid w:val="001F7E53"/>
    <w:rsid w:val="002014D2"/>
    <w:rsid w:val="0020159C"/>
    <w:rsid w:val="00201764"/>
    <w:rsid w:val="002022BD"/>
    <w:rsid w:val="002039BC"/>
    <w:rsid w:val="00204A18"/>
    <w:rsid w:val="00205B03"/>
    <w:rsid w:val="002068B4"/>
    <w:rsid w:val="00206B9A"/>
    <w:rsid w:val="00207D60"/>
    <w:rsid w:val="0021085E"/>
    <w:rsid w:val="00210EB1"/>
    <w:rsid w:val="00211313"/>
    <w:rsid w:val="0021217F"/>
    <w:rsid w:val="0021218D"/>
    <w:rsid w:val="00212717"/>
    <w:rsid w:val="00213F4E"/>
    <w:rsid w:val="002147E1"/>
    <w:rsid w:val="002150DF"/>
    <w:rsid w:val="002158E3"/>
    <w:rsid w:val="002159F9"/>
    <w:rsid w:val="00216D25"/>
    <w:rsid w:val="00216FF7"/>
    <w:rsid w:val="00217C17"/>
    <w:rsid w:val="0022025E"/>
    <w:rsid w:val="0022083A"/>
    <w:rsid w:val="00220AE1"/>
    <w:rsid w:val="00220C1B"/>
    <w:rsid w:val="002214E9"/>
    <w:rsid w:val="00221563"/>
    <w:rsid w:val="00221CA5"/>
    <w:rsid w:val="00222361"/>
    <w:rsid w:val="0022297C"/>
    <w:rsid w:val="002230CE"/>
    <w:rsid w:val="0022371B"/>
    <w:rsid w:val="00223A99"/>
    <w:rsid w:val="00224556"/>
    <w:rsid w:val="002259FC"/>
    <w:rsid w:val="00225C33"/>
    <w:rsid w:val="00227D03"/>
    <w:rsid w:val="00230451"/>
    <w:rsid w:val="0023070B"/>
    <w:rsid w:val="00230E2E"/>
    <w:rsid w:val="00231976"/>
    <w:rsid w:val="00231C07"/>
    <w:rsid w:val="002321C0"/>
    <w:rsid w:val="002322A2"/>
    <w:rsid w:val="002329DF"/>
    <w:rsid w:val="0023329B"/>
    <w:rsid w:val="00234A29"/>
    <w:rsid w:val="00234A56"/>
    <w:rsid w:val="00234F3B"/>
    <w:rsid w:val="00235352"/>
    <w:rsid w:val="0023550A"/>
    <w:rsid w:val="00235CD9"/>
    <w:rsid w:val="00236290"/>
    <w:rsid w:val="0023664B"/>
    <w:rsid w:val="00236BB5"/>
    <w:rsid w:val="002375A9"/>
    <w:rsid w:val="00237B30"/>
    <w:rsid w:val="002400F4"/>
    <w:rsid w:val="002402DD"/>
    <w:rsid w:val="00240532"/>
    <w:rsid w:val="002406AD"/>
    <w:rsid w:val="00240D36"/>
    <w:rsid w:val="002419F5"/>
    <w:rsid w:val="00241D3F"/>
    <w:rsid w:val="0024200B"/>
    <w:rsid w:val="00242AA7"/>
    <w:rsid w:val="00242C03"/>
    <w:rsid w:val="00242E5C"/>
    <w:rsid w:val="002435A8"/>
    <w:rsid w:val="00243728"/>
    <w:rsid w:val="002449EB"/>
    <w:rsid w:val="00244AC4"/>
    <w:rsid w:val="00244F87"/>
    <w:rsid w:val="00245A4F"/>
    <w:rsid w:val="00246154"/>
    <w:rsid w:val="0024673C"/>
    <w:rsid w:val="00246A4B"/>
    <w:rsid w:val="002470E3"/>
    <w:rsid w:val="00247839"/>
    <w:rsid w:val="0024786C"/>
    <w:rsid w:val="002510F0"/>
    <w:rsid w:val="002514A1"/>
    <w:rsid w:val="00251E0E"/>
    <w:rsid w:val="002521C3"/>
    <w:rsid w:val="0025245E"/>
    <w:rsid w:val="00252618"/>
    <w:rsid w:val="00252F8C"/>
    <w:rsid w:val="00256057"/>
    <w:rsid w:val="00257D64"/>
    <w:rsid w:val="00260242"/>
    <w:rsid w:val="0026230E"/>
    <w:rsid w:val="0026360E"/>
    <w:rsid w:val="00263FAE"/>
    <w:rsid w:val="00265A45"/>
    <w:rsid w:val="0026602D"/>
    <w:rsid w:val="00266857"/>
    <w:rsid w:val="00266DFA"/>
    <w:rsid w:val="00267CE0"/>
    <w:rsid w:val="002728B3"/>
    <w:rsid w:val="002729A4"/>
    <w:rsid w:val="002738FC"/>
    <w:rsid w:val="00273A70"/>
    <w:rsid w:val="00273E53"/>
    <w:rsid w:val="002741E4"/>
    <w:rsid w:val="00274741"/>
    <w:rsid w:val="002758CE"/>
    <w:rsid w:val="002765C9"/>
    <w:rsid w:val="002771FB"/>
    <w:rsid w:val="00277B3A"/>
    <w:rsid w:val="00280721"/>
    <w:rsid w:val="00280C19"/>
    <w:rsid w:val="002818AE"/>
    <w:rsid w:val="00281C80"/>
    <w:rsid w:val="00282223"/>
    <w:rsid w:val="00282321"/>
    <w:rsid w:val="00282440"/>
    <w:rsid w:val="00282FA4"/>
    <w:rsid w:val="00285E86"/>
    <w:rsid w:val="00285EF1"/>
    <w:rsid w:val="002862A2"/>
    <w:rsid w:val="0028757C"/>
    <w:rsid w:val="0029106D"/>
    <w:rsid w:val="00291369"/>
    <w:rsid w:val="00291D64"/>
    <w:rsid w:val="00292144"/>
    <w:rsid w:val="00292192"/>
    <w:rsid w:val="00293B58"/>
    <w:rsid w:val="00293CDA"/>
    <w:rsid w:val="00294036"/>
    <w:rsid w:val="002951F1"/>
    <w:rsid w:val="002957D6"/>
    <w:rsid w:val="002958D9"/>
    <w:rsid w:val="00295D5C"/>
    <w:rsid w:val="00295FD4"/>
    <w:rsid w:val="002961A8"/>
    <w:rsid w:val="00296567"/>
    <w:rsid w:val="00296C18"/>
    <w:rsid w:val="002978B5"/>
    <w:rsid w:val="00297AFB"/>
    <w:rsid w:val="002A0442"/>
    <w:rsid w:val="002A299B"/>
    <w:rsid w:val="002A2B45"/>
    <w:rsid w:val="002A344C"/>
    <w:rsid w:val="002A3A58"/>
    <w:rsid w:val="002A3E0C"/>
    <w:rsid w:val="002A448E"/>
    <w:rsid w:val="002A488D"/>
    <w:rsid w:val="002A5735"/>
    <w:rsid w:val="002A620F"/>
    <w:rsid w:val="002A730B"/>
    <w:rsid w:val="002A73F5"/>
    <w:rsid w:val="002A7CB7"/>
    <w:rsid w:val="002B11A4"/>
    <w:rsid w:val="002B1A40"/>
    <w:rsid w:val="002B3814"/>
    <w:rsid w:val="002B3AAF"/>
    <w:rsid w:val="002B53F8"/>
    <w:rsid w:val="002B5AB6"/>
    <w:rsid w:val="002B697E"/>
    <w:rsid w:val="002B6ECA"/>
    <w:rsid w:val="002B743B"/>
    <w:rsid w:val="002C0025"/>
    <w:rsid w:val="002C1382"/>
    <w:rsid w:val="002C19D9"/>
    <w:rsid w:val="002C24D6"/>
    <w:rsid w:val="002C2CFE"/>
    <w:rsid w:val="002C31CD"/>
    <w:rsid w:val="002C3F8B"/>
    <w:rsid w:val="002C4027"/>
    <w:rsid w:val="002C40CF"/>
    <w:rsid w:val="002C4396"/>
    <w:rsid w:val="002C4825"/>
    <w:rsid w:val="002C48E4"/>
    <w:rsid w:val="002C4D26"/>
    <w:rsid w:val="002C56D3"/>
    <w:rsid w:val="002C5E64"/>
    <w:rsid w:val="002C6456"/>
    <w:rsid w:val="002C6948"/>
    <w:rsid w:val="002C7642"/>
    <w:rsid w:val="002D0312"/>
    <w:rsid w:val="002D065F"/>
    <w:rsid w:val="002D0A98"/>
    <w:rsid w:val="002D1078"/>
    <w:rsid w:val="002D16A4"/>
    <w:rsid w:val="002D1CCE"/>
    <w:rsid w:val="002D2558"/>
    <w:rsid w:val="002D330E"/>
    <w:rsid w:val="002D35B4"/>
    <w:rsid w:val="002D370B"/>
    <w:rsid w:val="002D43C8"/>
    <w:rsid w:val="002D4A9B"/>
    <w:rsid w:val="002D56CE"/>
    <w:rsid w:val="002D63AF"/>
    <w:rsid w:val="002D6448"/>
    <w:rsid w:val="002D777B"/>
    <w:rsid w:val="002E0FFB"/>
    <w:rsid w:val="002E121D"/>
    <w:rsid w:val="002E14D2"/>
    <w:rsid w:val="002E1886"/>
    <w:rsid w:val="002E2A75"/>
    <w:rsid w:val="002E2F53"/>
    <w:rsid w:val="002E3AD6"/>
    <w:rsid w:val="002E4062"/>
    <w:rsid w:val="002E43F8"/>
    <w:rsid w:val="002E4B22"/>
    <w:rsid w:val="002E64C8"/>
    <w:rsid w:val="002E654A"/>
    <w:rsid w:val="002E785F"/>
    <w:rsid w:val="002F184E"/>
    <w:rsid w:val="002F20DC"/>
    <w:rsid w:val="002F2165"/>
    <w:rsid w:val="002F2451"/>
    <w:rsid w:val="002F2A3F"/>
    <w:rsid w:val="002F2E31"/>
    <w:rsid w:val="002F34E9"/>
    <w:rsid w:val="002F34F1"/>
    <w:rsid w:val="002F43B7"/>
    <w:rsid w:val="002F5850"/>
    <w:rsid w:val="002F5911"/>
    <w:rsid w:val="002F5CFB"/>
    <w:rsid w:val="002F5FFE"/>
    <w:rsid w:val="002F642F"/>
    <w:rsid w:val="002F70E9"/>
    <w:rsid w:val="002F7577"/>
    <w:rsid w:val="00300882"/>
    <w:rsid w:val="0030219A"/>
    <w:rsid w:val="00303B75"/>
    <w:rsid w:val="0030407F"/>
    <w:rsid w:val="00307405"/>
    <w:rsid w:val="003079A7"/>
    <w:rsid w:val="00307BEA"/>
    <w:rsid w:val="00311BB8"/>
    <w:rsid w:val="003121B1"/>
    <w:rsid w:val="00312AB8"/>
    <w:rsid w:val="003133F5"/>
    <w:rsid w:val="00314371"/>
    <w:rsid w:val="00315797"/>
    <w:rsid w:val="00316D56"/>
    <w:rsid w:val="00317F82"/>
    <w:rsid w:val="00321421"/>
    <w:rsid w:val="00322575"/>
    <w:rsid w:val="003247A9"/>
    <w:rsid w:val="00324933"/>
    <w:rsid w:val="00324D7C"/>
    <w:rsid w:val="0032560E"/>
    <w:rsid w:val="0032576F"/>
    <w:rsid w:val="00325C97"/>
    <w:rsid w:val="003264C1"/>
    <w:rsid w:val="003266DA"/>
    <w:rsid w:val="00327483"/>
    <w:rsid w:val="00333ED8"/>
    <w:rsid w:val="00334F50"/>
    <w:rsid w:val="00335D22"/>
    <w:rsid w:val="00335F29"/>
    <w:rsid w:val="003362A5"/>
    <w:rsid w:val="0033660B"/>
    <w:rsid w:val="00337C9A"/>
    <w:rsid w:val="0034000C"/>
    <w:rsid w:val="00340409"/>
    <w:rsid w:val="003409DF"/>
    <w:rsid w:val="00340EB9"/>
    <w:rsid w:val="003430EF"/>
    <w:rsid w:val="00343630"/>
    <w:rsid w:val="00343A33"/>
    <w:rsid w:val="003440D2"/>
    <w:rsid w:val="003440EE"/>
    <w:rsid w:val="00344666"/>
    <w:rsid w:val="003455EC"/>
    <w:rsid w:val="0034608F"/>
    <w:rsid w:val="003469D9"/>
    <w:rsid w:val="00346CAD"/>
    <w:rsid w:val="003507E9"/>
    <w:rsid w:val="00351C96"/>
    <w:rsid w:val="00353FDA"/>
    <w:rsid w:val="003540B9"/>
    <w:rsid w:val="003542F5"/>
    <w:rsid w:val="00354949"/>
    <w:rsid w:val="00355419"/>
    <w:rsid w:val="00355479"/>
    <w:rsid w:val="003555E7"/>
    <w:rsid w:val="00355739"/>
    <w:rsid w:val="0035617F"/>
    <w:rsid w:val="0035747D"/>
    <w:rsid w:val="0035793E"/>
    <w:rsid w:val="00357BAF"/>
    <w:rsid w:val="0036081F"/>
    <w:rsid w:val="003613C3"/>
    <w:rsid w:val="00361474"/>
    <w:rsid w:val="003618C4"/>
    <w:rsid w:val="003621D9"/>
    <w:rsid w:val="003630A1"/>
    <w:rsid w:val="0036489D"/>
    <w:rsid w:val="00364B9C"/>
    <w:rsid w:val="00364EEB"/>
    <w:rsid w:val="003656D0"/>
    <w:rsid w:val="00365B6C"/>
    <w:rsid w:val="00366452"/>
    <w:rsid w:val="00370C9C"/>
    <w:rsid w:val="0037190D"/>
    <w:rsid w:val="00372160"/>
    <w:rsid w:val="003729C3"/>
    <w:rsid w:val="00372B28"/>
    <w:rsid w:val="00373A6F"/>
    <w:rsid w:val="00374062"/>
    <w:rsid w:val="00374809"/>
    <w:rsid w:val="00374BD6"/>
    <w:rsid w:val="0037504C"/>
    <w:rsid w:val="003755DD"/>
    <w:rsid w:val="003756A1"/>
    <w:rsid w:val="0037603A"/>
    <w:rsid w:val="003764F5"/>
    <w:rsid w:val="00376C16"/>
    <w:rsid w:val="003809A7"/>
    <w:rsid w:val="00381924"/>
    <w:rsid w:val="00381C05"/>
    <w:rsid w:val="00382807"/>
    <w:rsid w:val="00382872"/>
    <w:rsid w:val="00382944"/>
    <w:rsid w:val="003829F3"/>
    <w:rsid w:val="00383816"/>
    <w:rsid w:val="00383B65"/>
    <w:rsid w:val="00383E62"/>
    <w:rsid w:val="00384D77"/>
    <w:rsid w:val="00384FC7"/>
    <w:rsid w:val="00385455"/>
    <w:rsid w:val="003856D8"/>
    <w:rsid w:val="00385866"/>
    <w:rsid w:val="003858EA"/>
    <w:rsid w:val="0038763F"/>
    <w:rsid w:val="00387BB4"/>
    <w:rsid w:val="00387F80"/>
    <w:rsid w:val="00390147"/>
    <w:rsid w:val="00390B8A"/>
    <w:rsid w:val="00391084"/>
    <w:rsid w:val="00391977"/>
    <w:rsid w:val="00391BF6"/>
    <w:rsid w:val="00391E0A"/>
    <w:rsid w:val="003920FB"/>
    <w:rsid w:val="00392752"/>
    <w:rsid w:val="0039301A"/>
    <w:rsid w:val="003935A8"/>
    <w:rsid w:val="00393ADC"/>
    <w:rsid w:val="00393CF8"/>
    <w:rsid w:val="003940B2"/>
    <w:rsid w:val="00394EAD"/>
    <w:rsid w:val="00396026"/>
    <w:rsid w:val="003960FB"/>
    <w:rsid w:val="00396CEC"/>
    <w:rsid w:val="00396E73"/>
    <w:rsid w:val="003971FF"/>
    <w:rsid w:val="003977C3"/>
    <w:rsid w:val="00397FC5"/>
    <w:rsid w:val="003A13F5"/>
    <w:rsid w:val="003A204A"/>
    <w:rsid w:val="003A2216"/>
    <w:rsid w:val="003A2A6C"/>
    <w:rsid w:val="003A3600"/>
    <w:rsid w:val="003A381A"/>
    <w:rsid w:val="003A3FE0"/>
    <w:rsid w:val="003A4752"/>
    <w:rsid w:val="003A5163"/>
    <w:rsid w:val="003A51BE"/>
    <w:rsid w:val="003A52A5"/>
    <w:rsid w:val="003A5729"/>
    <w:rsid w:val="003A6188"/>
    <w:rsid w:val="003A6229"/>
    <w:rsid w:val="003A6298"/>
    <w:rsid w:val="003A69C5"/>
    <w:rsid w:val="003A6FB3"/>
    <w:rsid w:val="003A710D"/>
    <w:rsid w:val="003A7944"/>
    <w:rsid w:val="003B1719"/>
    <w:rsid w:val="003B1D31"/>
    <w:rsid w:val="003B2161"/>
    <w:rsid w:val="003B287E"/>
    <w:rsid w:val="003B2DF2"/>
    <w:rsid w:val="003B321B"/>
    <w:rsid w:val="003B39B3"/>
    <w:rsid w:val="003B6B33"/>
    <w:rsid w:val="003B703A"/>
    <w:rsid w:val="003B73ED"/>
    <w:rsid w:val="003C04C8"/>
    <w:rsid w:val="003C0948"/>
    <w:rsid w:val="003C1016"/>
    <w:rsid w:val="003C1A0E"/>
    <w:rsid w:val="003C1B05"/>
    <w:rsid w:val="003C1E33"/>
    <w:rsid w:val="003C210E"/>
    <w:rsid w:val="003C27E3"/>
    <w:rsid w:val="003C2D49"/>
    <w:rsid w:val="003C2E59"/>
    <w:rsid w:val="003C3168"/>
    <w:rsid w:val="003C32EB"/>
    <w:rsid w:val="003C3373"/>
    <w:rsid w:val="003C3628"/>
    <w:rsid w:val="003C447D"/>
    <w:rsid w:val="003C4692"/>
    <w:rsid w:val="003C4E22"/>
    <w:rsid w:val="003C5123"/>
    <w:rsid w:val="003C630C"/>
    <w:rsid w:val="003C74F6"/>
    <w:rsid w:val="003C790A"/>
    <w:rsid w:val="003C7D25"/>
    <w:rsid w:val="003D0413"/>
    <w:rsid w:val="003D055B"/>
    <w:rsid w:val="003D0581"/>
    <w:rsid w:val="003D1DE5"/>
    <w:rsid w:val="003D2101"/>
    <w:rsid w:val="003D253F"/>
    <w:rsid w:val="003D2767"/>
    <w:rsid w:val="003D2CA2"/>
    <w:rsid w:val="003D3259"/>
    <w:rsid w:val="003D3296"/>
    <w:rsid w:val="003D35A3"/>
    <w:rsid w:val="003D4127"/>
    <w:rsid w:val="003D540E"/>
    <w:rsid w:val="003D65D8"/>
    <w:rsid w:val="003E1427"/>
    <w:rsid w:val="003E1759"/>
    <w:rsid w:val="003E2056"/>
    <w:rsid w:val="003E3E13"/>
    <w:rsid w:val="003E45AC"/>
    <w:rsid w:val="003E52A1"/>
    <w:rsid w:val="003E53A7"/>
    <w:rsid w:val="003E5FFC"/>
    <w:rsid w:val="003E605E"/>
    <w:rsid w:val="003E79A1"/>
    <w:rsid w:val="003F0457"/>
    <w:rsid w:val="003F07A5"/>
    <w:rsid w:val="003F0A33"/>
    <w:rsid w:val="003F0BC3"/>
    <w:rsid w:val="003F1277"/>
    <w:rsid w:val="003F12DF"/>
    <w:rsid w:val="003F140B"/>
    <w:rsid w:val="003F188A"/>
    <w:rsid w:val="003F2C3F"/>
    <w:rsid w:val="003F2F1C"/>
    <w:rsid w:val="003F316A"/>
    <w:rsid w:val="003F3D21"/>
    <w:rsid w:val="003F3E7E"/>
    <w:rsid w:val="003F4A77"/>
    <w:rsid w:val="003F5BE9"/>
    <w:rsid w:val="003F6318"/>
    <w:rsid w:val="003F753B"/>
    <w:rsid w:val="003F7F91"/>
    <w:rsid w:val="00400559"/>
    <w:rsid w:val="004007C4"/>
    <w:rsid w:val="00401C50"/>
    <w:rsid w:val="00401CDE"/>
    <w:rsid w:val="0040228C"/>
    <w:rsid w:val="004023E2"/>
    <w:rsid w:val="00402BFB"/>
    <w:rsid w:val="00403F24"/>
    <w:rsid w:val="004047CF"/>
    <w:rsid w:val="00404F44"/>
    <w:rsid w:val="004054C0"/>
    <w:rsid w:val="00406F34"/>
    <w:rsid w:val="00407829"/>
    <w:rsid w:val="00407CB6"/>
    <w:rsid w:val="00410F45"/>
    <w:rsid w:val="0041113D"/>
    <w:rsid w:val="0041416C"/>
    <w:rsid w:val="004146BB"/>
    <w:rsid w:val="0041495F"/>
    <w:rsid w:val="00415B7D"/>
    <w:rsid w:val="00416675"/>
    <w:rsid w:val="00416891"/>
    <w:rsid w:val="00417B92"/>
    <w:rsid w:val="00420A66"/>
    <w:rsid w:val="00421674"/>
    <w:rsid w:val="00421887"/>
    <w:rsid w:val="00422C93"/>
    <w:rsid w:val="004238B7"/>
    <w:rsid w:val="0042461F"/>
    <w:rsid w:val="004251E0"/>
    <w:rsid w:val="004261E2"/>
    <w:rsid w:val="00426532"/>
    <w:rsid w:val="00426FCE"/>
    <w:rsid w:val="00430A75"/>
    <w:rsid w:val="00430F3D"/>
    <w:rsid w:val="00430FBA"/>
    <w:rsid w:val="00430FBF"/>
    <w:rsid w:val="0043118E"/>
    <w:rsid w:val="00431663"/>
    <w:rsid w:val="00431A15"/>
    <w:rsid w:val="004326BE"/>
    <w:rsid w:val="004346B4"/>
    <w:rsid w:val="00434812"/>
    <w:rsid w:val="00434C1A"/>
    <w:rsid w:val="00435504"/>
    <w:rsid w:val="00436589"/>
    <w:rsid w:val="00436DB0"/>
    <w:rsid w:val="00436E09"/>
    <w:rsid w:val="00436F1D"/>
    <w:rsid w:val="00436FDD"/>
    <w:rsid w:val="004373B6"/>
    <w:rsid w:val="00437D8D"/>
    <w:rsid w:val="0044038D"/>
    <w:rsid w:val="00441036"/>
    <w:rsid w:val="00441352"/>
    <w:rsid w:val="004418D2"/>
    <w:rsid w:val="00441CE0"/>
    <w:rsid w:val="00441E32"/>
    <w:rsid w:val="0044278B"/>
    <w:rsid w:val="00442D7B"/>
    <w:rsid w:val="004430E9"/>
    <w:rsid w:val="00444145"/>
    <w:rsid w:val="00445B33"/>
    <w:rsid w:val="00446715"/>
    <w:rsid w:val="00447D87"/>
    <w:rsid w:val="004509ED"/>
    <w:rsid w:val="00450BE7"/>
    <w:rsid w:val="00450C57"/>
    <w:rsid w:val="00451E36"/>
    <w:rsid w:val="004520C9"/>
    <w:rsid w:val="004523CD"/>
    <w:rsid w:val="00452541"/>
    <w:rsid w:val="00452612"/>
    <w:rsid w:val="00452FDA"/>
    <w:rsid w:val="00454142"/>
    <w:rsid w:val="00455BC5"/>
    <w:rsid w:val="00455DDD"/>
    <w:rsid w:val="004560B3"/>
    <w:rsid w:val="00456477"/>
    <w:rsid w:val="00456BE9"/>
    <w:rsid w:val="00456F1C"/>
    <w:rsid w:val="00457331"/>
    <w:rsid w:val="004578F3"/>
    <w:rsid w:val="00457BD5"/>
    <w:rsid w:val="00460663"/>
    <w:rsid w:val="004612B7"/>
    <w:rsid w:val="0046164A"/>
    <w:rsid w:val="004618A5"/>
    <w:rsid w:val="004619EF"/>
    <w:rsid w:val="00462095"/>
    <w:rsid w:val="004620BE"/>
    <w:rsid w:val="00462A3F"/>
    <w:rsid w:val="00462AD1"/>
    <w:rsid w:val="00462DF1"/>
    <w:rsid w:val="00463EFF"/>
    <w:rsid w:val="0046505A"/>
    <w:rsid w:val="00465A2E"/>
    <w:rsid w:val="00465EF4"/>
    <w:rsid w:val="00466319"/>
    <w:rsid w:val="004666E0"/>
    <w:rsid w:val="004667C2"/>
    <w:rsid w:val="0046694C"/>
    <w:rsid w:val="00467246"/>
    <w:rsid w:val="00470093"/>
    <w:rsid w:val="00470BB9"/>
    <w:rsid w:val="00471910"/>
    <w:rsid w:val="004735B8"/>
    <w:rsid w:val="004738B7"/>
    <w:rsid w:val="00473920"/>
    <w:rsid w:val="00473DBF"/>
    <w:rsid w:val="00475F90"/>
    <w:rsid w:val="004771FE"/>
    <w:rsid w:val="0048106D"/>
    <w:rsid w:val="0048158E"/>
    <w:rsid w:val="00481740"/>
    <w:rsid w:val="00481FDD"/>
    <w:rsid w:val="00482026"/>
    <w:rsid w:val="00482331"/>
    <w:rsid w:val="004825AE"/>
    <w:rsid w:val="004826C4"/>
    <w:rsid w:val="00482C28"/>
    <w:rsid w:val="004835CF"/>
    <w:rsid w:val="00483947"/>
    <w:rsid w:val="0048399B"/>
    <w:rsid w:val="004841A5"/>
    <w:rsid w:val="004845D4"/>
    <w:rsid w:val="00484788"/>
    <w:rsid w:val="00484E65"/>
    <w:rsid w:val="00484F49"/>
    <w:rsid w:val="004850F6"/>
    <w:rsid w:val="00486478"/>
    <w:rsid w:val="0048659B"/>
    <w:rsid w:val="004872CF"/>
    <w:rsid w:val="004874A4"/>
    <w:rsid w:val="0049028D"/>
    <w:rsid w:val="00490AAD"/>
    <w:rsid w:val="00491489"/>
    <w:rsid w:val="00491932"/>
    <w:rsid w:val="00491EFB"/>
    <w:rsid w:val="00491F66"/>
    <w:rsid w:val="004929A9"/>
    <w:rsid w:val="00492C0D"/>
    <w:rsid w:val="00494B4E"/>
    <w:rsid w:val="00494D02"/>
    <w:rsid w:val="00494D07"/>
    <w:rsid w:val="004951F1"/>
    <w:rsid w:val="0049553F"/>
    <w:rsid w:val="0049621A"/>
    <w:rsid w:val="00496831"/>
    <w:rsid w:val="00497A92"/>
    <w:rsid w:val="004A0DE3"/>
    <w:rsid w:val="004A1C82"/>
    <w:rsid w:val="004A1EA8"/>
    <w:rsid w:val="004A1F83"/>
    <w:rsid w:val="004A2131"/>
    <w:rsid w:val="004A2C87"/>
    <w:rsid w:val="004A2DFF"/>
    <w:rsid w:val="004A31FB"/>
    <w:rsid w:val="004A491D"/>
    <w:rsid w:val="004A6F31"/>
    <w:rsid w:val="004A70DE"/>
    <w:rsid w:val="004A7287"/>
    <w:rsid w:val="004A72D5"/>
    <w:rsid w:val="004B080C"/>
    <w:rsid w:val="004B0869"/>
    <w:rsid w:val="004B0981"/>
    <w:rsid w:val="004B0D98"/>
    <w:rsid w:val="004B0EFF"/>
    <w:rsid w:val="004B1FB8"/>
    <w:rsid w:val="004B209B"/>
    <w:rsid w:val="004B279F"/>
    <w:rsid w:val="004B2BB1"/>
    <w:rsid w:val="004B327D"/>
    <w:rsid w:val="004B41AA"/>
    <w:rsid w:val="004B45A0"/>
    <w:rsid w:val="004B4CAF"/>
    <w:rsid w:val="004B4EAF"/>
    <w:rsid w:val="004B51D8"/>
    <w:rsid w:val="004B58A5"/>
    <w:rsid w:val="004B62B2"/>
    <w:rsid w:val="004B652A"/>
    <w:rsid w:val="004B6B83"/>
    <w:rsid w:val="004B7406"/>
    <w:rsid w:val="004B7E69"/>
    <w:rsid w:val="004C02FE"/>
    <w:rsid w:val="004C0754"/>
    <w:rsid w:val="004C0812"/>
    <w:rsid w:val="004C0DB5"/>
    <w:rsid w:val="004C1DE0"/>
    <w:rsid w:val="004C21BC"/>
    <w:rsid w:val="004C3180"/>
    <w:rsid w:val="004C34F3"/>
    <w:rsid w:val="004C3E3C"/>
    <w:rsid w:val="004C4653"/>
    <w:rsid w:val="004C4C3A"/>
    <w:rsid w:val="004C505D"/>
    <w:rsid w:val="004C513F"/>
    <w:rsid w:val="004C5553"/>
    <w:rsid w:val="004C56F5"/>
    <w:rsid w:val="004C57EF"/>
    <w:rsid w:val="004C61E9"/>
    <w:rsid w:val="004C6728"/>
    <w:rsid w:val="004C6770"/>
    <w:rsid w:val="004C6865"/>
    <w:rsid w:val="004C70DF"/>
    <w:rsid w:val="004C7272"/>
    <w:rsid w:val="004C7A8D"/>
    <w:rsid w:val="004C7BAF"/>
    <w:rsid w:val="004D01BF"/>
    <w:rsid w:val="004D0536"/>
    <w:rsid w:val="004D05B1"/>
    <w:rsid w:val="004D083F"/>
    <w:rsid w:val="004D14C8"/>
    <w:rsid w:val="004D1AF3"/>
    <w:rsid w:val="004D2574"/>
    <w:rsid w:val="004D29CE"/>
    <w:rsid w:val="004D3404"/>
    <w:rsid w:val="004D401B"/>
    <w:rsid w:val="004D4A63"/>
    <w:rsid w:val="004D4ABA"/>
    <w:rsid w:val="004D53E8"/>
    <w:rsid w:val="004D590E"/>
    <w:rsid w:val="004D7194"/>
    <w:rsid w:val="004D7472"/>
    <w:rsid w:val="004E0470"/>
    <w:rsid w:val="004E050D"/>
    <w:rsid w:val="004E05BB"/>
    <w:rsid w:val="004E0A95"/>
    <w:rsid w:val="004E27C1"/>
    <w:rsid w:val="004E4D5D"/>
    <w:rsid w:val="004E51BF"/>
    <w:rsid w:val="004E5F62"/>
    <w:rsid w:val="004E6CBF"/>
    <w:rsid w:val="004E7314"/>
    <w:rsid w:val="004E7738"/>
    <w:rsid w:val="004F0247"/>
    <w:rsid w:val="004F0697"/>
    <w:rsid w:val="004F0BA7"/>
    <w:rsid w:val="004F2AD6"/>
    <w:rsid w:val="004F37A0"/>
    <w:rsid w:val="004F391A"/>
    <w:rsid w:val="004F4BCB"/>
    <w:rsid w:val="004F589A"/>
    <w:rsid w:val="004F62D3"/>
    <w:rsid w:val="004F744F"/>
    <w:rsid w:val="004F74CA"/>
    <w:rsid w:val="004F7FE7"/>
    <w:rsid w:val="005006C7"/>
    <w:rsid w:val="00501297"/>
    <w:rsid w:val="00501384"/>
    <w:rsid w:val="00502041"/>
    <w:rsid w:val="00503400"/>
    <w:rsid w:val="00503567"/>
    <w:rsid w:val="00503F09"/>
    <w:rsid w:val="005041EB"/>
    <w:rsid w:val="00504B37"/>
    <w:rsid w:val="00505BF7"/>
    <w:rsid w:val="00507C18"/>
    <w:rsid w:val="005104BE"/>
    <w:rsid w:val="00510A0B"/>
    <w:rsid w:val="00510FF3"/>
    <w:rsid w:val="00511303"/>
    <w:rsid w:val="00511AF6"/>
    <w:rsid w:val="00512A1C"/>
    <w:rsid w:val="00512FA1"/>
    <w:rsid w:val="00513118"/>
    <w:rsid w:val="0051354B"/>
    <w:rsid w:val="00513ABE"/>
    <w:rsid w:val="00513D71"/>
    <w:rsid w:val="00514665"/>
    <w:rsid w:val="00515460"/>
    <w:rsid w:val="005158C6"/>
    <w:rsid w:val="005167F3"/>
    <w:rsid w:val="00517006"/>
    <w:rsid w:val="00517E8F"/>
    <w:rsid w:val="00520D7C"/>
    <w:rsid w:val="0052101A"/>
    <w:rsid w:val="00521391"/>
    <w:rsid w:val="00521581"/>
    <w:rsid w:val="00521F4C"/>
    <w:rsid w:val="00522028"/>
    <w:rsid w:val="00522574"/>
    <w:rsid w:val="00522A04"/>
    <w:rsid w:val="00522CAE"/>
    <w:rsid w:val="00523AC3"/>
    <w:rsid w:val="00523F0D"/>
    <w:rsid w:val="00524D42"/>
    <w:rsid w:val="0052525F"/>
    <w:rsid w:val="00525BC1"/>
    <w:rsid w:val="00525D61"/>
    <w:rsid w:val="00526379"/>
    <w:rsid w:val="00526D6A"/>
    <w:rsid w:val="00527683"/>
    <w:rsid w:val="00531308"/>
    <w:rsid w:val="00531FC4"/>
    <w:rsid w:val="005321EA"/>
    <w:rsid w:val="00532526"/>
    <w:rsid w:val="00533327"/>
    <w:rsid w:val="005347D6"/>
    <w:rsid w:val="00535E39"/>
    <w:rsid w:val="00535E56"/>
    <w:rsid w:val="00536213"/>
    <w:rsid w:val="00536EE3"/>
    <w:rsid w:val="00537BB6"/>
    <w:rsid w:val="00540B04"/>
    <w:rsid w:val="00542787"/>
    <w:rsid w:val="0054290A"/>
    <w:rsid w:val="00542BE0"/>
    <w:rsid w:val="0054323F"/>
    <w:rsid w:val="0054384E"/>
    <w:rsid w:val="00543B8C"/>
    <w:rsid w:val="005440F1"/>
    <w:rsid w:val="00544780"/>
    <w:rsid w:val="00545C0E"/>
    <w:rsid w:val="00546432"/>
    <w:rsid w:val="0054723A"/>
    <w:rsid w:val="00547F02"/>
    <w:rsid w:val="005503DE"/>
    <w:rsid w:val="00550F19"/>
    <w:rsid w:val="005512E5"/>
    <w:rsid w:val="0055236C"/>
    <w:rsid w:val="0055306C"/>
    <w:rsid w:val="0055473E"/>
    <w:rsid w:val="0055481A"/>
    <w:rsid w:val="00555886"/>
    <w:rsid w:val="00556C5C"/>
    <w:rsid w:val="00557C23"/>
    <w:rsid w:val="00560378"/>
    <w:rsid w:val="00560D9D"/>
    <w:rsid w:val="00560ED8"/>
    <w:rsid w:val="00562188"/>
    <w:rsid w:val="005622B5"/>
    <w:rsid w:val="00562F67"/>
    <w:rsid w:val="00563386"/>
    <w:rsid w:val="00567B9B"/>
    <w:rsid w:val="00567FC8"/>
    <w:rsid w:val="005700C2"/>
    <w:rsid w:val="00570240"/>
    <w:rsid w:val="00570547"/>
    <w:rsid w:val="00571202"/>
    <w:rsid w:val="005722DE"/>
    <w:rsid w:val="005723A4"/>
    <w:rsid w:val="005723E9"/>
    <w:rsid w:val="00573033"/>
    <w:rsid w:val="00573460"/>
    <w:rsid w:val="0057401D"/>
    <w:rsid w:val="00574965"/>
    <w:rsid w:val="00574ECD"/>
    <w:rsid w:val="00576450"/>
    <w:rsid w:val="00577070"/>
    <w:rsid w:val="005774EB"/>
    <w:rsid w:val="005775F8"/>
    <w:rsid w:val="00577C48"/>
    <w:rsid w:val="00580037"/>
    <w:rsid w:val="00580581"/>
    <w:rsid w:val="00581182"/>
    <w:rsid w:val="0058137B"/>
    <w:rsid w:val="0058154B"/>
    <w:rsid w:val="00582769"/>
    <w:rsid w:val="00583024"/>
    <w:rsid w:val="0058348F"/>
    <w:rsid w:val="00583BC2"/>
    <w:rsid w:val="00583D09"/>
    <w:rsid w:val="0058518F"/>
    <w:rsid w:val="0058569E"/>
    <w:rsid w:val="00586637"/>
    <w:rsid w:val="00586EA6"/>
    <w:rsid w:val="005901C9"/>
    <w:rsid w:val="005902E8"/>
    <w:rsid w:val="00590D37"/>
    <w:rsid w:val="00590FFC"/>
    <w:rsid w:val="00591A50"/>
    <w:rsid w:val="00591FC3"/>
    <w:rsid w:val="00592B72"/>
    <w:rsid w:val="00593F02"/>
    <w:rsid w:val="005943C9"/>
    <w:rsid w:val="00594AA3"/>
    <w:rsid w:val="00595B07"/>
    <w:rsid w:val="00596519"/>
    <w:rsid w:val="00597192"/>
    <w:rsid w:val="00597A2E"/>
    <w:rsid w:val="005A0C24"/>
    <w:rsid w:val="005A10CF"/>
    <w:rsid w:val="005A1179"/>
    <w:rsid w:val="005A194F"/>
    <w:rsid w:val="005A35D5"/>
    <w:rsid w:val="005A4F76"/>
    <w:rsid w:val="005A5E27"/>
    <w:rsid w:val="005A73D9"/>
    <w:rsid w:val="005B00C0"/>
    <w:rsid w:val="005B0794"/>
    <w:rsid w:val="005B1CC4"/>
    <w:rsid w:val="005B2190"/>
    <w:rsid w:val="005B2898"/>
    <w:rsid w:val="005B3AB8"/>
    <w:rsid w:val="005B3DFD"/>
    <w:rsid w:val="005B4043"/>
    <w:rsid w:val="005B419F"/>
    <w:rsid w:val="005B4D99"/>
    <w:rsid w:val="005B4E52"/>
    <w:rsid w:val="005B53EB"/>
    <w:rsid w:val="005B5597"/>
    <w:rsid w:val="005B55EA"/>
    <w:rsid w:val="005B58E3"/>
    <w:rsid w:val="005B5CEE"/>
    <w:rsid w:val="005B62C4"/>
    <w:rsid w:val="005B6CF8"/>
    <w:rsid w:val="005C026B"/>
    <w:rsid w:val="005C02E8"/>
    <w:rsid w:val="005C0DBB"/>
    <w:rsid w:val="005C16C4"/>
    <w:rsid w:val="005C1A40"/>
    <w:rsid w:val="005C217E"/>
    <w:rsid w:val="005C2872"/>
    <w:rsid w:val="005C3042"/>
    <w:rsid w:val="005C3CFE"/>
    <w:rsid w:val="005C41E0"/>
    <w:rsid w:val="005C4222"/>
    <w:rsid w:val="005C42DB"/>
    <w:rsid w:val="005C5E36"/>
    <w:rsid w:val="005C60A4"/>
    <w:rsid w:val="005C6128"/>
    <w:rsid w:val="005C7159"/>
    <w:rsid w:val="005C7788"/>
    <w:rsid w:val="005D01EC"/>
    <w:rsid w:val="005D0333"/>
    <w:rsid w:val="005D07C6"/>
    <w:rsid w:val="005D12B2"/>
    <w:rsid w:val="005D16A0"/>
    <w:rsid w:val="005D1A28"/>
    <w:rsid w:val="005D1E6F"/>
    <w:rsid w:val="005D224F"/>
    <w:rsid w:val="005D2516"/>
    <w:rsid w:val="005D26E2"/>
    <w:rsid w:val="005D3248"/>
    <w:rsid w:val="005D3B04"/>
    <w:rsid w:val="005D3F09"/>
    <w:rsid w:val="005D4460"/>
    <w:rsid w:val="005D491A"/>
    <w:rsid w:val="005D5003"/>
    <w:rsid w:val="005D5207"/>
    <w:rsid w:val="005D53B5"/>
    <w:rsid w:val="005D5E28"/>
    <w:rsid w:val="005D76B2"/>
    <w:rsid w:val="005D7A5A"/>
    <w:rsid w:val="005D7E20"/>
    <w:rsid w:val="005E01A4"/>
    <w:rsid w:val="005E0865"/>
    <w:rsid w:val="005E13FA"/>
    <w:rsid w:val="005E20A2"/>
    <w:rsid w:val="005E3296"/>
    <w:rsid w:val="005E32F4"/>
    <w:rsid w:val="005E4D98"/>
    <w:rsid w:val="005E5015"/>
    <w:rsid w:val="005E5127"/>
    <w:rsid w:val="005E5986"/>
    <w:rsid w:val="005E5B70"/>
    <w:rsid w:val="005E611A"/>
    <w:rsid w:val="005E63AC"/>
    <w:rsid w:val="005E6F60"/>
    <w:rsid w:val="005E73C1"/>
    <w:rsid w:val="005F0015"/>
    <w:rsid w:val="005F0295"/>
    <w:rsid w:val="005F0C10"/>
    <w:rsid w:val="005F1521"/>
    <w:rsid w:val="005F176C"/>
    <w:rsid w:val="005F1A7F"/>
    <w:rsid w:val="005F1D05"/>
    <w:rsid w:val="005F25DF"/>
    <w:rsid w:val="005F2A1E"/>
    <w:rsid w:val="005F2EDD"/>
    <w:rsid w:val="005F434E"/>
    <w:rsid w:val="005F4611"/>
    <w:rsid w:val="005F53C8"/>
    <w:rsid w:val="005F53DD"/>
    <w:rsid w:val="005F6079"/>
    <w:rsid w:val="005F612F"/>
    <w:rsid w:val="005F6309"/>
    <w:rsid w:val="005F7AD2"/>
    <w:rsid w:val="005F7B45"/>
    <w:rsid w:val="0060004A"/>
    <w:rsid w:val="00600862"/>
    <w:rsid w:val="00601D36"/>
    <w:rsid w:val="00601D58"/>
    <w:rsid w:val="00602365"/>
    <w:rsid w:val="006028E0"/>
    <w:rsid w:val="00604279"/>
    <w:rsid w:val="00604441"/>
    <w:rsid w:val="0060575C"/>
    <w:rsid w:val="006070F5"/>
    <w:rsid w:val="006108BE"/>
    <w:rsid w:val="00610931"/>
    <w:rsid w:val="00610EF7"/>
    <w:rsid w:val="006116E5"/>
    <w:rsid w:val="0061241D"/>
    <w:rsid w:val="006125F0"/>
    <w:rsid w:val="0061485A"/>
    <w:rsid w:val="00615270"/>
    <w:rsid w:val="006154C3"/>
    <w:rsid w:val="006156AA"/>
    <w:rsid w:val="00615798"/>
    <w:rsid w:val="006157B3"/>
    <w:rsid w:val="00615D8B"/>
    <w:rsid w:val="00616120"/>
    <w:rsid w:val="0061629D"/>
    <w:rsid w:val="00617059"/>
    <w:rsid w:val="0061709E"/>
    <w:rsid w:val="006202A1"/>
    <w:rsid w:val="006204CC"/>
    <w:rsid w:val="00620AAB"/>
    <w:rsid w:val="0062107F"/>
    <w:rsid w:val="006213DA"/>
    <w:rsid w:val="00621453"/>
    <w:rsid w:val="00621568"/>
    <w:rsid w:val="00621626"/>
    <w:rsid w:val="0062162F"/>
    <w:rsid w:val="00621E11"/>
    <w:rsid w:val="00622B47"/>
    <w:rsid w:val="00623195"/>
    <w:rsid w:val="00623341"/>
    <w:rsid w:val="00623BC7"/>
    <w:rsid w:val="00623DBD"/>
    <w:rsid w:val="00623E87"/>
    <w:rsid w:val="00624386"/>
    <w:rsid w:val="00624D5B"/>
    <w:rsid w:val="00625553"/>
    <w:rsid w:val="00625715"/>
    <w:rsid w:val="006257AF"/>
    <w:rsid w:val="006257DB"/>
    <w:rsid w:val="00627594"/>
    <w:rsid w:val="00627965"/>
    <w:rsid w:val="00630FE8"/>
    <w:rsid w:val="00631409"/>
    <w:rsid w:val="00631465"/>
    <w:rsid w:val="006317A9"/>
    <w:rsid w:val="00631BE7"/>
    <w:rsid w:val="00632F2D"/>
    <w:rsid w:val="00633380"/>
    <w:rsid w:val="00633E8C"/>
    <w:rsid w:val="006341EE"/>
    <w:rsid w:val="006343AF"/>
    <w:rsid w:val="00634645"/>
    <w:rsid w:val="00634A03"/>
    <w:rsid w:val="0063521B"/>
    <w:rsid w:val="0063578B"/>
    <w:rsid w:val="006358E2"/>
    <w:rsid w:val="00635B64"/>
    <w:rsid w:val="00636128"/>
    <w:rsid w:val="00636B32"/>
    <w:rsid w:val="00636CC9"/>
    <w:rsid w:val="00637180"/>
    <w:rsid w:val="00637895"/>
    <w:rsid w:val="00637C3B"/>
    <w:rsid w:val="00637FF0"/>
    <w:rsid w:val="00642699"/>
    <w:rsid w:val="0064349B"/>
    <w:rsid w:val="006434D5"/>
    <w:rsid w:val="006439F7"/>
    <w:rsid w:val="00643D62"/>
    <w:rsid w:val="00643FA3"/>
    <w:rsid w:val="0064525A"/>
    <w:rsid w:val="0064594B"/>
    <w:rsid w:val="00645BF3"/>
    <w:rsid w:val="00645E73"/>
    <w:rsid w:val="00646842"/>
    <w:rsid w:val="00646910"/>
    <w:rsid w:val="006477B2"/>
    <w:rsid w:val="00647DD7"/>
    <w:rsid w:val="006510D9"/>
    <w:rsid w:val="0065142B"/>
    <w:rsid w:val="00651DBB"/>
    <w:rsid w:val="006527D9"/>
    <w:rsid w:val="00654DF6"/>
    <w:rsid w:val="00655362"/>
    <w:rsid w:val="00655408"/>
    <w:rsid w:val="00655642"/>
    <w:rsid w:val="0065645E"/>
    <w:rsid w:val="00657D37"/>
    <w:rsid w:val="00657E8F"/>
    <w:rsid w:val="006600EA"/>
    <w:rsid w:val="00661353"/>
    <w:rsid w:val="00661745"/>
    <w:rsid w:val="00661E26"/>
    <w:rsid w:val="00662940"/>
    <w:rsid w:val="00662F29"/>
    <w:rsid w:val="00662FE4"/>
    <w:rsid w:val="00663CA5"/>
    <w:rsid w:val="006644CC"/>
    <w:rsid w:val="0066599E"/>
    <w:rsid w:val="00667655"/>
    <w:rsid w:val="00667A9F"/>
    <w:rsid w:val="00667C1B"/>
    <w:rsid w:val="00667D0D"/>
    <w:rsid w:val="006700D6"/>
    <w:rsid w:val="006703CC"/>
    <w:rsid w:val="006715BB"/>
    <w:rsid w:val="0067175F"/>
    <w:rsid w:val="0067229C"/>
    <w:rsid w:val="00672B93"/>
    <w:rsid w:val="00674118"/>
    <w:rsid w:val="00676069"/>
    <w:rsid w:val="00677448"/>
    <w:rsid w:val="00677C05"/>
    <w:rsid w:val="00677DB0"/>
    <w:rsid w:val="00680068"/>
    <w:rsid w:val="00680A08"/>
    <w:rsid w:val="00680B0B"/>
    <w:rsid w:val="0068176A"/>
    <w:rsid w:val="00681928"/>
    <w:rsid w:val="00681AF7"/>
    <w:rsid w:val="006826F0"/>
    <w:rsid w:val="00682766"/>
    <w:rsid w:val="00683194"/>
    <w:rsid w:val="00683444"/>
    <w:rsid w:val="00683BD7"/>
    <w:rsid w:val="00684555"/>
    <w:rsid w:val="006858C8"/>
    <w:rsid w:val="00685AC7"/>
    <w:rsid w:val="00685BD2"/>
    <w:rsid w:val="006860C1"/>
    <w:rsid w:val="0068781F"/>
    <w:rsid w:val="00687E7C"/>
    <w:rsid w:val="006902C1"/>
    <w:rsid w:val="00690638"/>
    <w:rsid w:val="006917B6"/>
    <w:rsid w:val="006918B2"/>
    <w:rsid w:val="00691CDE"/>
    <w:rsid w:val="00691E7D"/>
    <w:rsid w:val="00692097"/>
    <w:rsid w:val="006922AB"/>
    <w:rsid w:val="00692FA5"/>
    <w:rsid w:val="006938A5"/>
    <w:rsid w:val="00693C16"/>
    <w:rsid w:val="0069422E"/>
    <w:rsid w:val="0069499A"/>
    <w:rsid w:val="00694AE6"/>
    <w:rsid w:val="006953AD"/>
    <w:rsid w:val="0069544D"/>
    <w:rsid w:val="006958F3"/>
    <w:rsid w:val="00695938"/>
    <w:rsid w:val="00695982"/>
    <w:rsid w:val="00695BAB"/>
    <w:rsid w:val="006964CE"/>
    <w:rsid w:val="00696BBA"/>
    <w:rsid w:val="006A02A4"/>
    <w:rsid w:val="006A097C"/>
    <w:rsid w:val="006A0B60"/>
    <w:rsid w:val="006A0E51"/>
    <w:rsid w:val="006A0FE9"/>
    <w:rsid w:val="006A2726"/>
    <w:rsid w:val="006A2D0D"/>
    <w:rsid w:val="006A362B"/>
    <w:rsid w:val="006A3D48"/>
    <w:rsid w:val="006A4C37"/>
    <w:rsid w:val="006A54CF"/>
    <w:rsid w:val="006A5D35"/>
    <w:rsid w:val="006A67D8"/>
    <w:rsid w:val="006A73FA"/>
    <w:rsid w:val="006B00D3"/>
    <w:rsid w:val="006B041B"/>
    <w:rsid w:val="006B0682"/>
    <w:rsid w:val="006B0FDD"/>
    <w:rsid w:val="006B1827"/>
    <w:rsid w:val="006B3496"/>
    <w:rsid w:val="006B349B"/>
    <w:rsid w:val="006B41EB"/>
    <w:rsid w:val="006B4357"/>
    <w:rsid w:val="006B4666"/>
    <w:rsid w:val="006B5B2B"/>
    <w:rsid w:val="006B6C4A"/>
    <w:rsid w:val="006B73F5"/>
    <w:rsid w:val="006B776D"/>
    <w:rsid w:val="006B77F3"/>
    <w:rsid w:val="006C2075"/>
    <w:rsid w:val="006C34E0"/>
    <w:rsid w:val="006C374B"/>
    <w:rsid w:val="006C40E2"/>
    <w:rsid w:val="006C42F8"/>
    <w:rsid w:val="006C4D70"/>
    <w:rsid w:val="006C61A3"/>
    <w:rsid w:val="006C62B6"/>
    <w:rsid w:val="006C7696"/>
    <w:rsid w:val="006D0317"/>
    <w:rsid w:val="006D0333"/>
    <w:rsid w:val="006D0807"/>
    <w:rsid w:val="006D107B"/>
    <w:rsid w:val="006D138E"/>
    <w:rsid w:val="006D15B8"/>
    <w:rsid w:val="006D16D7"/>
    <w:rsid w:val="006D2F57"/>
    <w:rsid w:val="006D462B"/>
    <w:rsid w:val="006D4FB3"/>
    <w:rsid w:val="006D510D"/>
    <w:rsid w:val="006D5205"/>
    <w:rsid w:val="006D6392"/>
    <w:rsid w:val="006D67D9"/>
    <w:rsid w:val="006D74CD"/>
    <w:rsid w:val="006D7E00"/>
    <w:rsid w:val="006E064C"/>
    <w:rsid w:val="006E15D8"/>
    <w:rsid w:val="006E2507"/>
    <w:rsid w:val="006E25CC"/>
    <w:rsid w:val="006E27A0"/>
    <w:rsid w:val="006E373D"/>
    <w:rsid w:val="006E38FF"/>
    <w:rsid w:val="006E40C2"/>
    <w:rsid w:val="006E455A"/>
    <w:rsid w:val="006E46DD"/>
    <w:rsid w:val="006E47DB"/>
    <w:rsid w:val="006E4C33"/>
    <w:rsid w:val="006E51A8"/>
    <w:rsid w:val="006E52E3"/>
    <w:rsid w:val="006E5711"/>
    <w:rsid w:val="006E726E"/>
    <w:rsid w:val="006E736E"/>
    <w:rsid w:val="006F0A6E"/>
    <w:rsid w:val="006F1A8C"/>
    <w:rsid w:val="006F2722"/>
    <w:rsid w:val="006F4253"/>
    <w:rsid w:val="006F4BAE"/>
    <w:rsid w:val="006F4C4B"/>
    <w:rsid w:val="006F61EB"/>
    <w:rsid w:val="006F690C"/>
    <w:rsid w:val="006F6F1F"/>
    <w:rsid w:val="006F72D8"/>
    <w:rsid w:val="0070037B"/>
    <w:rsid w:val="00700DFA"/>
    <w:rsid w:val="00702785"/>
    <w:rsid w:val="00702BBB"/>
    <w:rsid w:val="00702E88"/>
    <w:rsid w:val="007031E6"/>
    <w:rsid w:val="0070385F"/>
    <w:rsid w:val="00703CC0"/>
    <w:rsid w:val="0070423F"/>
    <w:rsid w:val="007051C2"/>
    <w:rsid w:val="00705F65"/>
    <w:rsid w:val="00706141"/>
    <w:rsid w:val="00706861"/>
    <w:rsid w:val="00706A94"/>
    <w:rsid w:val="007077B5"/>
    <w:rsid w:val="007077FD"/>
    <w:rsid w:val="00711417"/>
    <w:rsid w:val="007115B3"/>
    <w:rsid w:val="0071186F"/>
    <w:rsid w:val="00711AB4"/>
    <w:rsid w:val="0071353D"/>
    <w:rsid w:val="007143EF"/>
    <w:rsid w:val="0071467B"/>
    <w:rsid w:val="00714EEF"/>
    <w:rsid w:val="007157BB"/>
    <w:rsid w:val="0072019B"/>
    <w:rsid w:val="00720364"/>
    <w:rsid w:val="00721149"/>
    <w:rsid w:val="00721CFA"/>
    <w:rsid w:val="007224F2"/>
    <w:rsid w:val="0072344B"/>
    <w:rsid w:val="00723917"/>
    <w:rsid w:val="007243E3"/>
    <w:rsid w:val="007246EC"/>
    <w:rsid w:val="00724DF8"/>
    <w:rsid w:val="00725189"/>
    <w:rsid w:val="007255B1"/>
    <w:rsid w:val="007264C1"/>
    <w:rsid w:val="007266D6"/>
    <w:rsid w:val="00726968"/>
    <w:rsid w:val="00730586"/>
    <w:rsid w:val="00731E4C"/>
    <w:rsid w:val="007320D4"/>
    <w:rsid w:val="00732526"/>
    <w:rsid w:val="00733BEE"/>
    <w:rsid w:val="00733C3E"/>
    <w:rsid w:val="00734615"/>
    <w:rsid w:val="00734A69"/>
    <w:rsid w:val="00735ACC"/>
    <w:rsid w:val="00736641"/>
    <w:rsid w:val="00736705"/>
    <w:rsid w:val="00736755"/>
    <w:rsid w:val="00737DE6"/>
    <w:rsid w:val="00740AAA"/>
    <w:rsid w:val="00741734"/>
    <w:rsid w:val="00741939"/>
    <w:rsid w:val="00741D7E"/>
    <w:rsid w:val="00741E86"/>
    <w:rsid w:val="00742B06"/>
    <w:rsid w:val="00742D42"/>
    <w:rsid w:val="00742DA2"/>
    <w:rsid w:val="00742DC9"/>
    <w:rsid w:val="007431EE"/>
    <w:rsid w:val="00745638"/>
    <w:rsid w:val="00745D34"/>
    <w:rsid w:val="0074613A"/>
    <w:rsid w:val="00746160"/>
    <w:rsid w:val="00747621"/>
    <w:rsid w:val="007478CC"/>
    <w:rsid w:val="007478D8"/>
    <w:rsid w:val="007507FF"/>
    <w:rsid w:val="00750F61"/>
    <w:rsid w:val="007516DD"/>
    <w:rsid w:val="007517A8"/>
    <w:rsid w:val="007518F0"/>
    <w:rsid w:val="00751B12"/>
    <w:rsid w:val="00751FE2"/>
    <w:rsid w:val="00752D3D"/>
    <w:rsid w:val="0075529B"/>
    <w:rsid w:val="00755C83"/>
    <w:rsid w:val="00756838"/>
    <w:rsid w:val="00756E8A"/>
    <w:rsid w:val="0076083E"/>
    <w:rsid w:val="00760B85"/>
    <w:rsid w:val="00761D11"/>
    <w:rsid w:val="007623E1"/>
    <w:rsid w:val="00762A5F"/>
    <w:rsid w:val="0076351F"/>
    <w:rsid w:val="0076375D"/>
    <w:rsid w:val="00764525"/>
    <w:rsid w:val="00764564"/>
    <w:rsid w:val="00764AC9"/>
    <w:rsid w:val="00764E25"/>
    <w:rsid w:val="00765120"/>
    <w:rsid w:val="007657D5"/>
    <w:rsid w:val="00765C14"/>
    <w:rsid w:val="00766BD8"/>
    <w:rsid w:val="00766E25"/>
    <w:rsid w:val="00766E9A"/>
    <w:rsid w:val="0077095E"/>
    <w:rsid w:val="00770C3F"/>
    <w:rsid w:val="00770CC0"/>
    <w:rsid w:val="00770EEB"/>
    <w:rsid w:val="0077123F"/>
    <w:rsid w:val="00772E59"/>
    <w:rsid w:val="00775224"/>
    <w:rsid w:val="007758C1"/>
    <w:rsid w:val="00775902"/>
    <w:rsid w:val="00777EB7"/>
    <w:rsid w:val="007800C8"/>
    <w:rsid w:val="00780221"/>
    <w:rsid w:val="007804D4"/>
    <w:rsid w:val="0078091B"/>
    <w:rsid w:val="007809DD"/>
    <w:rsid w:val="00780D2F"/>
    <w:rsid w:val="007815D5"/>
    <w:rsid w:val="0078196C"/>
    <w:rsid w:val="00782586"/>
    <w:rsid w:val="00782C0A"/>
    <w:rsid w:val="00782D45"/>
    <w:rsid w:val="00783398"/>
    <w:rsid w:val="00783A86"/>
    <w:rsid w:val="007841FF"/>
    <w:rsid w:val="00784C2A"/>
    <w:rsid w:val="00784DA5"/>
    <w:rsid w:val="00785073"/>
    <w:rsid w:val="0078520F"/>
    <w:rsid w:val="0078579B"/>
    <w:rsid w:val="00786F6A"/>
    <w:rsid w:val="007874C7"/>
    <w:rsid w:val="0078768C"/>
    <w:rsid w:val="00790057"/>
    <w:rsid w:val="00790089"/>
    <w:rsid w:val="0079047B"/>
    <w:rsid w:val="007904B7"/>
    <w:rsid w:val="00790961"/>
    <w:rsid w:val="007909B4"/>
    <w:rsid w:val="00790DAE"/>
    <w:rsid w:val="00791007"/>
    <w:rsid w:val="0079267B"/>
    <w:rsid w:val="007939A5"/>
    <w:rsid w:val="00793A04"/>
    <w:rsid w:val="00793C5D"/>
    <w:rsid w:val="00793DA7"/>
    <w:rsid w:val="00794584"/>
    <w:rsid w:val="007950EE"/>
    <w:rsid w:val="00795D6C"/>
    <w:rsid w:val="00795D9D"/>
    <w:rsid w:val="00795FC9"/>
    <w:rsid w:val="007962E3"/>
    <w:rsid w:val="00796EF9"/>
    <w:rsid w:val="00796F2B"/>
    <w:rsid w:val="007972A0"/>
    <w:rsid w:val="007A0478"/>
    <w:rsid w:val="007A0A54"/>
    <w:rsid w:val="007A13E3"/>
    <w:rsid w:val="007A1A91"/>
    <w:rsid w:val="007A1BCE"/>
    <w:rsid w:val="007A2E72"/>
    <w:rsid w:val="007A3213"/>
    <w:rsid w:val="007A336E"/>
    <w:rsid w:val="007A3BA1"/>
    <w:rsid w:val="007A43BF"/>
    <w:rsid w:val="007A498B"/>
    <w:rsid w:val="007A56AB"/>
    <w:rsid w:val="007A5871"/>
    <w:rsid w:val="007A5EE3"/>
    <w:rsid w:val="007A6EA6"/>
    <w:rsid w:val="007A7E39"/>
    <w:rsid w:val="007B11CA"/>
    <w:rsid w:val="007B262A"/>
    <w:rsid w:val="007B2CC2"/>
    <w:rsid w:val="007B2FE4"/>
    <w:rsid w:val="007B345D"/>
    <w:rsid w:val="007B3888"/>
    <w:rsid w:val="007B3A92"/>
    <w:rsid w:val="007B537A"/>
    <w:rsid w:val="007B5938"/>
    <w:rsid w:val="007B5E4A"/>
    <w:rsid w:val="007B666D"/>
    <w:rsid w:val="007B69A9"/>
    <w:rsid w:val="007B7260"/>
    <w:rsid w:val="007B79EA"/>
    <w:rsid w:val="007B7CDA"/>
    <w:rsid w:val="007C0690"/>
    <w:rsid w:val="007C0856"/>
    <w:rsid w:val="007C0B1A"/>
    <w:rsid w:val="007C0B62"/>
    <w:rsid w:val="007C0EB7"/>
    <w:rsid w:val="007C1114"/>
    <w:rsid w:val="007C19C5"/>
    <w:rsid w:val="007C1DD8"/>
    <w:rsid w:val="007C1F69"/>
    <w:rsid w:val="007C270E"/>
    <w:rsid w:val="007C286A"/>
    <w:rsid w:val="007C31C0"/>
    <w:rsid w:val="007C39D6"/>
    <w:rsid w:val="007C3A5D"/>
    <w:rsid w:val="007C6845"/>
    <w:rsid w:val="007C710E"/>
    <w:rsid w:val="007C73D5"/>
    <w:rsid w:val="007C7999"/>
    <w:rsid w:val="007C7FA4"/>
    <w:rsid w:val="007D0606"/>
    <w:rsid w:val="007D13A0"/>
    <w:rsid w:val="007D191C"/>
    <w:rsid w:val="007D1B64"/>
    <w:rsid w:val="007D2066"/>
    <w:rsid w:val="007D2131"/>
    <w:rsid w:val="007D2668"/>
    <w:rsid w:val="007D3537"/>
    <w:rsid w:val="007D36E6"/>
    <w:rsid w:val="007D4C31"/>
    <w:rsid w:val="007D539C"/>
    <w:rsid w:val="007D66EB"/>
    <w:rsid w:val="007D6A0C"/>
    <w:rsid w:val="007D6C28"/>
    <w:rsid w:val="007D6F41"/>
    <w:rsid w:val="007D79C3"/>
    <w:rsid w:val="007E0700"/>
    <w:rsid w:val="007E0F6B"/>
    <w:rsid w:val="007E10D9"/>
    <w:rsid w:val="007E13F9"/>
    <w:rsid w:val="007E1D13"/>
    <w:rsid w:val="007E26B1"/>
    <w:rsid w:val="007E297A"/>
    <w:rsid w:val="007E387B"/>
    <w:rsid w:val="007E43A7"/>
    <w:rsid w:val="007E4A51"/>
    <w:rsid w:val="007E59CB"/>
    <w:rsid w:val="007E65D2"/>
    <w:rsid w:val="007E6844"/>
    <w:rsid w:val="007E6DE5"/>
    <w:rsid w:val="007E6F3E"/>
    <w:rsid w:val="007E743B"/>
    <w:rsid w:val="007F10D1"/>
    <w:rsid w:val="007F1A18"/>
    <w:rsid w:val="007F1F0E"/>
    <w:rsid w:val="007F26D4"/>
    <w:rsid w:val="007F31EC"/>
    <w:rsid w:val="007F3A5D"/>
    <w:rsid w:val="007F3C7F"/>
    <w:rsid w:val="007F4A41"/>
    <w:rsid w:val="007F4B5D"/>
    <w:rsid w:val="007F5A76"/>
    <w:rsid w:val="007F5D16"/>
    <w:rsid w:val="007F6979"/>
    <w:rsid w:val="007F6FDC"/>
    <w:rsid w:val="007F792A"/>
    <w:rsid w:val="007F7930"/>
    <w:rsid w:val="007F7B6D"/>
    <w:rsid w:val="0080082F"/>
    <w:rsid w:val="00800969"/>
    <w:rsid w:val="00801246"/>
    <w:rsid w:val="00801DD7"/>
    <w:rsid w:val="00803EB9"/>
    <w:rsid w:val="00805A16"/>
    <w:rsid w:val="00806E47"/>
    <w:rsid w:val="00807185"/>
    <w:rsid w:val="008105E0"/>
    <w:rsid w:val="00810BE9"/>
    <w:rsid w:val="00810E27"/>
    <w:rsid w:val="008118F2"/>
    <w:rsid w:val="0081195B"/>
    <w:rsid w:val="00812755"/>
    <w:rsid w:val="00812EAB"/>
    <w:rsid w:val="00813028"/>
    <w:rsid w:val="008133AA"/>
    <w:rsid w:val="0081361E"/>
    <w:rsid w:val="008137B8"/>
    <w:rsid w:val="00813FC2"/>
    <w:rsid w:val="008145F3"/>
    <w:rsid w:val="00816032"/>
    <w:rsid w:val="00816778"/>
    <w:rsid w:val="00816D4B"/>
    <w:rsid w:val="00816E85"/>
    <w:rsid w:val="008171DA"/>
    <w:rsid w:val="008200D1"/>
    <w:rsid w:val="00820945"/>
    <w:rsid w:val="00821830"/>
    <w:rsid w:val="00821CE4"/>
    <w:rsid w:val="00822F6D"/>
    <w:rsid w:val="008240C3"/>
    <w:rsid w:val="00824425"/>
    <w:rsid w:val="00824851"/>
    <w:rsid w:val="00825D3E"/>
    <w:rsid w:val="00825D93"/>
    <w:rsid w:val="00825DA5"/>
    <w:rsid w:val="0082635C"/>
    <w:rsid w:val="008276AF"/>
    <w:rsid w:val="00827DD1"/>
    <w:rsid w:val="008313E7"/>
    <w:rsid w:val="008315F1"/>
    <w:rsid w:val="00832DA9"/>
    <w:rsid w:val="0083327C"/>
    <w:rsid w:val="00833437"/>
    <w:rsid w:val="00834500"/>
    <w:rsid w:val="00834D24"/>
    <w:rsid w:val="00835558"/>
    <w:rsid w:val="008361A7"/>
    <w:rsid w:val="00837136"/>
    <w:rsid w:val="00840062"/>
    <w:rsid w:val="008406C9"/>
    <w:rsid w:val="008412BB"/>
    <w:rsid w:val="00841614"/>
    <w:rsid w:val="0084181F"/>
    <w:rsid w:val="008419FD"/>
    <w:rsid w:val="00843F51"/>
    <w:rsid w:val="008442C0"/>
    <w:rsid w:val="00844E0C"/>
    <w:rsid w:val="008450D6"/>
    <w:rsid w:val="00845978"/>
    <w:rsid w:val="00846401"/>
    <w:rsid w:val="00846A40"/>
    <w:rsid w:val="00846F31"/>
    <w:rsid w:val="008476C3"/>
    <w:rsid w:val="00847E78"/>
    <w:rsid w:val="00850433"/>
    <w:rsid w:val="00850D6A"/>
    <w:rsid w:val="00850DB9"/>
    <w:rsid w:val="0085112A"/>
    <w:rsid w:val="00851D42"/>
    <w:rsid w:val="00851EAE"/>
    <w:rsid w:val="008521EF"/>
    <w:rsid w:val="0085226A"/>
    <w:rsid w:val="00852F31"/>
    <w:rsid w:val="008533C1"/>
    <w:rsid w:val="008534EE"/>
    <w:rsid w:val="008541F1"/>
    <w:rsid w:val="00854951"/>
    <w:rsid w:val="00854F5A"/>
    <w:rsid w:val="00854F8A"/>
    <w:rsid w:val="00855A4D"/>
    <w:rsid w:val="008561C3"/>
    <w:rsid w:val="00856882"/>
    <w:rsid w:val="008569F5"/>
    <w:rsid w:val="00857E79"/>
    <w:rsid w:val="00860A63"/>
    <w:rsid w:val="00860C94"/>
    <w:rsid w:val="008620A0"/>
    <w:rsid w:val="008626EB"/>
    <w:rsid w:val="0086277C"/>
    <w:rsid w:val="00862A9A"/>
    <w:rsid w:val="00863FD0"/>
    <w:rsid w:val="00864A87"/>
    <w:rsid w:val="0086632C"/>
    <w:rsid w:val="00866B72"/>
    <w:rsid w:val="0086766B"/>
    <w:rsid w:val="00867C74"/>
    <w:rsid w:val="00867FB5"/>
    <w:rsid w:val="008700B0"/>
    <w:rsid w:val="00870265"/>
    <w:rsid w:val="0087035D"/>
    <w:rsid w:val="00870D3C"/>
    <w:rsid w:val="00870DBB"/>
    <w:rsid w:val="0087124D"/>
    <w:rsid w:val="008717C9"/>
    <w:rsid w:val="00871B26"/>
    <w:rsid w:val="00871F1B"/>
    <w:rsid w:val="0087210D"/>
    <w:rsid w:val="0087247B"/>
    <w:rsid w:val="00872A76"/>
    <w:rsid w:val="00872C11"/>
    <w:rsid w:val="00873267"/>
    <w:rsid w:val="00874A8E"/>
    <w:rsid w:val="00875F72"/>
    <w:rsid w:val="00876267"/>
    <w:rsid w:val="00876B94"/>
    <w:rsid w:val="00876D9F"/>
    <w:rsid w:val="008774E0"/>
    <w:rsid w:val="00877A48"/>
    <w:rsid w:val="00877BB3"/>
    <w:rsid w:val="00877F6F"/>
    <w:rsid w:val="008807D3"/>
    <w:rsid w:val="00880CD1"/>
    <w:rsid w:val="00880F38"/>
    <w:rsid w:val="00880F4A"/>
    <w:rsid w:val="008825EB"/>
    <w:rsid w:val="00883AA3"/>
    <w:rsid w:val="0088425C"/>
    <w:rsid w:val="00884895"/>
    <w:rsid w:val="00884A63"/>
    <w:rsid w:val="00885960"/>
    <w:rsid w:val="00885EC1"/>
    <w:rsid w:val="00887CF7"/>
    <w:rsid w:val="008901B1"/>
    <w:rsid w:val="008906F3"/>
    <w:rsid w:val="00890779"/>
    <w:rsid w:val="00890CD9"/>
    <w:rsid w:val="00891F0F"/>
    <w:rsid w:val="008934E4"/>
    <w:rsid w:val="00893A84"/>
    <w:rsid w:val="00894418"/>
    <w:rsid w:val="00894D90"/>
    <w:rsid w:val="00895011"/>
    <w:rsid w:val="008957D9"/>
    <w:rsid w:val="00896850"/>
    <w:rsid w:val="00896F6D"/>
    <w:rsid w:val="0089727B"/>
    <w:rsid w:val="008A007B"/>
    <w:rsid w:val="008A0C91"/>
    <w:rsid w:val="008A0D96"/>
    <w:rsid w:val="008A14FE"/>
    <w:rsid w:val="008A227E"/>
    <w:rsid w:val="008A4A3A"/>
    <w:rsid w:val="008A4CCE"/>
    <w:rsid w:val="008A52C3"/>
    <w:rsid w:val="008A5968"/>
    <w:rsid w:val="008A596E"/>
    <w:rsid w:val="008A601F"/>
    <w:rsid w:val="008A637E"/>
    <w:rsid w:val="008A6E0A"/>
    <w:rsid w:val="008A7438"/>
    <w:rsid w:val="008A745C"/>
    <w:rsid w:val="008A7EE4"/>
    <w:rsid w:val="008B081A"/>
    <w:rsid w:val="008B150E"/>
    <w:rsid w:val="008B1C1E"/>
    <w:rsid w:val="008B2318"/>
    <w:rsid w:val="008B2392"/>
    <w:rsid w:val="008B2E80"/>
    <w:rsid w:val="008B2F9E"/>
    <w:rsid w:val="008B30AE"/>
    <w:rsid w:val="008B36E2"/>
    <w:rsid w:val="008B3890"/>
    <w:rsid w:val="008B4495"/>
    <w:rsid w:val="008B4F2B"/>
    <w:rsid w:val="008B5372"/>
    <w:rsid w:val="008B684E"/>
    <w:rsid w:val="008B6E50"/>
    <w:rsid w:val="008B7069"/>
    <w:rsid w:val="008B7D80"/>
    <w:rsid w:val="008C0054"/>
    <w:rsid w:val="008C0E17"/>
    <w:rsid w:val="008C127A"/>
    <w:rsid w:val="008C153B"/>
    <w:rsid w:val="008C1576"/>
    <w:rsid w:val="008C3062"/>
    <w:rsid w:val="008C37D5"/>
    <w:rsid w:val="008C444C"/>
    <w:rsid w:val="008C476F"/>
    <w:rsid w:val="008C4B1A"/>
    <w:rsid w:val="008C4B74"/>
    <w:rsid w:val="008C5E10"/>
    <w:rsid w:val="008C6608"/>
    <w:rsid w:val="008C6914"/>
    <w:rsid w:val="008C6DC4"/>
    <w:rsid w:val="008C6F04"/>
    <w:rsid w:val="008D01E8"/>
    <w:rsid w:val="008D0C4B"/>
    <w:rsid w:val="008D1417"/>
    <w:rsid w:val="008D19D6"/>
    <w:rsid w:val="008D2506"/>
    <w:rsid w:val="008D2519"/>
    <w:rsid w:val="008D3220"/>
    <w:rsid w:val="008D3754"/>
    <w:rsid w:val="008D4AA1"/>
    <w:rsid w:val="008D4B5F"/>
    <w:rsid w:val="008D4B6E"/>
    <w:rsid w:val="008D5E34"/>
    <w:rsid w:val="008D6CCD"/>
    <w:rsid w:val="008D6E0A"/>
    <w:rsid w:val="008D72DA"/>
    <w:rsid w:val="008D7C0C"/>
    <w:rsid w:val="008D7FCB"/>
    <w:rsid w:val="008E01CB"/>
    <w:rsid w:val="008E1528"/>
    <w:rsid w:val="008E1ABE"/>
    <w:rsid w:val="008E1DD8"/>
    <w:rsid w:val="008E2066"/>
    <w:rsid w:val="008E22E1"/>
    <w:rsid w:val="008E2940"/>
    <w:rsid w:val="008E387E"/>
    <w:rsid w:val="008E3E06"/>
    <w:rsid w:val="008E60CC"/>
    <w:rsid w:val="008E7CEF"/>
    <w:rsid w:val="008E7FE8"/>
    <w:rsid w:val="008F0123"/>
    <w:rsid w:val="008F0983"/>
    <w:rsid w:val="008F0AAC"/>
    <w:rsid w:val="008F10EB"/>
    <w:rsid w:val="008F112D"/>
    <w:rsid w:val="008F1BFC"/>
    <w:rsid w:val="008F2A59"/>
    <w:rsid w:val="008F2DBB"/>
    <w:rsid w:val="0090121D"/>
    <w:rsid w:val="00901751"/>
    <w:rsid w:val="009018D1"/>
    <w:rsid w:val="00902410"/>
    <w:rsid w:val="009025C5"/>
    <w:rsid w:val="009037FC"/>
    <w:rsid w:val="00903D88"/>
    <w:rsid w:val="00904690"/>
    <w:rsid w:val="009048F2"/>
    <w:rsid w:val="0090744B"/>
    <w:rsid w:val="0090777B"/>
    <w:rsid w:val="00907A1A"/>
    <w:rsid w:val="00907EFB"/>
    <w:rsid w:val="00910AF0"/>
    <w:rsid w:val="0091179B"/>
    <w:rsid w:val="009128E8"/>
    <w:rsid w:val="00913AE1"/>
    <w:rsid w:val="00913CC8"/>
    <w:rsid w:val="009140BC"/>
    <w:rsid w:val="009147FE"/>
    <w:rsid w:val="00915090"/>
    <w:rsid w:val="009164DA"/>
    <w:rsid w:val="00916B5A"/>
    <w:rsid w:val="00916F6A"/>
    <w:rsid w:val="00922228"/>
    <w:rsid w:val="00922A03"/>
    <w:rsid w:val="009232FE"/>
    <w:rsid w:val="009236D5"/>
    <w:rsid w:val="00924B7B"/>
    <w:rsid w:val="00924ECE"/>
    <w:rsid w:val="0092564A"/>
    <w:rsid w:val="00925EEC"/>
    <w:rsid w:val="00925FC1"/>
    <w:rsid w:val="00926247"/>
    <w:rsid w:val="00926554"/>
    <w:rsid w:val="009272CE"/>
    <w:rsid w:val="00930624"/>
    <w:rsid w:val="00930F2E"/>
    <w:rsid w:val="00931D57"/>
    <w:rsid w:val="00933657"/>
    <w:rsid w:val="009339A0"/>
    <w:rsid w:val="00934BF7"/>
    <w:rsid w:val="009351FE"/>
    <w:rsid w:val="00935680"/>
    <w:rsid w:val="00936376"/>
    <w:rsid w:val="00936450"/>
    <w:rsid w:val="009370AF"/>
    <w:rsid w:val="00937CB6"/>
    <w:rsid w:val="00940FBC"/>
    <w:rsid w:val="00941241"/>
    <w:rsid w:val="009415EF"/>
    <w:rsid w:val="00941832"/>
    <w:rsid w:val="0094192E"/>
    <w:rsid w:val="00941FC5"/>
    <w:rsid w:val="00942DEA"/>
    <w:rsid w:val="00943417"/>
    <w:rsid w:val="0094363C"/>
    <w:rsid w:val="0094387E"/>
    <w:rsid w:val="009438D6"/>
    <w:rsid w:val="00943FDE"/>
    <w:rsid w:val="00944651"/>
    <w:rsid w:val="00944AA9"/>
    <w:rsid w:val="00944AAE"/>
    <w:rsid w:val="00944F7B"/>
    <w:rsid w:val="009452CC"/>
    <w:rsid w:val="009454F2"/>
    <w:rsid w:val="00945564"/>
    <w:rsid w:val="00945610"/>
    <w:rsid w:val="00945641"/>
    <w:rsid w:val="00945FD2"/>
    <w:rsid w:val="0094609F"/>
    <w:rsid w:val="00947B0E"/>
    <w:rsid w:val="0095043D"/>
    <w:rsid w:val="00950C29"/>
    <w:rsid w:val="009516C4"/>
    <w:rsid w:val="0095172F"/>
    <w:rsid w:val="00952140"/>
    <w:rsid w:val="009525DA"/>
    <w:rsid w:val="0095394E"/>
    <w:rsid w:val="00953984"/>
    <w:rsid w:val="00954130"/>
    <w:rsid w:val="00955410"/>
    <w:rsid w:val="009559BF"/>
    <w:rsid w:val="00955F2F"/>
    <w:rsid w:val="00956630"/>
    <w:rsid w:val="009570D9"/>
    <w:rsid w:val="00957A91"/>
    <w:rsid w:val="00960494"/>
    <w:rsid w:val="009604B6"/>
    <w:rsid w:val="00960A01"/>
    <w:rsid w:val="00960FE1"/>
    <w:rsid w:val="00961092"/>
    <w:rsid w:val="00961491"/>
    <w:rsid w:val="00961759"/>
    <w:rsid w:val="0096262C"/>
    <w:rsid w:val="00963985"/>
    <w:rsid w:val="00963BBB"/>
    <w:rsid w:val="009640A9"/>
    <w:rsid w:val="00964728"/>
    <w:rsid w:val="00965C4A"/>
    <w:rsid w:val="00965D46"/>
    <w:rsid w:val="0096761F"/>
    <w:rsid w:val="00970140"/>
    <w:rsid w:val="00971161"/>
    <w:rsid w:val="009714C0"/>
    <w:rsid w:val="0097210F"/>
    <w:rsid w:val="009722DF"/>
    <w:rsid w:val="00972FE2"/>
    <w:rsid w:val="0097326A"/>
    <w:rsid w:val="0097329C"/>
    <w:rsid w:val="00973499"/>
    <w:rsid w:val="00973656"/>
    <w:rsid w:val="00973D1A"/>
    <w:rsid w:val="0097411C"/>
    <w:rsid w:val="009742AF"/>
    <w:rsid w:val="00974BC0"/>
    <w:rsid w:val="00975781"/>
    <w:rsid w:val="0097596D"/>
    <w:rsid w:val="00976D6C"/>
    <w:rsid w:val="00976EB6"/>
    <w:rsid w:val="009807D7"/>
    <w:rsid w:val="00980AF3"/>
    <w:rsid w:val="00981832"/>
    <w:rsid w:val="00982079"/>
    <w:rsid w:val="00982C52"/>
    <w:rsid w:val="009837E7"/>
    <w:rsid w:val="009839B2"/>
    <w:rsid w:val="00983E13"/>
    <w:rsid w:val="00984BD0"/>
    <w:rsid w:val="009857D8"/>
    <w:rsid w:val="009857EF"/>
    <w:rsid w:val="00986E99"/>
    <w:rsid w:val="00990149"/>
    <w:rsid w:val="0099114C"/>
    <w:rsid w:val="009923E8"/>
    <w:rsid w:val="0099250E"/>
    <w:rsid w:val="009927D2"/>
    <w:rsid w:val="00992DAD"/>
    <w:rsid w:val="00993056"/>
    <w:rsid w:val="00994337"/>
    <w:rsid w:val="0099672A"/>
    <w:rsid w:val="00996894"/>
    <w:rsid w:val="00996A98"/>
    <w:rsid w:val="009975FF"/>
    <w:rsid w:val="009A08CC"/>
    <w:rsid w:val="009A0F8D"/>
    <w:rsid w:val="009A1600"/>
    <w:rsid w:val="009A163E"/>
    <w:rsid w:val="009A17A1"/>
    <w:rsid w:val="009A1804"/>
    <w:rsid w:val="009A24B0"/>
    <w:rsid w:val="009A3342"/>
    <w:rsid w:val="009A3B5F"/>
    <w:rsid w:val="009A3C48"/>
    <w:rsid w:val="009A4728"/>
    <w:rsid w:val="009A4934"/>
    <w:rsid w:val="009A4DCE"/>
    <w:rsid w:val="009A4F9A"/>
    <w:rsid w:val="009A5370"/>
    <w:rsid w:val="009A5B19"/>
    <w:rsid w:val="009A69F8"/>
    <w:rsid w:val="009A6A7C"/>
    <w:rsid w:val="009A769A"/>
    <w:rsid w:val="009A78D0"/>
    <w:rsid w:val="009B0F10"/>
    <w:rsid w:val="009B1AC8"/>
    <w:rsid w:val="009B1BB0"/>
    <w:rsid w:val="009B1BC6"/>
    <w:rsid w:val="009B1F5D"/>
    <w:rsid w:val="009B20DB"/>
    <w:rsid w:val="009B3907"/>
    <w:rsid w:val="009B4483"/>
    <w:rsid w:val="009B4741"/>
    <w:rsid w:val="009B4A4B"/>
    <w:rsid w:val="009B4FCD"/>
    <w:rsid w:val="009B53AC"/>
    <w:rsid w:val="009B5545"/>
    <w:rsid w:val="009B5EE1"/>
    <w:rsid w:val="009B6164"/>
    <w:rsid w:val="009B6AB5"/>
    <w:rsid w:val="009C1D78"/>
    <w:rsid w:val="009C1F3F"/>
    <w:rsid w:val="009C2083"/>
    <w:rsid w:val="009C2677"/>
    <w:rsid w:val="009C337C"/>
    <w:rsid w:val="009C34E3"/>
    <w:rsid w:val="009C36D5"/>
    <w:rsid w:val="009C37CA"/>
    <w:rsid w:val="009C4583"/>
    <w:rsid w:val="009C4E4E"/>
    <w:rsid w:val="009C589B"/>
    <w:rsid w:val="009C5DDE"/>
    <w:rsid w:val="009C6453"/>
    <w:rsid w:val="009C6EAB"/>
    <w:rsid w:val="009C746F"/>
    <w:rsid w:val="009D00D4"/>
    <w:rsid w:val="009D0347"/>
    <w:rsid w:val="009D040A"/>
    <w:rsid w:val="009D05B4"/>
    <w:rsid w:val="009D19C9"/>
    <w:rsid w:val="009D1E95"/>
    <w:rsid w:val="009D2279"/>
    <w:rsid w:val="009D275D"/>
    <w:rsid w:val="009D2ECF"/>
    <w:rsid w:val="009D491F"/>
    <w:rsid w:val="009D5A6C"/>
    <w:rsid w:val="009D6ADC"/>
    <w:rsid w:val="009E031A"/>
    <w:rsid w:val="009E173C"/>
    <w:rsid w:val="009E1AB3"/>
    <w:rsid w:val="009E2413"/>
    <w:rsid w:val="009E2AA0"/>
    <w:rsid w:val="009E3C49"/>
    <w:rsid w:val="009E40BF"/>
    <w:rsid w:val="009E445C"/>
    <w:rsid w:val="009E483B"/>
    <w:rsid w:val="009E4EE8"/>
    <w:rsid w:val="009E542D"/>
    <w:rsid w:val="009E56E2"/>
    <w:rsid w:val="009E5B80"/>
    <w:rsid w:val="009E5DEA"/>
    <w:rsid w:val="009E6FCA"/>
    <w:rsid w:val="009F0022"/>
    <w:rsid w:val="009F1545"/>
    <w:rsid w:val="009F16C0"/>
    <w:rsid w:val="009F19B4"/>
    <w:rsid w:val="009F30FE"/>
    <w:rsid w:val="009F41E5"/>
    <w:rsid w:val="009F4BEC"/>
    <w:rsid w:val="009F4C00"/>
    <w:rsid w:val="009F4D07"/>
    <w:rsid w:val="009F5317"/>
    <w:rsid w:val="009F532E"/>
    <w:rsid w:val="009F56E8"/>
    <w:rsid w:val="009F5E4F"/>
    <w:rsid w:val="009F5EDA"/>
    <w:rsid w:val="009F6A36"/>
    <w:rsid w:val="009F74A7"/>
    <w:rsid w:val="00A002BA"/>
    <w:rsid w:val="00A00449"/>
    <w:rsid w:val="00A00826"/>
    <w:rsid w:val="00A00C72"/>
    <w:rsid w:val="00A00DBD"/>
    <w:rsid w:val="00A016D3"/>
    <w:rsid w:val="00A01C27"/>
    <w:rsid w:val="00A01F24"/>
    <w:rsid w:val="00A02D6F"/>
    <w:rsid w:val="00A043A4"/>
    <w:rsid w:val="00A047F3"/>
    <w:rsid w:val="00A04D1F"/>
    <w:rsid w:val="00A053CF"/>
    <w:rsid w:val="00A05414"/>
    <w:rsid w:val="00A055C0"/>
    <w:rsid w:val="00A058BA"/>
    <w:rsid w:val="00A058C9"/>
    <w:rsid w:val="00A05D03"/>
    <w:rsid w:val="00A05E2C"/>
    <w:rsid w:val="00A05FCA"/>
    <w:rsid w:val="00A06716"/>
    <w:rsid w:val="00A06CA3"/>
    <w:rsid w:val="00A06DC8"/>
    <w:rsid w:val="00A0701E"/>
    <w:rsid w:val="00A070BA"/>
    <w:rsid w:val="00A07E52"/>
    <w:rsid w:val="00A10503"/>
    <w:rsid w:val="00A10CC8"/>
    <w:rsid w:val="00A111BC"/>
    <w:rsid w:val="00A112FC"/>
    <w:rsid w:val="00A1179C"/>
    <w:rsid w:val="00A11AB3"/>
    <w:rsid w:val="00A11BEE"/>
    <w:rsid w:val="00A139C9"/>
    <w:rsid w:val="00A13A0F"/>
    <w:rsid w:val="00A13B08"/>
    <w:rsid w:val="00A1552C"/>
    <w:rsid w:val="00A17AC3"/>
    <w:rsid w:val="00A17D5C"/>
    <w:rsid w:val="00A202A9"/>
    <w:rsid w:val="00A20864"/>
    <w:rsid w:val="00A20C9E"/>
    <w:rsid w:val="00A20D5B"/>
    <w:rsid w:val="00A2154B"/>
    <w:rsid w:val="00A21EFD"/>
    <w:rsid w:val="00A22B8D"/>
    <w:rsid w:val="00A23189"/>
    <w:rsid w:val="00A23270"/>
    <w:rsid w:val="00A239D3"/>
    <w:rsid w:val="00A23AEE"/>
    <w:rsid w:val="00A23B0F"/>
    <w:rsid w:val="00A23E72"/>
    <w:rsid w:val="00A240DA"/>
    <w:rsid w:val="00A244B5"/>
    <w:rsid w:val="00A24593"/>
    <w:rsid w:val="00A24C78"/>
    <w:rsid w:val="00A252FF"/>
    <w:rsid w:val="00A2553A"/>
    <w:rsid w:val="00A26178"/>
    <w:rsid w:val="00A27829"/>
    <w:rsid w:val="00A2791B"/>
    <w:rsid w:val="00A27FFE"/>
    <w:rsid w:val="00A3050D"/>
    <w:rsid w:val="00A30940"/>
    <w:rsid w:val="00A30B3F"/>
    <w:rsid w:val="00A30F61"/>
    <w:rsid w:val="00A314E0"/>
    <w:rsid w:val="00A31A20"/>
    <w:rsid w:val="00A31C38"/>
    <w:rsid w:val="00A3351C"/>
    <w:rsid w:val="00A346B9"/>
    <w:rsid w:val="00A34FAC"/>
    <w:rsid w:val="00A365B4"/>
    <w:rsid w:val="00A372C6"/>
    <w:rsid w:val="00A412D4"/>
    <w:rsid w:val="00A41330"/>
    <w:rsid w:val="00A4137E"/>
    <w:rsid w:val="00A414D7"/>
    <w:rsid w:val="00A4171E"/>
    <w:rsid w:val="00A41A1D"/>
    <w:rsid w:val="00A42872"/>
    <w:rsid w:val="00A43599"/>
    <w:rsid w:val="00A43727"/>
    <w:rsid w:val="00A43AEB"/>
    <w:rsid w:val="00A442B0"/>
    <w:rsid w:val="00A444E5"/>
    <w:rsid w:val="00A448A5"/>
    <w:rsid w:val="00A44AE9"/>
    <w:rsid w:val="00A45615"/>
    <w:rsid w:val="00A4570B"/>
    <w:rsid w:val="00A45E1F"/>
    <w:rsid w:val="00A4737C"/>
    <w:rsid w:val="00A4794D"/>
    <w:rsid w:val="00A47D90"/>
    <w:rsid w:val="00A47F69"/>
    <w:rsid w:val="00A505B4"/>
    <w:rsid w:val="00A507B9"/>
    <w:rsid w:val="00A50A99"/>
    <w:rsid w:val="00A50BEA"/>
    <w:rsid w:val="00A50FD9"/>
    <w:rsid w:val="00A50FF0"/>
    <w:rsid w:val="00A547D4"/>
    <w:rsid w:val="00A54B73"/>
    <w:rsid w:val="00A54E99"/>
    <w:rsid w:val="00A55982"/>
    <w:rsid w:val="00A55A3B"/>
    <w:rsid w:val="00A56D9A"/>
    <w:rsid w:val="00A57126"/>
    <w:rsid w:val="00A5716C"/>
    <w:rsid w:val="00A57B81"/>
    <w:rsid w:val="00A57EF5"/>
    <w:rsid w:val="00A601E3"/>
    <w:rsid w:val="00A606C2"/>
    <w:rsid w:val="00A60ECD"/>
    <w:rsid w:val="00A60EEA"/>
    <w:rsid w:val="00A62152"/>
    <w:rsid w:val="00A62185"/>
    <w:rsid w:val="00A62319"/>
    <w:rsid w:val="00A631A5"/>
    <w:rsid w:val="00A63425"/>
    <w:rsid w:val="00A641DE"/>
    <w:rsid w:val="00A64F97"/>
    <w:rsid w:val="00A6580A"/>
    <w:rsid w:val="00A65DCF"/>
    <w:rsid w:val="00A65E31"/>
    <w:rsid w:val="00A668E4"/>
    <w:rsid w:val="00A66E13"/>
    <w:rsid w:val="00A6715F"/>
    <w:rsid w:val="00A70D6C"/>
    <w:rsid w:val="00A717B9"/>
    <w:rsid w:val="00A71F90"/>
    <w:rsid w:val="00A72C5F"/>
    <w:rsid w:val="00A73AB6"/>
    <w:rsid w:val="00A7489F"/>
    <w:rsid w:val="00A7518D"/>
    <w:rsid w:val="00A75ACB"/>
    <w:rsid w:val="00A772DA"/>
    <w:rsid w:val="00A772F4"/>
    <w:rsid w:val="00A772F5"/>
    <w:rsid w:val="00A777B5"/>
    <w:rsid w:val="00A77B82"/>
    <w:rsid w:val="00A77C70"/>
    <w:rsid w:val="00A80E11"/>
    <w:rsid w:val="00A813DE"/>
    <w:rsid w:val="00A81C3B"/>
    <w:rsid w:val="00A83340"/>
    <w:rsid w:val="00A835CF"/>
    <w:rsid w:val="00A83A70"/>
    <w:rsid w:val="00A83C88"/>
    <w:rsid w:val="00A83CFD"/>
    <w:rsid w:val="00A85694"/>
    <w:rsid w:val="00A85CED"/>
    <w:rsid w:val="00A877B9"/>
    <w:rsid w:val="00A90437"/>
    <w:rsid w:val="00A90A46"/>
    <w:rsid w:val="00A9108E"/>
    <w:rsid w:val="00A91902"/>
    <w:rsid w:val="00A92AB8"/>
    <w:rsid w:val="00A92C14"/>
    <w:rsid w:val="00A93CBD"/>
    <w:rsid w:val="00A9543F"/>
    <w:rsid w:val="00A959A2"/>
    <w:rsid w:val="00A96CEA"/>
    <w:rsid w:val="00A97BAD"/>
    <w:rsid w:val="00AA10D4"/>
    <w:rsid w:val="00AA10F6"/>
    <w:rsid w:val="00AA1115"/>
    <w:rsid w:val="00AA1171"/>
    <w:rsid w:val="00AA1512"/>
    <w:rsid w:val="00AA21F7"/>
    <w:rsid w:val="00AA3A6D"/>
    <w:rsid w:val="00AA4446"/>
    <w:rsid w:val="00AA4F35"/>
    <w:rsid w:val="00AA551E"/>
    <w:rsid w:val="00AA5968"/>
    <w:rsid w:val="00AA647E"/>
    <w:rsid w:val="00AA6732"/>
    <w:rsid w:val="00AA6E4A"/>
    <w:rsid w:val="00AA758B"/>
    <w:rsid w:val="00AB26C4"/>
    <w:rsid w:val="00AB2BD3"/>
    <w:rsid w:val="00AB2BE4"/>
    <w:rsid w:val="00AB3749"/>
    <w:rsid w:val="00AB3822"/>
    <w:rsid w:val="00AB39E2"/>
    <w:rsid w:val="00AB3AA0"/>
    <w:rsid w:val="00AB3F7B"/>
    <w:rsid w:val="00AB4C9B"/>
    <w:rsid w:val="00AB4D9D"/>
    <w:rsid w:val="00AB6811"/>
    <w:rsid w:val="00AB69FA"/>
    <w:rsid w:val="00AB77BF"/>
    <w:rsid w:val="00AB7C2A"/>
    <w:rsid w:val="00AC07C3"/>
    <w:rsid w:val="00AC1071"/>
    <w:rsid w:val="00AC1423"/>
    <w:rsid w:val="00AC1CFD"/>
    <w:rsid w:val="00AC297A"/>
    <w:rsid w:val="00AC39E9"/>
    <w:rsid w:val="00AC3AD7"/>
    <w:rsid w:val="00AC4268"/>
    <w:rsid w:val="00AC4691"/>
    <w:rsid w:val="00AC5467"/>
    <w:rsid w:val="00AC54B7"/>
    <w:rsid w:val="00AC633C"/>
    <w:rsid w:val="00AC67A1"/>
    <w:rsid w:val="00AC6BB6"/>
    <w:rsid w:val="00AC6CDB"/>
    <w:rsid w:val="00AC739C"/>
    <w:rsid w:val="00AC74A0"/>
    <w:rsid w:val="00AD0C78"/>
    <w:rsid w:val="00AD0E92"/>
    <w:rsid w:val="00AD140B"/>
    <w:rsid w:val="00AD1442"/>
    <w:rsid w:val="00AD20FD"/>
    <w:rsid w:val="00AD2169"/>
    <w:rsid w:val="00AD231E"/>
    <w:rsid w:val="00AD2336"/>
    <w:rsid w:val="00AD2E2F"/>
    <w:rsid w:val="00AD2E92"/>
    <w:rsid w:val="00AD3274"/>
    <w:rsid w:val="00AD3A08"/>
    <w:rsid w:val="00AD4110"/>
    <w:rsid w:val="00AD461D"/>
    <w:rsid w:val="00AD47E2"/>
    <w:rsid w:val="00AD4BE3"/>
    <w:rsid w:val="00AD629F"/>
    <w:rsid w:val="00AD73CA"/>
    <w:rsid w:val="00AD7ED5"/>
    <w:rsid w:val="00AE07A5"/>
    <w:rsid w:val="00AE0E01"/>
    <w:rsid w:val="00AE1B79"/>
    <w:rsid w:val="00AE1D95"/>
    <w:rsid w:val="00AE2D4C"/>
    <w:rsid w:val="00AE3031"/>
    <w:rsid w:val="00AE36E6"/>
    <w:rsid w:val="00AE40B0"/>
    <w:rsid w:val="00AE419C"/>
    <w:rsid w:val="00AE4D56"/>
    <w:rsid w:val="00AE5A2F"/>
    <w:rsid w:val="00AE5AEF"/>
    <w:rsid w:val="00AE5D73"/>
    <w:rsid w:val="00AE62BA"/>
    <w:rsid w:val="00AE63CC"/>
    <w:rsid w:val="00AE6649"/>
    <w:rsid w:val="00AE781A"/>
    <w:rsid w:val="00AE7992"/>
    <w:rsid w:val="00AF0B9B"/>
    <w:rsid w:val="00AF14C0"/>
    <w:rsid w:val="00AF1876"/>
    <w:rsid w:val="00AF1A8A"/>
    <w:rsid w:val="00AF2968"/>
    <w:rsid w:val="00AF2A46"/>
    <w:rsid w:val="00AF2FA9"/>
    <w:rsid w:val="00AF341D"/>
    <w:rsid w:val="00AF4213"/>
    <w:rsid w:val="00AF5581"/>
    <w:rsid w:val="00AF5602"/>
    <w:rsid w:val="00AF5832"/>
    <w:rsid w:val="00AF5BA6"/>
    <w:rsid w:val="00AF5C1B"/>
    <w:rsid w:val="00AF5D50"/>
    <w:rsid w:val="00AF6D88"/>
    <w:rsid w:val="00AF73F6"/>
    <w:rsid w:val="00B0094F"/>
    <w:rsid w:val="00B01050"/>
    <w:rsid w:val="00B025D7"/>
    <w:rsid w:val="00B02C55"/>
    <w:rsid w:val="00B0399E"/>
    <w:rsid w:val="00B03EAA"/>
    <w:rsid w:val="00B03F97"/>
    <w:rsid w:val="00B04675"/>
    <w:rsid w:val="00B047F1"/>
    <w:rsid w:val="00B04933"/>
    <w:rsid w:val="00B04A9B"/>
    <w:rsid w:val="00B0501C"/>
    <w:rsid w:val="00B053A3"/>
    <w:rsid w:val="00B05EA8"/>
    <w:rsid w:val="00B06CC4"/>
    <w:rsid w:val="00B06E38"/>
    <w:rsid w:val="00B07029"/>
    <w:rsid w:val="00B11CAE"/>
    <w:rsid w:val="00B12653"/>
    <w:rsid w:val="00B12BFE"/>
    <w:rsid w:val="00B139C4"/>
    <w:rsid w:val="00B1553B"/>
    <w:rsid w:val="00B156EF"/>
    <w:rsid w:val="00B1616E"/>
    <w:rsid w:val="00B16934"/>
    <w:rsid w:val="00B177AA"/>
    <w:rsid w:val="00B17894"/>
    <w:rsid w:val="00B204C9"/>
    <w:rsid w:val="00B217FE"/>
    <w:rsid w:val="00B22991"/>
    <w:rsid w:val="00B22F97"/>
    <w:rsid w:val="00B238B0"/>
    <w:rsid w:val="00B24098"/>
    <w:rsid w:val="00B24734"/>
    <w:rsid w:val="00B252BF"/>
    <w:rsid w:val="00B25414"/>
    <w:rsid w:val="00B300EA"/>
    <w:rsid w:val="00B303D0"/>
    <w:rsid w:val="00B3248D"/>
    <w:rsid w:val="00B328CD"/>
    <w:rsid w:val="00B34212"/>
    <w:rsid w:val="00B345D4"/>
    <w:rsid w:val="00B3464F"/>
    <w:rsid w:val="00B346B5"/>
    <w:rsid w:val="00B34F04"/>
    <w:rsid w:val="00B35222"/>
    <w:rsid w:val="00B354D4"/>
    <w:rsid w:val="00B365FA"/>
    <w:rsid w:val="00B36D89"/>
    <w:rsid w:val="00B371DD"/>
    <w:rsid w:val="00B37352"/>
    <w:rsid w:val="00B40463"/>
    <w:rsid w:val="00B408CC"/>
    <w:rsid w:val="00B41CC4"/>
    <w:rsid w:val="00B4230A"/>
    <w:rsid w:val="00B42374"/>
    <w:rsid w:val="00B42484"/>
    <w:rsid w:val="00B424B9"/>
    <w:rsid w:val="00B42F63"/>
    <w:rsid w:val="00B430A1"/>
    <w:rsid w:val="00B434F3"/>
    <w:rsid w:val="00B437EF"/>
    <w:rsid w:val="00B438DC"/>
    <w:rsid w:val="00B43CCF"/>
    <w:rsid w:val="00B43CD7"/>
    <w:rsid w:val="00B4518C"/>
    <w:rsid w:val="00B454FA"/>
    <w:rsid w:val="00B477E7"/>
    <w:rsid w:val="00B50011"/>
    <w:rsid w:val="00B50EA2"/>
    <w:rsid w:val="00B5198D"/>
    <w:rsid w:val="00B52823"/>
    <w:rsid w:val="00B53045"/>
    <w:rsid w:val="00B53DCB"/>
    <w:rsid w:val="00B54064"/>
    <w:rsid w:val="00B55686"/>
    <w:rsid w:val="00B55D89"/>
    <w:rsid w:val="00B55EF5"/>
    <w:rsid w:val="00B560AB"/>
    <w:rsid w:val="00B57963"/>
    <w:rsid w:val="00B60073"/>
    <w:rsid w:val="00B600FC"/>
    <w:rsid w:val="00B60673"/>
    <w:rsid w:val="00B614FA"/>
    <w:rsid w:val="00B62A8C"/>
    <w:rsid w:val="00B62F13"/>
    <w:rsid w:val="00B632A8"/>
    <w:rsid w:val="00B632C7"/>
    <w:rsid w:val="00B63674"/>
    <w:rsid w:val="00B640F6"/>
    <w:rsid w:val="00B64351"/>
    <w:rsid w:val="00B6460D"/>
    <w:rsid w:val="00B64DEF"/>
    <w:rsid w:val="00B6630F"/>
    <w:rsid w:val="00B66D3C"/>
    <w:rsid w:val="00B66ED4"/>
    <w:rsid w:val="00B66F81"/>
    <w:rsid w:val="00B670BB"/>
    <w:rsid w:val="00B671D2"/>
    <w:rsid w:val="00B67985"/>
    <w:rsid w:val="00B70175"/>
    <w:rsid w:val="00B71665"/>
    <w:rsid w:val="00B72015"/>
    <w:rsid w:val="00B729C5"/>
    <w:rsid w:val="00B72D6B"/>
    <w:rsid w:val="00B73171"/>
    <w:rsid w:val="00B73407"/>
    <w:rsid w:val="00B73567"/>
    <w:rsid w:val="00B73B30"/>
    <w:rsid w:val="00B74001"/>
    <w:rsid w:val="00B7449B"/>
    <w:rsid w:val="00B750A3"/>
    <w:rsid w:val="00B75828"/>
    <w:rsid w:val="00B7597B"/>
    <w:rsid w:val="00B770B6"/>
    <w:rsid w:val="00B77EC6"/>
    <w:rsid w:val="00B8095A"/>
    <w:rsid w:val="00B80E17"/>
    <w:rsid w:val="00B8198E"/>
    <w:rsid w:val="00B81DE4"/>
    <w:rsid w:val="00B81DEE"/>
    <w:rsid w:val="00B820B0"/>
    <w:rsid w:val="00B82716"/>
    <w:rsid w:val="00B828AE"/>
    <w:rsid w:val="00B83D5B"/>
    <w:rsid w:val="00B83FCC"/>
    <w:rsid w:val="00B84A3F"/>
    <w:rsid w:val="00B84BBB"/>
    <w:rsid w:val="00B84F1C"/>
    <w:rsid w:val="00B857D9"/>
    <w:rsid w:val="00B85E0F"/>
    <w:rsid w:val="00B87C2B"/>
    <w:rsid w:val="00B90C0A"/>
    <w:rsid w:val="00B9264F"/>
    <w:rsid w:val="00B9266E"/>
    <w:rsid w:val="00B93BCD"/>
    <w:rsid w:val="00B93E32"/>
    <w:rsid w:val="00B95993"/>
    <w:rsid w:val="00B95EC4"/>
    <w:rsid w:val="00B9631C"/>
    <w:rsid w:val="00B96336"/>
    <w:rsid w:val="00B978D9"/>
    <w:rsid w:val="00BA0559"/>
    <w:rsid w:val="00BA0EDB"/>
    <w:rsid w:val="00BA123A"/>
    <w:rsid w:val="00BA1272"/>
    <w:rsid w:val="00BA235D"/>
    <w:rsid w:val="00BA38B7"/>
    <w:rsid w:val="00BA3BCA"/>
    <w:rsid w:val="00BA3EE3"/>
    <w:rsid w:val="00BA41A3"/>
    <w:rsid w:val="00BA43F5"/>
    <w:rsid w:val="00BA46C4"/>
    <w:rsid w:val="00BA4D33"/>
    <w:rsid w:val="00BA70F2"/>
    <w:rsid w:val="00BA7537"/>
    <w:rsid w:val="00BB01FF"/>
    <w:rsid w:val="00BB1D72"/>
    <w:rsid w:val="00BB222D"/>
    <w:rsid w:val="00BB2AB3"/>
    <w:rsid w:val="00BB3BBB"/>
    <w:rsid w:val="00BB4872"/>
    <w:rsid w:val="00BB4D2E"/>
    <w:rsid w:val="00BB4D52"/>
    <w:rsid w:val="00BB5017"/>
    <w:rsid w:val="00BB598F"/>
    <w:rsid w:val="00BB653A"/>
    <w:rsid w:val="00BB6585"/>
    <w:rsid w:val="00BB706D"/>
    <w:rsid w:val="00BB7BA1"/>
    <w:rsid w:val="00BB7FC6"/>
    <w:rsid w:val="00BC0809"/>
    <w:rsid w:val="00BC1255"/>
    <w:rsid w:val="00BC138B"/>
    <w:rsid w:val="00BC1419"/>
    <w:rsid w:val="00BC1502"/>
    <w:rsid w:val="00BC26BF"/>
    <w:rsid w:val="00BC29B5"/>
    <w:rsid w:val="00BC2E25"/>
    <w:rsid w:val="00BC43F9"/>
    <w:rsid w:val="00BC4608"/>
    <w:rsid w:val="00BC4BAE"/>
    <w:rsid w:val="00BC5122"/>
    <w:rsid w:val="00BC5803"/>
    <w:rsid w:val="00BC7055"/>
    <w:rsid w:val="00BC72AD"/>
    <w:rsid w:val="00BC73D5"/>
    <w:rsid w:val="00BC7759"/>
    <w:rsid w:val="00BC78EE"/>
    <w:rsid w:val="00BD0CBB"/>
    <w:rsid w:val="00BD1171"/>
    <w:rsid w:val="00BD13D0"/>
    <w:rsid w:val="00BD2399"/>
    <w:rsid w:val="00BD2E03"/>
    <w:rsid w:val="00BD3045"/>
    <w:rsid w:val="00BD4207"/>
    <w:rsid w:val="00BD44F2"/>
    <w:rsid w:val="00BD46E2"/>
    <w:rsid w:val="00BD47BC"/>
    <w:rsid w:val="00BD4A91"/>
    <w:rsid w:val="00BD592A"/>
    <w:rsid w:val="00BD5D18"/>
    <w:rsid w:val="00BD7D9C"/>
    <w:rsid w:val="00BE0903"/>
    <w:rsid w:val="00BE0F6D"/>
    <w:rsid w:val="00BE1131"/>
    <w:rsid w:val="00BE2529"/>
    <w:rsid w:val="00BE290E"/>
    <w:rsid w:val="00BE2C90"/>
    <w:rsid w:val="00BE311D"/>
    <w:rsid w:val="00BE36B6"/>
    <w:rsid w:val="00BE4273"/>
    <w:rsid w:val="00BE4567"/>
    <w:rsid w:val="00BE46A4"/>
    <w:rsid w:val="00BE6A45"/>
    <w:rsid w:val="00BE796B"/>
    <w:rsid w:val="00BF090D"/>
    <w:rsid w:val="00BF0FCD"/>
    <w:rsid w:val="00BF1755"/>
    <w:rsid w:val="00BF1818"/>
    <w:rsid w:val="00BF1AC2"/>
    <w:rsid w:val="00BF1DB8"/>
    <w:rsid w:val="00BF244B"/>
    <w:rsid w:val="00BF28A8"/>
    <w:rsid w:val="00BF350D"/>
    <w:rsid w:val="00BF45FF"/>
    <w:rsid w:val="00BF5023"/>
    <w:rsid w:val="00BF548B"/>
    <w:rsid w:val="00BF59BE"/>
    <w:rsid w:val="00BF5CC6"/>
    <w:rsid w:val="00BF65EB"/>
    <w:rsid w:val="00C00000"/>
    <w:rsid w:val="00C00549"/>
    <w:rsid w:val="00C00934"/>
    <w:rsid w:val="00C0291B"/>
    <w:rsid w:val="00C02AC3"/>
    <w:rsid w:val="00C02DFB"/>
    <w:rsid w:val="00C03F56"/>
    <w:rsid w:val="00C04237"/>
    <w:rsid w:val="00C06E52"/>
    <w:rsid w:val="00C072EE"/>
    <w:rsid w:val="00C07D8D"/>
    <w:rsid w:val="00C10164"/>
    <w:rsid w:val="00C1044E"/>
    <w:rsid w:val="00C104B7"/>
    <w:rsid w:val="00C108B1"/>
    <w:rsid w:val="00C10FE3"/>
    <w:rsid w:val="00C110E3"/>
    <w:rsid w:val="00C11382"/>
    <w:rsid w:val="00C11869"/>
    <w:rsid w:val="00C11A64"/>
    <w:rsid w:val="00C1234D"/>
    <w:rsid w:val="00C12739"/>
    <w:rsid w:val="00C129B9"/>
    <w:rsid w:val="00C12DE4"/>
    <w:rsid w:val="00C12DFE"/>
    <w:rsid w:val="00C138B8"/>
    <w:rsid w:val="00C1395B"/>
    <w:rsid w:val="00C13A20"/>
    <w:rsid w:val="00C1486A"/>
    <w:rsid w:val="00C15233"/>
    <w:rsid w:val="00C15786"/>
    <w:rsid w:val="00C15B75"/>
    <w:rsid w:val="00C178D0"/>
    <w:rsid w:val="00C201F2"/>
    <w:rsid w:val="00C20B63"/>
    <w:rsid w:val="00C2105E"/>
    <w:rsid w:val="00C21300"/>
    <w:rsid w:val="00C21597"/>
    <w:rsid w:val="00C21A41"/>
    <w:rsid w:val="00C21DB9"/>
    <w:rsid w:val="00C21E5F"/>
    <w:rsid w:val="00C22B0F"/>
    <w:rsid w:val="00C231F4"/>
    <w:rsid w:val="00C23308"/>
    <w:rsid w:val="00C23B1F"/>
    <w:rsid w:val="00C23FC8"/>
    <w:rsid w:val="00C2477D"/>
    <w:rsid w:val="00C25046"/>
    <w:rsid w:val="00C2521F"/>
    <w:rsid w:val="00C27000"/>
    <w:rsid w:val="00C27C5A"/>
    <w:rsid w:val="00C3079E"/>
    <w:rsid w:val="00C30913"/>
    <w:rsid w:val="00C3103A"/>
    <w:rsid w:val="00C3256A"/>
    <w:rsid w:val="00C32706"/>
    <w:rsid w:val="00C328F3"/>
    <w:rsid w:val="00C3457A"/>
    <w:rsid w:val="00C34A29"/>
    <w:rsid w:val="00C360FC"/>
    <w:rsid w:val="00C37AAF"/>
    <w:rsid w:val="00C40877"/>
    <w:rsid w:val="00C42181"/>
    <w:rsid w:val="00C4252C"/>
    <w:rsid w:val="00C43D83"/>
    <w:rsid w:val="00C43F5E"/>
    <w:rsid w:val="00C44B57"/>
    <w:rsid w:val="00C4505A"/>
    <w:rsid w:val="00C45121"/>
    <w:rsid w:val="00C454E4"/>
    <w:rsid w:val="00C4698F"/>
    <w:rsid w:val="00C46B2E"/>
    <w:rsid w:val="00C46FA5"/>
    <w:rsid w:val="00C471ED"/>
    <w:rsid w:val="00C503CA"/>
    <w:rsid w:val="00C50A46"/>
    <w:rsid w:val="00C52520"/>
    <w:rsid w:val="00C52702"/>
    <w:rsid w:val="00C52BAE"/>
    <w:rsid w:val="00C52E9B"/>
    <w:rsid w:val="00C536AA"/>
    <w:rsid w:val="00C53943"/>
    <w:rsid w:val="00C53BD4"/>
    <w:rsid w:val="00C53C07"/>
    <w:rsid w:val="00C54D4B"/>
    <w:rsid w:val="00C5507F"/>
    <w:rsid w:val="00C5651B"/>
    <w:rsid w:val="00C566F8"/>
    <w:rsid w:val="00C602B1"/>
    <w:rsid w:val="00C60414"/>
    <w:rsid w:val="00C60D10"/>
    <w:rsid w:val="00C60E11"/>
    <w:rsid w:val="00C63778"/>
    <w:rsid w:val="00C63F25"/>
    <w:rsid w:val="00C641FA"/>
    <w:rsid w:val="00C650C3"/>
    <w:rsid w:val="00C653F1"/>
    <w:rsid w:val="00C66A6E"/>
    <w:rsid w:val="00C66BBF"/>
    <w:rsid w:val="00C66CF2"/>
    <w:rsid w:val="00C704E7"/>
    <w:rsid w:val="00C70E11"/>
    <w:rsid w:val="00C71008"/>
    <w:rsid w:val="00C72119"/>
    <w:rsid w:val="00C72829"/>
    <w:rsid w:val="00C72C15"/>
    <w:rsid w:val="00C73181"/>
    <w:rsid w:val="00C73925"/>
    <w:rsid w:val="00C73A85"/>
    <w:rsid w:val="00C74121"/>
    <w:rsid w:val="00C7476F"/>
    <w:rsid w:val="00C75248"/>
    <w:rsid w:val="00C76022"/>
    <w:rsid w:val="00C7674E"/>
    <w:rsid w:val="00C76A12"/>
    <w:rsid w:val="00C814D8"/>
    <w:rsid w:val="00C81586"/>
    <w:rsid w:val="00C82B81"/>
    <w:rsid w:val="00C83B7B"/>
    <w:rsid w:val="00C83C4E"/>
    <w:rsid w:val="00C83D6B"/>
    <w:rsid w:val="00C84232"/>
    <w:rsid w:val="00C85408"/>
    <w:rsid w:val="00C8662F"/>
    <w:rsid w:val="00C8687D"/>
    <w:rsid w:val="00C869B1"/>
    <w:rsid w:val="00C86D49"/>
    <w:rsid w:val="00C8754E"/>
    <w:rsid w:val="00C87D04"/>
    <w:rsid w:val="00C87EFD"/>
    <w:rsid w:val="00C926E8"/>
    <w:rsid w:val="00C936C9"/>
    <w:rsid w:val="00C9383D"/>
    <w:rsid w:val="00C93A0D"/>
    <w:rsid w:val="00C93F95"/>
    <w:rsid w:val="00C94C08"/>
    <w:rsid w:val="00C951AF"/>
    <w:rsid w:val="00C9521D"/>
    <w:rsid w:val="00C958C3"/>
    <w:rsid w:val="00C95B39"/>
    <w:rsid w:val="00C960DA"/>
    <w:rsid w:val="00C96123"/>
    <w:rsid w:val="00C96CA4"/>
    <w:rsid w:val="00CA046D"/>
    <w:rsid w:val="00CA0802"/>
    <w:rsid w:val="00CA0C01"/>
    <w:rsid w:val="00CA171B"/>
    <w:rsid w:val="00CA324F"/>
    <w:rsid w:val="00CA5B3C"/>
    <w:rsid w:val="00CA5DDA"/>
    <w:rsid w:val="00CA61E5"/>
    <w:rsid w:val="00CA6943"/>
    <w:rsid w:val="00CB07C2"/>
    <w:rsid w:val="00CB08EE"/>
    <w:rsid w:val="00CB0CE5"/>
    <w:rsid w:val="00CB1AC7"/>
    <w:rsid w:val="00CB2611"/>
    <w:rsid w:val="00CB5362"/>
    <w:rsid w:val="00CB5460"/>
    <w:rsid w:val="00CB5524"/>
    <w:rsid w:val="00CB5CFD"/>
    <w:rsid w:val="00CB6176"/>
    <w:rsid w:val="00CB7E10"/>
    <w:rsid w:val="00CC0224"/>
    <w:rsid w:val="00CC04B2"/>
    <w:rsid w:val="00CC0BDF"/>
    <w:rsid w:val="00CC1AB7"/>
    <w:rsid w:val="00CC1F88"/>
    <w:rsid w:val="00CC2042"/>
    <w:rsid w:val="00CC2FE8"/>
    <w:rsid w:val="00CC33ED"/>
    <w:rsid w:val="00CC35A1"/>
    <w:rsid w:val="00CC3A22"/>
    <w:rsid w:val="00CC4175"/>
    <w:rsid w:val="00CC5135"/>
    <w:rsid w:val="00CC5CA3"/>
    <w:rsid w:val="00CC5D99"/>
    <w:rsid w:val="00CC66B2"/>
    <w:rsid w:val="00CC66EF"/>
    <w:rsid w:val="00CD0468"/>
    <w:rsid w:val="00CD053A"/>
    <w:rsid w:val="00CD074F"/>
    <w:rsid w:val="00CD0C86"/>
    <w:rsid w:val="00CD182C"/>
    <w:rsid w:val="00CD24D0"/>
    <w:rsid w:val="00CD2846"/>
    <w:rsid w:val="00CD287E"/>
    <w:rsid w:val="00CD2E75"/>
    <w:rsid w:val="00CD445A"/>
    <w:rsid w:val="00CD4D12"/>
    <w:rsid w:val="00CD5A86"/>
    <w:rsid w:val="00CD67D6"/>
    <w:rsid w:val="00CD7293"/>
    <w:rsid w:val="00CE003A"/>
    <w:rsid w:val="00CE0D7B"/>
    <w:rsid w:val="00CE1D8E"/>
    <w:rsid w:val="00CE1DDA"/>
    <w:rsid w:val="00CE2FF3"/>
    <w:rsid w:val="00CE380C"/>
    <w:rsid w:val="00CE3F4C"/>
    <w:rsid w:val="00CE464C"/>
    <w:rsid w:val="00CE4CB6"/>
    <w:rsid w:val="00CE511F"/>
    <w:rsid w:val="00CE543A"/>
    <w:rsid w:val="00CE6EE6"/>
    <w:rsid w:val="00CE7D13"/>
    <w:rsid w:val="00CE7FAD"/>
    <w:rsid w:val="00CF0553"/>
    <w:rsid w:val="00CF1417"/>
    <w:rsid w:val="00CF1B74"/>
    <w:rsid w:val="00CF1CFA"/>
    <w:rsid w:val="00CF22F9"/>
    <w:rsid w:val="00CF25AC"/>
    <w:rsid w:val="00CF2839"/>
    <w:rsid w:val="00CF2865"/>
    <w:rsid w:val="00CF28F2"/>
    <w:rsid w:val="00CF3BF1"/>
    <w:rsid w:val="00CF490E"/>
    <w:rsid w:val="00CF4DD3"/>
    <w:rsid w:val="00CF66D0"/>
    <w:rsid w:val="00CF685E"/>
    <w:rsid w:val="00CF6D34"/>
    <w:rsid w:val="00CF6E95"/>
    <w:rsid w:val="00CF7466"/>
    <w:rsid w:val="00D004B8"/>
    <w:rsid w:val="00D00E27"/>
    <w:rsid w:val="00D0102F"/>
    <w:rsid w:val="00D01907"/>
    <w:rsid w:val="00D019AA"/>
    <w:rsid w:val="00D02121"/>
    <w:rsid w:val="00D02624"/>
    <w:rsid w:val="00D030A6"/>
    <w:rsid w:val="00D0469A"/>
    <w:rsid w:val="00D04F73"/>
    <w:rsid w:val="00D0647E"/>
    <w:rsid w:val="00D06A51"/>
    <w:rsid w:val="00D06C0B"/>
    <w:rsid w:val="00D06DE7"/>
    <w:rsid w:val="00D07339"/>
    <w:rsid w:val="00D1088A"/>
    <w:rsid w:val="00D10BBC"/>
    <w:rsid w:val="00D10EF3"/>
    <w:rsid w:val="00D11CCB"/>
    <w:rsid w:val="00D12040"/>
    <w:rsid w:val="00D12A3F"/>
    <w:rsid w:val="00D12C64"/>
    <w:rsid w:val="00D1350A"/>
    <w:rsid w:val="00D135E3"/>
    <w:rsid w:val="00D137A1"/>
    <w:rsid w:val="00D13E10"/>
    <w:rsid w:val="00D1453B"/>
    <w:rsid w:val="00D147E4"/>
    <w:rsid w:val="00D148DC"/>
    <w:rsid w:val="00D14E5F"/>
    <w:rsid w:val="00D14EF2"/>
    <w:rsid w:val="00D1553C"/>
    <w:rsid w:val="00D162D9"/>
    <w:rsid w:val="00D16490"/>
    <w:rsid w:val="00D167D5"/>
    <w:rsid w:val="00D1798A"/>
    <w:rsid w:val="00D17B51"/>
    <w:rsid w:val="00D17CB4"/>
    <w:rsid w:val="00D17E63"/>
    <w:rsid w:val="00D201EC"/>
    <w:rsid w:val="00D20597"/>
    <w:rsid w:val="00D20ED0"/>
    <w:rsid w:val="00D21F44"/>
    <w:rsid w:val="00D2220C"/>
    <w:rsid w:val="00D22497"/>
    <w:rsid w:val="00D22CFD"/>
    <w:rsid w:val="00D22F68"/>
    <w:rsid w:val="00D23338"/>
    <w:rsid w:val="00D23726"/>
    <w:rsid w:val="00D2390A"/>
    <w:rsid w:val="00D23C2D"/>
    <w:rsid w:val="00D23F02"/>
    <w:rsid w:val="00D248AD"/>
    <w:rsid w:val="00D2584D"/>
    <w:rsid w:val="00D25BB4"/>
    <w:rsid w:val="00D26D66"/>
    <w:rsid w:val="00D306FC"/>
    <w:rsid w:val="00D30ACA"/>
    <w:rsid w:val="00D30E6D"/>
    <w:rsid w:val="00D313E0"/>
    <w:rsid w:val="00D320B9"/>
    <w:rsid w:val="00D32A5B"/>
    <w:rsid w:val="00D32A6C"/>
    <w:rsid w:val="00D32BB7"/>
    <w:rsid w:val="00D3372D"/>
    <w:rsid w:val="00D34112"/>
    <w:rsid w:val="00D3417B"/>
    <w:rsid w:val="00D3420B"/>
    <w:rsid w:val="00D3422B"/>
    <w:rsid w:val="00D34676"/>
    <w:rsid w:val="00D350E7"/>
    <w:rsid w:val="00D35148"/>
    <w:rsid w:val="00D362E9"/>
    <w:rsid w:val="00D40A61"/>
    <w:rsid w:val="00D40FD5"/>
    <w:rsid w:val="00D41244"/>
    <w:rsid w:val="00D41511"/>
    <w:rsid w:val="00D41701"/>
    <w:rsid w:val="00D41A7F"/>
    <w:rsid w:val="00D44513"/>
    <w:rsid w:val="00D453BA"/>
    <w:rsid w:val="00D45F72"/>
    <w:rsid w:val="00D46BF2"/>
    <w:rsid w:val="00D476BC"/>
    <w:rsid w:val="00D47E25"/>
    <w:rsid w:val="00D5111D"/>
    <w:rsid w:val="00D52877"/>
    <w:rsid w:val="00D52BB8"/>
    <w:rsid w:val="00D5353C"/>
    <w:rsid w:val="00D540D3"/>
    <w:rsid w:val="00D5477F"/>
    <w:rsid w:val="00D54868"/>
    <w:rsid w:val="00D54B2E"/>
    <w:rsid w:val="00D54F26"/>
    <w:rsid w:val="00D55F46"/>
    <w:rsid w:val="00D560FB"/>
    <w:rsid w:val="00D564DB"/>
    <w:rsid w:val="00D606E1"/>
    <w:rsid w:val="00D60FE1"/>
    <w:rsid w:val="00D612E3"/>
    <w:rsid w:val="00D61EB1"/>
    <w:rsid w:val="00D627EF"/>
    <w:rsid w:val="00D6458D"/>
    <w:rsid w:val="00D6471F"/>
    <w:rsid w:val="00D64CFD"/>
    <w:rsid w:val="00D65C7B"/>
    <w:rsid w:val="00D66114"/>
    <w:rsid w:val="00D66DA2"/>
    <w:rsid w:val="00D670F3"/>
    <w:rsid w:val="00D67397"/>
    <w:rsid w:val="00D67606"/>
    <w:rsid w:val="00D678A3"/>
    <w:rsid w:val="00D70033"/>
    <w:rsid w:val="00D705B6"/>
    <w:rsid w:val="00D709CE"/>
    <w:rsid w:val="00D71802"/>
    <w:rsid w:val="00D71A6F"/>
    <w:rsid w:val="00D72087"/>
    <w:rsid w:val="00D73403"/>
    <w:rsid w:val="00D7347A"/>
    <w:rsid w:val="00D734E6"/>
    <w:rsid w:val="00D73711"/>
    <w:rsid w:val="00D74333"/>
    <w:rsid w:val="00D7446A"/>
    <w:rsid w:val="00D820A2"/>
    <w:rsid w:val="00D8287C"/>
    <w:rsid w:val="00D83480"/>
    <w:rsid w:val="00D83888"/>
    <w:rsid w:val="00D83BF2"/>
    <w:rsid w:val="00D843A9"/>
    <w:rsid w:val="00D856EC"/>
    <w:rsid w:val="00D8622D"/>
    <w:rsid w:val="00D87BC2"/>
    <w:rsid w:val="00D87CE2"/>
    <w:rsid w:val="00D87DB7"/>
    <w:rsid w:val="00D90FF7"/>
    <w:rsid w:val="00D91189"/>
    <w:rsid w:val="00D922A6"/>
    <w:rsid w:val="00D923AB"/>
    <w:rsid w:val="00D95B88"/>
    <w:rsid w:val="00DA003F"/>
    <w:rsid w:val="00DA034E"/>
    <w:rsid w:val="00DA074E"/>
    <w:rsid w:val="00DA1327"/>
    <w:rsid w:val="00DA1D99"/>
    <w:rsid w:val="00DA325F"/>
    <w:rsid w:val="00DA3469"/>
    <w:rsid w:val="00DA3638"/>
    <w:rsid w:val="00DA3B17"/>
    <w:rsid w:val="00DA3D77"/>
    <w:rsid w:val="00DA522A"/>
    <w:rsid w:val="00DA561C"/>
    <w:rsid w:val="00DA5BD2"/>
    <w:rsid w:val="00DA5F11"/>
    <w:rsid w:val="00DA62A7"/>
    <w:rsid w:val="00DA666C"/>
    <w:rsid w:val="00DA696C"/>
    <w:rsid w:val="00DA6E69"/>
    <w:rsid w:val="00DA75EB"/>
    <w:rsid w:val="00DA7F0A"/>
    <w:rsid w:val="00DB0673"/>
    <w:rsid w:val="00DB069A"/>
    <w:rsid w:val="00DB1731"/>
    <w:rsid w:val="00DB18B4"/>
    <w:rsid w:val="00DB1D78"/>
    <w:rsid w:val="00DB3CA5"/>
    <w:rsid w:val="00DB3F0D"/>
    <w:rsid w:val="00DB3FBB"/>
    <w:rsid w:val="00DB4097"/>
    <w:rsid w:val="00DB4209"/>
    <w:rsid w:val="00DB424B"/>
    <w:rsid w:val="00DB46A1"/>
    <w:rsid w:val="00DB4804"/>
    <w:rsid w:val="00DB5D99"/>
    <w:rsid w:val="00DB6086"/>
    <w:rsid w:val="00DB62A7"/>
    <w:rsid w:val="00DB7428"/>
    <w:rsid w:val="00DC0DB7"/>
    <w:rsid w:val="00DC227B"/>
    <w:rsid w:val="00DC2A94"/>
    <w:rsid w:val="00DC2B8F"/>
    <w:rsid w:val="00DC2C15"/>
    <w:rsid w:val="00DC2D07"/>
    <w:rsid w:val="00DC2EDC"/>
    <w:rsid w:val="00DC3931"/>
    <w:rsid w:val="00DC3E32"/>
    <w:rsid w:val="00DC4F4E"/>
    <w:rsid w:val="00DC4FF9"/>
    <w:rsid w:val="00DC69E1"/>
    <w:rsid w:val="00DC6AE3"/>
    <w:rsid w:val="00DC7152"/>
    <w:rsid w:val="00DD095D"/>
    <w:rsid w:val="00DD0F2A"/>
    <w:rsid w:val="00DD17CD"/>
    <w:rsid w:val="00DD3699"/>
    <w:rsid w:val="00DD36EA"/>
    <w:rsid w:val="00DD3862"/>
    <w:rsid w:val="00DD48B7"/>
    <w:rsid w:val="00DD4959"/>
    <w:rsid w:val="00DD4C3D"/>
    <w:rsid w:val="00DD5D49"/>
    <w:rsid w:val="00DD7588"/>
    <w:rsid w:val="00DE0BF9"/>
    <w:rsid w:val="00DE17D7"/>
    <w:rsid w:val="00DE30CB"/>
    <w:rsid w:val="00DE37D6"/>
    <w:rsid w:val="00DE3CD4"/>
    <w:rsid w:val="00DE445B"/>
    <w:rsid w:val="00DE48C2"/>
    <w:rsid w:val="00DE54C1"/>
    <w:rsid w:val="00DE5667"/>
    <w:rsid w:val="00DE638A"/>
    <w:rsid w:val="00DE79A5"/>
    <w:rsid w:val="00DE7D25"/>
    <w:rsid w:val="00DE7F8D"/>
    <w:rsid w:val="00DF0E12"/>
    <w:rsid w:val="00DF104D"/>
    <w:rsid w:val="00DF170D"/>
    <w:rsid w:val="00DF22CE"/>
    <w:rsid w:val="00DF25DB"/>
    <w:rsid w:val="00DF34E3"/>
    <w:rsid w:val="00DF5F17"/>
    <w:rsid w:val="00DF64BB"/>
    <w:rsid w:val="00DF6610"/>
    <w:rsid w:val="00E003C2"/>
    <w:rsid w:val="00E00698"/>
    <w:rsid w:val="00E01A7D"/>
    <w:rsid w:val="00E01D30"/>
    <w:rsid w:val="00E02853"/>
    <w:rsid w:val="00E037AB"/>
    <w:rsid w:val="00E03E10"/>
    <w:rsid w:val="00E040EF"/>
    <w:rsid w:val="00E0439F"/>
    <w:rsid w:val="00E04518"/>
    <w:rsid w:val="00E0470D"/>
    <w:rsid w:val="00E04C01"/>
    <w:rsid w:val="00E058EC"/>
    <w:rsid w:val="00E0596A"/>
    <w:rsid w:val="00E05D55"/>
    <w:rsid w:val="00E06289"/>
    <w:rsid w:val="00E062CD"/>
    <w:rsid w:val="00E06701"/>
    <w:rsid w:val="00E0704E"/>
    <w:rsid w:val="00E07895"/>
    <w:rsid w:val="00E07D9F"/>
    <w:rsid w:val="00E07EAA"/>
    <w:rsid w:val="00E102E0"/>
    <w:rsid w:val="00E10DF8"/>
    <w:rsid w:val="00E11BFA"/>
    <w:rsid w:val="00E11DC2"/>
    <w:rsid w:val="00E1321B"/>
    <w:rsid w:val="00E13B6B"/>
    <w:rsid w:val="00E13D3A"/>
    <w:rsid w:val="00E1432C"/>
    <w:rsid w:val="00E1542E"/>
    <w:rsid w:val="00E1590C"/>
    <w:rsid w:val="00E15D45"/>
    <w:rsid w:val="00E16328"/>
    <w:rsid w:val="00E1678F"/>
    <w:rsid w:val="00E16B5C"/>
    <w:rsid w:val="00E178FD"/>
    <w:rsid w:val="00E2030F"/>
    <w:rsid w:val="00E204B4"/>
    <w:rsid w:val="00E20672"/>
    <w:rsid w:val="00E217FF"/>
    <w:rsid w:val="00E21DE3"/>
    <w:rsid w:val="00E21F7B"/>
    <w:rsid w:val="00E22B23"/>
    <w:rsid w:val="00E235FC"/>
    <w:rsid w:val="00E23D9D"/>
    <w:rsid w:val="00E23E78"/>
    <w:rsid w:val="00E23F41"/>
    <w:rsid w:val="00E24006"/>
    <w:rsid w:val="00E24288"/>
    <w:rsid w:val="00E2495C"/>
    <w:rsid w:val="00E250C7"/>
    <w:rsid w:val="00E26177"/>
    <w:rsid w:val="00E26306"/>
    <w:rsid w:val="00E275F5"/>
    <w:rsid w:val="00E27D04"/>
    <w:rsid w:val="00E30221"/>
    <w:rsid w:val="00E3057B"/>
    <w:rsid w:val="00E3098C"/>
    <w:rsid w:val="00E30ABF"/>
    <w:rsid w:val="00E319CC"/>
    <w:rsid w:val="00E31AE0"/>
    <w:rsid w:val="00E31CA9"/>
    <w:rsid w:val="00E32509"/>
    <w:rsid w:val="00E32974"/>
    <w:rsid w:val="00E329FA"/>
    <w:rsid w:val="00E338B0"/>
    <w:rsid w:val="00E344F0"/>
    <w:rsid w:val="00E34552"/>
    <w:rsid w:val="00E34A34"/>
    <w:rsid w:val="00E361F4"/>
    <w:rsid w:val="00E407A1"/>
    <w:rsid w:val="00E4092D"/>
    <w:rsid w:val="00E40FB5"/>
    <w:rsid w:val="00E411E8"/>
    <w:rsid w:val="00E41310"/>
    <w:rsid w:val="00E419EE"/>
    <w:rsid w:val="00E41F33"/>
    <w:rsid w:val="00E42409"/>
    <w:rsid w:val="00E432E2"/>
    <w:rsid w:val="00E43B36"/>
    <w:rsid w:val="00E43BB8"/>
    <w:rsid w:val="00E43E1D"/>
    <w:rsid w:val="00E451EE"/>
    <w:rsid w:val="00E45520"/>
    <w:rsid w:val="00E457EB"/>
    <w:rsid w:val="00E46153"/>
    <w:rsid w:val="00E46E6B"/>
    <w:rsid w:val="00E4788C"/>
    <w:rsid w:val="00E50199"/>
    <w:rsid w:val="00E51B5F"/>
    <w:rsid w:val="00E52141"/>
    <w:rsid w:val="00E526A5"/>
    <w:rsid w:val="00E534A8"/>
    <w:rsid w:val="00E54388"/>
    <w:rsid w:val="00E55181"/>
    <w:rsid w:val="00E5529F"/>
    <w:rsid w:val="00E561AB"/>
    <w:rsid w:val="00E566F4"/>
    <w:rsid w:val="00E56F1B"/>
    <w:rsid w:val="00E573E9"/>
    <w:rsid w:val="00E57512"/>
    <w:rsid w:val="00E579DA"/>
    <w:rsid w:val="00E6011D"/>
    <w:rsid w:val="00E610BA"/>
    <w:rsid w:val="00E61145"/>
    <w:rsid w:val="00E61F7A"/>
    <w:rsid w:val="00E625E1"/>
    <w:rsid w:val="00E626A0"/>
    <w:rsid w:val="00E63941"/>
    <w:rsid w:val="00E6466E"/>
    <w:rsid w:val="00E64885"/>
    <w:rsid w:val="00E64AB1"/>
    <w:rsid w:val="00E6563C"/>
    <w:rsid w:val="00E658C5"/>
    <w:rsid w:val="00E65DBA"/>
    <w:rsid w:val="00E70259"/>
    <w:rsid w:val="00E71399"/>
    <w:rsid w:val="00E718F0"/>
    <w:rsid w:val="00E7273B"/>
    <w:rsid w:val="00E72841"/>
    <w:rsid w:val="00E728AC"/>
    <w:rsid w:val="00E73260"/>
    <w:rsid w:val="00E735CF"/>
    <w:rsid w:val="00E735F0"/>
    <w:rsid w:val="00E754D2"/>
    <w:rsid w:val="00E75E1F"/>
    <w:rsid w:val="00E75F92"/>
    <w:rsid w:val="00E767B9"/>
    <w:rsid w:val="00E768BF"/>
    <w:rsid w:val="00E7773C"/>
    <w:rsid w:val="00E8021A"/>
    <w:rsid w:val="00E80386"/>
    <w:rsid w:val="00E8070C"/>
    <w:rsid w:val="00E809E9"/>
    <w:rsid w:val="00E8147D"/>
    <w:rsid w:val="00E8157F"/>
    <w:rsid w:val="00E8159F"/>
    <w:rsid w:val="00E81B0F"/>
    <w:rsid w:val="00E81DDC"/>
    <w:rsid w:val="00E82C99"/>
    <w:rsid w:val="00E82ED7"/>
    <w:rsid w:val="00E82FD0"/>
    <w:rsid w:val="00E83113"/>
    <w:rsid w:val="00E8357F"/>
    <w:rsid w:val="00E837A3"/>
    <w:rsid w:val="00E8432B"/>
    <w:rsid w:val="00E8686D"/>
    <w:rsid w:val="00E86879"/>
    <w:rsid w:val="00E87F0E"/>
    <w:rsid w:val="00E90356"/>
    <w:rsid w:val="00E904C7"/>
    <w:rsid w:val="00E90679"/>
    <w:rsid w:val="00E9099E"/>
    <w:rsid w:val="00E90FFE"/>
    <w:rsid w:val="00E930BB"/>
    <w:rsid w:val="00E93B36"/>
    <w:rsid w:val="00E943DA"/>
    <w:rsid w:val="00E94FFF"/>
    <w:rsid w:val="00E96F6E"/>
    <w:rsid w:val="00E97EE5"/>
    <w:rsid w:val="00EA095F"/>
    <w:rsid w:val="00EA0E0E"/>
    <w:rsid w:val="00EA1521"/>
    <w:rsid w:val="00EA2A8D"/>
    <w:rsid w:val="00EA2B99"/>
    <w:rsid w:val="00EA2C97"/>
    <w:rsid w:val="00EA325D"/>
    <w:rsid w:val="00EA3643"/>
    <w:rsid w:val="00EA3A71"/>
    <w:rsid w:val="00EA4400"/>
    <w:rsid w:val="00EA59B4"/>
    <w:rsid w:val="00EA6188"/>
    <w:rsid w:val="00EA64B5"/>
    <w:rsid w:val="00EA6A06"/>
    <w:rsid w:val="00EA6DE4"/>
    <w:rsid w:val="00EA799A"/>
    <w:rsid w:val="00EB07DF"/>
    <w:rsid w:val="00EB0845"/>
    <w:rsid w:val="00EB0A9B"/>
    <w:rsid w:val="00EB0EA5"/>
    <w:rsid w:val="00EB2063"/>
    <w:rsid w:val="00EB2F93"/>
    <w:rsid w:val="00EB39F3"/>
    <w:rsid w:val="00EB456C"/>
    <w:rsid w:val="00EB4581"/>
    <w:rsid w:val="00EB4777"/>
    <w:rsid w:val="00EB61F1"/>
    <w:rsid w:val="00EB639D"/>
    <w:rsid w:val="00EB6A03"/>
    <w:rsid w:val="00EB716B"/>
    <w:rsid w:val="00EB7468"/>
    <w:rsid w:val="00EC1041"/>
    <w:rsid w:val="00EC2849"/>
    <w:rsid w:val="00EC31CD"/>
    <w:rsid w:val="00EC335D"/>
    <w:rsid w:val="00EC4617"/>
    <w:rsid w:val="00EC4B94"/>
    <w:rsid w:val="00EC5755"/>
    <w:rsid w:val="00EC5C01"/>
    <w:rsid w:val="00EC5F93"/>
    <w:rsid w:val="00EC6228"/>
    <w:rsid w:val="00EC62D8"/>
    <w:rsid w:val="00EC65EE"/>
    <w:rsid w:val="00EC6D58"/>
    <w:rsid w:val="00EC6D94"/>
    <w:rsid w:val="00EC7061"/>
    <w:rsid w:val="00ED08C3"/>
    <w:rsid w:val="00ED0FF5"/>
    <w:rsid w:val="00ED2180"/>
    <w:rsid w:val="00ED340E"/>
    <w:rsid w:val="00ED3563"/>
    <w:rsid w:val="00ED3970"/>
    <w:rsid w:val="00ED4168"/>
    <w:rsid w:val="00ED4AE6"/>
    <w:rsid w:val="00ED4C01"/>
    <w:rsid w:val="00ED537B"/>
    <w:rsid w:val="00ED5646"/>
    <w:rsid w:val="00ED729A"/>
    <w:rsid w:val="00ED7581"/>
    <w:rsid w:val="00ED7F02"/>
    <w:rsid w:val="00EE000E"/>
    <w:rsid w:val="00EE02F5"/>
    <w:rsid w:val="00EE241A"/>
    <w:rsid w:val="00EE2612"/>
    <w:rsid w:val="00EE28B0"/>
    <w:rsid w:val="00EE3707"/>
    <w:rsid w:val="00EE43F3"/>
    <w:rsid w:val="00EE4CC9"/>
    <w:rsid w:val="00EE5062"/>
    <w:rsid w:val="00EE512B"/>
    <w:rsid w:val="00EE51EA"/>
    <w:rsid w:val="00EE5D3F"/>
    <w:rsid w:val="00EE6317"/>
    <w:rsid w:val="00EE7131"/>
    <w:rsid w:val="00EE72B8"/>
    <w:rsid w:val="00EE754B"/>
    <w:rsid w:val="00EE7C2F"/>
    <w:rsid w:val="00EF07B9"/>
    <w:rsid w:val="00EF0EDB"/>
    <w:rsid w:val="00EF1717"/>
    <w:rsid w:val="00EF1CAD"/>
    <w:rsid w:val="00EF2591"/>
    <w:rsid w:val="00EF270C"/>
    <w:rsid w:val="00EF29D1"/>
    <w:rsid w:val="00EF36D6"/>
    <w:rsid w:val="00EF5854"/>
    <w:rsid w:val="00EF596A"/>
    <w:rsid w:val="00EF5B3E"/>
    <w:rsid w:val="00EF6ED5"/>
    <w:rsid w:val="00F00A23"/>
    <w:rsid w:val="00F00CE4"/>
    <w:rsid w:val="00F00E4D"/>
    <w:rsid w:val="00F02966"/>
    <w:rsid w:val="00F02C85"/>
    <w:rsid w:val="00F03BFD"/>
    <w:rsid w:val="00F03C7C"/>
    <w:rsid w:val="00F03E42"/>
    <w:rsid w:val="00F04B4D"/>
    <w:rsid w:val="00F05195"/>
    <w:rsid w:val="00F0605B"/>
    <w:rsid w:val="00F06818"/>
    <w:rsid w:val="00F06E66"/>
    <w:rsid w:val="00F06FB3"/>
    <w:rsid w:val="00F07009"/>
    <w:rsid w:val="00F0734C"/>
    <w:rsid w:val="00F075B7"/>
    <w:rsid w:val="00F07686"/>
    <w:rsid w:val="00F0786C"/>
    <w:rsid w:val="00F0790B"/>
    <w:rsid w:val="00F07AB6"/>
    <w:rsid w:val="00F07C6D"/>
    <w:rsid w:val="00F07DD3"/>
    <w:rsid w:val="00F07F8A"/>
    <w:rsid w:val="00F10A58"/>
    <w:rsid w:val="00F11A46"/>
    <w:rsid w:val="00F11BEF"/>
    <w:rsid w:val="00F14594"/>
    <w:rsid w:val="00F15A4A"/>
    <w:rsid w:val="00F15BB1"/>
    <w:rsid w:val="00F170B3"/>
    <w:rsid w:val="00F17B24"/>
    <w:rsid w:val="00F20022"/>
    <w:rsid w:val="00F21101"/>
    <w:rsid w:val="00F21447"/>
    <w:rsid w:val="00F215D4"/>
    <w:rsid w:val="00F21722"/>
    <w:rsid w:val="00F220EB"/>
    <w:rsid w:val="00F226FE"/>
    <w:rsid w:val="00F22A68"/>
    <w:rsid w:val="00F22D36"/>
    <w:rsid w:val="00F23246"/>
    <w:rsid w:val="00F234D9"/>
    <w:rsid w:val="00F242E0"/>
    <w:rsid w:val="00F256E1"/>
    <w:rsid w:val="00F264A7"/>
    <w:rsid w:val="00F26734"/>
    <w:rsid w:val="00F26C56"/>
    <w:rsid w:val="00F26FBD"/>
    <w:rsid w:val="00F2725F"/>
    <w:rsid w:val="00F301D4"/>
    <w:rsid w:val="00F304FA"/>
    <w:rsid w:val="00F317EA"/>
    <w:rsid w:val="00F32F0F"/>
    <w:rsid w:val="00F331D5"/>
    <w:rsid w:val="00F33322"/>
    <w:rsid w:val="00F33F78"/>
    <w:rsid w:val="00F346C9"/>
    <w:rsid w:val="00F349D8"/>
    <w:rsid w:val="00F34EB6"/>
    <w:rsid w:val="00F35F26"/>
    <w:rsid w:val="00F36376"/>
    <w:rsid w:val="00F37CE4"/>
    <w:rsid w:val="00F40C56"/>
    <w:rsid w:val="00F429BB"/>
    <w:rsid w:val="00F43408"/>
    <w:rsid w:val="00F44053"/>
    <w:rsid w:val="00F44412"/>
    <w:rsid w:val="00F468AB"/>
    <w:rsid w:val="00F46A99"/>
    <w:rsid w:val="00F46BE3"/>
    <w:rsid w:val="00F470FB"/>
    <w:rsid w:val="00F47220"/>
    <w:rsid w:val="00F47253"/>
    <w:rsid w:val="00F505FE"/>
    <w:rsid w:val="00F51523"/>
    <w:rsid w:val="00F51992"/>
    <w:rsid w:val="00F51E56"/>
    <w:rsid w:val="00F528C7"/>
    <w:rsid w:val="00F52A99"/>
    <w:rsid w:val="00F52C15"/>
    <w:rsid w:val="00F5335F"/>
    <w:rsid w:val="00F53C87"/>
    <w:rsid w:val="00F5511A"/>
    <w:rsid w:val="00F559E1"/>
    <w:rsid w:val="00F55FE0"/>
    <w:rsid w:val="00F562D2"/>
    <w:rsid w:val="00F56577"/>
    <w:rsid w:val="00F5674F"/>
    <w:rsid w:val="00F56BCA"/>
    <w:rsid w:val="00F57122"/>
    <w:rsid w:val="00F602F6"/>
    <w:rsid w:val="00F6073F"/>
    <w:rsid w:val="00F60825"/>
    <w:rsid w:val="00F60EF4"/>
    <w:rsid w:val="00F61207"/>
    <w:rsid w:val="00F623E9"/>
    <w:rsid w:val="00F6349C"/>
    <w:rsid w:val="00F636C0"/>
    <w:rsid w:val="00F63736"/>
    <w:rsid w:val="00F638B3"/>
    <w:rsid w:val="00F63A18"/>
    <w:rsid w:val="00F640E3"/>
    <w:rsid w:val="00F66220"/>
    <w:rsid w:val="00F67154"/>
    <w:rsid w:val="00F67625"/>
    <w:rsid w:val="00F70421"/>
    <w:rsid w:val="00F71586"/>
    <w:rsid w:val="00F71C03"/>
    <w:rsid w:val="00F72F5D"/>
    <w:rsid w:val="00F74E04"/>
    <w:rsid w:val="00F756A3"/>
    <w:rsid w:val="00F76BFB"/>
    <w:rsid w:val="00F77343"/>
    <w:rsid w:val="00F8028D"/>
    <w:rsid w:val="00F80822"/>
    <w:rsid w:val="00F8137A"/>
    <w:rsid w:val="00F81E75"/>
    <w:rsid w:val="00F825EA"/>
    <w:rsid w:val="00F841E7"/>
    <w:rsid w:val="00F84E21"/>
    <w:rsid w:val="00F84E8D"/>
    <w:rsid w:val="00F858C9"/>
    <w:rsid w:val="00F86262"/>
    <w:rsid w:val="00F87235"/>
    <w:rsid w:val="00F875C5"/>
    <w:rsid w:val="00F87CA8"/>
    <w:rsid w:val="00F9001D"/>
    <w:rsid w:val="00F9078F"/>
    <w:rsid w:val="00F90E81"/>
    <w:rsid w:val="00F9169C"/>
    <w:rsid w:val="00F9194D"/>
    <w:rsid w:val="00F92A4A"/>
    <w:rsid w:val="00F93834"/>
    <w:rsid w:val="00F93AAF"/>
    <w:rsid w:val="00F9417A"/>
    <w:rsid w:val="00F95148"/>
    <w:rsid w:val="00F9661C"/>
    <w:rsid w:val="00F97F08"/>
    <w:rsid w:val="00FA02D1"/>
    <w:rsid w:val="00FA0944"/>
    <w:rsid w:val="00FA1ABA"/>
    <w:rsid w:val="00FA3477"/>
    <w:rsid w:val="00FA550E"/>
    <w:rsid w:val="00FA5577"/>
    <w:rsid w:val="00FA5C4C"/>
    <w:rsid w:val="00FA5DB8"/>
    <w:rsid w:val="00FA6149"/>
    <w:rsid w:val="00FA6D5C"/>
    <w:rsid w:val="00FA6DFC"/>
    <w:rsid w:val="00FA714D"/>
    <w:rsid w:val="00FB0322"/>
    <w:rsid w:val="00FB3350"/>
    <w:rsid w:val="00FB3511"/>
    <w:rsid w:val="00FB3603"/>
    <w:rsid w:val="00FB3DC3"/>
    <w:rsid w:val="00FB4045"/>
    <w:rsid w:val="00FB4047"/>
    <w:rsid w:val="00FB4243"/>
    <w:rsid w:val="00FB513C"/>
    <w:rsid w:val="00FB6AFA"/>
    <w:rsid w:val="00FB7636"/>
    <w:rsid w:val="00FC0926"/>
    <w:rsid w:val="00FC1FFF"/>
    <w:rsid w:val="00FC2223"/>
    <w:rsid w:val="00FC2458"/>
    <w:rsid w:val="00FC2AEB"/>
    <w:rsid w:val="00FC35A2"/>
    <w:rsid w:val="00FC4313"/>
    <w:rsid w:val="00FC4E06"/>
    <w:rsid w:val="00FC5973"/>
    <w:rsid w:val="00FC6294"/>
    <w:rsid w:val="00FC68C1"/>
    <w:rsid w:val="00FC74AF"/>
    <w:rsid w:val="00FD18AF"/>
    <w:rsid w:val="00FD2377"/>
    <w:rsid w:val="00FD2510"/>
    <w:rsid w:val="00FD3181"/>
    <w:rsid w:val="00FD4639"/>
    <w:rsid w:val="00FD485A"/>
    <w:rsid w:val="00FD622A"/>
    <w:rsid w:val="00FD7BF9"/>
    <w:rsid w:val="00FE0EBE"/>
    <w:rsid w:val="00FE1969"/>
    <w:rsid w:val="00FE1B00"/>
    <w:rsid w:val="00FE1CA5"/>
    <w:rsid w:val="00FE35E5"/>
    <w:rsid w:val="00FE3766"/>
    <w:rsid w:val="00FE3847"/>
    <w:rsid w:val="00FE38E8"/>
    <w:rsid w:val="00FE3D0A"/>
    <w:rsid w:val="00FE3FB7"/>
    <w:rsid w:val="00FE49C4"/>
    <w:rsid w:val="00FE52DA"/>
    <w:rsid w:val="00FE642F"/>
    <w:rsid w:val="00FE6CB9"/>
    <w:rsid w:val="00FE6EBC"/>
    <w:rsid w:val="00FE7622"/>
    <w:rsid w:val="00FE7ECE"/>
    <w:rsid w:val="00FF02AB"/>
    <w:rsid w:val="00FF0830"/>
    <w:rsid w:val="00FF0AF9"/>
    <w:rsid w:val="00FF0CDE"/>
    <w:rsid w:val="00FF26B3"/>
    <w:rsid w:val="00FF3DD7"/>
    <w:rsid w:val="00FF4331"/>
    <w:rsid w:val="00FF4885"/>
    <w:rsid w:val="00FF49A7"/>
    <w:rsid w:val="00FF50C3"/>
    <w:rsid w:val="00FF5D13"/>
    <w:rsid w:val="00FF6400"/>
    <w:rsid w:val="00FF6AD2"/>
    <w:rsid w:val="00FF721A"/>
    <w:rsid w:val="00FF7FA2"/>
    <w:rsid w:val="02BA563F"/>
    <w:rsid w:val="02CB4BB5"/>
    <w:rsid w:val="13A54EBF"/>
    <w:rsid w:val="30C05114"/>
    <w:rsid w:val="58890866"/>
    <w:rsid w:val="610164A6"/>
    <w:rsid w:val="64EA4A94"/>
    <w:rsid w:val="7357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6A6AEB2-F966-420E-AA43-0C1D577B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ED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66ED4"/>
    <w:pPr>
      <w:keepNext/>
      <w:keepLines/>
      <w:numPr>
        <w:numId w:val="1"/>
      </w:numPr>
      <w:spacing w:beforeLines="20" w:afterLines="2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qFormat/>
    <w:rsid w:val="00B66ED4"/>
    <w:pPr>
      <w:keepNext/>
      <w:keepLines/>
      <w:numPr>
        <w:ilvl w:val="1"/>
        <w:numId w:val="1"/>
      </w:numPr>
      <w:tabs>
        <w:tab w:val="left" w:pos="425"/>
      </w:tabs>
      <w:spacing w:beforeLines="20" w:afterLines="20" w:line="360" w:lineRule="auto"/>
      <w:outlineLvl w:val="1"/>
    </w:pPr>
    <w:rPr>
      <w:rFonts w:ascii="宋体" w:hAnsi="宋体"/>
      <w:b/>
      <w:bCs/>
      <w:sz w:val="30"/>
    </w:rPr>
  </w:style>
  <w:style w:type="paragraph" w:styleId="3">
    <w:name w:val="heading 3"/>
    <w:basedOn w:val="a"/>
    <w:next w:val="a"/>
    <w:qFormat/>
    <w:rsid w:val="00B66ED4"/>
    <w:pPr>
      <w:keepNext/>
      <w:keepLines/>
      <w:numPr>
        <w:ilvl w:val="2"/>
        <w:numId w:val="1"/>
      </w:numPr>
      <w:tabs>
        <w:tab w:val="left" w:pos="425"/>
      </w:tabs>
      <w:spacing w:beforeLines="20" w:afterLines="20" w:line="415" w:lineRule="auto"/>
      <w:outlineLvl w:val="2"/>
    </w:pPr>
    <w:rPr>
      <w:rFonts w:ascii="宋体" w:hAnsi="宋体"/>
      <w:b/>
      <w:bCs/>
      <w:sz w:val="28"/>
    </w:rPr>
  </w:style>
  <w:style w:type="paragraph" w:styleId="4">
    <w:name w:val="heading 4"/>
    <w:basedOn w:val="a"/>
    <w:next w:val="a"/>
    <w:qFormat/>
    <w:rsid w:val="00B66ED4"/>
    <w:pPr>
      <w:keepNext/>
      <w:keepLines/>
      <w:numPr>
        <w:ilvl w:val="3"/>
        <w:numId w:val="1"/>
      </w:numPr>
      <w:tabs>
        <w:tab w:val="left" w:pos="425"/>
      </w:tabs>
      <w:spacing w:beforeLines="20" w:afterLines="20" w:line="377" w:lineRule="auto"/>
      <w:outlineLvl w:val="3"/>
    </w:pPr>
    <w:rPr>
      <w:rFonts w:ascii="宋体" w:hAnsi="宋体" w:cs="宋体"/>
      <w:b/>
      <w:bCs/>
      <w:color w:val="000000"/>
      <w:kern w:val="0"/>
      <w:sz w:val="24"/>
    </w:rPr>
  </w:style>
  <w:style w:type="paragraph" w:styleId="5">
    <w:name w:val="heading 5"/>
    <w:basedOn w:val="a"/>
    <w:next w:val="a"/>
    <w:qFormat/>
    <w:rsid w:val="00B66ED4"/>
    <w:pPr>
      <w:keepNext/>
      <w:keepLines/>
      <w:numPr>
        <w:ilvl w:val="4"/>
        <w:numId w:val="1"/>
      </w:numPr>
      <w:tabs>
        <w:tab w:val="left" w:pos="425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B66ED4"/>
    <w:pPr>
      <w:keepNext/>
      <w:keepLines/>
      <w:numPr>
        <w:ilvl w:val="5"/>
        <w:numId w:val="1"/>
      </w:numPr>
      <w:tabs>
        <w:tab w:val="left" w:pos="425"/>
      </w:tabs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98183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B66ED4"/>
    <w:rPr>
      <w:b/>
      <w:bCs/>
    </w:rPr>
  </w:style>
  <w:style w:type="paragraph" w:styleId="a4">
    <w:name w:val="annotation text"/>
    <w:basedOn w:val="a"/>
    <w:semiHidden/>
    <w:qFormat/>
    <w:rsid w:val="00B66ED4"/>
    <w:pPr>
      <w:jc w:val="left"/>
    </w:pPr>
  </w:style>
  <w:style w:type="paragraph" w:styleId="7">
    <w:name w:val="toc 7"/>
    <w:basedOn w:val="a"/>
    <w:next w:val="a"/>
    <w:uiPriority w:val="39"/>
    <w:unhideWhenUsed/>
    <w:qFormat/>
    <w:rsid w:val="00B66ED4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5">
    <w:name w:val="Normal Indent"/>
    <w:basedOn w:val="a"/>
    <w:qFormat/>
    <w:rsid w:val="00B66ED4"/>
    <w:pPr>
      <w:adjustRightInd w:val="0"/>
      <w:spacing w:line="360" w:lineRule="atLeast"/>
      <w:ind w:firstLineChars="200" w:firstLine="420"/>
      <w:jc w:val="left"/>
      <w:textAlignment w:val="baseline"/>
    </w:pPr>
    <w:rPr>
      <w:kern w:val="0"/>
      <w:szCs w:val="21"/>
    </w:rPr>
  </w:style>
  <w:style w:type="paragraph" w:styleId="a6">
    <w:name w:val="Document Map"/>
    <w:basedOn w:val="a"/>
    <w:semiHidden/>
    <w:qFormat/>
    <w:rsid w:val="00B66ED4"/>
    <w:pPr>
      <w:shd w:val="clear" w:color="auto" w:fill="000080"/>
    </w:pPr>
  </w:style>
  <w:style w:type="paragraph" w:styleId="a7">
    <w:name w:val="Body Text"/>
    <w:basedOn w:val="a"/>
    <w:qFormat/>
    <w:rsid w:val="00B66ED4"/>
    <w:pPr>
      <w:spacing w:after="120"/>
      <w:ind w:leftChars="100" w:left="100" w:firstLineChars="200" w:firstLine="200"/>
    </w:pPr>
  </w:style>
  <w:style w:type="paragraph" w:styleId="a8">
    <w:name w:val="Body Text Indent"/>
    <w:basedOn w:val="a"/>
    <w:qFormat/>
    <w:rsid w:val="00B66ED4"/>
    <w:pPr>
      <w:spacing w:after="120"/>
      <w:ind w:leftChars="200" w:left="420"/>
    </w:pPr>
  </w:style>
  <w:style w:type="paragraph" w:styleId="50">
    <w:name w:val="toc 5"/>
    <w:basedOn w:val="a"/>
    <w:next w:val="a"/>
    <w:uiPriority w:val="39"/>
    <w:unhideWhenUsed/>
    <w:qFormat/>
    <w:rsid w:val="00B66ED4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0">
    <w:name w:val="toc 3"/>
    <w:basedOn w:val="a"/>
    <w:next w:val="a"/>
    <w:uiPriority w:val="39"/>
    <w:qFormat/>
    <w:rsid w:val="00B66ED4"/>
    <w:pPr>
      <w:tabs>
        <w:tab w:val="left" w:pos="1440"/>
        <w:tab w:val="right" w:leader="dot" w:pos="8302"/>
      </w:tabs>
      <w:ind w:leftChars="400" w:left="840"/>
    </w:pPr>
  </w:style>
  <w:style w:type="paragraph" w:styleId="80">
    <w:name w:val="toc 8"/>
    <w:basedOn w:val="a"/>
    <w:next w:val="a"/>
    <w:uiPriority w:val="39"/>
    <w:unhideWhenUsed/>
    <w:qFormat/>
    <w:rsid w:val="00B66ED4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20">
    <w:name w:val="Body Text Indent 2"/>
    <w:basedOn w:val="a"/>
    <w:qFormat/>
    <w:rsid w:val="00B66ED4"/>
    <w:pPr>
      <w:spacing w:after="120" w:line="480" w:lineRule="auto"/>
      <w:ind w:leftChars="200" w:left="420"/>
    </w:pPr>
  </w:style>
  <w:style w:type="paragraph" w:styleId="a9">
    <w:name w:val="Balloon Text"/>
    <w:basedOn w:val="a"/>
    <w:link w:val="Char"/>
    <w:qFormat/>
    <w:rsid w:val="00B66ED4"/>
    <w:rPr>
      <w:sz w:val="18"/>
      <w:szCs w:val="18"/>
    </w:rPr>
  </w:style>
  <w:style w:type="paragraph" w:styleId="aa">
    <w:name w:val="footer"/>
    <w:basedOn w:val="a"/>
    <w:qFormat/>
    <w:rsid w:val="00B66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rsid w:val="00B66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B66ED4"/>
    <w:pPr>
      <w:tabs>
        <w:tab w:val="left" w:pos="720"/>
        <w:tab w:val="right" w:leader="dot" w:pos="8302"/>
      </w:tabs>
    </w:pPr>
  </w:style>
  <w:style w:type="paragraph" w:styleId="40">
    <w:name w:val="toc 4"/>
    <w:basedOn w:val="a"/>
    <w:next w:val="a"/>
    <w:uiPriority w:val="39"/>
    <w:qFormat/>
    <w:rsid w:val="00B66ED4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B66ED4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1">
    <w:name w:val="toc 2"/>
    <w:basedOn w:val="a"/>
    <w:next w:val="a"/>
    <w:uiPriority w:val="39"/>
    <w:qFormat/>
    <w:rsid w:val="00B66ED4"/>
    <w:pPr>
      <w:tabs>
        <w:tab w:val="left" w:pos="900"/>
        <w:tab w:val="right" w:leader="dot" w:pos="8302"/>
      </w:tabs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B66ED4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rsid w:val="00B66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c">
    <w:name w:val="Normal (Web)"/>
    <w:basedOn w:val="a"/>
    <w:qFormat/>
    <w:rsid w:val="00B66ED4"/>
    <w:rPr>
      <w:sz w:val="24"/>
    </w:rPr>
  </w:style>
  <w:style w:type="paragraph" w:styleId="ad">
    <w:name w:val="Title"/>
    <w:basedOn w:val="a"/>
    <w:next w:val="a"/>
    <w:link w:val="Char0"/>
    <w:qFormat/>
    <w:rsid w:val="00B66ED4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e">
    <w:name w:val="page number"/>
    <w:basedOn w:val="a0"/>
    <w:qFormat/>
    <w:rsid w:val="00B66ED4"/>
  </w:style>
  <w:style w:type="character" w:styleId="af">
    <w:name w:val="FollowedHyperlink"/>
    <w:qFormat/>
    <w:rsid w:val="00B66ED4"/>
    <w:rPr>
      <w:color w:val="800080"/>
      <w:u w:val="single"/>
    </w:rPr>
  </w:style>
  <w:style w:type="character" w:styleId="af0">
    <w:name w:val="Emphasis"/>
    <w:uiPriority w:val="20"/>
    <w:qFormat/>
    <w:rsid w:val="00B66ED4"/>
    <w:rPr>
      <w:i/>
      <w:iCs/>
    </w:rPr>
  </w:style>
  <w:style w:type="character" w:styleId="af1">
    <w:name w:val="Hyperlink"/>
    <w:uiPriority w:val="99"/>
    <w:qFormat/>
    <w:rsid w:val="00B66ED4"/>
    <w:rPr>
      <w:color w:val="0000FF"/>
      <w:u w:val="single"/>
    </w:rPr>
  </w:style>
  <w:style w:type="table" w:styleId="af2">
    <w:name w:val="Table Grid"/>
    <w:basedOn w:val="a1"/>
    <w:qFormat/>
    <w:rsid w:val="00B66ED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1">
    <w:name w:val="Table Grid 8"/>
    <w:basedOn w:val="a1"/>
    <w:qFormat/>
    <w:rsid w:val="00B66ED4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Char">
    <w:name w:val="样式2 Char"/>
    <w:link w:val="22"/>
    <w:qFormat/>
    <w:rsid w:val="00B66ED4"/>
    <w:rPr>
      <w:rFonts w:ascii="宋体" w:hAnsi="宋体"/>
      <w:b/>
      <w:bCs/>
      <w:kern w:val="44"/>
      <w:sz w:val="32"/>
      <w:szCs w:val="24"/>
    </w:rPr>
  </w:style>
  <w:style w:type="paragraph" w:customStyle="1" w:styleId="22">
    <w:name w:val="样式2"/>
    <w:basedOn w:val="1"/>
    <w:link w:val="2Char"/>
    <w:qFormat/>
    <w:rsid w:val="00B66ED4"/>
    <w:pPr>
      <w:spacing w:before="62" w:after="62" w:line="360" w:lineRule="auto"/>
    </w:pPr>
    <w:rPr>
      <w:rFonts w:ascii="宋体" w:hAnsi="宋体"/>
      <w:szCs w:val="24"/>
    </w:rPr>
  </w:style>
  <w:style w:type="character" w:customStyle="1" w:styleId="1Char">
    <w:name w:val="标题 1 Char"/>
    <w:link w:val="1"/>
    <w:qFormat/>
    <w:rsid w:val="00B66ED4"/>
    <w:rPr>
      <w:b/>
      <w:bCs/>
      <w:kern w:val="44"/>
      <w:sz w:val="32"/>
      <w:szCs w:val="32"/>
    </w:rPr>
  </w:style>
  <w:style w:type="character" w:customStyle="1" w:styleId="font11">
    <w:name w:val="font11"/>
    <w:qFormat/>
    <w:rsid w:val="00B66ED4"/>
    <w:rPr>
      <w:rFonts w:ascii="微软雅黑" w:eastAsia="微软雅黑" w:hAnsi="微软雅黑" w:hint="eastAsia"/>
      <w:color w:val="000000"/>
      <w:sz w:val="21"/>
      <w:szCs w:val="21"/>
      <w:u w:val="none"/>
    </w:rPr>
  </w:style>
  <w:style w:type="character" w:customStyle="1" w:styleId="Char0">
    <w:name w:val="标题 Char"/>
    <w:link w:val="ad"/>
    <w:qFormat/>
    <w:rsid w:val="00B66ED4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Normal0">
    <w:name w:val="Normal0"/>
    <w:qFormat/>
    <w:rsid w:val="00B66ED4"/>
    <w:rPr>
      <w:lang w:eastAsia="en-US"/>
    </w:rPr>
  </w:style>
  <w:style w:type="paragraph" w:customStyle="1" w:styleId="61">
    <w:name w:val="标题6"/>
    <w:basedOn w:val="a"/>
    <w:qFormat/>
    <w:rsid w:val="00B66ED4"/>
    <w:pPr>
      <w:jc w:val="center"/>
    </w:pPr>
    <w:rPr>
      <w:b/>
      <w:sz w:val="24"/>
    </w:rPr>
  </w:style>
  <w:style w:type="paragraph" w:customStyle="1" w:styleId="40202">
    <w:name w:val="样式 标题 4 + 段前: 0.2 行 段后: 0.2 行"/>
    <w:basedOn w:val="4"/>
    <w:qFormat/>
    <w:rsid w:val="00B66ED4"/>
  </w:style>
  <w:style w:type="paragraph" w:customStyle="1" w:styleId="W1">
    <w:name w:val="W1"/>
    <w:basedOn w:val="20"/>
    <w:qFormat/>
    <w:rsid w:val="00B66ED4"/>
    <w:pPr>
      <w:spacing w:after="0" w:line="240" w:lineRule="auto"/>
      <w:ind w:leftChars="0" w:left="0" w:firstLineChars="200" w:firstLine="480"/>
    </w:pPr>
    <w:rPr>
      <w:rFonts w:ascii="宋体" w:hAnsi="宋体"/>
      <w:sz w:val="24"/>
    </w:rPr>
  </w:style>
  <w:style w:type="paragraph" w:customStyle="1" w:styleId="3Sectionh3H3level3PIM3Level3HeadHeading3-old">
    <w:name w:val="样式 标题 3Sectionh3H3level_3PIM 3Level 3 HeadHeading 3 - old..."/>
    <w:basedOn w:val="3"/>
    <w:qFormat/>
    <w:rsid w:val="00B66ED4"/>
    <w:rPr>
      <w:rFonts w:cs="宋体"/>
    </w:rPr>
  </w:style>
  <w:style w:type="paragraph" w:customStyle="1" w:styleId="037074">
    <w:name w:val="样式 左侧:  0.37 厘米 首行缩进:  0.74 厘米"/>
    <w:basedOn w:val="a"/>
    <w:qFormat/>
    <w:rsid w:val="00B66ED4"/>
    <w:pPr>
      <w:ind w:left="210" w:firstLine="420"/>
    </w:pPr>
    <w:rPr>
      <w:rFonts w:cs="宋体"/>
      <w:sz w:val="28"/>
      <w:szCs w:val="28"/>
    </w:rPr>
  </w:style>
  <w:style w:type="paragraph" w:customStyle="1" w:styleId="10">
    <w:name w:val="样式1"/>
    <w:basedOn w:val="3"/>
    <w:qFormat/>
    <w:rsid w:val="00B66ED4"/>
    <w:pPr>
      <w:numPr>
        <w:numId w:val="2"/>
      </w:numPr>
      <w:spacing w:beforeLines="0" w:afterLines="0" w:line="416" w:lineRule="auto"/>
    </w:pPr>
    <w:rPr>
      <w:sz w:val="24"/>
    </w:rPr>
  </w:style>
  <w:style w:type="character" w:customStyle="1" w:styleId="Char">
    <w:name w:val="批注框文本 Char"/>
    <w:basedOn w:val="a0"/>
    <w:link w:val="a9"/>
    <w:qFormat/>
    <w:rsid w:val="00B66ED4"/>
    <w:rPr>
      <w:kern w:val="2"/>
      <w:sz w:val="18"/>
      <w:szCs w:val="18"/>
    </w:rPr>
  </w:style>
  <w:style w:type="character" w:customStyle="1" w:styleId="FieldLabel">
    <w:name w:val="Field Label"/>
    <w:uiPriority w:val="99"/>
    <w:qFormat/>
    <w:rsid w:val="00B66ED4"/>
    <w:rPr>
      <w:i/>
      <w:color w:val="004080"/>
      <w:sz w:val="20"/>
      <w:shd w:val="clear" w:color="auto" w:fill="FFFFFF"/>
    </w:rPr>
  </w:style>
  <w:style w:type="paragraph" w:styleId="af3">
    <w:name w:val="List Paragraph"/>
    <w:basedOn w:val="a"/>
    <w:uiPriority w:val="99"/>
    <w:qFormat/>
    <w:rsid w:val="00B66ED4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B66ED4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sid w:val="00B66ED4"/>
    <w:rPr>
      <w:rFonts w:ascii="宋体" w:hAnsi="宋体" w:cs="宋体"/>
      <w:sz w:val="24"/>
      <w:szCs w:val="24"/>
    </w:rPr>
  </w:style>
  <w:style w:type="character" w:customStyle="1" w:styleId="8Char">
    <w:name w:val="标题 8 Char"/>
    <w:basedOn w:val="a0"/>
    <w:link w:val="8"/>
    <w:rsid w:val="0098183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jsonkey">
    <w:name w:val="json_key"/>
    <w:basedOn w:val="a0"/>
    <w:rsid w:val="009C746F"/>
  </w:style>
  <w:style w:type="character" w:customStyle="1" w:styleId="jsonnumber">
    <w:name w:val="json_number"/>
    <w:basedOn w:val="a0"/>
    <w:rsid w:val="009C746F"/>
  </w:style>
  <w:style w:type="character" w:customStyle="1" w:styleId="name-and-value">
    <w:name w:val="name-and-value"/>
    <w:basedOn w:val="a0"/>
    <w:rsid w:val="00721149"/>
  </w:style>
  <w:style w:type="character" w:customStyle="1" w:styleId="name">
    <w:name w:val="name"/>
    <w:basedOn w:val="a0"/>
    <w:rsid w:val="00721149"/>
  </w:style>
  <w:style w:type="character" w:customStyle="1" w:styleId="object-value-string">
    <w:name w:val="object-value-string"/>
    <w:basedOn w:val="a0"/>
    <w:rsid w:val="00721149"/>
  </w:style>
  <w:style w:type="character" w:customStyle="1" w:styleId="object-value-string-quote">
    <w:name w:val="object-value-string-quote"/>
    <w:basedOn w:val="a0"/>
    <w:rsid w:val="00721149"/>
  </w:style>
  <w:style w:type="character" w:customStyle="1" w:styleId="object-value-number">
    <w:name w:val="object-value-number"/>
    <w:basedOn w:val="a0"/>
    <w:rsid w:val="00721149"/>
  </w:style>
  <w:style w:type="character" w:customStyle="1" w:styleId="jsonboolean">
    <w:name w:val="json_boolean"/>
    <w:basedOn w:val="a0"/>
    <w:rsid w:val="00FE49C4"/>
  </w:style>
  <w:style w:type="character" w:customStyle="1" w:styleId="jsonstring">
    <w:name w:val="json_string"/>
    <w:basedOn w:val="a0"/>
    <w:rsid w:val="00FE49C4"/>
  </w:style>
  <w:style w:type="character" w:customStyle="1" w:styleId="12">
    <w:name w:val="未处理的提及1"/>
    <w:basedOn w:val="a0"/>
    <w:uiPriority w:val="99"/>
    <w:semiHidden/>
    <w:unhideWhenUsed/>
    <w:rsid w:val="00047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7.182.59.52:7001/gj/img/qrcode/android_gj365_2.0.4.png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tel:6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work\gj365\&#38134;&#34892;&#25509;&#21475;\&#21644;&#35856;&#29992;&#24037;&#30417;&#31649;&#24179;&#21488;&#38134;&#34892;&#25509;&#21475;&#26041;&#2669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2BC3C7-E6DD-4EB3-B057-B6D96E35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和谐用工监管平台银行接口方案.dotx</Template>
  <TotalTime>143</TotalTime>
  <Pages>57</Pages>
  <Words>6718</Words>
  <Characters>38293</Characters>
  <Application>Microsoft Office Word</Application>
  <DocSecurity>0</DocSecurity>
  <Lines>319</Lines>
  <Paragraphs>89</Paragraphs>
  <ScaleCrop>false</ScaleCrop>
  <Company>China</Company>
  <LinksUpToDate>false</LinksUpToDate>
  <CharactersWithSpaces>44922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JEECMS技术白皮书</dc:title>
  <dc:creator>User</dc:creator>
  <cp:lastModifiedBy>liulang</cp:lastModifiedBy>
  <cp:revision>86</cp:revision>
  <cp:lastPrinted>2007-01-08T11:33:00Z</cp:lastPrinted>
  <dcterms:created xsi:type="dcterms:W3CDTF">2019-09-22T08:25:00Z</dcterms:created>
  <dcterms:modified xsi:type="dcterms:W3CDTF">2019-09-26T09:32:00Z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