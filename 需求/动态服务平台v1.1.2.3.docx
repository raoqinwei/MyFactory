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3A5" w14:textId="77777777" w:rsidR="004A3093" w:rsidRDefault="00144B4A">
      <w:pPr>
        <w:pStyle w:val="12"/>
        <w:rPr>
          <w:sz w:val="2"/>
        </w:rPr>
      </w:pPr>
      <w:r>
        <w:rPr>
          <w:sz w:val="2"/>
        </w:rPr>
        <w:softHyphen/>
      </w:r>
    </w:p>
    <w:sdt>
      <w:sdtPr>
        <w:rPr>
          <w:sz w:val="2"/>
        </w:rPr>
        <w:id w:val="-412930126"/>
      </w:sdtPr>
      <w:sdtEndPr>
        <w:rPr>
          <w:b/>
          <w:sz w:val="22"/>
        </w:rPr>
      </w:sdtEndPr>
      <w:sdtContent>
        <w:p w14:paraId="6DBE233F" w14:textId="77777777" w:rsidR="004A3093" w:rsidRDefault="004A3093">
          <w:pPr>
            <w:pStyle w:val="12"/>
            <w:rPr>
              <w:sz w:val="2"/>
            </w:rPr>
          </w:pPr>
        </w:p>
        <w:p w14:paraId="325B0DB7" w14:textId="77777777" w:rsidR="004A3093" w:rsidRDefault="00144B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89A34" wp14:editId="2C10AA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aa"/>
                                  </w:rPr>
                                  <w:alias w:val="标题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a"/>
                                  </w:rPr>
                                </w:sdtEndPr>
                                <w:sdtContent>
                                  <w:p w14:paraId="6ED43F9C" w14:textId="28E1EE22" w:rsidR="006779CA" w:rsidRDefault="00AD524E">
                                    <w:pPr>
                                      <w:pStyle w:val="12"/>
                                      <w:rPr>
                                        <w:rStyle w:val="aa"/>
                                      </w:rPr>
                                    </w:pPr>
                                    <w:r>
                                      <w:rPr>
                                        <w:rStyle w:val="aa"/>
                                        <w:rFonts w:hint="eastAsia"/>
                                      </w:rPr>
                                      <w:t>动态服务平台v</w:t>
                                    </w:r>
                                    <w:r>
                                      <w:rPr>
                                        <w:rStyle w:val="aa"/>
                                      </w:rPr>
                                      <w:t>1.1.2.3</w:t>
                                    </w:r>
                                  </w:p>
                                </w:sdtContent>
                              </w:sdt>
                              <w:p w14:paraId="5F992D65" w14:textId="77777777" w:rsidR="006779CA" w:rsidRDefault="00E67042">
                                <w:pPr>
                                  <w:pStyle w:val="12"/>
                                  <w:spacing w:before="120"/>
                                  <w:rPr>
                                    <w:color w:val="92D05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a8"/>
                                    </w:rPr>
                                    <w:alias w:val="副标题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8"/>
                                    </w:rPr>
                                  </w:sdtEndPr>
                                  <w:sdtContent>
                                    <w:r w:rsidR="006779CA">
                                      <w:rPr>
                                        <w:rStyle w:val="a8"/>
                                        <w:rFonts w:hint="eastAsia"/>
                                      </w:rPr>
                                      <w:t>[内部资料]</w:t>
                                    </w:r>
                                  </w:sdtContent>
                                </w:sdt>
                                <w:r w:rsidR="006779CA">
                                  <w:rPr>
                                    <w:color w:val="92D050"/>
                                    <w:lang w:val="zh-CN"/>
                                  </w:rPr>
                                  <w:t xml:space="preserve"> </w:t>
                                </w:r>
                                <w:r w:rsidR="006779CA">
                                  <w:rPr>
                                    <w:color w:val="92D050"/>
                                  </w:rPr>
                                  <w:t xml:space="preserve">  </w:t>
                                </w:r>
                              </w:p>
                              <w:p w14:paraId="126F60EC" w14:textId="77777777" w:rsidR="006779CA" w:rsidRDefault="006779C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089A3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6" type="#_x0000_t202" style="position:absolute;margin-left:0;margin-top:0;width:468pt;height:1in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aa"/>
                            </w:rPr>
                            <w:alias w:val="标题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a"/>
                            </w:rPr>
                          </w:sdtEndPr>
                          <w:sdtContent>
                            <w:p w14:paraId="6ED43F9C" w14:textId="28E1EE22" w:rsidR="006779CA" w:rsidRDefault="00AD524E">
                              <w:pPr>
                                <w:pStyle w:val="12"/>
                                <w:rPr>
                                  <w:rStyle w:val="aa"/>
                                </w:rPr>
                              </w:pPr>
                              <w:r>
                                <w:rPr>
                                  <w:rStyle w:val="aa"/>
                                  <w:rFonts w:hint="eastAsia"/>
                                </w:rPr>
                                <w:t>动态服务平台v</w:t>
                              </w:r>
                              <w:r>
                                <w:rPr>
                                  <w:rStyle w:val="aa"/>
                                </w:rPr>
                                <w:t>1.1.2.3</w:t>
                              </w:r>
                            </w:p>
                          </w:sdtContent>
                        </w:sdt>
                        <w:p w14:paraId="5F992D65" w14:textId="77777777" w:rsidR="006779CA" w:rsidRDefault="00E67042">
                          <w:pPr>
                            <w:pStyle w:val="12"/>
                            <w:spacing w:before="120"/>
                            <w:rPr>
                              <w:color w:val="92D05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a8"/>
                              </w:rPr>
                              <w:alias w:val="副标题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a8"/>
                              </w:rPr>
                            </w:sdtEndPr>
                            <w:sdtContent>
                              <w:r w:rsidR="006779CA">
                                <w:rPr>
                                  <w:rStyle w:val="a8"/>
                                  <w:rFonts w:hint="eastAsia"/>
                                </w:rPr>
                                <w:t>[内部资料]</w:t>
                              </w:r>
                            </w:sdtContent>
                          </w:sdt>
                          <w:r w:rsidR="006779CA">
                            <w:rPr>
                              <w:color w:val="92D050"/>
                              <w:lang w:val="zh-CN"/>
                            </w:rPr>
                            <w:t xml:space="preserve"> </w:t>
                          </w:r>
                          <w:r w:rsidR="006779CA">
                            <w:rPr>
                              <w:color w:val="92D050"/>
                            </w:rPr>
                            <w:t xml:space="preserve">  </w:t>
                          </w:r>
                        </w:p>
                        <w:p w14:paraId="126F60EC" w14:textId="77777777" w:rsidR="006779CA" w:rsidRDefault="006779C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F07F0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66FF348" wp14:editId="5FD4DB7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655" cy="5696585"/>
                    <wp:effectExtent l="0" t="0" r="0" b="3175"/>
                    <wp:wrapNone/>
                    <wp:docPr id="2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4" name="任意多边形 24"/>
                            <wps:cNvSpPr/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任意多边形 29"/>
                            <wps:cNvSpPr/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2" name="任意多边形 32"/>
                            <wps:cNvSpPr/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任意多边形 36"/>
                            <wps:cNvSpPr/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3" name="任意多边形 43"/>
                            <wps:cNvSpPr/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2" o:spid="_x0000_s1026" o:spt="203" style="position:absolute;left:0pt;margin-left:134.6pt;margin-top:237.6pt;height:448.55pt;width:432.65pt;mso-position-horizontal-relative:page;mso-position-vertical-relative:page;z-index:-251656192;mso-width-relative:page;mso-height-relative:page;mso-width-percent:706;mso-height-percent:566;" coordsize="4329113,4491038" o:gfxdata="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IRUPk/WAAAABQEAAA8AAAAAAAAAAQAgAAAAIgAAAGRycy9kb3ducmV2LnhtbFBL&#10;AQIUABQAAAAIAIdO4kAPo0F3MwYAAGkfAAAOAAAAAAAAAAEAIAAAACUBAABkcnMvZTJvRG9jLnht&#10;bFBLBQYAAAAABgAGAFkBAADKCQAAAAA=&#10;">
                    <o:lock v:ext="edit" aspectratio="t"/>
                    <v:shape id="_x0000_s1026" o:spid="_x0000_s1026" o:spt="100" style="position:absolute;left:1501775;top:0;height:2835275;width:2827338;" filled="t" stroked="f" coordsize="1781,1786" o:gfxdata="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9teeG/&#10;AAAA2wAAAA8AAAAAAAAAAQAgAAAAIgAAAGRycy9kb3ducmV2LnhtbFBLAQIUABQAAAAIAIdO4kAz&#10;LwWeOwAAADkAAAAQAAAAAAAAAAEAIAAAAA4BAABkcnMvc2hhcGV4bWwueG1sUEsFBgAAAAAGAAYA&#10;WwEAALgDAAAAAA==&#10;" path="m4,1786l0,1782,1776,0,1781,5,4,1786xe">
                      <v:path o:connectlocs="6350,2835275;0,2828925;2819400,0;2827338,7937;6350,28352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782637;top:227013;height:3546475;width:3546475;" filled="t" stroked="f" coordsize="2234,2234" o:gfxdata="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LPCa8AAAA&#10;2wAAAA8AAAAAAAAAAQAgAAAAIgAAAGRycy9kb3ducmV2LnhtbFBLAQIUABQAAAAIAIdO4kAzLwWe&#10;OwAAADkAAAAQAAAAAAAAAAEAIAAAAAsBAABkcnMvc2hhcGV4bWwueG1sUEsFBgAAAAAGAAYAWwEA&#10;ALUDAAAAAA==&#10;" path="m5,2234l0,2229,2229,0,2234,5,5,2234xe">
                      <v:path o:connectlocs="7937,3546475;0,3538537;3538537,0;3546475,7937;7937,354647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841375;top:109538;height:3487738;width:3487738;" filled="t" stroked="f" coordsize="2197,2197" o:gfxdata="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MLz7sAAADb&#10;AAAADwAAAAAAAAABACAAAAAiAAAAZHJzL2Rvd25yZXYueG1sUEsBAhQAFAAAAAgAh07iQDMvBZ47&#10;AAAAOQAAABAAAAAAAAAAAQAgAAAACgEAAGRycy9zaGFwZXhtbC54bWxQSwUGAAAAAAYABgBbAQAA&#10;tAMAAAAA&#10;" path="m9,2197l0,2193,2188,0,2197,10,9,2197xe">
                      <v:path o:connectlocs="14287,3487738;0,3481387;3473450,0;3487738,15875;14287,3487738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216025;top:498475;height:3121025;width:3113088;" filled="t" stroked="f" coordsize="1961,1966" o:gfxdata="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GhJlugAAANsA&#10;AAAPAAAAAAAAAAEAIAAAACIAAABkcnMvZG93bnJldi54bWxQSwECFAAUAAAACACHTuJAMy8FnjsA&#10;AAA5AAAAEAAAAAAAAAABACAAAAAJAQAAZHJzL3NoYXBleG1sLnhtbFBLBQYAAAAABgAGAFsBAACz&#10;AwAAAAA=&#10;" path="m9,1966l0,1957,1952,0,1961,9,9,1966xe">
                      <v:path o:connectlocs="14287,3121025;0,3106737;3098800,0;3113088,14287;14287,3121025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0;top:153988;height:4337050;width:4329113;" filled="t" stroked="f" coordsize="2727,2732" o:gfxdata="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ncJbsAAADb&#10;AAAADwAAAAAAAAABACAAAAAiAAAAZHJzL2Rvd25yZXYueG1sUEsBAhQAFAAAAAgAh07iQDMvBZ47&#10;AAAAOQAAABAAAAAAAAAAAQAgAAAACgEAAGRycy9zaGFwZXhtbC54bWxQSwUGAAAAAAYABgBbAQAA&#10;tAMAAAAA&#10;" path="m0,2732l0,2728,2722,0,2727,5,0,2732xe">
                      <v:path o:connectlocs="0,4337050;0,4330700;4321175,0;4329113,7937;0,433705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50515" wp14:editId="69D0B2B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17"/>
                                  </w:rPr>
                                  <w:alias w:val="单位"/>
                                  <w:id w:val="174514414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>
                                  <w:rPr>
                                    <w:rStyle w:val="17"/>
                                  </w:rPr>
                                </w:sdtEndPr>
                                <w:sdtContent>
                                  <w:p w14:paraId="73AAFC08" w14:textId="77777777" w:rsidR="006779CA" w:rsidRDefault="006779CA">
                                    <w:pPr>
                                      <w:pStyle w:val="12"/>
                                      <w:jc w:val="right"/>
                                      <w:rPr>
                                        <w:rStyle w:val="17"/>
                                      </w:rPr>
                                    </w:pPr>
                                    <w:r>
                                      <w:rPr>
                                        <w:rStyle w:val="17"/>
                                      </w:rPr>
                                      <w:t>湖北会基网络科技有限公司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17"/>
                                  </w:rPr>
                                  <w:alias w:val="关键词"/>
                                  <w:id w:val="-111748996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17"/>
                                  </w:rPr>
                                </w:sdtEndPr>
                                <w:sdtContent>
                                  <w:p w14:paraId="0193C615" w14:textId="77777777" w:rsidR="006779CA" w:rsidRDefault="006779CA">
                                    <w:pPr>
                                      <w:pStyle w:val="12"/>
                                      <w:jc w:val="right"/>
                                      <w:rPr>
                                        <w:rStyle w:val="17"/>
                                      </w:rPr>
                                    </w:pPr>
                                    <w:r>
                                      <w:rPr>
                                        <w:rStyle w:val="17"/>
                                      </w:rPr>
                                      <w:t>产品</w:t>
                                    </w:r>
                                    <w:r>
                                      <w:rPr>
                                        <w:rStyle w:val="17"/>
                                        <w:rFonts w:hint="eastAsia"/>
                                      </w:rPr>
                                      <w:t>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F50515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Style w:val="17"/>
                            </w:rPr>
                            <w:alias w:val="单位"/>
                            <w:id w:val="174514414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>
                            <w:rPr>
                              <w:rStyle w:val="17"/>
                            </w:rPr>
                          </w:sdtEndPr>
                          <w:sdtContent>
                            <w:p w14:paraId="73AAFC08" w14:textId="77777777" w:rsidR="006779CA" w:rsidRDefault="006779CA">
                              <w:pPr>
                                <w:pStyle w:val="12"/>
                                <w:jc w:val="right"/>
                                <w:rPr>
                                  <w:rStyle w:val="17"/>
                                </w:rPr>
                              </w:pPr>
                              <w:r>
                                <w:rPr>
                                  <w:rStyle w:val="17"/>
                                </w:rPr>
                                <w:t>湖北会基网络科技有限公司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17"/>
                            </w:rPr>
                            <w:alias w:val="关键词"/>
                            <w:id w:val="-111748996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>
                            <w:rPr>
                              <w:rStyle w:val="17"/>
                            </w:rPr>
                          </w:sdtEndPr>
                          <w:sdtContent>
                            <w:p w14:paraId="0193C615" w14:textId="77777777" w:rsidR="006779CA" w:rsidRDefault="006779CA">
                              <w:pPr>
                                <w:pStyle w:val="12"/>
                                <w:jc w:val="right"/>
                                <w:rPr>
                                  <w:rStyle w:val="17"/>
                                </w:rPr>
                              </w:pPr>
                              <w:r>
                                <w:rPr>
                                  <w:rStyle w:val="17"/>
                                </w:rPr>
                                <w:t>产品</w:t>
                              </w:r>
                              <w:r>
                                <w:rPr>
                                  <w:rStyle w:val="17"/>
                                  <w:rFonts w:hint="eastAsia"/>
                                </w:rPr>
                                <w:t>部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29F99F" w14:textId="77777777" w:rsidR="004A3093" w:rsidRDefault="00144B4A">
          <w:pPr>
            <w:spacing w:before="0" w:after="160"/>
          </w:pPr>
          <w:r>
            <w:rPr>
              <w:b/>
            </w:rPr>
            <w:br w:type="page"/>
          </w:r>
        </w:p>
      </w:sdtContent>
    </w:sdt>
    <w:p w14:paraId="675A484A" w14:textId="77777777" w:rsidR="004A3093" w:rsidRDefault="00144B4A">
      <w:pPr>
        <w:pStyle w:val="1"/>
        <w:numPr>
          <w:ilvl w:val="0"/>
          <w:numId w:val="0"/>
        </w:numPr>
        <w:pBdr>
          <w:bottom w:val="none" w:sz="0" w:space="0" w:color="auto"/>
        </w:pBdr>
        <w:ind w:left="432"/>
        <w:rPr>
          <w:lang w:val="zh-CN"/>
        </w:rPr>
      </w:pPr>
      <w:bookmarkStart w:id="0" w:name="_Toc399850480"/>
      <w:bookmarkStart w:id="1" w:name="_Toc40173051"/>
      <w:r>
        <w:rPr>
          <w:rFonts w:hint="eastAsia"/>
          <w:lang w:val="zh-CN"/>
        </w:rPr>
        <w:lastRenderedPageBreak/>
        <w:t>目录</w:t>
      </w:r>
      <w:bookmarkEnd w:id="0"/>
      <w:bookmarkEnd w:id="1"/>
    </w:p>
    <w:sdt>
      <w:sdtPr>
        <w:rPr>
          <w:lang w:val="zh-CN"/>
        </w:rPr>
        <w:id w:val="-1643266273"/>
      </w:sdtPr>
      <w:sdtEndPr>
        <w:rPr>
          <w:b/>
          <w:bCs/>
        </w:rPr>
      </w:sdtEndPr>
      <w:sdtContent>
        <w:p w14:paraId="0D941E92" w14:textId="77777777" w:rsidR="004A3093" w:rsidRDefault="00144B4A">
          <w:pPr>
            <w:spacing w:before="0" w:after="0"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21E57396" w14:textId="7D6ADA99" w:rsidR="00892EEE" w:rsidRDefault="00144B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rPr>
              <w:rFonts w:cstheme="majorBidi"/>
              <w:color w:val="B35E0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cstheme="majorBidi"/>
              <w:color w:val="B35E06" w:themeColor="accent1" w:themeShade="BF"/>
              <w:sz w:val="32"/>
              <w:szCs w:val="32"/>
            </w:rPr>
            <w:fldChar w:fldCharType="separate"/>
          </w:r>
          <w:hyperlink w:anchor="_Toc40173051" w:history="1">
            <w:r w:rsidR="00892EEE" w:rsidRPr="00295038">
              <w:rPr>
                <w:rStyle w:val="ae"/>
                <w:noProof/>
                <w:lang w:val="zh-CN"/>
              </w:rPr>
              <w:t>目录</w:t>
            </w:r>
            <w:r w:rsidR="00892EEE">
              <w:rPr>
                <w:noProof/>
                <w:webHidden/>
              </w:rPr>
              <w:tab/>
            </w:r>
            <w:r w:rsidR="00892EEE">
              <w:rPr>
                <w:noProof/>
                <w:webHidden/>
              </w:rPr>
              <w:fldChar w:fldCharType="begin"/>
            </w:r>
            <w:r w:rsidR="00892EEE">
              <w:rPr>
                <w:noProof/>
                <w:webHidden/>
              </w:rPr>
              <w:instrText xml:space="preserve"> PAGEREF _Toc40173051 \h </w:instrText>
            </w:r>
            <w:r w:rsidR="00892EEE">
              <w:rPr>
                <w:noProof/>
                <w:webHidden/>
              </w:rPr>
            </w:r>
            <w:r w:rsidR="00892EEE">
              <w:rPr>
                <w:noProof/>
                <w:webHidden/>
              </w:rPr>
              <w:fldChar w:fldCharType="separate"/>
            </w:r>
            <w:r w:rsidR="00892EEE">
              <w:rPr>
                <w:noProof/>
                <w:webHidden/>
              </w:rPr>
              <w:t>1</w:t>
            </w:r>
            <w:r w:rsidR="00892EEE">
              <w:rPr>
                <w:noProof/>
                <w:webHidden/>
              </w:rPr>
              <w:fldChar w:fldCharType="end"/>
            </w:r>
          </w:hyperlink>
        </w:p>
        <w:p w14:paraId="7A8FF93C" w14:textId="6903C242" w:rsidR="00892EEE" w:rsidRDefault="00892EEE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173052" w:history="1">
            <w:r w:rsidRPr="00295038">
              <w:rPr>
                <w:rStyle w:val="ae"/>
                <w:rFonts w:ascii="Microsoft YaHei UI" w:eastAsia="Microsoft YaHei UI" w:hAnsi="Microsoft YaHei U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95038">
              <w:rPr>
                <w:rStyle w:val="ae"/>
                <w:noProof/>
                <w:lang w:val="zh-CN"/>
              </w:rPr>
              <w:t>欠薪黑名单（zx）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7866" w14:textId="31A27ED2" w:rsidR="00892EEE" w:rsidRDefault="00892EEE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173053" w:history="1">
            <w:r w:rsidRPr="00295038">
              <w:rPr>
                <w:rStyle w:val="ae"/>
                <w:noProof/>
                <w:lang w:val="zh-C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95038">
              <w:rPr>
                <w:rStyle w:val="ae"/>
                <w:noProof/>
                <w:lang w:val="zh-CN"/>
              </w:rPr>
              <w:t>欠薪黑名单（监管端）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8F70" w14:textId="6CD0E9F5" w:rsidR="00892EEE" w:rsidRDefault="00892EEE">
          <w:pPr>
            <w:pStyle w:val="TOC2"/>
            <w:tabs>
              <w:tab w:val="left" w:pos="1050"/>
              <w:tab w:val="right" w:leader="dot" w:pos="935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173054" w:history="1">
            <w:r w:rsidRPr="00295038">
              <w:rPr>
                <w:rStyle w:val="ae"/>
                <w:noProof/>
                <w:lang w:val="zh-C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95038">
              <w:rPr>
                <w:rStyle w:val="ae"/>
                <w:noProof/>
                <w:lang w:val="zh-CN"/>
              </w:rPr>
              <w:t>评价模型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77FDF" w14:textId="7E03E32D" w:rsidR="00892EEE" w:rsidRDefault="00892EEE">
          <w:pPr>
            <w:pStyle w:val="TOC1"/>
            <w:tabs>
              <w:tab w:val="left" w:pos="4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173055" w:history="1">
            <w:r w:rsidRPr="00295038">
              <w:rPr>
                <w:rStyle w:val="ae"/>
                <w:rFonts w:ascii="Microsoft YaHei UI" w:eastAsia="Microsoft YaHei UI" w:hAnsi="Microsoft YaHei U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295038">
              <w:rPr>
                <w:rStyle w:val="ae"/>
                <w:noProof/>
                <w:lang w:val="zh-CN"/>
              </w:rPr>
              <w:t>帮助中心（李文彬）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8176" w14:textId="56BF42BA" w:rsidR="00892EEE" w:rsidRDefault="00892E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0173056" w:history="1">
            <w:r w:rsidRPr="00295038">
              <w:rPr>
                <w:rStyle w:val="ae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971F" w14:textId="295071B2" w:rsidR="004A3093" w:rsidRDefault="00144B4A" w:rsidP="00952BA5">
          <w:pPr>
            <w:pStyle w:val="TOC1"/>
            <w:tabs>
              <w:tab w:val="right" w:leader="dot" w:pos="9350"/>
            </w:tabs>
            <w:rPr>
              <w:lang w:val="zh-CN"/>
            </w:rPr>
            <w:sectPr w:rsidR="004A3093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14:paraId="2648949E" w14:textId="023ABD0D" w:rsidR="00407E64" w:rsidRPr="00407E64" w:rsidRDefault="005B2042" w:rsidP="00F528FD">
      <w:pPr>
        <w:pStyle w:val="1"/>
      </w:pPr>
      <w:bookmarkStart w:id="2" w:name="_Toc40173052"/>
      <w:r>
        <w:rPr>
          <w:rFonts w:hint="eastAsia"/>
          <w:lang w:val="zh-CN"/>
        </w:rPr>
        <w:lastRenderedPageBreak/>
        <w:t>欠薪黑名单</w:t>
      </w:r>
      <w:r w:rsidR="0083189E">
        <w:rPr>
          <w:rFonts w:hint="eastAsia"/>
          <w:lang w:val="zh-CN"/>
        </w:rPr>
        <w:t>（zx）</w:t>
      </w:r>
      <w:bookmarkEnd w:id="2"/>
    </w:p>
    <w:p w14:paraId="0F3C2FA1" w14:textId="7A2C1D6F" w:rsidR="00206CC3" w:rsidRDefault="00B35086" w:rsidP="00206CC3">
      <w:pPr>
        <w:pStyle w:val="2"/>
        <w:rPr>
          <w:lang w:val="zh-CN"/>
        </w:rPr>
      </w:pPr>
      <w:bookmarkStart w:id="3" w:name="_Toc40173053"/>
      <w:r>
        <w:rPr>
          <w:rFonts w:hint="eastAsia"/>
          <w:lang w:val="zh-CN"/>
        </w:rPr>
        <w:t>欠薪黑名单</w:t>
      </w:r>
      <w:r w:rsidR="005B2042">
        <w:rPr>
          <w:rFonts w:hint="eastAsia"/>
          <w:lang w:val="zh-CN"/>
        </w:rPr>
        <w:t>（监管端）</w:t>
      </w:r>
      <w:bookmarkEnd w:id="3"/>
    </w:p>
    <w:p w14:paraId="080047C1" w14:textId="0DCD6F8A" w:rsidR="00C12F5D" w:rsidRPr="009D0B67" w:rsidRDefault="009335D0" w:rsidP="009D0B67">
      <w:pPr>
        <w:rPr>
          <w:sz w:val="20"/>
          <w:szCs w:val="20"/>
          <w:lang w:val="zh-CN"/>
        </w:rPr>
      </w:pPr>
      <w:r>
        <w:rPr>
          <w:rFonts w:hint="eastAsia"/>
          <w:sz w:val="20"/>
          <w:szCs w:val="20"/>
          <w:lang w:val="zh-CN"/>
        </w:rPr>
        <w:t>概述：定期</w:t>
      </w:r>
      <w:r w:rsidR="00B35086" w:rsidRPr="00B35086">
        <w:rPr>
          <w:rFonts w:hint="eastAsia"/>
          <w:sz w:val="20"/>
          <w:szCs w:val="20"/>
          <w:lang w:val="zh-CN"/>
        </w:rPr>
        <w:t>从新华信用接口获取欠薪黑名单企业数据</w:t>
      </w:r>
      <w:r>
        <w:rPr>
          <w:rFonts w:hint="eastAsia"/>
          <w:sz w:val="20"/>
          <w:szCs w:val="20"/>
          <w:lang w:val="zh-CN"/>
        </w:rPr>
        <w:t>；</w:t>
      </w:r>
      <w:r w:rsidR="00B35086" w:rsidRPr="00B35086">
        <w:rPr>
          <w:rFonts w:hint="eastAsia"/>
          <w:sz w:val="20"/>
          <w:szCs w:val="20"/>
          <w:lang w:val="zh-CN"/>
        </w:rPr>
        <w:t>欠薪黑名单接口已开发，新华信用有独立的A</w:t>
      </w:r>
      <w:r w:rsidR="00B35086" w:rsidRPr="00B35086">
        <w:rPr>
          <w:sz w:val="20"/>
          <w:szCs w:val="20"/>
          <w:lang w:val="zh-CN"/>
        </w:rPr>
        <w:t>PI</w:t>
      </w:r>
      <w:r w:rsidR="00B35086" w:rsidRPr="00B35086">
        <w:rPr>
          <w:rFonts w:hint="eastAsia"/>
          <w:sz w:val="20"/>
          <w:szCs w:val="20"/>
          <w:lang w:val="zh-CN"/>
        </w:rPr>
        <w:t>接口平台，网址和A</w:t>
      </w:r>
      <w:r w:rsidR="00B35086" w:rsidRPr="00B35086">
        <w:rPr>
          <w:sz w:val="20"/>
          <w:szCs w:val="20"/>
          <w:lang w:val="zh-CN"/>
        </w:rPr>
        <w:t>PI</w:t>
      </w:r>
      <w:r w:rsidR="00B35086" w:rsidRPr="00B35086">
        <w:rPr>
          <w:rFonts w:hint="eastAsia"/>
          <w:sz w:val="20"/>
          <w:szCs w:val="20"/>
          <w:lang w:val="zh-CN"/>
        </w:rPr>
        <w:t>账号找产品获取；</w:t>
      </w:r>
    </w:p>
    <w:p w14:paraId="18865CA8" w14:textId="6ABF897E" w:rsidR="00124E7F" w:rsidRPr="00124E7F" w:rsidRDefault="00124E7F" w:rsidP="00124E7F">
      <w:pPr>
        <w:rPr>
          <w:color w:val="000000" w:themeColor="text1"/>
          <w:sz w:val="20"/>
          <w:szCs w:val="20"/>
          <w:lang w:val="zh-CN"/>
        </w:rPr>
      </w:pPr>
      <w:r w:rsidRPr="00997AED">
        <w:rPr>
          <w:rFonts w:hint="eastAsia"/>
          <w:color w:val="00B0F0"/>
          <w:sz w:val="20"/>
          <w:szCs w:val="20"/>
          <w:lang w:val="zh-CN"/>
        </w:rPr>
        <w:t>原型设计：</w:t>
      </w:r>
      <w:r w:rsidR="001B08AF">
        <w:rPr>
          <w:rFonts w:hint="eastAsia"/>
          <w:color w:val="000000" w:themeColor="text1"/>
          <w:sz w:val="20"/>
          <w:szCs w:val="20"/>
          <w:lang w:val="zh-CN"/>
        </w:rPr>
        <w:t>欠薪</w:t>
      </w:r>
      <w:r w:rsidR="009335D0">
        <w:rPr>
          <w:rFonts w:hint="eastAsia"/>
          <w:color w:val="000000" w:themeColor="text1"/>
          <w:sz w:val="20"/>
          <w:szCs w:val="20"/>
          <w:lang w:val="zh-CN"/>
        </w:rPr>
        <w:t>黑名单列表</w:t>
      </w:r>
    </w:p>
    <w:p w14:paraId="07F100C9" w14:textId="0AD25CBF" w:rsidR="00642526" w:rsidRDefault="001B08AF" w:rsidP="00642526">
      <w:pPr>
        <w:rPr>
          <w:lang w:val="zh-CN"/>
        </w:rPr>
      </w:pPr>
      <w:r>
        <w:rPr>
          <w:noProof/>
        </w:rPr>
        <w:drawing>
          <wp:inline distT="0" distB="0" distL="0" distR="0" wp14:anchorId="186CFBA0" wp14:editId="6DABB3BC">
            <wp:extent cx="5313731" cy="3102514"/>
            <wp:effectExtent l="19050" t="19050" r="20320" b="222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0275" cy="312969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19F27F" w14:textId="36B2A0AE" w:rsidR="009D0B67" w:rsidRDefault="009D0B67" w:rsidP="00642526">
      <w:pPr>
        <w:rPr>
          <w:lang w:val="zh-CN"/>
        </w:rPr>
      </w:pPr>
      <w:r>
        <w:rPr>
          <w:noProof/>
        </w:rPr>
        <w:drawing>
          <wp:inline distT="0" distB="0" distL="0" distR="0" wp14:anchorId="7D57917E" wp14:editId="60681532">
            <wp:extent cx="5313680" cy="2775491"/>
            <wp:effectExtent l="19050" t="19050" r="2032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9606" cy="289349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5000"/>
                          <a:lumOff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E87D1" w14:textId="29BC8109" w:rsidR="001B08AF" w:rsidRPr="00124E7F" w:rsidRDefault="00F719BC" w:rsidP="001B08AF">
      <w:pPr>
        <w:rPr>
          <w:color w:val="000000" w:themeColor="text1"/>
          <w:sz w:val="20"/>
          <w:szCs w:val="20"/>
          <w:lang w:val="zh-CN"/>
        </w:rPr>
      </w:pPr>
      <w:r>
        <w:rPr>
          <w:rFonts w:hint="eastAsia"/>
          <w:color w:val="00B0F0"/>
          <w:sz w:val="20"/>
          <w:szCs w:val="20"/>
          <w:lang w:val="zh-CN"/>
        </w:rPr>
        <w:lastRenderedPageBreak/>
        <w:t>业务</w:t>
      </w:r>
      <w:r w:rsidR="001B08AF">
        <w:rPr>
          <w:rFonts w:hint="eastAsia"/>
          <w:color w:val="00B0F0"/>
          <w:sz w:val="20"/>
          <w:szCs w:val="20"/>
          <w:lang w:val="zh-CN"/>
        </w:rPr>
        <w:t>逻辑</w:t>
      </w:r>
      <w:r w:rsidR="001B08AF" w:rsidRPr="00997AED">
        <w:rPr>
          <w:rFonts w:hint="eastAsia"/>
          <w:color w:val="00B0F0"/>
          <w:sz w:val="20"/>
          <w:szCs w:val="20"/>
          <w:lang w:val="zh-CN"/>
        </w:rPr>
        <w:t>：</w:t>
      </w:r>
      <w:r w:rsidRPr="00124E7F">
        <w:rPr>
          <w:color w:val="000000" w:themeColor="text1"/>
          <w:sz w:val="20"/>
          <w:szCs w:val="20"/>
          <w:lang w:val="zh-CN"/>
        </w:rPr>
        <w:t xml:space="preserve"> </w:t>
      </w:r>
    </w:p>
    <w:p w14:paraId="3F83714E" w14:textId="6125E896" w:rsidR="001B08AF" w:rsidRPr="00F73052" w:rsidRDefault="00524F87" w:rsidP="00F73052">
      <w:pPr>
        <w:pStyle w:val="aff0"/>
        <w:numPr>
          <w:ilvl w:val="0"/>
          <w:numId w:val="6"/>
        </w:numPr>
        <w:ind w:firstLineChars="0"/>
        <w:rPr>
          <w:sz w:val="20"/>
          <w:szCs w:val="20"/>
          <w:lang w:val="zh-CN"/>
        </w:rPr>
      </w:pPr>
      <w:r w:rsidRPr="00057720">
        <w:rPr>
          <w:rFonts w:hint="eastAsia"/>
          <w:sz w:val="20"/>
          <w:szCs w:val="20"/>
          <w:lang w:val="zh-CN"/>
        </w:rPr>
        <w:t>通过新华信用拖欠农民工工资黑名单接口</w:t>
      </w:r>
      <w:r w:rsidR="006760BB" w:rsidRPr="00057720">
        <w:rPr>
          <w:rFonts w:hint="eastAsia"/>
          <w:sz w:val="20"/>
          <w:szCs w:val="20"/>
          <w:lang w:val="zh-CN"/>
        </w:rPr>
        <w:t>定期</w:t>
      </w:r>
      <w:r w:rsidRPr="00057720">
        <w:rPr>
          <w:rFonts w:hint="eastAsia"/>
          <w:sz w:val="20"/>
          <w:szCs w:val="20"/>
          <w:lang w:val="zh-CN"/>
        </w:rPr>
        <w:t>获取数据；</w:t>
      </w:r>
      <w:r w:rsidR="00057720">
        <w:rPr>
          <w:rFonts w:hint="eastAsia"/>
          <w:sz w:val="20"/>
          <w:szCs w:val="20"/>
          <w:lang w:val="zh-CN"/>
        </w:rPr>
        <w:t>暂定为</w:t>
      </w:r>
      <w:r w:rsidR="00F41914">
        <w:rPr>
          <w:rFonts w:hint="eastAsia"/>
          <w:sz w:val="20"/>
          <w:szCs w:val="20"/>
          <w:lang w:val="zh-CN"/>
        </w:rPr>
        <w:t>每周</w:t>
      </w:r>
      <w:r w:rsidR="009606B7">
        <w:rPr>
          <w:rFonts w:hint="eastAsia"/>
          <w:sz w:val="20"/>
          <w:szCs w:val="20"/>
          <w:lang w:val="zh-CN"/>
        </w:rPr>
        <w:t>从A</w:t>
      </w:r>
      <w:r w:rsidR="009606B7">
        <w:rPr>
          <w:sz w:val="20"/>
          <w:szCs w:val="20"/>
          <w:lang w:val="zh-CN"/>
        </w:rPr>
        <w:t>PI</w:t>
      </w:r>
      <w:r w:rsidR="009606B7">
        <w:rPr>
          <w:rFonts w:hint="eastAsia"/>
          <w:sz w:val="20"/>
          <w:szCs w:val="20"/>
          <w:lang w:val="zh-CN"/>
        </w:rPr>
        <w:t>接口</w:t>
      </w:r>
      <w:r w:rsidR="00057720">
        <w:rPr>
          <w:rFonts w:hint="eastAsia"/>
          <w:sz w:val="20"/>
          <w:szCs w:val="20"/>
          <w:lang w:val="zh-CN"/>
        </w:rPr>
        <w:t>更新名单1次；</w:t>
      </w:r>
      <w:r w:rsidR="009606B7">
        <w:rPr>
          <w:rFonts w:hint="eastAsia"/>
          <w:sz w:val="20"/>
          <w:szCs w:val="20"/>
          <w:lang w:val="zh-CN"/>
        </w:rPr>
        <w:t>数据更新时</w:t>
      </w:r>
      <w:r w:rsidR="00F73052">
        <w:rPr>
          <w:rFonts w:hint="eastAsia"/>
          <w:sz w:val="20"/>
          <w:szCs w:val="20"/>
          <w:lang w:val="zh-CN"/>
        </w:rPr>
        <w:t>可通过列表查询方式批量更新，避免</w:t>
      </w:r>
      <w:r w:rsidR="00704597" w:rsidRPr="00F73052">
        <w:rPr>
          <w:rFonts w:hint="eastAsia"/>
          <w:sz w:val="20"/>
          <w:szCs w:val="20"/>
          <w:lang w:val="zh-CN"/>
        </w:rPr>
        <w:t>相同数据</w:t>
      </w:r>
      <w:r w:rsidR="009606B7" w:rsidRPr="00F73052">
        <w:rPr>
          <w:rFonts w:hint="eastAsia"/>
          <w:sz w:val="20"/>
          <w:szCs w:val="20"/>
          <w:lang w:val="zh-CN"/>
        </w:rPr>
        <w:t>重复存储；</w:t>
      </w:r>
    </w:p>
    <w:p w14:paraId="31D775D5" w14:textId="4AE09F3B" w:rsidR="006760BB" w:rsidRPr="00057720" w:rsidRDefault="006760BB" w:rsidP="006760BB">
      <w:pPr>
        <w:pStyle w:val="aff0"/>
        <w:numPr>
          <w:ilvl w:val="0"/>
          <w:numId w:val="6"/>
        </w:numPr>
        <w:ind w:firstLineChars="0"/>
        <w:rPr>
          <w:sz w:val="20"/>
          <w:szCs w:val="20"/>
          <w:lang w:val="zh-CN"/>
        </w:rPr>
      </w:pPr>
      <w:r w:rsidRPr="00057720">
        <w:rPr>
          <w:rFonts w:hint="eastAsia"/>
          <w:sz w:val="20"/>
          <w:szCs w:val="20"/>
          <w:lang w:val="zh-CN"/>
        </w:rPr>
        <w:t>新增</w:t>
      </w:r>
      <w:r w:rsidR="00F73052">
        <w:rPr>
          <w:rFonts w:hint="eastAsia"/>
          <w:sz w:val="20"/>
          <w:szCs w:val="20"/>
          <w:lang w:val="zh-CN"/>
        </w:rPr>
        <w:t>【</w:t>
      </w:r>
      <w:r w:rsidR="00F73052" w:rsidRPr="00057720">
        <w:rPr>
          <w:rFonts w:hint="eastAsia"/>
          <w:sz w:val="20"/>
          <w:szCs w:val="20"/>
          <w:lang w:val="zh-CN"/>
        </w:rPr>
        <w:t>数据来源</w:t>
      </w:r>
      <w:r w:rsidR="00F73052">
        <w:rPr>
          <w:rFonts w:hint="eastAsia"/>
          <w:sz w:val="20"/>
          <w:szCs w:val="20"/>
          <w:lang w:val="zh-CN"/>
        </w:rPr>
        <w:t>】</w:t>
      </w:r>
      <w:r w:rsidRPr="00057720">
        <w:rPr>
          <w:rFonts w:hint="eastAsia"/>
          <w:sz w:val="20"/>
          <w:szCs w:val="20"/>
          <w:lang w:val="zh-CN"/>
        </w:rPr>
        <w:t>字段，标识欠薪黑名单来源，</w:t>
      </w:r>
      <w:proofErr w:type="gramStart"/>
      <w:r w:rsidRPr="00057720">
        <w:rPr>
          <w:rFonts w:hint="eastAsia"/>
          <w:sz w:val="20"/>
          <w:szCs w:val="20"/>
          <w:lang w:val="zh-CN"/>
        </w:rPr>
        <w:t>暂只有</w:t>
      </w:r>
      <w:proofErr w:type="gramEnd"/>
      <w:r w:rsidR="000B21DF" w:rsidRPr="00057720">
        <w:rPr>
          <w:rFonts w:hint="eastAsia"/>
          <w:sz w:val="20"/>
          <w:szCs w:val="20"/>
          <w:lang w:val="zh-CN"/>
        </w:rPr>
        <w:t>来源</w:t>
      </w:r>
      <w:r w:rsidRPr="00057720">
        <w:rPr>
          <w:rFonts w:hint="eastAsia"/>
          <w:sz w:val="20"/>
          <w:szCs w:val="20"/>
          <w:lang w:val="zh-CN"/>
        </w:rPr>
        <w:t>【新华信用】这一种；</w:t>
      </w:r>
    </w:p>
    <w:p w14:paraId="22077521" w14:textId="112FF205" w:rsidR="00057720" w:rsidRDefault="009D0B67" w:rsidP="000B21DF">
      <w:pPr>
        <w:rPr>
          <w:sz w:val="20"/>
          <w:szCs w:val="20"/>
          <w:lang w:val="zh-CN"/>
        </w:rPr>
      </w:pPr>
      <w:r w:rsidRPr="009D0B67">
        <w:rPr>
          <w:rFonts w:hint="eastAsia"/>
          <w:sz w:val="20"/>
          <w:szCs w:val="20"/>
          <w:lang w:val="zh-CN"/>
        </w:rPr>
        <w:t>3）其余字段均取值</w:t>
      </w:r>
      <w:r w:rsidR="0046032B">
        <w:rPr>
          <w:rFonts w:hint="eastAsia"/>
          <w:sz w:val="20"/>
          <w:szCs w:val="20"/>
          <w:lang w:val="zh-CN"/>
        </w:rPr>
        <w:t>新华信用</w:t>
      </w:r>
      <w:r w:rsidRPr="009D0B67">
        <w:rPr>
          <w:rFonts w:hint="eastAsia"/>
          <w:sz w:val="20"/>
          <w:szCs w:val="20"/>
          <w:lang w:val="zh-CN"/>
        </w:rPr>
        <w:t>接口；</w:t>
      </w:r>
    </w:p>
    <w:p w14:paraId="141DC92C" w14:textId="1D3CABFF" w:rsidR="003B1108" w:rsidRDefault="003B1108" w:rsidP="006D2843">
      <w:pPr>
        <w:spacing w:before="0" w:after="0" w:line="240" w:lineRule="auto"/>
        <w:rPr>
          <w:lang w:val="zh-CN"/>
        </w:rPr>
      </w:pPr>
    </w:p>
    <w:p w14:paraId="43B132AB" w14:textId="0B1619A7" w:rsidR="00A53348" w:rsidRDefault="009D0B67" w:rsidP="005B2042">
      <w:pPr>
        <w:pStyle w:val="2"/>
        <w:rPr>
          <w:sz w:val="24"/>
          <w:szCs w:val="24"/>
          <w:lang w:val="zh-CN"/>
        </w:rPr>
      </w:pPr>
      <w:bookmarkStart w:id="4" w:name="_Toc40173054"/>
      <w:r>
        <w:rPr>
          <w:rFonts w:hint="eastAsia"/>
          <w:sz w:val="24"/>
          <w:szCs w:val="24"/>
          <w:lang w:val="zh-CN"/>
        </w:rPr>
        <w:t>评价模型</w:t>
      </w:r>
      <w:bookmarkEnd w:id="4"/>
    </w:p>
    <w:p w14:paraId="01B6EFBD" w14:textId="3D08FA8D" w:rsidR="001F5A4F" w:rsidRDefault="009D0B67" w:rsidP="009D0B67">
      <w:pPr>
        <w:rPr>
          <w:sz w:val="20"/>
          <w:szCs w:val="20"/>
          <w:lang w:val="zh-CN"/>
        </w:rPr>
      </w:pPr>
      <w:r>
        <w:rPr>
          <w:rFonts w:hint="eastAsia"/>
          <w:sz w:val="20"/>
          <w:szCs w:val="20"/>
          <w:lang w:val="zh-CN"/>
        </w:rPr>
        <w:t>项目</w:t>
      </w:r>
      <w:r w:rsidRPr="009D0B67">
        <w:rPr>
          <w:rFonts w:hint="eastAsia"/>
          <w:sz w:val="20"/>
          <w:szCs w:val="20"/>
          <w:lang w:val="zh-CN"/>
        </w:rPr>
        <w:t>评价模型</w:t>
      </w:r>
      <w:r>
        <w:rPr>
          <w:rFonts w:hint="eastAsia"/>
          <w:sz w:val="20"/>
          <w:szCs w:val="20"/>
          <w:lang w:val="zh-CN"/>
        </w:rPr>
        <w:t>-黑名单企业指标项，之前开发时未接入数据，现需要接入，具体如下</w:t>
      </w:r>
    </w:p>
    <w:tbl>
      <w:tblPr>
        <w:tblStyle w:val="af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D0B67" w14:paraId="129341BB" w14:textId="77777777" w:rsidTr="00BF4EA6">
        <w:tc>
          <w:tcPr>
            <w:tcW w:w="9356" w:type="dxa"/>
            <w:shd w:val="clear" w:color="auto" w:fill="00B0F0"/>
          </w:tcPr>
          <w:p w14:paraId="06B616BF" w14:textId="77777777" w:rsidR="009D0B67" w:rsidRDefault="009D0B67" w:rsidP="00F329E9">
            <w:pPr>
              <w:rPr>
                <w:rFonts w:ascii="新宋体" w:eastAsia="新宋体" w:hAnsi="新宋体"/>
                <w:b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指标项</w:t>
            </w:r>
          </w:p>
        </w:tc>
      </w:tr>
      <w:tr w:rsidR="009D0B67" w14:paraId="5085A57B" w14:textId="77777777" w:rsidTr="00BF4EA6">
        <w:tc>
          <w:tcPr>
            <w:tcW w:w="9356" w:type="dxa"/>
            <w:shd w:val="clear" w:color="auto" w:fill="FFFFFF" w:themeFill="background1"/>
          </w:tcPr>
          <w:p w14:paraId="364D5A15" w14:textId="77777777" w:rsidR="009D0B67" w:rsidRDefault="009D0B67" w:rsidP="00F329E9">
            <w:pPr>
              <w:rPr>
                <w:rFonts w:ascii="新宋体" w:eastAsia="新宋体" w:hAnsi="新宋体"/>
                <w:b/>
                <w:color w:val="0070C0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0070C0"/>
                <w:szCs w:val="21"/>
              </w:rPr>
              <w:t>黑名单企业</w:t>
            </w:r>
          </w:p>
        </w:tc>
      </w:tr>
      <w:tr w:rsidR="009D0B67" w14:paraId="17584D97" w14:textId="77777777" w:rsidTr="00BF4EA6">
        <w:tc>
          <w:tcPr>
            <w:tcW w:w="9356" w:type="dxa"/>
            <w:shd w:val="clear" w:color="auto" w:fill="BFBFBF" w:themeFill="background1" w:themeFillShade="BF"/>
          </w:tcPr>
          <w:p w14:paraId="322A2EF5" w14:textId="77777777" w:rsidR="009D0B67" w:rsidRDefault="009D0B67" w:rsidP="00F329E9">
            <w:pPr>
              <w:rPr>
                <w:rFonts w:ascii="新宋体" w:eastAsia="新宋体" w:hAnsi="新宋体"/>
                <w:b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sz w:val="20"/>
                <w:szCs w:val="20"/>
              </w:rPr>
              <w:t>评价标准</w:t>
            </w:r>
          </w:p>
        </w:tc>
      </w:tr>
      <w:tr w:rsidR="009D0B67" w14:paraId="2E5ADEA1" w14:textId="77777777" w:rsidTr="00BF4EA6">
        <w:tc>
          <w:tcPr>
            <w:tcW w:w="9356" w:type="dxa"/>
            <w:shd w:val="clear" w:color="auto" w:fill="FFFFFF" w:themeFill="background1"/>
          </w:tcPr>
          <w:p w14:paraId="31A55281" w14:textId="77777777" w:rsidR="009D0B67" w:rsidRDefault="009D0B67" w:rsidP="00F329E9">
            <w:pPr>
              <w:rPr>
                <w:rFonts w:ascii="新宋体" w:eastAsia="新宋体" w:hAnsi="新宋体"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项目建设方、施工方、劳务公司中存在黑名单企业</w:t>
            </w:r>
          </w:p>
        </w:tc>
      </w:tr>
      <w:tr w:rsidR="009D0B67" w14:paraId="0F72C441" w14:textId="77777777" w:rsidTr="00BF4EA6">
        <w:tc>
          <w:tcPr>
            <w:tcW w:w="9356" w:type="dxa"/>
            <w:shd w:val="clear" w:color="auto" w:fill="BFBFBF" w:themeFill="background1" w:themeFillShade="BF"/>
          </w:tcPr>
          <w:p w14:paraId="6F1B9011" w14:textId="77777777" w:rsidR="009D0B67" w:rsidRDefault="009D0B67" w:rsidP="00F329E9">
            <w:pPr>
              <w:rPr>
                <w:rFonts w:ascii="新宋体" w:eastAsia="新宋体" w:hAnsi="新宋体"/>
                <w:b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sz w:val="20"/>
                <w:szCs w:val="20"/>
              </w:rPr>
              <w:t>评分规则</w:t>
            </w:r>
          </w:p>
        </w:tc>
      </w:tr>
      <w:tr w:rsidR="009D0B67" w14:paraId="7562AC46" w14:textId="77777777" w:rsidTr="00BF4EA6">
        <w:trPr>
          <w:trHeight w:val="335"/>
        </w:trPr>
        <w:tc>
          <w:tcPr>
            <w:tcW w:w="9356" w:type="dxa"/>
          </w:tcPr>
          <w:p w14:paraId="40DFB0A1" w14:textId="77777777" w:rsidR="009D0B67" w:rsidRDefault="009D0B67" w:rsidP="00F329E9">
            <w:pPr>
              <w:rPr>
                <w:rFonts w:ascii="新宋体" w:eastAsia="新宋体" w:hAnsi="新宋体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项目建设方、施工方中有一方为黑名单企业，或项目未退场的劳务公司为黑名单企业，项目直接评定为D级；</w:t>
            </w:r>
          </w:p>
          <w:p w14:paraId="6087E11C" w14:textId="78935B56" w:rsidR="009D0B67" w:rsidRDefault="009D0B67" w:rsidP="00F329E9">
            <w:pPr>
              <w:rPr>
                <w:rFonts w:ascii="新宋体" w:eastAsia="新宋体" w:hAnsi="新宋体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如果公司已经从项目退场，项目</w:t>
            </w:r>
            <w:r w:rsidR="001F5A4F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评级</w:t>
            </w: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不扣分；</w:t>
            </w:r>
            <w:r w:rsidR="00317320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目前系统暂无企业从项目退场功能；</w:t>
            </w:r>
          </w:p>
          <w:p w14:paraId="57D3DA18" w14:textId="26D76D45" w:rsidR="009D0B67" w:rsidRDefault="009D0B67" w:rsidP="00F329E9">
            <w:pPr>
              <w:rPr>
                <w:rFonts w:ascii="新宋体" w:eastAsia="新宋体" w:hAnsi="新宋体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黑名单企业已从黑名单中退出，</w:t>
            </w:r>
            <w:r w:rsidR="001F5A4F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项目评级</w:t>
            </w: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不扣分；</w:t>
            </w:r>
            <w:r w:rsidR="001F5A4F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如果当前日期大于退出日期，即视为企业已从黑名单中退出；</w:t>
            </w:r>
          </w:p>
        </w:tc>
      </w:tr>
      <w:tr w:rsidR="009D0B67" w14:paraId="43CAEEF7" w14:textId="77777777" w:rsidTr="00BF4EA6">
        <w:trPr>
          <w:trHeight w:val="335"/>
        </w:trPr>
        <w:tc>
          <w:tcPr>
            <w:tcW w:w="9356" w:type="dxa"/>
            <w:shd w:val="clear" w:color="auto" w:fill="BFBFBF" w:themeFill="background1" w:themeFillShade="BF"/>
          </w:tcPr>
          <w:p w14:paraId="6577E64C" w14:textId="77777777" w:rsidR="009D0B67" w:rsidRDefault="009D0B67" w:rsidP="00F329E9">
            <w:pPr>
              <w:rPr>
                <w:rFonts w:ascii="新宋体" w:eastAsia="新宋体" w:hAnsi="新宋体"/>
                <w:b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sz w:val="20"/>
                <w:szCs w:val="20"/>
              </w:rPr>
              <w:t>扣分原因</w:t>
            </w:r>
          </w:p>
        </w:tc>
      </w:tr>
      <w:tr w:rsidR="009D0B67" w14:paraId="006F4158" w14:textId="77777777" w:rsidTr="00BF4EA6">
        <w:trPr>
          <w:trHeight w:val="335"/>
        </w:trPr>
        <w:tc>
          <w:tcPr>
            <w:tcW w:w="9356" w:type="dxa"/>
          </w:tcPr>
          <w:p w14:paraId="5B3E4F26" w14:textId="1B6172E6" w:rsidR="009D0B67" w:rsidRDefault="009D0B67" w:rsidP="00F329E9">
            <w:pPr>
              <w:rPr>
                <w:rFonts w:ascii="新宋体" w:eastAsia="新宋体" w:hAnsi="新宋体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项目参建的企业{公司名称1、公司名称2}为黑名单企业</w:t>
            </w:r>
            <w:r w:rsidR="005D13E1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；</w:t>
            </w:r>
          </w:p>
        </w:tc>
      </w:tr>
      <w:tr w:rsidR="009D0B67" w14:paraId="466E717D" w14:textId="77777777" w:rsidTr="00BF4EA6">
        <w:trPr>
          <w:trHeight w:val="335"/>
        </w:trPr>
        <w:tc>
          <w:tcPr>
            <w:tcW w:w="9356" w:type="dxa"/>
            <w:shd w:val="clear" w:color="auto" w:fill="BFBFBF" w:themeFill="background1" w:themeFillShade="BF"/>
          </w:tcPr>
          <w:p w14:paraId="472A8CF5" w14:textId="77777777" w:rsidR="009D0B67" w:rsidRDefault="009D0B67" w:rsidP="00F329E9">
            <w:pPr>
              <w:rPr>
                <w:rFonts w:ascii="新宋体" w:eastAsia="新宋体" w:hAnsi="新宋体"/>
                <w:b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sz w:val="20"/>
                <w:szCs w:val="20"/>
              </w:rPr>
              <w:t>责任主体</w:t>
            </w:r>
          </w:p>
        </w:tc>
      </w:tr>
      <w:tr w:rsidR="009D0B67" w14:paraId="4CD0EBE7" w14:textId="77777777" w:rsidTr="00BF4EA6">
        <w:trPr>
          <w:trHeight w:val="335"/>
        </w:trPr>
        <w:tc>
          <w:tcPr>
            <w:tcW w:w="9356" w:type="dxa"/>
          </w:tcPr>
          <w:p w14:paraId="1604AF97" w14:textId="77777777" w:rsidR="009D0B67" w:rsidRDefault="009D0B67" w:rsidP="00F329E9">
            <w:pPr>
              <w:rPr>
                <w:rFonts w:ascii="新宋体" w:eastAsia="新宋体" w:hAnsi="新宋体"/>
                <w:bCs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sz w:val="20"/>
                <w:szCs w:val="20"/>
              </w:rPr>
              <w:t>施工方</w:t>
            </w:r>
          </w:p>
        </w:tc>
      </w:tr>
      <w:tr w:rsidR="00AC36A8" w14:paraId="03EB1C83" w14:textId="77777777" w:rsidTr="00BF4EA6">
        <w:trPr>
          <w:trHeight w:val="335"/>
        </w:trPr>
        <w:tc>
          <w:tcPr>
            <w:tcW w:w="9356" w:type="dxa"/>
          </w:tcPr>
          <w:p w14:paraId="1E0D6BBE" w14:textId="21AB4109" w:rsidR="00AC36A8" w:rsidRDefault="00AC36A8" w:rsidP="00F329E9">
            <w:pPr>
              <w:rPr>
                <w:rFonts w:ascii="新宋体" w:eastAsia="新宋体" w:hAnsi="新宋体"/>
                <w:bCs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/>
                <w:sz w:val="20"/>
                <w:szCs w:val="20"/>
              </w:rPr>
              <w:t>数据来源</w:t>
            </w:r>
          </w:p>
        </w:tc>
      </w:tr>
      <w:tr w:rsidR="00AC36A8" w:rsidRPr="00AC36A8" w14:paraId="71EB9320" w14:textId="77777777" w:rsidTr="00BF4EA6">
        <w:trPr>
          <w:trHeight w:val="335"/>
        </w:trPr>
        <w:tc>
          <w:tcPr>
            <w:tcW w:w="9356" w:type="dxa"/>
          </w:tcPr>
          <w:p w14:paraId="4DCDF98E" w14:textId="1B3B0EDB" w:rsidR="00AC36A8" w:rsidRPr="00AC36A8" w:rsidRDefault="00AC36A8" w:rsidP="00F329E9">
            <w:pPr>
              <w:rPr>
                <w:rFonts w:ascii="新宋体" w:eastAsia="新宋体" w:hAnsi="新宋体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由于</w:t>
            </w:r>
            <w:r w:rsidRPr="00AC36A8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黑名单数据在系统内入库存储，则直接从系统</w:t>
            </w:r>
            <w:proofErr w:type="gramStart"/>
            <w:r w:rsidRPr="00AC36A8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内库表查询</w:t>
            </w:r>
            <w:proofErr w:type="gramEnd"/>
            <w:r w:rsidR="008C1285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企业</w:t>
            </w:r>
            <w:r w:rsidRPr="00AC36A8">
              <w:rPr>
                <w:rFonts w:ascii="新宋体" w:eastAsia="新宋体" w:hAnsi="新宋体" w:hint="eastAsia"/>
                <w:bCs/>
                <w:color w:val="000000" w:themeColor="text1"/>
                <w:sz w:val="20"/>
                <w:szCs w:val="20"/>
              </w:rPr>
              <w:t>黑名单数据即可；</w:t>
            </w:r>
          </w:p>
        </w:tc>
      </w:tr>
    </w:tbl>
    <w:p w14:paraId="29BDFB13" w14:textId="0848E809" w:rsidR="00AC36A8" w:rsidRPr="00AC36A8" w:rsidRDefault="00AC36A8" w:rsidP="009D0B67">
      <w:pPr>
        <w:rPr>
          <w:rFonts w:ascii="新宋体" w:eastAsia="新宋体" w:hAnsi="新宋体"/>
          <w:bCs/>
          <w:color w:val="000000" w:themeColor="text1"/>
          <w:sz w:val="20"/>
          <w:szCs w:val="20"/>
        </w:rPr>
      </w:pPr>
    </w:p>
    <w:p w14:paraId="4BBB9378" w14:textId="5FBFA0A5" w:rsidR="00057296" w:rsidRDefault="00057296" w:rsidP="00C12F5D">
      <w:pPr>
        <w:spacing w:before="0" w:after="0" w:line="240" w:lineRule="auto"/>
        <w:rPr>
          <w:sz w:val="20"/>
          <w:szCs w:val="20"/>
        </w:rPr>
      </w:pPr>
    </w:p>
    <w:p w14:paraId="2C0F6857" w14:textId="0C26F062" w:rsidR="0083189E" w:rsidRPr="00407E64" w:rsidRDefault="0083189E" w:rsidP="0083189E">
      <w:pPr>
        <w:pStyle w:val="1"/>
      </w:pPr>
      <w:bookmarkStart w:id="5" w:name="_Toc40173055"/>
      <w:r>
        <w:rPr>
          <w:rFonts w:hint="eastAsia"/>
          <w:lang w:val="zh-CN"/>
        </w:rPr>
        <w:t>帮助中心（李文彬）</w:t>
      </w:r>
      <w:bookmarkEnd w:id="5"/>
    </w:p>
    <w:p w14:paraId="3A229AC1" w14:textId="47926B9D" w:rsidR="0083189E" w:rsidRPr="0083189E" w:rsidRDefault="0083189E" w:rsidP="0083189E">
      <w:pPr>
        <w:spacing w:before="0"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83189E">
        <w:rPr>
          <w:rFonts w:ascii="宋体" w:eastAsia="宋体" w:hAnsi="宋体" w:cs="宋体"/>
          <w:sz w:val="24"/>
          <w:szCs w:val="24"/>
        </w:rPr>
        <w:t>信息中心添加</w:t>
      </w:r>
      <w:r>
        <w:rPr>
          <w:rFonts w:ascii="宋体" w:eastAsia="宋体" w:hAnsi="宋体" w:cs="宋体" w:hint="eastAsia"/>
          <w:sz w:val="24"/>
          <w:szCs w:val="24"/>
        </w:rPr>
        <w:t>/</w:t>
      </w:r>
      <w:r w:rsidRPr="0083189E">
        <w:rPr>
          <w:rFonts w:ascii="宋体" w:eastAsia="宋体" w:hAnsi="宋体" w:cs="宋体"/>
          <w:sz w:val="24"/>
          <w:szCs w:val="24"/>
        </w:rPr>
        <w:t>修改</w:t>
      </w:r>
      <w:r>
        <w:rPr>
          <w:rFonts w:ascii="宋体" w:eastAsia="宋体" w:hAnsi="宋体" w:cs="宋体" w:hint="eastAsia"/>
          <w:sz w:val="24"/>
          <w:szCs w:val="24"/>
        </w:rPr>
        <w:t>功能</w:t>
      </w:r>
      <w:r w:rsidRPr="0083189E">
        <w:rPr>
          <w:rFonts w:ascii="宋体" w:eastAsia="宋体" w:hAnsi="宋体" w:cs="宋体"/>
          <w:sz w:val="24"/>
          <w:szCs w:val="24"/>
        </w:rPr>
        <w:t>、帮助中心添加</w:t>
      </w:r>
      <w:r>
        <w:rPr>
          <w:rFonts w:ascii="宋体" w:eastAsia="宋体" w:hAnsi="宋体" w:cs="宋体" w:hint="eastAsia"/>
          <w:sz w:val="24"/>
          <w:szCs w:val="24"/>
        </w:rPr>
        <w:t>/</w:t>
      </w:r>
      <w:r w:rsidRPr="0083189E">
        <w:rPr>
          <w:rFonts w:ascii="宋体" w:eastAsia="宋体" w:hAnsi="宋体" w:cs="宋体"/>
          <w:sz w:val="24"/>
          <w:szCs w:val="24"/>
        </w:rPr>
        <w:t>修改</w:t>
      </w:r>
      <w:r>
        <w:rPr>
          <w:rFonts w:ascii="宋体" w:eastAsia="宋体" w:hAnsi="宋体" w:cs="宋体" w:hint="eastAsia"/>
          <w:sz w:val="24"/>
          <w:szCs w:val="24"/>
        </w:rPr>
        <w:t>功能</w:t>
      </w:r>
      <w:r>
        <w:rPr>
          <w:rFonts w:ascii="宋体" w:eastAsia="宋体" w:hAnsi="宋体" w:cs="宋体"/>
          <w:sz w:val="24"/>
          <w:szCs w:val="24"/>
        </w:rPr>
        <w:t>,</w:t>
      </w:r>
      <w:r w:rsidRPr="0083189E">
        <w:rPr>
          <w:rFonts w:ascii="宋体" w:eastAsia="宋体" w:hAnsi="宋体" w:cs="宋体"/>
          <w:sz w:val="24"/>
          <w:szCs w:val="24"/>
        </w:rPr>
        <w:t>富文本编辑器新增图片上传功能</w:t>
      </w:r>
      <w:r>
        <w:rPr>
          <w:rFonts w:ascii="宋体" w:eastAsia="宋体" w:hAnsi="宋体" w:cs="宋体" w:hint="eastAsia"/>
          <w:sz w:val="24"/>
          <w:szCs w:val="24"/>
        </w:rPr>
        <w:t>，内容支持插入图片；</w:t>
      </w:r>
    </w:p>
    <w:p w14:paraId="5582B26E" w14:textId="77777777" w:rsidR="0083189E" w:rsidRPr="0083189E" w:rsidRDefault="0083189E" w:rsidP="00C12F5D">
      <w:pPr>
        <w:spacing w:before="0" w:after="0" w:line="240" w:lineRule="auto"/>
        <w:rPr>
          <w:sz w:val="20"/>
          <w:szCs w:val="20"/>
        </w:rPr>
      </w:pPr>
    </w:p>
    <w:p w14:paraId="102688E4" w14:textId="77777777" w:rsidR="004A3093" w:rsidRDefault="00144B4A">
      <w:pPr>
        <w:pStyle w:val="1"/>
        <w:numPr>
          <w:ilvl w:val="0"/>
          <w:numId w:val="0"/>
        </w:numPr>
        <w:pBdr>
          <w:bottom w:val="none" w:sz="0" w:space="0" w:color="auto"/>
        </w:pBdr>
        <w:ind w:left="432" w:hanging="432"/>
      </w:pPr>
      <w:bookmarkStart w:id="6" w:name="_Toc40173056"/>
      <w:r>
        <w:rPr>
          <w:rFonts w:hint="eastAsia"/>
        </w:rPr>
        <w:lastRenderedPageBreak/>
        <w:t>修订历史</w:t>
      </w:r>
      <w:bookmarkEnd w:id="6"/>
    </w:p>
    <w:tbl>
      <w:tblPr>
        <w:tblStyle w:val="1-41"/>
        <w:tblW w:w="93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455"/>
        <w:gridCol w:w="4486"/>
        <w:gridCol w:w="1862"/>
      </w:tblGrid>
      <w:tr w:rsidR="004A3093" w14:paraId="22C78090" w14:textId="77777777" w:rsidTr="00823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315E507F" w14:textId="77777777" w:rsidR="004A3093" w:rsidRDefault="00144B4A">
            <w:pPr>
              <w:spacing w:line="240" w:lineRule="auto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1419" w:type="dxa"/>
          </w:tcPr>
          <w:p w14:paraId="0A42DE6C" w14:textId="77777777" w:rsidR="004A3093" w:rsidRDefault="00144B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941" w:type="dxa"/>
            <w:gridSpan w:val="2"/>
          </w:tcPr>
          <w:p w14:paraId="425B973F" w14:textId="77777777" w:rsidR="004A3093" w:rsidRDefault="00144B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修订说明</w:t>
            </w:r>
            <w:r>
              <w:rPr>
                <w:rFonts w:hint="eastAsia"/>
                <w:b w:val="0"/>
              </w:rPr>
              <w:t>（</w:t>
            </w:r>
            <w:r>
              <w:rPr>
                <w:b w:val="0"/>
              </w:rPr>
              <w:t>C:</w:t>
            </w:r>
            <w:r>
              <w:rPr>
                <w:rFonts w:hint="eastAsia"/>
                <w:b w:val="0"/>
              </w:rPr>
              <w:t>创建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A:追加</w:t>
            </w:r>
            <w:r>
              <w:rPr>
                <w:b w:val="0"/>
              </w:rPr>
              <w:t xml:space="preserve"> M</w:t>
            </w:r>
            <w:r>
              <w:rPr>
                <w:rFonts w:hint="eastAsia"/>
                <w:b w:val="0"/>
              </w:rPr>
              <w:t>:更改 D:删除）</w:t>
            </w:r>
          </w:p>
        </w:tc>
        <w:tc>
          <w:tcPr>
            <w:tcW w:w="1862" w:type="dxa"/>
          </w:tcPr>
          <w:p w14:paraId="4EC626B3" w14:textId="77777777" w:rsidR="004A3093" w:rsidRDefault="00144B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4A3093" w14:paraId="6CA173A9" w14:textId="77777777" w:rsidTr="0082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A9BDE7D" w14:textId="77777777" w:rsidR="004A3093" w:rsidRDefault="00144B4A">
            <w:pPr>
              <w:spacing w:line="240" w:lineRule="auto"/>
            </w:pPr>
            <w:r>
              <w:t>v1.0.0</w:t>
            </w:r>
          </w:p>
        </w:tc>
        <w:tc>
          <w:tcPr>
            <w:tcW w:w="1419" w:type="dxa"/>
          </w:tcPr>
          <w:p w14:paraId="28B35ADF" w14:textId="79EFFDA9" w:rsidR="004A3093" w:rsidRDefault="00C12F5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2020.05.12</w:t>
            </w:r>
          </w:p>
        </w:tc>
        <w:tc>
          <w:tcPr>
            <w:tcW w:w="455" w:type="dxa"/>
          </w:tcPr>
          <w:p w14:paraId="03B1E15A" w14:textId="77777777" w:rsidR="004A3093" w:rsidRDefault="00144B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 </w:t>
            </w:r>
          </w:p>
        </w:tc>
        <w:tc>
          <w:tcPr>
            <w:tcW w:w="4486" w:type="dxa"/>
          </w:tcPr>
          <w:p w14:paraId="5A1EDFFB" w14:textId="77777777" w:rsidR="004A3093" w:rsidRDefault="00144B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  <w:tc>
          <w:tcPr>
            <w:tcW w:w="1862" w:type="dxa"/>
          </w:tcPr>
          <w:p w14:paraId="6D83996A" w14:textId="2AA0A6DF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093" w14:paraId="0B102AF5" w14:textId="77777777" w:rsidTr="0082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8DF19DA" w14:textId="77777777" w:rsidR="004A3093" w:rsidRDefault="004A3093">
            <w:pPr>
              <w:spacing w:line="240" w:lineRule="auto"/>
            </w:pPr>
          </w:p>
        </w:tc>
        <w:tc>
          <w:tcPr>
            <w:tcW w:w="1419" w:type="dxa"/>
          </w:tcPr>
          <w:p w14:paraId="71EF729F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</w:tcPr>
          <w:p w14:paraId="0A0D20F8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6" w:type="dxa"/>
          </w:tcPr>
          <w:p w14:paraId="34B69074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5AD07B1F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093" w14:paraId="5FF7224C" w14:textId="77777777" w:rsidTr="0082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064CB28D" w14:textId="77777777" w:rsidR="004A3093" w:rsidRDefault="004A3093">
            <w:pPr>
              <w:spacing w:line="240" w:lineRule="auto"/>
            </w:pPr>
          </w:p>
        </w:tc>
        <w:tc>
          <w:tcPr>
            <w:tcW w:w="1419" w:type="dxa"/>
          </w:tcPr>
          <w:p w14:paraId="476A91E1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</w:tcPr>
          <w:p w14:paraId="5E6B4997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6" w:type="dxa"/>
          </w:tcPr>
          <w:p w14:paraId="54F3126D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0C16C102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093" w14:paraId="20362CD4" w14:textId="77777777" w:rsidTr="0082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26EB9CC5" w14:textId="77777777" w:rsidR="004A3093" w:rsidRDefault="004A3093">
            <w:pPr>
              <w:spacing w:line="240" w:lineRule="auto"/>
            </w:pPr>
          </w:p>
        </w:tc>
        <w:tc>
          <w:tcPr>
            <w:tcW w:w="1419" w:type="dxa"/>
          </w:tcPr>
          <w:p w14:paraId="37E9FF45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</w:tcPr>
          <w:p w14:paraId="26F2BB68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6" w:type="dxa"/>
          </w:tcPr>
          <w:p w14:paraId="490C473E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7715F3C8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093" w14:paraId="0C236026" w14:textId="77777777" w:rsidTr="00823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14:paraId="59628D84" w14:textId="77777777" w:rsidR="004A3093" w:rsidRDefault="004A3093">
            <w:pPr>
              <w:spacing w:line="240" w:lineRule="auto"/>
            </w:pPr>
          </w:p>
        </w:tc>
        <w:tc>
          <w:tcPr>
            <w:tcW w:w="1419" w:type="dxa"/>
          </w:tcPr>
          <w:p w14:paraId="34DBEC40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5" w:type="dxa"/>
          </w:tcPr>
          <w:p w14:paraId="74033148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6" w:type="dxa"/>
          </w:tcPr>
          <w:p w14:paraId="398695C9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2" w:type="dxa"/>
          </w:tcPr>
          <w:p w14:paraId="7B2D18F5" w14:textId="77777777" w:rsidR="004A3093" w:rsidRDefault="004A30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2C5012" w14:textId="17F7BDEF" w:rsidR="004A3093" w:rsidRDefault="004A3093"/>
    <w:sectPr w:rsidR="004A30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E233F" w14:textId="77777777" w:rsidR="00E67042" w:rsidRDefault="00E67042">
      <w:pPr>
        <w:spacing w:before="0" w:after="0" w:line="240" w:lineRule="auto"/>
      </w:pPr>
      <w:r>
        <w:separator/>
      </w:r>
    </w:p>
  </w:endnote>
  <w:endnote w:type="continuationSeparator" w:id="0">
    <w:p w14:paraId="6E3E3E00" w14:textId="77777777" w:rsidR="00E67042" w:rsidRDefault="00E670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F6649" w14:textId="41DB7B56" w:rsidR="006779CA" w:rsidRDefault="006779CA">
    <w:pPr>
      <w:pStyle w:val="a3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AA97C71" wp14:editId="7317B052">
              <wp:simplePos x="0" y="0"/>
              <wp:positionH relativeFrom="margin">
                <wp:align>left</wp:align>
              </wp:positionH>
              <wp:positionV relativeFrom="paragraph">
                <wp:posOffset>-179070</wp:posOffset>
              </wp:positionV>
              <wp:extent cx="3724275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22B0581" w14:textId="31F36668" w:rsidR="006779CA" w:rsidRDefault="00E67042">
                          <w:sdt>
                            <w:sdtPr>
                              <w:rPr>
                                <w:rFonts w:hint="eastAsia"/>
                              </w:rPr>
                              <w:alias w:val="标题"/>
                              <w:id w:val="-580054147"/>
                              <w:placeholder>
                                <w:docPart w:val="8CC644C670F448FDAAF67B59261D4C7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D524E">
                                <w:rPr>
                                  <w:rFonts w:hint="eastAsia"/>
                                </w:rPr>
                                <w:t>动态服务平台v1.1.2.3</w:t>
                              </w:r>
                            </w:sdtContent>
                          </w:sdt>
                          <w:r w:rsidR="006779CA">
                            <w:rPr>
                              <w:rFonts w:hint="eastAsia"/>
                            </w:rPr>
                            <w:t xml:space="preserve">   ©</w:t>
                          </w:r>
                          <w:sdt>
                            <w:sdtPr>
                              <w:rPr>
                                <w:rFonts w:hint="eastAsia"/>
                              </w:rPr>
                              <w:alias w:val="单位"/>
                              <w:id w:val="-2064936698"/>
                              <w:placeholder>
                                <w:docPart w:val="E748556D92E74D8DB63B549AE259BAFD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79CA">
                                <w:rPr>
                                  <w:rFonts w:hint="eastAsia"/>
                                </w:rPr>
                                <w:t>湖北会基网络科技有限公司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AA97C7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0;text-align:left;margin-left:0;margin-top:-14.1pt;width:293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" filled="f" stroked="f">
              <v:textbox style="mso-fit-shape-to-text:t">
                <w:txbxContent>
                  <w:p w14:paraId="522B0581" w14:textId="31F36668" w:rsidR="006779CA" w:rsidRDefault="00E67042">
                    <w:sdt>
                      <w:sdtPr>
                        <w:rPr>
                          <w:rFonts w:hint="eastAsia"/>
                        </w:rPr>
                        <w:alias w:val="标题"/>
                        <w:id w:val="-580054147"/>
                        <w:placeholder>
                          <w:docPart w:val="8CC644C670F448FDAAF67B59261D4C7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AD524E">
                          <w:rPr>
                            <w:rFonts w:hint="eastAsia"/>
                          </w:rPr>
                          <w:t>动态服务平台v1.1.2.3</w:t>
                        </w:r>
                      </w:sdtContent>
                    </w:sdt>
                    <w:r w:rsidR="006779CA">
                      <w:rPr>
                        <w:rFonts w:hint="eastAsia"/>
                      </w:rPr>
                      <w:t xml:space="preserve">   ©</w:t>
                    </w:r>
                    <w:sdt>
                      <w:sdtPr>
                        <w:rPr>
                          <w:rFonts w:hint="eastAsia"/>
                        </w:rPr>
                        <w:alias w:val="单位"/>
                        <w:id w:val="-2064936698"/>
                        <w:placeholder>
                          <w:docPart w:val="E748556D92E74D8DB63B549AE259BAFD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6779CA">
                          <w:rPr>
                            <w:rFonts w:hint="eastAsia"/>
                          </w:rPr>
                          <w:t>湖北会基网络科技有限公司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524547654"/>
      </w:sdtPr>
      <w:sdtEndPr/>
      <w:sdtContent>
        <w:sdt>
          <w:sdtPr>
            <w:id w:val="1728636285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CD4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3CD4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27765" w14:textId="77777777" w:rsidR="00E67042" w:rsidRDefault="00E67042">
      <w:pPr>
        <w:spacing w:before="0" w:after="0" w:line="240" w:lineRule="auto"/>
      </w:pPr>
      <w:r>
        <w:separator/>
      </w:r>
    </w:p>
  </w:footnote>
  <w:footnote w:type="continuationSeparator" w:id="0">
    <w:p w14:paraId="6F8779D4" w14:textId="77777777" w:rsidR="00E67042" w:rsidRDefault="00E670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C4FB2" w14:textId="77777777" w:rsidR="006779CA" w:rsidRDefault="006779CA">
    <w:r>
      <w:rPr>
        <w:noProof/>
      </w:rPr>
      <w:drawing>
        <wp:inline distT="0" distB="0" distL="0" distR="0" wp14:anchorId="27B9E4BD" wp14:editId="2188DD96">
          <wp:extent cx="969010" cy="255905"/>
          <wp:effectExtent l="0" t="0" r="254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266" cy="256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D6E"/>
    <w:multiLevelType w:val="multilevel"/>
    <w:tmpl w:val="00B42D6E"/>
    <w:lvl w:ilvl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2761D98"/>
    <w:multiLevelType w:val="multilevel"/>
    <w:tmpl w:val="3E7B239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001ED"/>
    <w:multiLevelType w:val="hybridMultilevel"/>
    <w:tmpl w:val="C5F831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85D0005"/>
    <w:multiLevelType w:val="hybridMultilevel"/>
    <w:tmpl w:val="001232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A911276"/>
    <w:multiLevelType w:val="hybridMultilevel"/>
    <w:tmpl w:val="61E89962"/>
    <w:lvl w:ilvl="0" w:tplc="55446FC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CE3E60"/>
    <w:multiLevelType w:val="multilevel"/>
    <w:tmpl w:val="37B317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B2595B"/>
    <w:multiLevelType w:val="hybridMultilevel"/>
    <w:tmpl w:val="2EEECE24"/>
    <w:lvl w:ilvl="0" w:tplc="4BDEF7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C3C025A"/>
    <w:multiLevelType w:val="hybridMultilevel"/>
    <w:tmpl w:val="AA1A28D4"/>
    <w:lvl w:ilvl="0" w:tplc="9686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7AD00AEA">
      <w:start w:val="1"/>
      <w:numFmt w:val="decimal"/>
      <w:lvlText w:val="%3）"/>
      <w:lvlJc w:val="left"/>
      <w:pPr>
        <w:ind w:left="927" w:hanging="360"/>
      </w:pPr>
      <w:rPr>
        <w:rFonts w:hint="default"/>
      </w:rPr>
    </w:lvl>
    <w:lvl w:ilvl="3" w:tplc="80CEEA48">
      <w:start w:val="1"/>
      <w:numFmt w:val="upperLetter"/>
      <w:lvlText w:val="%4）"/>
      <w:lvlJc w:val="left"/>
      <w:pPr>
        <w:ind w:left="1650" w:hanging="390"/>
      </w:pPr>
      <w:rPr>
        <w:rFonts w:hint="default"/>
      </w:rPr>
    </w:lvl>
    <w:lvl w:ilvl="4" w:tplc="0262AF90">
      <w:start w:val="1"/>
      <w:numFmt w:val="decimal"/>
      <w:lvlText w:val="%5．"/>
      <w:lvlJc w:val="left"/>
      <w:pPr>
        <w:ind w:left="644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A773F6"/>
    <w:multiLevelType w:val="hybridMultilevel"/>
    <w:tmpl w:val="AA1A28D4"/>
    <w:lvl w:ilvl="0" w:tplc="9686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7AD00AEA">
      <w:start w:val="1"/>
      <w:numFmt w:val="decimal"/>
      <w:lvlText w:val="%3）"/>
      <w:lvlJc w:val="left"/>
      <w:pPr>
        <w:ind w:left="927" w:hanging="360"/>
      </w:pPr>
      <w:rPr>
        <w:rFonts w:hint="default"/>
      </w:rPr>
    </w:lvl>
    <w:lvl w:ilvl="3" w:tplc="80CEEA48">
      <w:start w:val="1"/>
      <w:numFmt w:val="upperLetter"/>
      <w:lvlText w:val="%4）"/>
      <w:lvlJc w:val="left"/>
      <w:pPr>
        <w:ind w:left="1650" w:hanging="390"/>
      </w:pPr>
      <w:rPr>
        <w:rFonts w:hint="default"/>
      </w:rPr>
    </w:lvl>
    <w:lvl w:ilvl="4" w:tplc="0262AF90">
      <w:start w:val="1"/>
      <w:numFmt w:val="decimal"/>
      <w:lvlText w:val="%5．"/>
      <w:lvlJc w:val="left"/>
      <w:pPr>
        <w:ind w:left="644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DB2C4B"/>
    <w:multiLevelType w:val="hybridMultilevel"/>
    <w:tmpl w:val="AD2CE45C"/>
    <w:lvl w:ilvl="0" w:tplc="88468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icrosoft YaHei UI" w:eastAsia="Microsoft YaHei UI" w:hAnsi="Microsoft YaHei UI" w:hint="eastAsia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1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148D11F0"/>
    <w:multiLevelType w:val="hybridMultilevel"/>
    <w:tmpl w:val="E4EE3DFC"/>
    <w:lvl w:ilvl="0" w:tplc="0610F2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324B97"/>
    <w:multiLevelType w:val="multilevel"/>
    <w:tmpl w:val="4EA228EC"/>
    <w:lvl w:ilvl="0">
      <w:start w:val="1"/>
      <w:numFmt w:val="decimal"/>
      <w:lvlText w:val="%1）"/>
      <w:lvlJc w:val="left"/>
      <w:pPr>
        <w:ind w:left="420" w:hanging="420"/>
      </w:pPr>
      <w:rPr>
        <w:rFonts w:ascii="微软雅黑" w:eastAsia="微软雅黑" w:hAnsi="微软雅黑" w:cs="微软雅黑"/>
      </w:rPr>
    </w:lvl>
    <w:lvl w:ilvl="1">
      <w:start w:val="1"/>
      <w:numFmt w:val="lowerLetter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B15D3B"/>
    <w:multiLevelType w:val="hybridMultilevel"/>
    <w:tmpl w:val="BB1EF2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1FB59BE"/>
    <w:multiLevelType w:val="hybridMultilevel"/>
    <w:tmpl w:val="2AC2AEE2"/>
    <w:lvl w:ilvl="0" w:tplc="1BF845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15" w15:restartNumberingAfterBreak="0">
    <w:nsid w:val="24145082"/>
    <w:multiLevelType w:val="hybridMultilevel"/>
    <w:tmpl w:val="1B88788E"/>
    <w:lvl w:ilvl="0" w:tplc="AE301CEC">
      <w:start w:val="1"/>
      <w:numFmt w:val="decimal"/>
      <w:lvlText w:val="%1）"/>
      <w:lvlJc w:val="left"/>
      <w:pPr>
        <w:ind w:left="509" w:hanging="420"/>
      </w:pPr>
    </w:lvl>
    <w:lvl w:ilvl="1" w:tplc="04090019">
      <w:start w:val="1"/>
      <w:numFmt w:val="lowerLetter"/>
      <w:lvlText w:val="%2)"/>
      <w:lvlJc w:val="left"/>
      <w:pPr>
        <w:ind w:left="929" w:hanging="420"/>
      </w:pPr>
    </w:lvl>
    <w:lvl w:ilvl="2" w:tplc="0409001B">
      <w:start w:val="1"/>
      <w:numFmt w:val="lowerRoman"/>
      <w:lvlText w:val="%3."/>
      <w:lvlJc w:val="right"/>
      <w:pPr>
        <w:ind w:left="1349" w:hanging="420"/>
      </w:pPr>
    </w:lvl>
    <w:lvl w:ilvl="3" w:tplc="0409000F">
      <w:start w:val="1"/>
      <w:numFmt w:val="decimal"/>
      <w:lvlText w:val="%4."/>
      <w:lvlJc w:val="left"/>
      <w:pPr>
        <w:ind w:left="1769" w:hanging="420"/>
      </w:pPr>
    </w:lvl>
    <w:lvl w:ilvl="4" w:tplc="04090019">
      <w:start w:val="1"/>
      <w:numFmt w:val="lowerLetter"/>
      <w:lvlText w:val="%5)"/>
      <w:lvlJc w:val="left"/>
      <w:pPr>
        <w:ind w:left="2189" w:hanging="420"/>
      </w:pPr>
    </w:lvl>
    <w:lvl w:ilvl="5" w:tplc="0409001B">
      <w:start w:val="1"/>
      <w:numFmt w:val="lowerRoman"/>
      <w:lvlText w:val="%6."/>
      <w:lvlJc w:val="right"/>
      <w:pPr>
        <w:ind w:left="2609" w:hanging="420"/>
      </w:pPr>
    </w:lvl>
    <w:lvl w:ilvl="6" w:tplc="0409000F">
      <w:start w:val="1"/>
      <w:numFmt w:val="decimal"/>
      <w:lvlText w:val="%7."/>
      <w:lvlJc w:val="left"/>
      <w:pPr>
        <w:ind w:left="3029" w:hanging="420"/>
      </w:pPr>
    </w:lvl>
    <w:lvl w:ilvl="7" w:tplc="04090019">
      <w:start w:val="1"/>
      <w:numFmt w:val="lowerLetter"/>
      <w:lvlText w:val="%8)"/>
      <w:lvlJc w:val="left"/>
      <w:pPr>
        <w:ind w:left="3449" w:hanging="420"/>
      </w:pPr>
    </w:lvl>
    <w:lvl w:ilvl="8" w:tplc="0409001B">
      <w:start w:val="1"/>
      <w:numFmt w:val="lowerRoman"/>
      <w:lvlText w:val="%9."/>
      <w:lvlJc w:val="right"/>
      <w:pPr>
        <w:ind w:left="3869" w:hanging="420"/>
      </w:pPr>
    </w:lvl>
  </w:abstractNum>
  <w:abstractNum w:abstractNumId="16" w15:restartNumberingAfterBreak="0">
    <w:nsid w:val="246B48DA"/>
    <w:multiLevelType w:val="hybridMultilevel"/>
    <w:tmpl w:val="57DAB182"/>
    <w:lvl w:ilvl="0" w:tplc="1BF8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4950F6"/>
    <w:multiLevelType w:val="hybridMultilevel"/>
    <w:tmpl w:val="E16EC906"/>
    <w:lvl w:ilvl="0" w:tplc="88468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7D0AAE"/>
    <w:multiLevelType w:val="hybridMultilevel"/>
    <w:tmpl w:val="C8CA8F5C"/>
    <w:lvl w:ilvl="0" w:tplc="B4BC14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22557B"/>
    <w:multiLevelType w:val="hybridMultilevel"/>
    <w:tmpl w:val="B9801402"/>
    <w:lvl w:ilvl="0" w:tplc="928E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FD248D"/>
    <w:multiLevelType w:val="multilevel"/>
    <w:tmpl w:val="33FD248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7F2822"/>
    <w:multiLevelType w:val="hybridMultilevel"/>
    <w:tmpl w:val="4844D3B8"/>
    <w:lvl w:ilvl="0" w:tplc="1BF8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F25CE2"/>
    <w:multiLevelType w:val="hybridMultilevel"/>
    <w:tmpl w:val="8814F9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8CAFD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3F6118"/>
    <w:multiLevelType w:val="hybridMultilevel"/>
    <w:tmpl w:val="599637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7B31772"/>
    <w:multiLevelType w:val="multilevel"/>
    <w:tmpl w:val="37B317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BA26B3"/>
    <w:multiLevelType w:val="hybridMultilevel"/>
    <w:tmpl w:val="1C36BEF4"/>
    <w:lvl w:ilvl="0" w:tplc="88468D2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9077BA0"/>
    <w:multiLevelType w:val="hybridMultilevel"/>
    <w:tmpl w:val="BF409CA4"/>
    <w:lvl w:ilvl="0" w:tplc="1BF845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AD17BF"/>
    <w:multiLevelType w:val="multilevel"/>
    <w:tmpl w:val="37B317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16464B6"/>
    <w:multiLevelType w:val="hybridMultilevel"/>
    <w:tmpl w:val="CB60B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1DE1809"/>
    <w:multiLevelType w:val="multilevel"/>
    <w:tmpl w:val="41DE18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278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704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30" w15:restartNumberingAfterBreak="0">
    <w:nsid w:val="429A5F65"/>
    <w:multiLevelType w:val="hybridMultilevel"/>
    <w:tmpl w:val="9CFCE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E47CF3"/>
    <w:multiLevelType w:val="hybridMultilevel"/>
    <w:tmpl w:val="DC9E2DDA"/>
    <w:lvl w:ilvl="0" w:tplc="82A0D3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364B50"/>
    <w:multiLevelType w:val="hybridMultilevel"/>
    <w:tmpl w:val="EF0A0C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C2916E3"/>
    <w:multiLevelType w:val="hybridMultilevel"/>
    <w:tmpl w:val="B4162A72"/>
    <w:lvl w:ilvl="0" w:tplc="87228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DFE576A"/>
    <w:multiLevelType w:val="hybridMultilevel"/>
    <w:tmpl w:val="2EEED4F2"/>
    <w:lvl w:ilvl="0" w:tplc="88468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E490FF0"/>
    <w:multiLevelType w:val="hybridMultilevel"/>
    <w:tmpl w:val="C2D03088"/>
    <w:lvl w:ilvl="0" w:tplc="1BF8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F610254"/>
    <w:multiLevelType w:val="hybridMultilevel"/>
    <w:tmpl w:val="5978AAF4"/>
    <w:lvl w:ilvl="0" w:tplc="04626B5E">
      <w:start w:val="1"/>
      <w:numFmt w:val="decimal"/>
      <w:lvlText w:val="%1)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F9669C4"/>
    <w:multiLevelType w:val="hybridMultilevel"/>
    <w:tmpl w:val="27A650E6"/>
    <w:lvl w:ilvl="0" w:tplc="1E9485FE">
      <w:start w:val="1"/>
      <w:numFmt w:val="decimal"/>
      <w:lvlText w:val="%1）"/>
      <w:lvlJc w:val="left"/>
      <w:pPr>
        <w:ind w:left="315" w:hanging="31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42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08E28A6"/>
    <w:multiLevelType w:val="hybridMultilevel"/>
    <w:tmpl w:val="2AC2AEE2"/>
    <w:lvl w:ilvl="0" w:tplc="1BF845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39" w15:restartNumberingAfterBreak="0">
    <w:nsid w:val="51F27E2F"/>
    <w:multiLevelType w:val="multilevel"/>
    <w:tmpl w:val="37B317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2932389"/>
    <w:multiLevelType w:val="hybridMultilevel"/>
    <w:tmpl w:val="DA14E3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544E6951"/>
    <w:multiLevelType w:val="multilevel"/>
    <w:tmpl w:val="544E6951"/>
    <w:lvl w:ilvl="0">
      <w:start w:val="1"/>
      <w:numFmt w:val="bullet"/>
      <w:lvlText w:val=""/>
      <w:lvlJc w:val="left"/>
      <w:pPr>
        <w:ind w:left="195" w:hanging="195"/>
      </w:pPr>
      <w:rPr>
        <w:rFonts w:ascii="Wingdings" w:hAnsi="Wingdings" w:hint="default"/>
      </w:rPr>
    </w:lvl>
    <w:lvl w:ilvl="1">
      <w:start w:val="1"/>
      <w:numFmt w:val="decimal"/>
      <w:lvlText w:val="%2）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987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79527C1"/>
    <w:multiLevelType w:val="multilevel"/>
    <w:tmpl w:val="F16A3A5E"/>
    <w:lvl w:ilvl="0">
      <w:start w:val="1"/>
      <w:numFmt w:val="decimal"/>
      <w:lvlText w:val="%1）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698" w:hanging="420"/>
      </w:pPr>
    </w:lvl>
    <w:lvl w:ilvl="2">
      <w:start w:val="1"/>
      <w:numFmt w:val="lowerRoman"/>
      <w:lvlText w:val="%3."/>
      <w:lvlJc w:val="right"/>
      <w:pPr>
        <w:ind w:left="1118" w:hanging="420"/>
      </w:pPr>
    </w:lvl>
    <w:lvl w:ilvl="3">
      <w:start w:val="1"/>
      <w:numFmt w:val="decimal"/>
      <w:lvlText w:val="%4."/>
      <w:lvlJc w:val="left"/>
      <w:pPr>
        <w:ind w:left="562" w:hanging="420"/>
      </w:pPr>
    </w:lvl>
    <w:lvl w:ilvl="4">
      <w:start w:val="1"/>
      <w:numFmt w:val="lowerLetter"/>
      <w:lvlText w:val="%5)"/>
      <w:lvlJc w:val="left"/>
      <w:pPr>
        <w:ind w:left="1958" w:hanging="420"/>
      </w:pPr>
    </w:lvl>
    <w:lvl w:ilvl="5">
      <w:start w:val="1"/>
      <w:numFmt w:val="lowerRoman"/>
      <w:lvlText w:val="%6."/>
      <w:lvlJc w:val="right"/>
      <w:pPr>
        <w:ind w:left="2378" w:hanging="420"/>
      </w:pPr>
    </w:lvl>
    <w:lvl w:ilvl="6">
      <w:start w:val="1"/>
      <w:numFmt w:val="decimal"/>
      <w:lvlText w:val="%7."/>
      <w:lvlJc w:val="left"/>
      <w:pPr>
        <w:ind w:left="703" w:hanging="420"/>
      </w:pPr>
      <w:rPr>
        <w:color w:val="000000" w:themeColor="text1"/>
      </w:rPr>
    </w:lvl>
    <w:lvl w:ilvl="7">
      <w:start w:val="1"/>
      <w:numFmt w:val="lowerLetter"/>
      <w:lvlText w:val="%8)"/>
      <w:lvlJc w:val="left"/>
      <w:pPr>
        <w:ind w:left="3218" w:hanging="420"/>
      </w:pPr>
    </w:lvl>
    <w:lvl w:ilvl="8">
      <w:start w:val="1"/>
      <w:numFmt w:val="lowerRoman"/>
      <w:lvlText w:val="%9."/>
      <w:lvlJc w:val="right"/>
      <w:pPr>
        <w:ind w:left="3638" w:hanging="420"/>
      </w:pPr>
    </w:lvl>
  </w:abstractNum>
  <w:abstractNum w:abstractNumId="43" w15:restartNumberingAfterBreak="0">
    <w:nsid w:val="580573A4"/>
    <w:multiLevelType w:val="hybridMultilevel"/>
    <w:tmpl w:val="108E7D1E"/>
    <w:lvl w:ilvl="0" w:tplc="09AA4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96532A8"/>
    <w:multiLevelType w:val="hybridMultilevel"/>
    <w:tmpl w:val="BC2A1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99B4883"/>
    <w:multiLevelType w:val="hybridMultilevel"/>
    <w:tmpl w:val="F5AEB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59B77BEB"/>
    <w:multiLevelType w:val="hybridMultilevel"/>
    <w:tmpl w:val="64E663FE"/>
    <w:lvl w:ilvl="0" w:tplc="1BF8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F284228"/>
    <w:multiLevelType w:val="hybridMultilevel"/>
    <w:tmpl w:val="99D28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61DD18A7"/>
    <w:multiLevelType w:val="multilevel"/>
    <w:tmpl w:val="41DE18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278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56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49" w15:restartNumberingAfterBreak="0">
    <w:nsid w:val="644873FF"/>
    <w:multiLevelType w:val="multilevel"/>
    <w:tmpl w:val="3E7B239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9A6450B"/>
    <w:multiLevelType w:val="hybridMultilevel"/>
    <w:tmpl w:val="FBC2F1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1" w15:restartNumberingAfterBreak="0">
    <w:nsid w:val="6A4349B4"/>
    <w:multiLevelType w:val="multilevel"/>
    <w:tmpl w:val="37B317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AC3763C"/>
    <w:multiLevelType w:val="hybridMultilevel"/>
    <w:tmpl w:val="6B0E8D18"/>
    <w:lvl w:ilvl="0" w:tplc="88468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3A12866"/>
    <w:multiLevelType w:val="multilevel"/>
    <w:tmpl w:val="37B31772"/>
    <w:lvl w:ilvl="0">
      <w:start w:val="1"/>
      <w:numFmt w:val="decimal"/>
      <w:lvlText w:val="%1）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9E51F52"/>
    <w:multiLevelType w:val="hybridMultilevel"/>
    <w:tmpl w:val="DE4470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5" w15:restartNumberingAfterBreak="0">
    <w:nsid w:val="79EB7451"/>
    <w:multiLevelType w:val="hybridMultilevel"/>
    <w:tmpl w:val="42700F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F4014CB"/>
    <w:multiLevelType w:val="hybridMultilevel"/>
    <w:tmpl w:val="02E67B14"/>
    <w:lvl w:ilvl="0" w:tplc="C390ED8E">
      <w:start w:val="1"/>
      <w:numFmt w:val="decimal"/>
      <w:lvlText w:val="%1."/>
      <w:lvlJc w:val="left"/>
      <w:pPr>
        <w:ind w:left="463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7" w15:restartNumberingAfterBreak="0">
    <w:nsid w:val="7F665099"/>
    <w:multiLevelType w:val="multilevel"/>
    <w:tmpl w:val="7F665099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2"/>
  </w:num>
  <w:num w:numId="5">
    <w:abstractNumId w:val="45"/>
  </w:num>
  <w:num w:numId="6">
    <w:abstractNumId w:val="18"/>
  </w:num>
  <w:num w:numId="7">
    <w:abstractNumId w:val="47"/>
  </w:num>
  <w:num w:numId="8">
    <w:abstractNumId w:val="25"/>
  </w:num>
  <w:num w:numId="9">
    <w:abstractNumId w:val="54"/>
  </w:num>
  <w:num w:numId="10">
    <w:abstractNumId w:val="17"/>
  </w:num>
  <w:num w:numId="11">
    <w:abstractNumId w:val="34"/>
  </w:num>
  <w:num w:numId="12">
    <w:abstractNumId w:val="50"/>
  </w:num>
  <w:num w:numId="13">
    <w:abstractNumId w:val="13"/>
  </w:num>
  <w:num w:numId="14">
    <w:abstractNumId w:val="52"/>
  </w:num>
  <w:num w:numId="15">
    <w:abstractNumId w:val="40"/>
  </w:num>
  <w:num w:numId="16">
    <w:abstractNumId w:val="31"/>
  </w:num>
  <w:num w:numId="17">
    <w:abstractNumId w:val="44"/>
  </w:num>
  <w:num w:numId="18">
    <w:abstractNumId w:val="32"/>
  </w:num>
  <w:num w:numId="19">
    <w:abstractNumId w:val="30"/>
  </w:num>
  <w:num w:numId="20">
    <w:abstractNumId w:val="55"/>
  </w:num>
  <w:num w:numId="21">
    <w:abstractNumId w:val="22"/>
  </w:num>
  <w:num w:numId="22">
    <w:abstractNumId w:val="24"/>
  </w:num>
  <w:num w:numId="23">
    <w:abstractNumId w:val="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</w:num>
  <w:num w:numId="26">
    <w:abstractNumId w:val="28"/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3"/>
  </w:num>
  <w:num w:numId="30">
    <w:abstractNumId w:val="39"/>
  </w:num>
  <w:num w:numId="31">
    <w:abstractNumId w:val="56"/>
  </w:num>
  <w:num w:numId="32">
    <w:abstractNumId w:val="51"/>
  </w:num>
  <w:num w:numId="33">
    <w:abstractNumId w:val="37"/>
  </w:num>
  <w:num w:numId="34">
    <w:abstractNumId w:val="0"/>
  </w:num>
  <w:num w:numId="35">
    <w:abstractNumId w:val="27"/>
  </w:num>
  <w:num w:numId="36">
    <w:abstractNumId w:val="57"/>
  </w:num>
  <w:num w:numId="37">
    <w:abstractNumId w:val="33"/>
  </w:num>
  <w:num w:numId="38">
    <w:abstractNumId w:val="43"/>
  </w:num>
  <w:num w:numId="39">
    <w:abstractNumId w:val="12"/>
  </w:num>
  <w:num w:numId="40">
    <w:abstractNumId w:val="7"/>
  </w:num>
  <w:num w:numId="41">
    <w:abstractNumId w:val="49"/>
  </w:num>
  <w:num w:numId="42">
    <w:abstractNumId w:val="1"/>
  </w:num>
  <w:num w:numId="43">
    <w:abstractNumId w:val="11"/>
  </w:num>
  <w:num w:numId="44">
    <w:abstractNumId w:val="19"/>
  </w:num>
  <w:num w:numId="45">
    <w:abstractNumId w:val="21"/>
  </w:num>
  <w:num w:numId="46">
    <w:abstractNumId w:val="4"/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</w:num>
  <w:num w:numId="49">
    <w:abstractNumId w:val="35"/>
  </w:num>
  <w:num w:numId="50">
    <w:abstractNumId w:val="29"/>
  </w:num>
  <w:num w:numId="51">
    <w:abstractNumId w:val="41"/>
  </w:num>
  <w:num w:numId="52">
    <w:abstractNumId w:val="46"/>
  </w:num>
  <w:num w:numId="53">
    <w:abstractNumId w:val="8"/>
  </w:num>
  <w:num w:numId="54">
    <w:abstractNumId w:val="16"/>
  </w:num>
  <w:num w:numId="55">
    <w:abstractNumId w:val="26"/>
  </w:num>
  <w:num w:numId="56">
    <w:abstractNumId w:val="48"/>
  </w:num>
  <w:num w:numId="57">
    <w:abstractNumId w:val="38"/>
  </w:num>
  <w:num w:numId="58">
    <w:abstractNumId w:val="1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56"/>
    <w:rsid w:val="000022E5"/>
    <w:rsid w:val="0000239F"/>
    <w:rsid w:val="00003F7A"/>
    <w:rsid w:val="0000416C"/>
    <w:rsid w:val="00005A26"/>
    <w:rsid w:val="0000662D"/>
    <w:rsid w:val="000070D4"/>
    <w:rsid w:val="00007D5A"/>
    <w:rsid w:val="00012422"/>
    <w:rsid w:val="0001264E"/>
    <w:rsid w:val="00012F51"/>
    <w:rsid w:val="000134B2"/>
    <w:rsid w:val="00013E22"/>
    <w:rsid w:val="0001408F"/>
    <w:rsid w:val="0001423C"/>
    <w:rsid w:val="00014BE0"/>
    <w:rsid w:val="00014FCA"/>
    <w:rsid w:val="00015952"/>
    <w:rsid w:val="00015DE3"/>
    <w:rsid w:val="0001722C"/>
    <w:rsid w:val="00017F77"/>
    <w:rsid w:val="000208EF"/>
    <w:rsid w:val="00020979"/>
    <w:rsid w:val="00022980"/>
    <w:rsid w:val="00022A58"/>
    <w:rsid w:val="00022DCD"/>
    <w:rsid w:val="00023BE7"/>
    <w:rsid w:val="0002484E"/>
    <w:rsid w:val="0002577C"/>
    <w:rsid w:val="000259B7"/>
    <w:rsid w:val="00025CCE"/>
    <w:rsid w:val="00026052"/>
    <w:rsid w:val="0002641A"/>
    <w:rsid w:val="0002692F"/>
    <w:rsid w:val="000269C4"/>
    <w:rsid w:val="000277F2"/>
    <w:rsid w:val="000300D5"/>
    <w:rsid w:val="00032E91"/>
    <w:rsid w:val="00034A54"/>
    <w:rsid w:val="00035781"/>
    <w:rsid w:val="00036739"/>
    <w:rsid w:val="0003689E"/>
    <w:rsid w:val="00036DF7"/>
    <w:rsid w:val="000377C2"/>
    <w:rsid w:val="00037912"/>
    <w:rsid w:val="00040464"/>
    <w:rsid w:val="0004061A"/>
    <w:rsid w:val="000407E2"/>
    <w:rsid w:val="000407EB"/>
    <w:rsid w:val="0004080C"/>
    <w:rsid w:val="00041E8F"/>
    <w:rsid w:val="00042107"/>
    <w:rsid w:val="0004233E"/>
    <w:rsid w:val="0004327C"/>
    <w:rsid w:val="00043A89"/>
    <w:rsid w:val="00043F24"/>
    <w:rsid w:val="00043F27"/>
    <w:rsid w:val="00044673"/>
    <w:rsid w:val="00044CEB"/>
    <w:rsid w:val="00044F46"/>
    <w:rsid w:val="00045E74"/>
    <w:rsid w:val="0004601A"/>
    <w:rsid w:val="00047205"/>
    <w:rsid w:val="00047516"/>
    <w:rsid w:val="00047C01"/>
    <w:rsid w:val="00047C9D"/>
    <w:rsid w:val="000505EA"/>
    <w:rsid w:val="00050CDD"/>
    <w:rsid w:val="00051CD3"/>
    <w:rsid w:val="00051E86"/>
    <w:rsid w:val="000522B9"/>
    <w:rsid w:val="0005358B"/>
    <w:rsid w:val="000538C8"/>
    <w:rsid w:val="000543C0"/>
    <w:rsid w:val="00054975"/>
    <w:rsid w:val="00055060"/>
    <w:rsid w:val="0005513E"/>
    <w:rsid w:val="00055166"/>
    <w:rsid w:val="000564AB"/>
    <w:rsid w:val="00056844"/>
    <w:rsid w:val="00056C1D"/>
    <w:rsid w:val="00057296"/>
    <w:rsid w:val="0005752D"/>
    <w:rsid w:val="00057720"/>
    <w:rsid w:val="00057EDA"/>
    <w:rsid w:val="00060773"/>
    <w:rsid w:val="00060AC7"/>
    <w:rsid w:val="000612A2"/>
    <w:rsid w:val="00061A13"/>
    <w:rsid w:val="0006270E"/>
    <w:rsid w:val="0006295D"/>
    <w:rsid w:val="0006313B"/>
    <w:rsid w:val="0006337B"/>
    <w:rsid w:val="0006429E"/>
    <w:rsid w:val="000644F9"/>
    <w:rsid w:val="00064696"/>
    <w:rsid w:val="0006560B"/>
    <w:rsid w:val="00065B4E"/>
    <w:rsid w:val="0006658B"/>
    <w:rsid w:val="00066AA7"/>
    <w:rsid w:val="000677DA"/>
    <w:rsid w:val="00067C04"/>
    <w:rsid w:val="0007075D"/>
    <w:rsid w:val="00070F18"/>
    <w:rsid w:val="0007188F"/>
    <w:rsid w:val="000719CB"/>
    <w:rsid w:val="00073788"/>
    <w:rsid w:val="00073A8D"/>
    <w:rsid w:val="00073D03"/>
    <w:rsid w:val="00074962"/>
    <w:rsid w:val="00074B73"/>
    <w:rsid w:val="00074DAA"/>
    <w:rsid w:val="00074E96"/>
    <w:rsid w:val="00075185"/>
    <w:rsid w:val="00075752"/>
    <w:rsid w:val="00076C8C"/>
    <w:rsid w:val="00077316"/>
    <w:rsid w:val="000774A1"/>
    <w:rsid w:val="000805E9"/>
    <w:rsid w:val="0008144E"/>
    <w:rsid w:val="000822B5"/>
    <w:rsid w:val="000825A1"/>
    <w:rsid w:val="00082ABC"/>
    <w:rsid w:val="000843C8"/>
    <w:rsid w:val="000846C7"/>
    <w:rsid w:val="000850CB"/>
    <w:rsid w:val="0008553C"/>
    <w:rsid w:val="00085CB7"/>
    <w:rsid w:val="00086184"/>
    <w:rsid w:val="000863B3"/>
    <w:rsid w:val="00086806"/>
    <w:rsid w:val="00086FA9"/>
    <w:rsid w:val="000877D9"/>
    <w:rsid w:val="0009060C"/>
    <w:rsid w:val="00090E5A"/>
    <w:rsid w:val="00091385"/>
    <w:rsid w:val="00091937"/>
    <w:rsid w:val="0009205B"/>
    <w:rsid w:val="000922E2"/>
    <w:rsid w:val="00092A05"/>
    <w:rsid w:val="000939A9"/>
    <w:rsid w:val="00093CBF"/>
    <w:rsid w:val="00094649"/>
    <w:rsid w:val="0009483F"/>
    <w:rsid w:val="0009623B"/>
    <w:rsid w:val="00096BBD"/>
    <w:rsid w:val="00097232"/>
    <w:rsid w:val="00097893"/>
    <w:rsid w:val="000A0C0F"/>
    <w:rsid w:val="000A16BF"/>
    <w:rsid w:val="000A1E3F"/>
    <w:rsid w:val="000A2FCA"/>
    <w:rsid w:val="000A318B"/>
    <w:rsid w:val="000A3C53"/>
    <w:rsid w:val="000A672C"/>
    <w:rsid w:val="000A7D4B"/>
    <w:rsid w:val="000B0989"/>
    <w:rsid w:val="000B0D7D"/>
    <w:rsid w:val="000B21DF"/>
    <w:rsid w:val="000B25AF"/>
    <w:rsid w:val="000B28E7"/>
    <w:rsid w:val="000B30DB"/>
    <w:rsid w:val="000B33CC"/>
    <w:rsid w:val="000B380D"/>
    <w:rsid w:val="000B3C9F"/>
    <w:rsid w:val="000B44D7"/>
    <w:rsid w:val="000B5823"/>
    <w:rsid w:val="000B6C31"/>
    <w:rsid w:val="000B6C71"/>
    <w:rsid w:val="000B6CB7"/>
    <w:rsid w:val="000C01E2"/>
    <w:rsid w:val="000C07C9"/>
    <w:rsid w:val="000C16A5"/>
    <w:rsid w:val="000C3381"/>
    <w:rsid w:val="000C3B8D"/>
    <w:rsid w:val="000C4405"/>
    <w:rsid w:val="000C48EB"/>
    <w:rsid w:val="000C4A89"/>
    <w:rsid w:val="000C5414"/>
    <w:rsid w:val="000C5904"/>
    <w:rsid w:val="000C5C54"/>
    <w:rsid w:val="000C6552"/>
    <w:rsid w:val="000C67F3"/>
    <w:rsid w:val="000C69A9"/>
    <w:rsid w:val="000C6B6B"/>
    <w:rsid w:val="000C6DD7"/>
    <w:rsid w:val="000D033D"/>
    <w:rsid w:val="000D0C44"/>
    <w:rsid w:val="000D0E05"/>
    <w:rsid w:val="000D0EF9"/>
    <w:rsid w:val="000D12E3"/>
    <w:rsid w:val="000D220B"/>
    <w:rsid w:val="000D23D4"/>
    <w:rsid w:val="000D2A18"/>
    <w:rsid w:val="000D3397"/>
    <w:rsid w:val="000D40D6"/>
    <w:rsid w:val="000D671A"/>
    <w:rsid w:val="000D704B"/>
    <w:rsid w:val="000E0D5D"/>
    <w:rsid w:val="000E0EB5"/>
    <w:rsid w:val="000E20ED"/>
    <w:rsid w:val="000E2270"/>
    <w:rsid w:val="000E2455"/>
    <w:rsid w:val="000E2CBA"/>
    <w:rsid w:val="000E319E"/>
    <w:rsid w:val="000E4015"/>
    <w:rsid w:val="000E4C62"/>
    <w:rsid w:val="000E4D60"/>
    <w:rsid w:val="000E4E24"/>
    <w:rsid w:val="000E59C8"/>
    <w:rsid w:val="000E5E49"/>
    <w:rsid w:val="000E5F36"/>
    <w:rsid w:val="000E6FB3"/>
    <w:rsid w:val="000E7032"/>
    <w:rsid w:val="000E7E31"/>
    <w:rsid w:val="000E7EA0"/>
    <w:rsid w:val="000F0312"/>
    <w:rsid w:val="000F061E"/>
    <w:rsid w:val="000F1203"/>
    <w:rsid w:val="000F184E"/>
    <w:rsid w:val="000F18EC"/>
    <w:rsid w:val="000F194C"/>
    <w:rsid w:val="000F1C66"/>
    <w:rsid w:val="000F23A7"/>
    <w:rsid w:val="000F396B"/>
    <w:rsid w:val="000F3D7E"/>
    <w:rsid w:val="000F486A"/>
    <w:rsid w:val="000F4994"/>
    <w:rsid w:val="000F49BA"/>
    <w:rsid w:val="000F50E2"/>
    <w:rsid w:val="000F5BFA"/>
    <w:rsid w:val="000F5E9B"/>
    <w:rsid w:val="000F6416"/>
    <w:rsid w:val="000F692C"/>
    <w:rsid w:val="000F7AEA"/>
    <w:rsid w:val="001001F0"/>
    <w:rsid w:val="001002C8"/>
    <w:rsid w:val="00101203"/>
    <w:rsid w:val="0010151B"/>
    <w:rsid w:val="00101A56"/>
    <w:rsid w:val="00101EB0"/>
    <w:rsid w:val="00101F5E"/>
    <w:rsid w:val="00102C28"/>
    <w:rsid w:val="00103565"/>
    <w:rsid w:val="0010364D"/>
    <w:rsid w:val="00103710"/>
    <w:rsid w:val="00103BD3"/>
    <w:rsid w:val="00103E11"/>
    <w:rsid w:val="0010447E"/>
    <w:rsid w:val="00104D52"/>
    <w:rsid w:val="00105E95"/>
    <w:rsid w:val="0011029C"/>
    <w:rsid w:val="00110C7A"/>
    <w:rsid w:val="001113F9"/>
    <w:rsid w:val="00111618"/>
    <w:rsid w:val="00111A9B"/>
    <w:rsid w:val="001120CF"/>
    <w:rsid w:val="001121FA"/>
    <w:rsid w:val="0011277B"/>
    <w:rsid w:val="00112785"/>
    <w:rsid w:val="00112A9F"/>
    <w:rsid w:val="00112C80"/>
    <w:rsid w:val="0011327F"/>
    <w:rsid w:val="0011375E"/>
    <w:rsid w:val="001139BA"/>
    <w:rsid w:val="00113DED"/>
    <w:rsid w:val="00113E95"/>
    <w:rsid w:val="00114AEA"/>
    <w:rsid w:val="0011635F"/>
    <w:rsid w:val="001169A7"/>
    <w:rsid w:val="00116C20"/>
    <w:rsid w:val="00116C70"/>
    <w:rsid w:val="001205D8"/>
    <w:rsid w:val="00121A1C"/>
    <w:rsid w:val="00121DAE"/>
    <w:rsid w:val="00122639"/>
    <w:rsid w:val="001226A8"/>
    <w:rsid w:val="0012300A"/>
    <w:rsid w:val="0012364A"/>
    <w:rsid w:val="001236B5"/>
    <w:rsid w:val="001237CA"/>
    <w:rsid w:val="00124E7F"/>
    <w:rsid w:val="001257F6"/>
    <w:rsid w:val="00126061"/>
    <w:rsid w:val="0012753D"/>
    <w:rsid w:val="00127951"/>
    <w:rsid w:val="00127BC4"/>
    <w:rsid w:val="0013021F"/>
    <w:rsid w:val="00130E5E"/>
    <w:rsid w:val="001311E4"/>
    <w:rsid w:val="00132109"/>
    <w:rsid w:val="00132857"/>
    <w:rsid w:val="00132A7A"/>
    <w:rsid w:val="00133700"/>
    <w:rsid w:val="001342E9"/>
    <w:rsid w:val="00134C7B"/>
    <w:rsid w:val="001351C8"/>
    <w:rsid w:val="00135376"/>
    <w:rsid w:val="0013651F"/>
    <w:rsid w:val="00136C94"/>
    <w:rsid w:val="0013742A"/>
    <w:rsid w:val="00137879"/>
    <w:rsid w:val="00140467"/>
    <w:rsid w:val="00141611"/>
    <w:rsid w:val="00141B66"/>
    <w:rsid w:val="0014214A"/>
    <w:rsid w:val="001422E0"/>
    <w:rsid w:val="00142330"/>
    <w:rsid w:val="001425E9"/>
    <w:rsid w:val="00142D73"/>
    <w:rsid w:val="0014301D"/>
    <w:rsid w:val="00143553"/>
    <w:rsid w:val="001441D0"/>
    <w:rsid w:val="00144B4A"/>
    <w:rsid w:val="00145D56"/>
    <w:rsid w:val="00146511"/>
    <w:rsid w:val="00146864"/>
    <w:rsid w:val="00146C4F"/>
    <w:rsid w:val="00147792"/>
    <w:rsid w:val="0014782A"/>
    <w:rsid w:val="001502DE"/>
    <w:rsid w:val="00150502"/>
    <w:rsid w:val="00150845"/>
    <w:rsid w:val="00150B34"/>
    <w:rsid w:val="00150BD6"/>
    <w:rsid w:val="0015103D"/>
    <w:rsid w:val="001534D2"/>
    <w:rsid w:val="00153BEA"/>
    <w:rsid w:val="00153DB9"/>
    <w:rsid w:val="00154A08"/>
    <w:rsid w:val="001552DC"/>
    <w:rsid w:val="00155F77"/>
    <w:rsid w:val="0015732B"/>
    <w:rsid w:val="00157B51"/>
    <w:rsid w:val="00157F08"/>
    <w:rsid w:val="00160F8E"/>
    <w:rsid w:val="00160F9B"/>
    <w:rsid w:val="001617C4"/>
    <w:rsid w:val="001622EC"/>
    <w:rsid w:val="00163150"/>
    <w:rsid w:val="00163854"/>
    <w:rsid w:val="00164204"/>
    <w:rsid w:val="00164DDC"/>
    <w:rsid w:val="001655C2"/>
    <w:rsid w:val="00165625"/>
    <w:rsid w:val="001656DB"/>
    <w:rsid w:val="00167B3E"/>
    <w:rsid w:val="00167F78"/>
    <w:rsid w:val="0017000B"/>
    <w:rsid w:val="00170178"/>
    <w:rsid w:val="00170184"/>
    <w:rsid w:val="00172A7D"/>
    <w:rsid w:val="00173003"/>
    <w:rsid w:val="00173717"/>
    <w:rsid w:val="00174103"/>
    <w:rsid w:val="0017475D"/>
    <w:rsid w:val="001747ED"/>
    <w:rsid w:val="001749AF"/>
    <w:rsid w:val="00174C3B"/>
    <w:rsid w:val="00174E10"/>
    <w:rsid w:val="0017555D"/>
    <w:rsid w:val="00175F27"/>
    <w:rsid w:val="0017683A"/>
    <w:rsid w:val="001774B1"/>
    <w:rsid w:val="001774BE"/>
    <w:rsid w:val="00183049"/>
    <w:rsid w:val="001832DB"/>
    <w:rsid w:val="00183394"/>
    <w:rsid w:val="00183765"/>
    <w:rsid w:val="00183CA9"/>
    <w:rsid w:val="0018414A"/>
    <w:rsid w:val="00184356"/>
    <w:rsid w:val="00184A1F"/>
    <w:rsid w:val="001867C8"/>
    <w:rsid w:val="00186852"/>
    <w:rsid w:val="00186D5C"/>
    <w:rsid w:val="00186EB9"/>
    <w:rsid w:val="0018766A"/>
    <w:rsid w:val="001904FD"/>
    <w:rsid w:val="00190517"/>
    <w:rsid w:val="00190886"/>
    <w:rsid w:val="00191E7D"/>
    <w:rsid w:val="0019205B"/>
    <w:rsid w:val="001927F8"/>
    <w:rsid w:val="0019292D"/>
    <w:rsid w:val="00193164"/>
    <w:rsid w:val="001935EF"/>
    <w:rsid w:val="001939C3"/>
    <w:rsid w:val="00194D32"/>
    <w:rsid w:val="00195718"/>
    <w:rsid w:val="00195D9C"/>
    <w:rsid w:val="001960A6"/>
    <w:rsid w:val="00196574"/>
    <w:rsid w:val="00196B5A"/>
    <w:rsid w:val="00196F8D"/>
    <w:rsid w:val="00196FBE"/>
    <w:rsid w:val="00196FC6"/>
    <w:rsid w:val="001A015F"/>
    <w:rsid w:val="001A026B"/>
    <w:rsid w:val="001A09C1"/>
    <w:rsid w:val="001A0C7F"/>
    <w:rsid w:val="001A1116"/>
    <w:rsid w:val="001A1661"/>
    <w:rsid w:val="001A174B"/>
    <w:rsid w:val="001A18CD"/>
    <w:rsid w:val="001A1EFC"/>
    <w:rsid w:val="001A2198"/>
    <w:rsid w:val="001A2328"/>
    <w:rsid w:val="001A4513"/>
    <w:rsid w:val="001A4F39"/>
    <w:rsid w:val="001A5080"/>
    <w:rsid w:val="001A59C2"/>
    <w:rsid w:val="001A5FCD"/>
    <w:rsid w:val="001A6244"/>
    <w:rsid w:val="001A6827"/>
    <w:rsid w:val="001A6B2C"/>
    <w:rsid w:val="001A73D0"/>
    <w:rsid w:val="001B05AF"/>
    <w:rsid w:val="001B06BC"/>
    <w:rsid w:val="001B08AF"/>
    <w:rsid w:val="001B26A5"/>
    <w:rsid w:val="001B2C43"/>
    <w:rsid w:val="001B2E99"/>
    <w:rsid w:val="001B2FE6"/>
    <w:rsid w:val="001B3740"/>
    <w:rsid w:val="001B3AE3"/>
    <w:rsid w:val="001B4BF9"/>
    <w:rsid w:val="001B59EE"/>
    <w:rsid w:val="001B6897"/>
    <w:rsid w:val="001B6A3F"/>
    <w:rsid w:val="001B715A"/>
    <w:rsid w:val="001B778F"/>
    <w:rsid w:val="001B7F58"/>
    <w:rsid w:val="001C00E1"/>
    <w:rsid w:val="001C1602"/>
    <w:rsid w:val="001C2553"/>
    <w:rsid w:val="001C2AF9"/>
    <w:rsid w:val="001C2FCD"/>
    <w:rsid w:val="001C4DD9"/>
    <w:rsid w:val="001C57C5"/>
    <w:rsid w:val="001C5F39"/>
    <w:rsid w:val="001C659C"/>
    <w:rsid w:val="001C7C4E"/>
    <w:rsid w:val="001D12CF"/>
    <w:rsid w:val="001D17A6"/>
    <w:rsid w:val="001D286F"/>
    <w:rsid w:val="001D326C"/>
    <w:rsid w:val="001D408D"/>
    <w:rsid w:val="001D51C6"/>
    <w:rsid w:val="001D68CA"/>
    <w:rsid w:val="001D7BC0"/>
    <w:rsid w:val="001E0484"/>
    <w:rsid w:val="001E0A05"/>
    <w:rsid w:val="001E0A96"/>
    <w:rsid w:val="001E0DF9"/>
    <w:rsid w:val="001E16C6"/>
    <w:rsid w:val="001E2497"/>
    <w:rsid w:val="001E3A00"/>
    <w:rsid w:val="001E4D89"/>
    <w:rsid w:val="001E5465"/>
    <w:rsid w:val="001E5E58"/>
    <w:rsid w:val="001E6931"/>
    <w:rsid w:val="001E6D40"/>
    <w:rsid w:val="001E6E15"/>
    <w:rsid w:val="001E79D0"/>
    <w:rsid w:val="001F0231"/>
    <w:rsid w:val="001F04F3"/>
    <w:rsid w:val="001F07FD"/>
    <w:rsid w:val="001F1B7D"/>
    <w:rsid w:val="001F1CC6"/>
    <w:rsid w:val="001F252E"/>
    <w:rsid w:val="001F37C2"/>
    <w:rsid w:val="001F3EA1"/>
    <w:rsid w:val="001F4AEE"/>
    <w:rsid w:val="001F5A4F"/>
    <w:rsid w:val="001F6050"/>
    <w:rsid w:val="001F646B"/>
    <w:rsid w:val="001F7728"/>
    <w:rsid w:val="001F7938"/>
    <w:rsid w:val="001F7E62"/>
    <w:rsid w:val="00200200"/>
    <w:rsid w:val="002016ED"/>
    <w:rsid w:val="00201A68"/>
    <w:rsid w:val="002025E4"/>
    <w:rsid w:val="00203144"/>
    <w:rsid w:val="002050A4"/>
    <w:rsid w:val="00205BD6"/>
    <w:rsid w:val="00205E71"/>
    <w:rsid w:val="00206458"/>
    <w:rsid w:val="00206CC3"/>
    <w:rsid w:val="00207930"/>
    <w:rsid w:val="00210464"/>
    <w:rsid w:val="002110D7"/>
    <w:rsid w:val="00211DB5"/>
    <w:rsid w:val="002122AE"/>
    <w:rsid w:val="002125DD"/>
    <w:rsid w:val="00213414"/>
    <w:rsid w:val="00213A75"/>
    <w:rsid w:val="00213CC9"/>
    <w:rsid w:val="002157BE"/>
    <w:rsid w:val="00216060"/>
    <w:rsid w:val="00216373"/>
    <w:rsid w:val="002169E4"/>
    <w:rsid w:val="00216BE2"/>
    <w:rsid w:val="002200B0"/>
    <w:rsid w:val="0022157F"/>
    <w:rsid w:val="002215A7"/>
    <w:rsid w:val="00221760"/>
    <w:rsid w:val="00222165"/>
    <w:rsid w:val="002222CE"/>
    <w:rsid w:val="002229F9"/>
    <w:rsid w:val="00223252"/>
    <w:rsid w:val="00223A8B"/>
    <w:rsid w:val="002254C8"/>
    <w:rsid w:val="00225825"/>
    <w:rsid w:val="00226473"/>
    <w:rsid w:val="00227210"/>
    <w:rsid w:val="002276C7"/>
    <w:rsid w:val="0023081C"/>
    <w:rsid w:val="002318F2"/>
    <w:rsid w:val="00231BB4"/>
    <w:rsid w:val="00232459"/>
    <w:rsid w:val="002326F3"/>
    <w:rsid w:val="002329E7"/>
    <w:rsid w:val="00232F7A"/>
    <w:rsid w:val="002339F2"/>
    <w:rsid w:val="00233E48"/>
    <w:rsid w:val="00234A0B"/>
    <w:rsid w:val="00236385"/>
    <w:rsid w:val="00236D18"/>
    <w:rsid w:val="0023792F"/>
    <w:rsid w:val="00241A53"/>
    <w:rsid w:val="00241E2C"/>
    <w:rsid w:val="0024280A"/>
    <w:rsid w:val="00242B23"/>
    <w:rsid w:val="002436CE"/>
    <w:rsid w:val="00243772"/>
    <w:rsid w:val="00243A20"/>
    <w:rsid w:val="00243DA5"/>
    <w:rsid w:val="002441BC"/>
    <w:rsid w:val="002447D0"/>
    <w:rsid w:val="00245288"/>
    <w:rsid w:val="0024648E"/>
    <w:rsid w:val="00246E65"/>
    <w:rsid w:val="002507AD"/>
    <w:rsid w:val="00250819"/>
    <w:rsid w:val="00250A63"/>
    <w:rsid w:val="00250ACE"/>
    <w:rsid w:val="00250B25"/>
    <w:rsid w:val="0025102E"/>
    <w:rsid w:val="0025183E"/>
    <w:rsid w:val="002521E7"/>
    <w:rsid w:val="00252D3A"/>
    <w:rsid w:val="00254706"/>
    <w:rsid w:val="00254CDD"/>
    <w:rsid w:val="00254E5E"/>
    <w:rsid w:val="00254EE3"/>
    <w:rsid w:val="002553FD"/>
    <w:rsid w:val="00255627"/>
    <w:rsid w:val="0025585E"/>
    <w:rsid w:val="00255E61"/>
    <w:rsid w:val="00256F96"/>
    <w:rsid w:val="0025740B"/>
    <w:rsid w:val="002603D8"/>
    <w:rsid w:val="00260F03"/>
    <w:rsid w:val="002614CE"/>
    <w:rsid w:val="002616F2"/>
    <w:rsid w:val="00261875"/>
    <w:rsid w:val="002618BA"/>
    <w:rsid w:val="00261AB2"/>
    <w:rsid w:val="00261F55"/>
    <w:rsid w:val="00262511"/>
    <w:rsid w:val="0026316B"/>
    <w:rsid w:val="0026367A"/>
    <w:rsid w:val="002638D8"/>
    <w:rsid w:val="00263B94"/>
    <w:rsid w:val="0026599F"/>
    <w:rsid w:val="00266122"/>
    <w:rsid w:val="00266C4D"/>
    <w:rsid w:val="00267E2D"/>
    <w:rsid w:val="002713A2"/>
    <w:rsid w:val="0027193F"/>
    <w:rsid w:val="00271E1F"/>
    <w:rsid w:val="002720E5"/>
    <w:rsid w:val="00272B23"/>
    <w:rsid w:val="00272B3C"/>
    <w:rsid w:val="002734C4"/>
    <w:rsid w:val="0027363B"/>
    <w:rsid w:val="002744FB"/>
    <w:rsid w:val="00274661"/>
    <w:rsid w:val="002750F1"/>
    <w:rsid w:val="00275866"/>
    <w:rsid w:val="00276075"/>
    <w:rsid w:val="00276080"/>
    <w:rsid w:val="00276A1E"/>
    <w:rsid w:val="00280E89"/>
    <w:rsid w:val="0028107B"/>
    <w:rsid w:val="002816CA"/>
    <w:rsid w:val="00282147"/>
    <w:rsid w:val="002822F5"/>
    <w:rsid w:val="0028274C"/>
    <w:rsid w:val="002829C3"/>
    <w:rsid w:val="0028453E"/>
    <w:rsid w:val="00284F7F"/>
    <w:rsid w:val="002855B1"/>
    <w:rsid w:val="002855B3"/>
    <w:rsid w:val="00285650"/>
    <w:rsid w:val="002856D1"/>
    <w:rsid w:val="00285B55"/>
    <w:rsid w:val="00285C37"/>
    <w:rsid w:val="0028639F"/>
    <w:rsid w:val="0028664B"/>
    <w:rsid w:val="00286EF8"/>
    <w:rsid w:val="002876FA"/>
    <w:rsid w:val="00287CEF"/>
    <w:rsid w:val="00290312"/>
    <w:rsid w:val="0029086F"/>
    <w:rsid w:val="002920C7"/>
    <w:rsid w:val="002940E4"/>
    <w:rsid w:val="002943F3"/>
    <w:rsid w:val="00294605"/>
    <w:rsid w:val="002951EE"/>
    <w:rsid w:val="0029693F"/>
    <w:rsid w:val="002969EC"/>
    <w:rsid w:val="00296A6B"/>
    <w:rsid w:val="002A0558"/>
    <w:rsid w:val="002A16C0"/>
    <w:rsid w:val="002A1990"/>
    <w:rsid w:val="002A1A9E"/>
    <w:rsid w:val="002A1AEF"/>
    <w:rsid w:val="002A22F5"/>
    <w:rsid w:val="002A28B0"/>
    <w:rsid w:val="002A2AB7"/>
    <w:rsid w:val="002A3148"/>
    <w:rsid w:val="002A3569"/>
    <w:rsid w:val="002A37BA"/>
    <w:rsid w:val="002A462A"/>
    <w:rsid w:val="002A5350"/>
    <w:rsid w:val="002A6197"/>
    <w:rsid w:val="002A67C2"/>
    <w:rsid w:val="002A72FC"/>
    <w:rsid w:val="002A7CD4"/>
    <w:rsid w:val="002B0021"/>
    <w:rsid w:val="002B0331"/>
    <w:rsid w:val="002B1AF7"/>
    <w:rsid w:val="002B281B"/>
    <w:rsid w:val="002B2A64"/>
    <w:rsid w:val="002B2FA3"/>
    <w:rsid w:val="002B3BBA"/>
    <w:rsid w:val="002B40A4"/>
    <w:rsid w:val="002B4E0C"/>
    <w:rsid w:val="002B6209"/>
    <w:rsid w:val="002B6CEC"/>
    <w:rsid w:val="002B7FE0"/>
    <w:rsid w:val="002C0190"/>
    <w:rsid w:val="002C086E"/>
    <w:rsid w:val="002C1471"/>
    <w:rsid w:val="002C16DA"/>
    <w:rsid w:val="002C262A"/>
    <w:rsid w:val="002C39DD"/>
    <w:rsid w:val="002C3FCB"/>
    <w:rsid w:val="002C3FDA"/>
    <w:rsid w:val="002C511A"/>
    <w:rsid w:val="002C537A"/>
    <w:rsid w:val="002C5BAC"/>
    <w:rsid w:val="002C6F82"/>
    <w:rsid w:val="002D0105"/>
    <w:rsid w:val="002D03EF"/>
    <w:rsid w:val="002D054D"/>
    <w:rsid w:val="002D1E9E"/>
    <w:rsid w:val="002D2403"/>
    <w:rsid w:val="002D3184"/>
    <w:rsid w:val="002D32B5"/>
    <w:rsid w:val="002D3902"/>
    <w:rsid w:val="002D4881"/>
    <w:rsid w:val="002D4F43"/>
    <w:rsid w:val="002D5E96"/>
    <w:rsid w:val="002D60D4"/>
    <w:rsid w:val="002D6314"/>
    <w:rsid w:val="002D79AF"/>
    <w:rsid w:val="002D7C25"/>
    <w:rsid w:val="002E01C1"/>
    <w:rsid w:val="002E0881"/>
    <w:rsid w:val="002E09F3"/>
    <w:rsid w:val="002E1458"/>
    <w:rsid w:val="002E1642"/>
    <w:rsid w:val="002E21BA"/>
    <w:rsid w:val="002E49EE"/>
    <w:rsid w:val="002E593B"/>
    <w:rsid w:val="002E5FAF"/>
    <w:rsid w:val="002E65AE"/>
    <w:rsid w:val="002E714D"/>
    <w:rsid w:val="002E75B0"/>
    <w:rsid w:val="002E7719"/>
    <w:rsid w:val="002F0976"/>
    <w:rsid w:val="002F236E"/>
    <w:rsid w:val="002F241B"/>
    <w:rsid w:val="002F321E"/>
    <w:rsid w:val="002F3432"/>
    <w:rsid w:val="002F4FEE"/>
    <w:rsid w:val="002F5456"/>
    <w:rsid w:val="002F5B1D"/>
    <w:rsid w:val="002F5E8A"/>
    <w:rsid w:val="002F7050"/>
    <w:rsid w:val="002F74AB"/>
    <w:rsid w:val="00300BBC"/>
    <w:rsid w:val="00301AF0"/>
    <w:rsid w:val="00301D0D"/>
    <w:rsid w:val="003038EA"/>
    <w:rsid w:val="0030468B"/>
    <w:rsid w:val="003063F7"/>
    <w:rsid w:val="0030686B"/>
    <w:rsid w:val="00306EAB"/>
    <w:rsid w:val="00307124"/>
    <w:rsid w:val="00307235"/>
    <w:rsid w:val="00307278"/>
    <w:rsid w:val="0031077B"/>
    <w:rsid w:val="00310D89"/>
    <w:rsid w:val="00311644"/>
    <w:rsid w:val="003116A0"/>
    <w:rsid w:val="0031286C"/>
    <w:rsid w:val="0031301F"/>
    <w:rsid w:val="00313BD6"/>
    <w:rsid w:val="0031418B"/>
    <w:rsid w:val="00314CC5"/>
    <w:rsid w:val="00315084"/>
    <w:rsid w:val="00315989"/>
    <w:rsid w:val="00316754"/>
    <w:rsid w:val="00316DD1"/>
    <w:rsid w:val="00317320"/>
    <w:rsid w:val="0031738B"/>
    <w:rsid w:val="00317393"/>
    <w:rsid w:val="00317639"/>
    <w:rsid w:val="00317CC1"/>
    <w:rsid w:val="00317FD3"/>
    <w:rsid w:val="003203CD"/>
    <w:rsid w:val="00320983"/>
    <w:rsid w:val="00320D70"/>
    <w:rsid w:val="00321174"/>
    <w:rsid w:val="00321BBC"/>
    <w:rsid w:val="00323E0C"/>
    <w:rsid w:val="003245FD"/>
    <w:rsid w:val="003247FD"/>
    <w:rsid w:val="003251FA"/>
    <w:rsid w:val="003255C7"/>
    <w:rsid w:val="0032599E"/>
    <w:rsid w:val="00326365"/>
    <w:rsid w:val="003264CA"/>
    <w:rsid w:val="00326762"/>
    <w:rsid w:val="00326A7A"/>
    <w:rsid w:val="00327244"/>
    <w:rsid w:val="0032732D"/>
    <w:rsid w:val="00330F67"/>
    <w:rsid w:val="0033111C"/>
    <w:rsid w:val="00331285"/>
    <w:rsid w:val="00331462"/>
    <w:rsid w:val="003316EE"/>
    <w:rsid w:val="0033188D"/>
    <w:rsid w:val="00334018"/>
    <w:rsid w:val="00334FE2"/>
    <w:rsid w:val="0033582E"/>
    <w:rsid w:val="00336DB2"/>
    <w:rsid w:val="003372EA"/>
    <w:rsid w:val="00340608"/>
    <w:rsid w:val="00340A18"/>
    <w:rsid w:val="0034185B"/>
    <w:rsid w:val="00341A69"/>
    <w:rsid w:val="0034218C"/>
    <w:rsid w:val="003425E0"/>
    <w:rsid w:val="0034342C"/>
    <w:rsid w:val="00343491"/>
    <w:rsid w:val="0034378E"/>
    <w:rsid w:val="003437C6"/>
    <w:rsid w:val="00343B40"/>
    <w:rsid w:val="00344F81"/>
    <w:rsid w:val="003467D3"/>
    <w:rsid w:val="00346A8C"/>
    <w:rsid w:val="00346E2E"/>
    <w:rsid w:val="00346E7A"/>
    <w:rsid w:val="00347577"/>
    <w:rsid w:val="003477A0"/>
    <w:rsid w:val="00350946"/>
    <w:rsid w:val="00350E16"/>
    <w:rsid w:val="00352396"/>
    <w:rsid w:val="00352F81"/>
    <w:rsid w:val="003558EE"/>
    <w:rsid w:val="00356F3C"/>
    <w:rsid w:val="003574B6"/>
    <w:rsid w:val="003576C9"/>
    <w:rsid w:val="00357F5B"/>
    <w:rsid w:val="00360E32"/>
    <w:rsid w:val="003613B0"/>
    <w:rsid w:val="00361753"/>
    <w:rsid w:val="00361934"/>
    <w:rsid w:val="0036196F"/>
    <w:rsid w:val="0036214A"/>
    <w:rsid w:val="00362A5E"/>
    <w:rsid w:val="00362ADB"/>
    <w:rsid w:val="003630E8"/>
    <w:rsid w:val="003633C8"/>
    <w:rsid w:val="00363C8C"/>
    <w:rsid w:val="00365366"/>
    <w:rsid w:val="003657BF"/>
    <w:rsid w:val="003658B0"/>
    <w:rsid w:val="00365DA2"/>
    <w:rsid w:val="00366087"/>
    <w:rsid w:val="003662F8"/>
    <w:rsid w:val="00366617"/>
    <w:rsid w:val="00366752"/>
    <w:rsid w:val="00366794"/>
    <w:rsid w:val="0036691C"/>
    <w:rsid w:val="00366F4A"/>
    <w:rsid w:val="00366F74"/>
    <w:rsid w:val="0036713B"/>
    <w:rsid w:val="003674B2"/>
    <w:rsid w:val="00367D04"/>
    <w:rsid w:val="00367DBD"/>
    <w:rsid w:val="00370069"/>
    <w:rsid w:val="003701E3"/>
    <w:rsid w:val="003705A9"/>
    <w:rsid w:val="00370814"/>
    <w:rsid w:val="003714E4"/>
    <w:rsid w:val="00371D95"/>
    <w:rsid w:val="00371F65"/>
    <w:rsid w:val="00372EDD"/>
    <w:rsid w:val="00372FB9"/>
    <w:rsid w:val="00372FF1"/>
    <w:rsid w:val="00373C17"/>
    <w:rsid w:val="00373DFC"/>
    <w:rsid w:val="00374361"/>
    <w:rsid w:val="00374698"/>
    <w:rsid w:val="00375750"/>
    <w:rsid w:val="00375D55"/>
    <w:rsid w:val="00377B11"/>
    <w:rsid w:val="00377E15"/>
    <w:rsid w:val="00377EAA"/>
    <w:rsid w:val="00381542"/>
    <w:rsid w:val="00381C8E"/>
    <w:rsid w:val="00382C5A"/>
    <w:rsid w:val="00383129"/>
    <w:rsid w:val="003833F2"/>
    <w:rsid w:val="00383CD4"/>
    <w:rsid w:val="00383EDA"/>
    <w:rsid w:val="003841E3"/>
    <w:rsid w:val="00384CA2"/>
    <w:rsid w:val="0038600E"/>
    <w:rsid w:val="003863A4"/>
    <w:rsid w:val="00386612"/>
    <w:rsid w:val="003869F4"/>
    <w:rsid w:val="00386C0C"/>
    <w:rsid w:val="00386F8D"/>
    <w:rsid w:val="00387BFE"/>
    <w:rsid w:val="00387F42"/>
    <w:rsid w:val="0039009E"/>
    <w:rsid w:val="0039027D"/>
    <w:rsid w:val="00390688"/>
    <w:rsid w:val="00390CDF"/>
    <w:rsid w:val="003910C1"/>
    <w:rsid w:val="003926B1"/>
    <w:rsid w:val="003933A0"/>
    <w:rsid w:val="0039342F"/>
    <w:rsid w:val="00393968"/>
    <w:rsid w:val="0039511E"/>
    <w:rsid w:val="003952B5"/>
    <w:rsid w:val="00395F65"/>
    <w:rsid w:val="003A254F"/>
    <w:rsid w:val="003A2C97"/>
    <w:rsid w:val="003A57DE"/>
    <w:rsid w:val="003A72B2"/>
    <w:rsid w:val="003A73DB"/>
    <w:rsid w:val="003B0330"/>
    <w:rsid w:val="003B0467"/>
    <w:rsid w:val="003B0570"/>
    <w:rsid w:val="003B102D"/>
    <w:rsid w:val="003B1108"/>
    <w:rsid w:val="003B18AB"/>
    <w:rsid w:val="003B2DCA"/>
    <w:rsid w:val="003B2F7C"/>
    <w:rsid w:val="003B31CB"/>
    <w:rsid w:val="003B4103"/>
    <w:rsid w:val="003B49A7"/>
    <w:rsid w:val="003B4C4B"/>
    <w:rsid w:val="003B4F36"/>
    <w:rsid w:val="003B54CB"/>
    <w:rsid w:val="003B5C5D"/>
    <w:rsid w:val="003B6056"/>
    <w:rsid w:val="003B7351"/>
    <w:rsid w:val="003B766E"/>
    <w:rsid w:val="003B79A4"/>
    <w:rsid w:val="003B7B88"/>
    <w:rsid w:val="003C0444"/>
    <w:rsid w:val="003C0ACE"/>
    <w:rsid w:val="003C13D0"/>
    <w:rsid w:val="003C1417"/>
    <w:rsid w:val="003C1852"/>
    <w:rsid w:val="003C1B0C"/>
    <w:rsid w:val="003C1C22"/>
    <w:rsid w:val="003C232C"/>
    <w:rsid w:val="003C43E9"/>
    <w:rsid w:val="003C4569"/>
    <w:rsid w:val="003C4843"/>
    <w:rsid w:val="003C54A1"/>
    <w:rsid w:val="003C57FE"/>
    <w:rsid w:val="003C5DE6"/>
    <w:rsid w:val="003C6565"/>
    <w:rsid w:val="003D0F6D"/>
    <w:rsid w:val="003D12AA"/>
    <w:rsid w:val="003D1F4E"/>
    <w:rsid w:val="003D2D37"/>
    <w:rsid w:val="003D4123"/>
    <w:rsid w:val="003D424B"/>
    <w:rsid w:val="003D45DC"/>
    <w:rsid w:val="003D48BE"/>
    <w:rsid w:val="003D493D"/>
    <w:rsid w:val="003D6A84"/>
    <w:rsid w:val="003D6E6D"/>
    <w:rsid w:val="003D73C3"/>
    <w:rsid w:val="003D7819"/>
    <w:rsid w:val="003D7DD7"/>
    <w:rsid w:val="003E0A42"/>
    <w:rsid w:val="003E2334"/>
    <w:rsid w:val="003E359C"/>
    <w:rsid w:val="003E3A9E"/>
    <w:rsid w:val="003E4187"/>
    <w:rsid w:val="003E4791"/>
    <w:rsid w:val="003E4D5A"/>
    <w:rsid w:val="003E525B"/>
    <w:rsid w:val="003E575D"/>
    <w:rsid w:val="003E57F2"/>
    <w:rsid w:val="003E5922"/>
    <w:rsid w:val="003E697D"/>
    <w:rsid w:val="003E7CA5"/>
    <w:rsid w:val="003F01FF"/>
    <w:rsid w:val="003F056F"/>
    <w:rsid w:val="003F0A7C"/>
    <w:rsid w:val="003F3367"/>
    <w:rsid w:val="003F4C10"/>
    <w:rsid w:val="003F4D80"/>
    <w:rsid w:val="003F505F"/>
    <w:rsid w:val="003F51B4"/>
    <w:rsid w:val="003F5271"/>
    <w:rsid w:val="003F562A"/>
    <w:rsid w:val="003F58E0"/>
    <w:rsid w:val="003F5B95"/>
    <w:rsid w:val="003F5E28"/>
    <w:rsid w:val="003F5FC5"/>
    <w:rsid w:val="003F6954"/>
    <w:rsid w:val="003F75B7"/>
    <w:rsid w:val="00400592"/>
    <w:rsid w:val="004011FE"/>
    <w:rsid w:val="0040233B"/>
    <w:rsid w:val="004040E1"/>
    <w:rsid w:val="00404C9D"/>
    <w:rsid w:val="00404D1E"/>
    <w:rsid w:val="00405872"/>
    <w:rsid w:val="00405C7E"/>
    <w:rsid w:val="00406919"/>
    <w:rsid w:val="004069AC"/>
    <w:rsid w:val="004069D9"/>
    <w:rsid w:val="00406AFE"/>
    <w:rsid w:val="00406D67"/>
    <w:rsid w:val="004071B8"/>
    <w:rsid w:val="00407DEE"/>
    <w:rsid w:val="00407E64"/>
    <w:rsid w:val="00410BBE"/>
    <w:rsid w:val="00410CE6"/>
    <w:rsid w:val="00411576"/>
    <w:rsid w:val="00411C7E"/>
    <w:rsid w:val="00412453"/>
    <w:rsid w:val="00412D9B"/>
    <w:rsid w:val="0041441B"/>
    <w:rsid w:val="0041452F"/>
    <w:rsid w:val="0041461F"/>
    <w:rsid w:val="00414AFD"/>
    <w:rsid w:val="00416695"/>
    <w:rsid w:val="00417A4B"/>
    <w:rsid w:val="0042001C"/>
    <w:rsid w:val="0042027A"/>
    <w:rsid w:val="004202EA"/>
    <w:rsid w:val="0042109A"/>
    <w:rsid w:val="004211C2"/>
    <w:rsid w:val="004222F2"/>
    <w:rsid w:val="00422457"/>
    <w:rsid w:val="00423770"/>
    <w:rsid w:val="004248DA"/>
    <w:rsid w:val="00424C6E"/>
    <w:rsid w:val="00425374"/>
    <w:rsid w:val="00425E34"/>
    <w:rsid w:val="00425F0F"/>
    <w:rsid w:val="004266AE"/>
    <w:rsid w:val="00426875"/>
    <w:rsid w:val="00426A6F"/>
    <w:rsid w:val="00426B97"/>
    <w:rsid w:val="00426CC0"/>
    <w:rsid w:val="004275DF"/>
    <w:rsid w:val="00427C23"/>
    <w:rsid w:val="00427C8D"/>
    <w:rsid w:val="004301EC"/>
    <w:rsid w:val="0043087B"/>
    <w:rsid w:val="00430B09"/>
    <w:rsid w:val="00430F9D"/>
    <w:rsid w:val="004318C6"/>
    <w:rsid w:val="00432018"/>
    <w:rsid w:val="0043247C"/>
    <w:rsid w:val="00432855"/>
    <w:rsid w:val="0043404D"/>
    <w:rsid w:val="004343C7"/>
    <w:rsid w:val="00434806"/>
    <w:rsid w:val="00435B67"/>
    <w:rsid w:val="004374BB"/>
    <w:rsid w:val="00440DF7"/>
    <w:rsid w:val="00441250"/>
    <w:rsid w:val="004413D9"/>
    <w:rsid w:val="00441EEF"/>
    <w:rsid w:val="00441FA7"/>
    <w:rsid w:val="00442988"/>
    <w:rsid w:val="0044420D"/>
    <w:rsid w:val="00444257"/>
    <w:rsid w:val="0044464C"/>
    <w:rsid w:val="00444888"/>
    <w:rsid w:val="00444981"/>
    <w:rsid w:val="00444B69"/>
    <w:rsid w:val="00445C27"/>
    <w:rsid w:val="00445C30"/>
    <w:rsid w:val="004467D8"/>
    <w:rsid w:val="00447743"/>
    <w:rsid w:val="004504BC"/>
    <w:rsid w:val="004504BE"/>
    <w:rsid w:val="00450E2C"/>
    <w:rsid w:val="00450F20"/>
    <w:rsid w:val="004513D5"/>
    <w:rsid w:val="00451521"/>
    <w:rsid w:val="00452195"/>
    <w:rsid w:val="004522A6"/>
    <w:rsid w:val="004522FF"/>
    <w:rsid w:val="0045290A"/>
    <w:rsid w:val="00453441"/>
    <w:rsid w:val="0045442E"/>
    <w:rsid w:val="00455061"/>
    <w:rsid w:val="0045655C"/>
    <w:rsid w:val="00456640"/>
    <w:rsid w:val="00457909"/>
    <w:rsid w:val="0046032B"/>
    <w:rsid w:val="00460BE9"/>
    <w:rsid w:val="00460DCD"/>
    <w:rsid w:val="004617BA"/>
    <w:rsid w:val="00462E06"/>
    <w:rsid w:val="00463169"/>
    <w:rsid w:val="00463991"/>
    <w:rsid w:val="00463F42"/>
    <w:rsid w:val="0046506F"/>
    <w:rsid w:val="00466F26"/>
    <w:rsid w:val="0047082D"/>
    <w:rsid w:val="0047098F"/>
    <w:rsid w:val="004722A2"/>
    <w:rsid w:val="00472535"/>
    <w:rsid w:val="004725A5"/>
    <w:rsid w:val="00472761"/>
    <w:rsid w:val="004731C6"/>
    <w:rsid w:val="004733A3"/>
    <w:rsid w:val="004734B8"/>
    <w:rsid w:val="00473533"/>
    <w:rsid w:val="00473B16"/>
    <w:rsid w:val="00473E01"/>
    <w:rsid w:val="0047586A"/>
    <w:rsid w:val="00477316"/>
    <w:rsid w:val="004773B7"/>
    <w:rsid w:val="00477534"/>
    <w:rsid w:val="00480754"/>
    <w:rsid w:val="00480C12"/>
    <w:rsid w:val="004811DA"/>
    <w:rsid w:val="004817B0"/>
    <w:rsid w:val="00481D62"/>
    <w:rsid w:val="00483138"/>
    <w:rsid w:val="00483D30"/>
    <w:rsid w:val="00485045"/>
    <w:rsid w:val="00485310"/>
    <w:rsid w:val="00485D13"/>
    <w:rsid w:val="0048642F"/>
    <w:rsid w:val="00486A8B"/>
    <w:rsid w:val="00487002"/>
    <w:rsid w:val="0048749A"/>
    <w:rsid w:val="004874FD"/>
    <w:rsid w:val="00487BB6"/>
    <w:rsid w:val="00490453"/>
    <w:rsid w:val="004907F6"/>
    <w:rsid w:val="00490C12"/>
    <w:rsid w:val="00490EEA"/>
    <w:rsid w:val="00491A51"/>
    <w:rsid w:val="00491EAC"/>
    <w:rsid w:val="00492CDA"/>
    <w:rsid w:val="00492D67"/>
    <w:rsid w:val="00493656"/>
    <w:rsid w:val="00493D9F"/>
    <w:rsid w:val="00493DD1"/>
    <w:rsid w:val="00494653"/>
    <w:rsid w:val="00494F1F"/>
    <w:rsid w:val="004972C9"/>
    <w:rsid w:val="00497C3F"/>
    <w:rsid w:val="004A0073"/>
    <w:rsid w:val="004A0AAC"/>
    <w:rsid w:val="004A1560"/>
    <w:rsid w:val="004A236A"/>
    <w:rsid w:val="004A2534"/>
    <w:rsid w:val="004A2BDC"/>
    <w:rsid w:val="004A308D"/>
    <w:rsid w:val="004A3093"/>
    <w:rsid w:val="004A375B"/>
    <w:rsid w:val="004A38FD"/>
    <w:rsid w:val="004A3E69"/>
    <w:rsid w:val="004A3EF8"/>
    <w:rsid w:val="004A41BF"/>
    <w:rsid w:val="004A42FA"/>
    <w:rsid w:val="004A5391"/>
    <w:rsid w:val="004A53E7"/>
    <w:rsid w:val="004A6BAA"/>
    <w:rsid w:val="004A6C62"/>
    <w:rsid w:val="004A6D46"/>
    <w:rsid w:val="004A7B41"/>
    <w:rsid w:val="004B0A73"/>
    <w:rsid w:val="004B2AD0"/>
    <w:rsid w:val="004B2E62"/>
    <w:rsid w:val="004B2ED0"/>
    <w:rsid w:val="004B313A"/>
    <w:rsid w:val="004B381B"/>
    <w:rsid w:val="004B3B9A"/>
    <w:rsid w:val="004B3E7F"/>
    <w:rsid w:val="004B3F77"/>
    <w:rsid w:val="004B4A90"/>
    <w:rsid w:val="004B533D"/>
    <w:rsid w:val="004B6153"/>
    <w:rsid w:val="004B615A"/>
    <w:rsid w:val="004B6D4F"/>
    <w:rsid w:val="004B6D97"/>
    <w:rsid w:val="004B6DCE"/>
    <w:rsid w:val="004B6EBE"/>
    <w:rsid w:val="004B7301"/>
    <w:rsid w:val="004C0B27"/>
    <w:rsid w:val="004C12A3"/>
    <w:rsid w:val="004C26B7"/>
    <w:rsid w:val="004C2CAE"/>
    <w:rsid w:val="004C3078"/>
    <w:rsid w:val="004C309B"/>
    <w:rsid w:val="004C4095"/>
    <w:rsid w:val="004C5489"/>
    <w:rsid w:val="004C54C9"/>
    <w:rsid w:val="004C5DD4"/>
    <w:rsid w:val="004C7EC3"/>
    <w:rsid w:val="004D08F7"/>
    <w:rsid w:val="004D0D40"/>
    <w:rsid w:val="004D0EDF"/>
    <w:rsid w:val="004D1718"/>
    <w:rsid w:val="004D18E8"/>
    <w:rsid w:val="004D266E"/>
    <w:rsid w:val="004D33C5"/>
    <w:rsid w:val="004D3D0E"/>
    <w:rsid w:val="004D3E60"/>
    <w:rsid w:val="004D5F2E"/>
    <w:rsid w:val="004D673C"/>
    <w:rsid w:val="004D6CE3"/>
    <w:rsid w:val="004D7194"/>
    <w:rsid w:val="004E01D7"/>
    <w:rsid w:val="004E0C54"/>
    <w:rsid w:val="004E19F9"/>
    <w:rsid w:val="004E1C71"/>
    <w:rsid w:val="004E42BB"/>
    <w:rsid w:val="004E4E82"/>
    <w:rsid w:val="004E519B"/>
    <w:rsid w:val="004E53BF"/>
    <w:rsid w:val="004E5A7C"/>
    <w:rsid w:val="004E5EB9"/>
    <w:rsid w:val="004E5EEB"/>
    <w:rsid w:val="004E625C"/>
    <w:rsid w:val="004E6405"/>
    <w:rsid w:val="004E6BEC"/>
    <w:rsid w:val="004E75F2"/>
    <w:rsid w:val="004E7BDD"/>
    <w:rsid w:val="004E7FF4"/>
    <w:rsid w:val="004F094B"/>
    <w:rsid w:val="004F0D06"/>
    <w:rsid w:val="004F1536"/>
    <w:rsid w:val="004F18B6"/>
    <w:rsid w:val="004F2169"/>
    <w:rsid w:val="004F21F6"/>
    <w:rsid w:val="004F2693"/>
    <w:rsid w:val="004F2F44"/>
    <w:rsid w:val="004F5A5D"/>
    <w:rsid w:val="004F5AAA"/>
    <w:rsid w:val="004F5AB6"/>
    <w:rsid w:val="004F5DF2"/>
    <w:rsid w:val="004F606E"/>
    <w:rsid w:val="004F65F1"/>
    <w:rsid w:val="004F6F32"/>
    <w:rsid w:val="005004B2"/>
    <w:rsid w:val="00500A6F"/>
    <w:rsid w:val="00500B66"/>
    <w:rsid w:val="0050197F"/>
    <w:rsid w:val="00501CDF"/>
    <w:rsid w:val="00501D87"/>
    <w:rsid w:val="00502AEE"/>
    <w:rsid w:val="00503F78"/>
    <w:rsid w:val="00504987"/>
    <w:rsid w:val="005054D9"/>
    <w:rsid w:val="00505CB4"/>
    <w:rsid w:val="00505D9D"/>
    <w:rsid w:val="00506239"/>
    <w:rsid w:val="00506A3D"/>
    <w:rsid w:val="00506A6B"/>
    <w:rsid w:val="00507065"/>
    <w:rsid w:val="00507246"/>
    <w:rsid w:val="005076E7"/>
    <w:rsid w:val="00507E8F"/>
    <w:rsid w:val="0051002C"/>
    <w:rsid w:val="005100BF"/>
    <w:rsid w:val="00510414"/>
    <w:rsid w:val="00511A8F"/>
    <w:rsid w:val="00512A62"/>
    <w:rsid w:val="00513142"/>
    <w:rsid w:val="0051352C"/>
    <w:rsid w:val="00513E5D"/>
    <w:rsid w:val="00513E8B"/>
    <w:rsid w:val="005143B4"/>
    <w:rsid w:val="00514BB9"/>
    <w:rsid w:val="00514F55"/>
    <w:rsid w:val="00515598"/>
    <w:rsid w:val="00515911"/>
    <w:rsid w:val="00516182"/>
    <w:rsid w:val="00516793"/>
    <w:rsid w:val="0051702E"/>
    <w:rsid w:val="005178B0"/>
    <w:rsid w:val="005179BD"/>
    <w:rsid w:val="00517C54"/>
    <w:rsid w:val="0052118A"/>
    <w:rsid w:val="0052121B"/>
    <w:rsid w:val="00521AB3"/>
    <w:rsid w:val="0052267C"/>
    <w:rsid w:val="0052291E"/>
    <w:rsid w:val="00522C84"/>
    <w:rsid w:val="0052365C"/>
    <w:rsid w:val="00523DDA"/>
    <w:rsid w:val="00523DE6"/>
    <w:rsid w:val="00524184"/>
    <w:rsid w:val="00524696"/>
    <w:rsid w:val="00524761"/>
    <w:rsid w:val="00524F87"/>
    <w:rsid w:val="0052533C"/>
    <w:rsid w:val="00525C2C"/>
    <w:rsid w:val="0052645E"/>
    <w:rsid w:val="0052686E"/>
    <w:rsid w:val="00526B6D"/>
    <w:rsid w:val="00526BEC"/>
    <w:rsid w:val="00527228"/>
    <w:rsid w:val="00527E72"/>
    <w:rsid w:val="0053011F"/>
    <w:rsid w:val="00530248"/>
    <w:rsid w:val="005304EB"/>
    <w:rsid w:val="0053057F"/>
    <w:rsid w:val="00531522"/>
    <w:rsid w:val="00532032"/>
    <w:rsid w:val="00532888"/>
    <w:rsid w:val="00534D9B"/>
    <w:rsid w:val="00535213"/>
    <w:rsid w:val="00535383"/>
    <w:rsid w:val="00535F2E"/>
    <w:rsid w:val="005378B7"/>
    <w:rsid w:val="005409C6"/>
    <w:rsid w:val="0054114E"/>
    <w:rsid w:val="00541991"/>
    <w:rsid w:val="0054214E"/>
    <w:rsid w:val="00542237"/>
    <w:rsid w:val="00544171"/>
    <w:rsid w:val="0054731D"/>
    <w:rsid w:val="0054759C"/>
    <w:rsid w:val="00547720"/>
    <w:rsid w:val="00550808"/>
    <w:rsid w:val="00550B55"/>
    <w:rsid w:val="00550BFF"/>
    <w:rsid w:val="00551C21"/>
    <w:rsid w:val="00551C3B"/>
    <w:rsid w:val="0055221C"/>
    <w:rsid w:val="005523F3"/>
    <w:rsid w:val="0055250F"/>
    <w:rsid w:val="00552AB1"/>
    <w:rsid w:val="00552F28"/>
    <w:rsid w:val="00553E61"/>
    <w:rsid w:val="00554A9D"/>
    <w:rsid w:val="00554D42"/>
    <w:rsid w:val="0055506D"/>
    <w:rsid w:val="005557AA"/>
    <w:rsid w:val="0055583E"/>
    <w:rsid w:val="00557511"/>
    <w:rsid w:val="00557C3D"/>
    <w:rsid w:val="00557C9A"/>
    <w:rsid w:val="00560E3E"/>
    <w:rsid w:val="0056107E"/>
    <w:rsid w:val="00561208"/>
    <w:rsid w:val="00561631"/>
    <w:rsid w:val="00561664"/>
    <w:rsid w:val="00561C32"/>
    <w:rsid w:val="00561F98"/>
    <w:rsid w:val="00562308"/>
    <w:rsid w:val="005623AB"/>
    <w:rsid w:val="005625BA"/>
    <w:rsid w:val="005625F3"/>
    <w:rsid w:val="00562889"/>
    <w:rsid w:val="00563696"/>
    <w:rsid w:val="00563C4B"/>
    <w:rsid w:val="00563E7C"/>
    <w:rsid w:val="0056420C"/>
    <w:rsid w:val="005652AE"/>
    <w:rsid w:val="005661C6"/>
    <w:rsid w:val="005673A3"/>
    <w:rsid w:val="00567594"/>
    <w:rsid w:val="005702E3"/>
    <w:rsid w:val="00571082"/>
    <w:rsid w:val="0057136E"/>
    <w:rsid w:val="00572B27"/>
    <w:rsid w:val="00572B33"/>
    <w:rsid w:val="00573079"/>
    <w:rsid w:val="005743A2"/>
    <w:rsid w:val="005746EE"/>
    <w:rsid w:val="00575EDC"/>
    <w:rsid w:val="005771FC"/>
    <w:rsid w:val="005804CF"/>
    <w:rsid w:val="005819C9"/>
    <w:rsid w:val="00581FB8"/>
    <w:rsid w:val="00582805"/>
    <w:rsid w:val="00582D42"/>
    <w:rsid w:val="00583B10"/>
    <w:rsid w:val="00583E01"/>
    <w:rsid w:val="00584146"/>
    <w:rsid w:val="005856B2"/>
    <w:rsid w:val="00585DDB"/>
    <w:rsid w:val="00585FB6"/>
    <w:rsid w:val="0058711B"/>
    <w:rsid w:val="0058736B"/>
    <w:rsid w:val="00587A88"/>
    <w:rsid w:val="00591061"/>
    <w:rsid w:val="00591890"/>
    <w:rsid w:val="00591D8B"/>
    <w:rsid w:val="00591FB6"/>
    <w:rsid w:val="00592394"/>
    <w:rsid w:val="0059312E"/>
    <w:rsid w:val="00593490"/>
    <w:rsid w:val="005940D1"/>
    <w:rsid w:val="0059663B"/>
    <w:rsid w:val="0059748B"/>
    <w:rsid w:val="00597C47"/>
    <w:rsid w:val="005A0154"/>
    <w:rsid w:val="005A1703"/>
    <w:rsid w:val="005A17A4"/>
    <w:rsid w:val="005A36BD"/>
    <w:rsid w:val="005A393B"/>
    <w:rsid w:val="005A3FE6"/>
    <w:rsid w:val="005A4853"/>
    <w:rsid w:val="005A4907"/>
    <w:rsid w:val="005A6855"/>
    <w:rsid w:val="005A6CD3"/>
    <w:rsid w:val="005A70B1"/>
    <w:rsid w:val="005A757B"/>
    <w:rsid w:val="005A77D0"/>
    <w:rsid w:val="005A7B31"/>
    <w:rsid w:val="005B0044"/>
    <w:rsid w:val="005B0066"/>
    <w:rsid w:val="005B09C9"/>
    <w:rsid w:val="005B0AD5"/>
    <w:rsid w:val="005B15B1"/>
    <w:rsid w:val="005B1790"/>
    <w:rsid w:val="005B19B5"/>
    <w:rsid w:val="005B1D81"/>
    <w:rsid w:val="005B1FEC"/>
    <w:rsid w:val="005B2042"/>
    <w:rsid w:val="005B26C6"/>
    <w:rsid w:val="005B286B"/>
    <w:rsid w:val="005B2D0E"/>
    <w:rsid w:val="005B321E"/>
    <w:rsid w:val="005B35F8"/>
    <w:rsid w:val="005B4186"/>
    <w:rsid w:val="005B4F98"/>
    <w:rsid w:val="005B515A"/>
    <w:rsid w:val="005B6108"/>
    <w:rsid w:val="005B6AB9"/>
    <w:rsid w:val="005B7454"/>
    <w:rsid w:val="005B7474"/>
    <w:rsid w:val="005B7B9B"/>
    <w:rsid w:val="005B7F3B"/>
    <w:rsid w:val="005C0AA1"/>
    <w:rsid w:val="005C0D2D"/>
    <w:rsid w:val="005C10F6"/>
    <w:rsid w:val="005C1C0F"/>
    <w:rsid w:val="005C22E0"/>
    <w:rsid w:val="005C3548"/>
    <w:rsid w:val="005C360A"/>
    <w:rsid w:val="005C3C5A"/>
    <w:rsid w:val="005C4CF0"/>
    <w:rsid w:val="005C4E57"/>
    <w:rsid w:val="005C5420"/>
    <w:rsid w:val="005C5822"/>
    <w:rsid w:val="005C6314"/>
    <w:rsid w:val="005C768B"/>
    <w:rsid w:val="005D00AC"/>
    <w:rsid w:val="005D0AB2"/>
    <w:rsid w:val="005D0BF7"/>
    <w:rsid w:val="005D100F"/>
    <w:rsid w:val="005D13E1"/>
    <w:rsid w:val="005D1D30"/>
    <w:rsid w:val="005D2107"/>
    <w:rsid w:val="005D32F5"/>
    <w:rsid w:val="005D36E5"/>
    <w:rsid w:val="005D3946"/>
    <w:rsid w:val="005D48E1"/>
    <w:rsid w:val="005D6780"/>
    <w:rsid w:val="005D7B78"/>
    <w:rsid w:val="005D7ECB"/>
    <w:rsid w:val="005E0291"/>
    <w:rsid w:val="005E0657"/>
    <w:rsid w:val="005E0B6E"/>
    <w:rsid w:val="005E0B87"/>
    <w:rsid w:val="005E2C2E"/>
    <w:rsid w:val="005E33FD"/>
    <w:rsid w:val="005E3BBE"/>
    <w:rsid w:val="005E4329"/>
    <w:rsid w:val="005E4D48"/>
    <w:rsid w:val="005E5EA2"/>
    <w:rsid w:val="005E5EE9"/>
    <w:rsid w:val="005E632F"/>
    <w:rsid w:val="005E66C5"/>
    <w:rsid w:val="005E785B"/>
    <w:rsid w:val="005E7AB4"/>
    <w:rsid w:val="005F07B1"/>
    <w:rsid w:val="005F11E0"/>
    <w:rsid w:val="005F3294"/>
    <w:rsid w:val="005F3749"/>
    <w:rsid w:val="005F3F41"/>
    <w:rsid w:val="005F3FAA"/>
    <w:rsid w:val="005F4567"/>
    <w:rsid w:val="005F465A"/>
    <w:rsid w:val="005F4EC4"/>
    <w:rsid w:val="005F56ED"/>
    <w:rsid w:val="00600F1A"/>
    <w:rsid w:val="006021CC"/>
    <w:rsid w:val="006024FF"/>
    <w:rsid w:val="00602A51"/>
    <w:rsid w:val="00602DDB"/>
    <w:rsid w:val="00602E19"/>
    <w:rsid w:val="0060319F"/>
    <w:rsid w:val="006033FF"/>
    <w:rsid w:val="0060346E"/>
    <w:rsid w:val="00603569"/>
    <w:rsid w:val="006044C0"/>
    <w:rsid w:val="006056A3"/>
    <w:rsid w:val="006066ED"/>
    <w:rsid w:val="006071C4"/>
    <w:rsid w:val="006072EE"/>
    <w:rsid w:val="00607D61"/>
    <w:rsid w:val="00610125"/>
    <w:rsid w:val="006101BE"/>
    <w:rsid w:val="0061075D"/>
    <w:rsid w:val="00610AD3"/>
    <w:rsid w:val="00610C7D"/>
    <w:rsid w:val="00610E08"/>
    <w:rsid w:val="00610E3C"/>
    <w:rsid w:val="006110C7"/>
    <w:rsid w:val="00611398"/>
    <w:rsid w:val="006120DA"/>
    <w:rsid w:val="00612945"/>
    <w:rsid w:val="00612C3B"/>
    <w:rsid w:val="006131DA"/>
    <w:rsid w:val="00613608"/>
    <w:rsid w:val="00613705"/>
    <w:rsid w:val="006148E4"/>
    <w:rsid w:val="0061600E"/>
    <w:rsid w:val="006166E1"/>
    <w:rsid w:val="00616C4D"/>
    <w:rsid w:val="00616D7F"/>
    <w:rsid w:val="0061700E"/>
    <w:rsid w:val="006170B4"/>
    <w:rsid w:val="006176BA"/>
    <w:rsid w:val="00617AC1"/>
    <w:rsid w:val="00617C5F"/>
    <w:rsid w:val="0062094F"/>
    <w:rsid w:val="00621C6F"/>
    <w:rsid w:val="006224C1"/>
    <w:rsid w:val="00622914"/>
    <w:rsid w:val="00622952"/>
    <w:rsid w:val="006247F7"/>
    <w:rsid w:val="0062494C"/>
    <w:rsid w:val="00624B00"/>
    <w:rsid w:val="00625AC5"/>
    <w:rsid w:val="00625CC0"/>
    <w:rsid w:val="00625E4C"/>
    <w:rsid w:val="006261A8"/>
    <w:rsid w:val="006275BC"/>
    <w:rsid w:val="006309B7"/>
    <w:rsid w:val="0063266D"/>
    <w:rsid w:val="0063275D"/>
    <w:rsid w:val="006328F0"/>
    <w:rsid w:val="00632D4E"/>
    <w:rsid w:val="00633998"/>
    <w:rsid w:val="00633C51"/>
    <w:rsid w:val="006349EB"/>
    <w:rsid w:val="00635C43"/>
    <w:rsid w:val="006362C8"/>
    <w:rsid w:val="00636734"/>
    <w:rsid w:val="00637341"/>
    <w:rsid w:val="00637614"/>
    <w:rsid w:val="00637632"/>
    <w:rsid w:val="0064165C"/>
    <w:rsid w:val="00641B86"/>
    <w:rsid w:val="00641E73"/>
    <w:rsid w:val="00642526"/>
    <w:rsid w:val="00642673"/>
    <w:rsid w:val="006433D9"/>
    <w:rsid w:val="006439B4"/>
    <w:rsid w:val="00643CFB"/>
    <w:rsid w:val="00644685"/>
    <w:rsid w:val="0064477B"/>
    <w:rsid w:val="006450D2"/>
    <w:rsid w:val="006452C6"/>
    <w:rsid w:val="0064550C"/>
    <w:rsid w:val="006458C6"/>
    <w:rsid w:val="0064670F"/>
    <w:rsid w:val="00647AF7"/>
    <w:rsid w:val="006502B0"/>
    <w:rsid w:val="006504FF"/>
    <w:rsid w:val="00650FAF"/>
    <w:rsid w:val="0065146F"/>
    <w:rsid w:val="006524EC"/>
    <w:rsid w:val="00652FB9"/>
    <w:rsid w:val="0065380B"/>
    <w:rsid w:val="00653A52"/>
    <w:rsid w:val="00653B2F"/>
    <w:rsid w:val="00654CA2"/>
    <w:rsid w:val="006552A6"/>
    <w:rsid w:val="00655CBD"/>
    <w:rsid w:val="00656D46"/>
    <w:rsid w:val="00656E17"/>
    <w:rsid w:val="006573C2"/>
    <w:rsid w:val="006575FC"/>
    <w:rsid w:val="00657CA4"/>
    <w:rsid w:val="006610C4"/>
    <w:rsid w:val="006614B7"/>
    <w:rsid w:val="006614F1"/>
    <w:rsid w:val="00661714"/>
    <w:rsid w:val="00661EA7"/>
    <w:rsid w:val="00662EC2"/>
    <w:rsid w:val="006643FB"/>
    <w:rsid w:val="00665EBD"/>
    <w:rsid w:val="00666BA2"/>
    <w:rsid w:val="00666D5D"/>
    <w:rsid w:val="00667777"/>
    <w:rsid w:val="00667C1A"/>
    <w:rsid w:val="006706AB"/>
    <w:rsid w:val="00670A13"/>
    <w:rsid w:val="00670C59"/>
    <w:rsid w:val="00671B76"/>
    <w:rsid w:val="00671BDC"/>
    <w:rsid w:val="00673108"/>
    <w:rsid w:val="006731A4"/>
    <w:rsid w:val="006738D4"/>
    <w:rsid w:val="00674251"/>
    <w:rsid w:val="006744C6"/>
    <w:rsid w:val="00674DF7"/>
    <w:rsid w:val="006753B6"/>
    <w:rsid w:val="00675742"/>
    <w:rsid w:val="006760BB"/>
    <w:rsid w:val="00676802"/>
    <w:rsid w:val="006779CA"/>
    <w:rsid w:val="00680531"/>
    <w:rsid w:val="0068070D"/>
    <w:rsid w:val="00680B76"/>
    <w:rsid w:val="00680EDC"/>
    <w:rsid w:val="006814B3"/>
    <w:rsid w:val="00683452"/>
    <w:rsid w:val="00683A15"/>
    <w:rsid w:val="00683A2B"/>
    <w:rsid w:val="00683BE8"/>
    <w:rsid w:val="00684562"/>
    <w:rsid w:val="006850D8"/>
    <w:rsid w:val="0068516F"/>
    <w:rsid w:val="0068554A"/>
    <w:rsid w:val="006859F7"/>
    <w:rsid w:val="00685BBC"/>
    <w:rsid w:val="00685F3A"/>
    <w:rsid w:val="00686AD3"/>
    <w:rsid w:val="00686B10"/>
    <w:rsid w:val="00687086"/>
    <w:rsid w:val="006900C9"/>
    <w:rsid w:val="00690B7C"/>
    <w:rsid w:val="00691AF5"/>
    <w:rsid w:val="00691EB6"/>
    <w:rsid w:val="006928CE"/>
    <w:rsid w:val="00692F13"/>
    <w:rsid w:val="00692F21"/>
    <w:rsid w:val="00692FB9"/>
    <w:rsid w:val="00693815"/>
    <w:rsid w:val="00693976"/>
    <w:rsid w:val="00693A83"/>
    <w:rsid w:val="00693B36"/>
    <w:rsid w:val="006943BA"/>
    <w:rsid w:val="00694C6B"/>
    <w:rsid w:val="00694E3B"/>
    <w:rsid w:val="0069540B"/>
    <w:rsid w:val="00695474"/>
    <w:rsid w:val="00695872"/>
    <w:rsid w:val="0069606C"/>
    <w:rsid w:val="0069696D"/>
    <w:rsid w:val="00696B7F"/>
    <w:rsid w:val="006970C9"/>
    <w:rsid w:val="0069727A"/>
    <w:rsid w:val="0069748C"/>
    <w:rsid w:val="00697531"/>
    <w:rsid w:val="00697B88"/>
    <w:rsid w:val="00697E2D"/>
    <w:rsid w:val="006A120F"/>
    <w:rsid w:val="006A1D97"/>
    <w:rsid w:val="006A2386"/>
    <w:rsid w:val="006A4103"/>
    <w:rsid w:val="006A4211"/>
    <w:rsid w:val="006A518C"/>
    <w:rsid w:val="006A5F17"/>
    <w:rsid w:val="006A68EE"/>
    <w:rsid w:val="006A77DB"/>
    <w:rsid w:val="006B12AE"/>
    <w:rsid w:val="006B181D"/>
    <w:rsid w:val="006B35CD"/>
    <w:rsid w:val="006B4A0C"/>
    <w:rsid w:val="006B4EA6"/>
    <w:rsid w:val="006B752D"/>
    <w:rsid w:val="006B7643"/>
    <w:rsid w:val="006C0001"/>
    <w:rsid w:val="006C08BB"/>
    <w:rsid w:val="006C09AB"/>
    <w:rsid w:val="006C0BE9"/>
    <w:rsid w:val="006C0D45"/>
    <w:rsid w:val="006C1271"/>
    <w:rsid w:val="006C1CD5"/>
    <w:rsid w:val="006C21C5"/>
    <w:rsid w:val="006C25BA"/>
    <w:rsid w:val="006C2BC1"/>
    <w:rsid w:val="006C2FC8"/>
    <w:rsid w:val="006C34E2"/>
    <w:rsid w:val="006C3D13"/>
    <w:rsid w:val="006C4A7C"/>
    <w:rsid w:val="006C4BF6"/>
    <w:rsid w:val="006C4D85"/>
    <w:rsid w:val="006C54FC"/>
    <w:rsid w:val="006C5564"/>
    <w:rsid w:val="006C6097"/>
    <w:rsid w:val="006C755D"/>
    <w:rsid w:val="006C79D2"/>
    <w:rsid w:val="006C7D37"/>
    <w:rsid w:val="006C7FC5"/>
    <w:rsid w:val="006D0279"/>
    <w:rsid w:val="006D0492"/>
    <w:rsid w:val="006D05E0"/>
    <w:rsid w:val="006D127D"/>
    <w:rsid w:val="006D26D6"/>
    <w:rsid w:val="006D2843"/>
    <w:rsid w:val="006D2BFA"/>
    <w:rsid w:val="006D3261"/>
    <w:rsid w:val="006D3987"/>
    <w:rsid w:val="006D4A85"/>
    <w:rsid w:val="006D4ED0"/>
    <w:rsid w:val="006D5C5B"/>
    <w:rsid w:val="006D6B00"/>
    <w:rsid w:val="006E012A"/>
    <w:rsid w:val="006E0A74"/>
    <w:rsid w:val="006E0D4C"/>
    <w:rsid w:val="006E0EF4"/>
    <w:rsid w:val="006E0F64"/>
    <w:rsid w:val="006E158B"/>
    <w:rsid w:val="006E1CA3"/>
    <w:rsid w:val="006E2249"/>
    <w:rsid w:val="006E25E3"/>
    <w:rsid w:val="006E3C5B"/>
    <w:rsid w:val="006E3DCF"/>
    <w:rsid w:val="006E4518"/>
    <w:rsid w:val="006E491C"/>
    <w:rsid w:val="006E4F02"/>
    <w:rsid w:val="006E523E"/>
    <w:rsid w:val="006E6055"/>
    <w:rsid w:val="006E624B"/>
    <w:rsid w:val="006E6AEC"/>
    <w:rsid w:val="006E7C1F"/>
    <w:rsid w:val="006E7D67"/>
    <w:rsid w:val="006E7FC0"/>
    <w:rsid w:val="006F0176"/>
    <w:rsid w:val="006F0736"/>
    <w:rsid w:val="006F0F3C"/>
    <w:rsid w:val="006F3520"/>
    <w:rsid w:val="006F3D61"/>
    <w:rsid w:val="006F4A58"/>
    <w:rsid w:val="006F4B83"/>
    <w:rsid w:val="006F706C"/>
    <w:rsid w:val="006F74BC"/>
    <w:rsid w:val="0070077C"/>
    <w:rsid w:val="00701BAA"/>
    <w:rsid w:val="0070314C"/>
    <w:rsid w:val="00703399"/>
    <w:rsid w:val="007035FD"/>
    <w:rsid w:val="00704597"/>
    <w:rsid w:val="0070522F"/>
    <w:rsid w:val="0070674D"/>
    <w:rsid w:val="00707E6C"/>
    <w:rsid w:val="00711E1B"/>
    <w:rsid w:val="00711EB2"/>
    <w:rsid w:val="0071293E"/>
    <w:rsid w:val="00713472"/>
    <w:rsid w:val="00713850"/>
    <w:rsid w:val="007147A4"/>
    <w:rsid w:val="00715577"/>
    <w:rsid w:val="00716CA7"/>
    <w:rsid w:val="00716D33"/>
    <w:rsid w:val="00716E31"/>
    <w:rsid w:val="00717C43"/>
    <w:rsid w:val="00720C89"/>
    <w:rsid w:val="007211C4"/>
    <w:rsid w:val="00721296"/>
    <w:rsid w:val="00721C36"/>
    <w:rsid w:val="00722303"/>
    <w:rsid w:val="0072290C"/>
    <w:rsid w:val="00722E42"/>
    <w:rsid w:val="00723DA3"/>
    <w:rsid w:val="007240E8"/>
    <w:rsid w:val="00724BBD"/>
    <w:rsid w:val="00724D81"/>
    <w:rsid w:val="00724E89"/>
    <w:rsid w:val="0072514F"/>
    <w:rsid w:val="0072516B"/>
    <w:rsid w:val="007254D3"/>
    <w:rsid w:val="00725E76"/>
    <w:rsid w:val="0072785F"/>
    <w:rsid w:val="00730148"/>
    <w:rsid w:val="00730867"/>
    <w:rsid w:val="00730B37"/>
    <w:rsid w:val="00731ED0"/>
    <w:rsid w:val="0073260C"/>
    <w:rsid w:val="00732F93"/>
    <w:rsid w:val="00733D4A"/>
    <w:rsid w:val="0073435D"/>
    <w:rsid w:val="00734561"/>
    <w:rsid w:val="00735576"/>
    <w:rsid w:val="00735639"/>
    <w:rsid w:val="00735F0E"/>
    <w:rsid w:val="00736363"/>
    <w:rsid w:val="0073642F"/>
    <w:rsid w:val="0073710C"/>
    <w:rsid w:val="0074033A"/>
    <w:rsid w:val="00741AAF"/>
    <w:rsid w:val="00741BBE"/>
    <w:rsid w:val="0074261C"/>
    <w:rsid w:val="00742FB5"/>
    <w:rsid w:val="00743280"/>
    <w:rsid w:val="00743FA8"/>
    <w:rsid w:val="0074408B"/>
    <w:rsid w:val="0074410D"/>
    <w:rsid w:val="00744224"/>
    <w:rsid w:val="0074445D"/>
    <w:rsid w:val="00744661"/>
    <w:rsid w:val="00744A7F"/>
    <w:rsid w:val="00745014"/>
    <w:rsid w:val="00745435"/>
    <w:rsid w:val="00746548"/>
    <w:rsid w:val="0074749A"/>
    <w:rsid w:val="00750B16"/>
    <w:rsid w:val="00750C54"/>
    <w:rsid w:val="00750EA8"/>
    <w:rsid w:val="00751226"/>
    <w:rsid w:val="0075234F"/>
    <w:rsid w:val="00752571"/>
    <w:rsid w:val="00752B45"/>
    <w:rsid w:val="00752E00"/>
    <w:rsid w:val="00753391"/>
    <w:rsid w:val="00753603"/>
    <w:rsid w:val="00754086"/>
    <w:rsid w:val="007550CA"/>
    <w:rsid w:val="00755256"/>
    <w:rsid w:val="00755883"/>
    <w:rsid w:val="00755B71"/>
    <w:rsid w:val="00757100"/>
    <w:rsid w:val="007573E4"/>
    <w:rsid w:val="007576CE"/>
    <w:rsid w:val="007578FE"/>
    <w:rsid w:val="00760735"/>
    <w:rsid w:val="007609AB"/>
    <w:rsid w:val="0076201B"/>
    <w:rsid w:val="00762109"/>
    <w:rsid w:val="007628ED"/>
    <w:rsid w:val="00762ED7"/>
    <w:rsid w:val="00763068"/>
    <w:rsid w:val="00763735"/>
    <w:rsid w:val="00763B47"/>
    <w:rsid w:val="00763F5F"/>
    <w:rsid w:val="00763FA8"/>
    <w:rsid w:val="00764636"/>
    <w:rsid w:val="0076533C"/>
    <w:rsid w:val="00765837"/>
    <w:rsid w:val="007661DC"/>
    <w:rsid w:val="0076725C"/>
    <w:rsid w:val="007676E1"/>
    <w:rsid w:val="00767822"/>
    <w:rsid w:val="00770820"/>
    <w:rsid w:val="00772678"/>
    <w:rsid w:val="00772B28"/>
    <w:rsid w:val="007730F3"/>
    <w:rsid w:val="007745E6"/>
    <w:rsid w:val="00775B9E"/>
    <w:rsid w:val="007763A3"/>
    <w:rsid w:val="0077654A"/>
    <w:rsid w:val="0077675E"/>
    <w:rsid w:val="007776E0"/>
    <w:rsid w:val="00777DB7"/>
    <w:rsid w:val="007805C0"/>
    <w:rsid w:val="0078061F"/>
    <w:rsid w:val="00781719"/>
    <w:rsid w:val="0078259D"/>
    <w:rsid w:val="00782753"/>
    <w:rsid w:val="00783119"/>
    <w:rsid w:val="00783708"/>
    <w:rsid w:val="00783E13"/>
    <w:rsid w:val="00784247"/>
    <w:rsid w:val="00785BC0"/>
    <w:rsid w:val="00785BE9"/>
    <w:rsid w:val="007860E8"/>
    <w:rsid w:val="00786AD6"/>
    <w:rsid w:val="00786C7E"/>
    <w:rsid w:val="00786ED2"/>
    <w:rsid w:val="0078704C"/>
    <w:rsid w:val="00787350"/>
    <w:rsid w:val="00790064"/>
    <w:rsid w:val="0079061F"/>
    <w:rsid w:val="007907DF"/>
    <w:rsid w:val="00790835"/>
    <w:rsid w:val="00790C86"/>
    <w:rsid w:val="00792B45"/>
    <w:rsid w:val="00792DDE"/>
    <w:rsid w:val="00792EFF"/>
    <w:rsid w:val="0079329D"/>
    <w:rsid w:val="00793448"/>
    <w:rsid w:val="0079347C"/>
    <w:rsid w:val="007938C1"/>
    <w:rsid w:val="00793C5B"/>
    <w:rsid w:val="00795443"/>
    <w:rsid w:val="0079544A"/>
    <w:rsid w:val="0079555F"/>
    <w:rsid w:val="00795BAD"/>
    <w:rsid w:val="0079682C"/>
    <w:rsid w:val="007968C4"/>
    <w:rsid w:val="00796BA3"/>
    <w:rsid w:val="00796F7F"/>
    <w:rsid w:val="007974A7"/>
    <w:rsid w:val="00797AEC"/>
    <w:rsid w:val="007A0853"/>
    <w:rsid w:val="007A1672"/>
    <w:rsid w:val="007A2109"/>
    <w:rsid w:val="007A2343"/>
    <w:rsid w:val="007A2B0C"/>
    <w:rsid w:val="007A43F7"/>
    <w:rsid w:val="007A4BD0"/>
    <w:rsid w:val="007A4D01"/>
    <w:rsid w:val="007A4E5F"/>
    <w:rsid w:val="007A515F"/>
    <w:rsid w:val="007A5202"/>
    <w:rsid w:val="007A5217"/>
    <w:rsid w:val="007A6287"/>
    <w:rsid w:val="007A74ED"/>
    <w:rsid w:val="007A7F38"/>
    <w:rsid w:val="007B119E"/>
    <w:rsid w:val="007B12AB"/>
    <w:rsid w:val="007B29E1"/>
    <w:rsid w:val="007B3284"/>
    <w:rsid w:val="007B4168"/>
    <w:rsid w:val="007B4D99"/>
    <w:rsid w:val="007B7307"/>
    <w:rsid w:val="007C1079"/>
    <w:rsid w:val="007C1EC8"/>
    <w:rsid w:val="007C274B"/>
    <w:rsid w:val="007C36CB"/>
    <w:rsid w:val="007C4868"/>
    <w:rsid w:val="007C5D1B"/>
    <w:rsid w:val="007C5DF1"/>
    <w:rsid w:val="007C6048"/>
    <w:rsid w:val="007C617B"/>
    <w:rsid w:val="007C7171"/>
    <w:rsid w:val="007C7A70"/>
    <w:rsid w:val="007D0226"/>
    <w:rsid w:val="007D0C88"/>
    <w:rsid w:val="007D0D04"/>
    <w:rsid w:val="007D34AB"/>
    <w:rsid w:val="007D4C4E"/>
    <w:rsid w:val="007D4F09"/>
    <w:rsid w:val="007D5535"/>
    <w:rsid w:val="007D5E27"/>
    <w:rsid w:val="007D6054"/>
    <w:rsid w:val="007D768E"/>
    <w:rsid w:val="007D795A"/>
    <w:rsid w:val="007E0A2A"/>
    <w:rsid w:val="007E142A"/>
    <w:rsid w:val="007E15A9"/>
    <w:rsid w:val="007E1791"/>
    <w:rsid w:val="007E1C9D"/>
    <w:rsid w:val="007E1DBF"/>
    <w:rsid w:val="007E2B20"/>
    <w:rsid w:val="007E36AC"/>
    <w:rsid w:val="007E3C19"/>
    <w:rsid w:val="007E3C56"/>
    <w:rsid w:val="007E3DDB"/>
    <w:rsid w:val="007E412C"/>
    <w:rsid w:val="007E4515"/>
    <w:rsid w:val="007E4743"/>
    <w:rsid w:val="007E4C62"/>
    <w:rsid w:val="007E6292"/>
    <w:rsid w:val="007E6C30"/>
    <w:rsid w:val="007F00E9"/>
    <w:rsid w:val="007F01E8"/>
    <w:rsid w:val="007F037E"/>
    <w:rsid w:val="007F052B"/>
    <w:rsid w:val="007F0E43"/>
    <w:rsid w:val="007F10C3"/>
    <w:rsid w:val="007F180F"/>
    <w:rsid w:val="007F1C51"/>
    <w:rsid w:val="007F2A25"/>
    <w:rsid w:val="007F2CC4"/>
    <w:rsid w:val="007F3158"/>
    <w:rsid w:val="007F34A2"/>
    <w:rsid w:val="007F36D7"/>
    <w:rsid w:val="007F5067"/>
    <w:rsid w:val="007F5440"/>
    <w:rsid w:val="007F5D26"/>
    <w:rsid w:val="007F6144"/>
    <w:rsid w:val="007F6402"/>
    <w:rsid w:val="007F6591"/>
    <w:rsid w:val="007F65AF"/>
    <w:rsid w:val="007F6839"/>
    <w:rsid w:val="007F6860"/>
    <w:rsid w:val="007F6FEB"/>
    <w:rsid w:val="007F737E"/>
    <w:rsid w:val="007F77E3"/>
    <w:rsid w:val="007F7945"/>
    <w:rsid w:val="008017B5"/>
    <w:rsid w:val="008026A0"/>
    <w:rsid w:val="00802F1B"/>
    <w:rsid w:val="00803382"/>
    <w:rsid w:val="008037B3"/>
    <w:rsid w:val="00803843"/>
    <w:rsid w:val="00803CE8"/>
    <w:rsid w:val="008044AE"/>
    <w:rsid w:val="008046B4"/>
    <w:rsid w:val="00804A8E"/>
    <w:rsid w:val="00805704"/>
    <w:rsid w:val="00805D5C"/>
    <w:rsid w:val="0080608C"/>
    <w:rsid w:val="00806E09"/>
    <w:rsid w:val="00807167"/>
    <w:rsid w:val="00807272"/>
    <w:rsid w:val="008072A1"/>
    <w:rsid w:val="008076A5"/>
    <w:rsid w:val="008077D2"/>
    <w:rsid w:val="00807CCA"/>
    <w:rsid w:val="0081027A"/>
    <w:rsid w:val="00810664"/>
    <w:rsid w:val="00810883"/>
    <w:rsid w:val="00812DF0"/>
    <w:rsid w:val="00812E57"/>
    <w:rsid w:val="008147AD"/>
    <w:rsid w:val="008149AE"/>
    <w:rsid w:val="00815357"/>
    <w:rsid w:val="008157FE"/>
    <w:rsid w:val="00816385"/>
    <w:rsid w:val="0081666F"/>
    <w:rsid w:val="00816A46"/>
    <w:rsid w:val="00816AEA"/>
    <w:rsid w:val="00816E4E"/>
    <w:rsid w:val="00823783"/>
    <w:rsid w:val="0082426B"/>
    <w:rsid w:val="0082438F"/>
    <w:rsid w:val="00824902"/>
    <w:rsid w:val="0082535B"/>
    <w:rsid w:val="00825838"/>
    <w:rsid w:val="008258CD"/>
    <w:rsid w:val="00827105"/>
    <w:rsid w:val="008277CB"/>
    <w:rsid w:val="008278ED"/>
    <w:rsid w:val="00827D74"/>
    <w:rsid w:val="00827F34"/>
    <w:rsid w:val="008315C4"/>
    <w:rsid w:val="0083189E"/>
    <w:rsid w:val="008318D7"/>
    <w:rsid w:val="00831C8D"/>
    <w:rsid w:val="00831E4D"/>
    <w:rsid w:val="00831F7F"/>
    <w:rsid w:val="00832537"/>
    <w:rsid w:val="00832BD7"/>
    <w:rsid w:val="008333B7"/>
    <w:rsid w:val="00833711"/>
    <w:rsid w:val="00833E98"/>
    <w:rsid w:val="008346F9"/>
    <w:rsid w:val="008354F8"/>
    <w:rsid w:val="00835A54"/>
    <w:rsid w:val="008362D9"/>
    <w:rsid w:val="00837AA9"/>
    <w:rsid w:val="00837B16"/>
    <w:rsid w:val="00840A59"/>
    <w:rsid w:val="00840B2B"/>
    <w:rsid w:val="0084206B"/>
    <w:rsid w:val="00842111"/>
    <w:rsid w:val="00842FD8"/>
    <w:rsid w:val="00844328"/>
    <w:rsid w:val="008443E0"/>
    <w:rsid w:val="008448D9"/>
    <w:rsid w:val="0084523D"/>
    <w:rsid w:val="00845356"/>
    <w:rsid w:val="00845A08"/>
    <w:rsid w:val="00845DF1"/>
    <w:rsid w:val="0084637F"/>
    <w:rsid w:val="00846434"/>
    <w:rsid w:val="00846743"/>
    <w:rsid w:val="00846A0F"/>
    <w:rsid w:val="00846E01"/>
    <w:rsid w:val="00847442"/>
    <w:rsid w:val="0084786C"/>
    <w:rsid w:val="00847CD7"/>
    <w:rsid w:val="00847F94"/>
    <w:rsid w:val="0085087C"/>
    <w:rsid w:val="00850892"/>
    <w:rsid w:val="008508E8"/>
    <w:rsid w:val="00850DFC"/>
    <w:rsid w:val="0085142B"/>
    <w:rsid w:val="008525F6"/>
    <w:rsid w:val="00852A18"/>
    <w:rsid w:val="00853325"/>
    <w:rsid w:val="008547BE"/>
    <w:rsid w:val="00855854"/>
    <w:rsid w:val="0085596A"/>
    <w:rsid w:val="00855FBC"/>
    <w:rsid w:val="00856CB5"/>
    <w:rsid w:val="00857026"/>
    <w:rsid w:val="00857030"/>
    <w:rsid w:val="00857203"/>
    <w:rsid w:val="00857407"/>
    <w:rsid w:val="00857B64"/>
    <w:rsid w:val="00857CEB"/>
    <w:rsid w:val="00862DD0"/>
    <w:rsid w:val="008640C2"/>
    <w:rsid w:val="008642E4"/>
    <w:rsid w:val="00864F6E"/>
    <w:rsid w:val="00865558"/>
    <w:rsid w:val="0086658A"/>
    <w:rsid w:val="008666C0"/>
    <w:rsid w:val="00870CE7"/>
    <w:rsid w:val="00870F2B"/>
    <w:rsid w:val="0087104C"/>
    <w:rsid w:val="00871723"/>
    <w:rsid w:val="00871B6F"/>
    <w:rsid w:val="008738FF"/>
    <w:rsid w:val="00875B40"/>
    <w:rsid w:val="00875DF8"/>
    <w:rsid w:val="00876310"/>
    <w:rsid w:val="008769D1"/>
    <w:rsid w:val="00876A36"/>
    <w:rsid w:val="00876DBE"/>
    <w:rsid w:val="00877ADB"/>
    <w:rsid w:val="00880243"/>
    <w:rsid w:val="0088328B"/>
    <w:rsid w:val="008853D3"/>
    <w:rsid w:val="00885EF1"/>
    <w:rsid w:val="00886076"/>
    <w:rsid w:val="0088641A"/>
    <w:rsid w:val="0088683C"/>
    <w:rsid w:val="008868A5"/>
    <w:rsid w:val="00886DC0"/>
    <w:rsid w:val="0088748A"/>
    <w:rsid w:val="0088752B"/>
    <w:rsid w:val="0089064D"/>
    <w:rsid w:val="00890C32"/>
    <w:rsid w:val="00891670"/>
    <w:rsid w:val="0089199B"/>
    <w:rsid w:val="00892160"/>
    <w:rsid w:val="00892EEE"/>
    <w:rsid w:val="00892EF9"/>
    <w:rsid w:val="008930F5"/>
    <w:rsid w:val="00893C8C"/>
    <w:rsid w:val="0089418A"/>
    <w:rsid w:val="00894287"/>
    <w:rsid w:val="008963CE"/>
    <w:rsid w:val="008963F7"/>
    <w:rsid w:val="008967C2"/>
    <w:rsid w:val="00896CB7"/>
    <w:rsid w:val="00896DB4"/>
    <w:rsid w:val="0089782B"/>
    <w:rsid w:val="00897F09"/>
    <w:rsid w:val="008A1184"/>
    <w:rsid w:val="008A285C"/>
    <w:rsid w:val="008A29F4"/>
    <w:rsid w:val="008A409C"/>
    <w:rsid w:val="008A4177"/>
    <w:rsid w:val="008A41DF"/>
    <w:rsid w:val="008A4AC2"/>
    <w:rsid w:val="008A4CEE"/>
    <w:rsid w:val="008A5CF5"/>
    <w:rsid w:val="008A5EFA"/>
    <w:rsid w:val="008A6048"/>
    <w:rsid w:val="008A7A42"/>
    <w:rsid w:val="008A7D20"/>
    <w:rsid w:val="008B0527"/>
    <w:rsid w:val="008B0A56"/>
    <w:rsid w:val="008B165D"/>
    <w:rsid w:val="008B1677"/>
    <w:rsid w:val="008B1B62"/>
    <w:rsid w:val="008B1DA8"/>
    <w:rsid w:val="008B2916"/>
    <w:rsid w:val="008B2EA7"/>
    <w:rsid w:val="008B2FF8"/>
    <w:rsid w:val="008B33CF"/>
    <w:rsid w:val="008B4B03"/>
    <w:rsid w:val="008B50ED"/>
    <w:rsid w:val="008B58FB"/>
    <w:rsid w:val="008B5AA7"/>
    <w:rsid w:val="008B602C"/>
    <w:rsid w:val="008B6956"/>
    <w:rsid w:val="008B745D"/>
    <w:rsid w:val="008B76F4"/>
    <w:rsid w:val="008C0E55"/>
    <w:rsid w:val="008C1285"/>
    <w:rsid w:val="008C15F9"/>
    <w:rsid w:val="008C2D4A"/>
    <w:rsid w:val="008C4781"/>
    <w:rsid w:val="008C4851"/>
    <w:rsid w:val="008C4882"/>
    <w:rsid w:val="008C5052"/>
    <w:rsid w:val="008C5328"/>
    <w:rsid w:val="008C623B"/>
    <w:rsid w:val="008C6712"/>
    <w:rsid w:val="008C6FC8"/>
    <w:rsid w:val="008C71F2"/>
    <w:rsid w:val="008D0152"/>
    <w:rsid w:val="008D0AC9"/>
    <w:rsid w:val="008D1E1E"/>
    <w:rsid w:val="008D21F9"/>
    <w:rsid w:val="008D2C26"/>
    <w:rsid w:val="008D39F8"/>
    <w:rsid w:val="008D5528"/>
    <w:rsid w:val="008D5FFD"/>
    <w:rsid w:val="008D6F08"/>
    <w:rsid w:val="008D71D0"/>
    <w:rsid w:val="008D7354"/>
    <w:rsid w:val="008D7E94"/>
    <w:rsid w:val="008E04E6"/>
    <w:rsid w:val="008E0B83"/>
    <w:rsid w:val="008E0DBC"/>
    <w:rsid w:val="008E1601"/>
    <w:rsid w:val="008E27C2"/>
    <w:rsid w:val="008E290C"/>
    <w:rsid w:val="008E2B4C"/>
    <w:rsid w:val="008E2EF3"/>
    <w:rsid w:val="008E2FF5"/>
    <w:rsid w:val="008E3528"/>
    <w:rsid w:val="008E3B69"/>
    <w:rsid w:val="008E3FC5"/>
    <w:rsid w:val="008E4377"/>
    <w:rsid w:val="008E441C"/>
    <w:rsid w:val="008E5805"/>
    <w:rsid w:val="008E6091"/>
    <w:rsid w:val="008E6370"/>
    <w:rsid w:val="008E63B9"/>
    <w:rsid w:val="008E6453"/>
    <w:rsid w:val="008E6D92"/>
    <w:rsid w:val="008E73CC"/>
    <w:rsid w:val="008E7870"/>
    <w:rsid w:val="008F0218"/>
    <w:rsid w:val="008F051D"/>
    <w:rsid w:val="008F0587"/>
    <w:rsid w:val="008F0668"/>
    <w:rsid w:val="008F11D7"/>
    <w:rsid w:val="008F2B6A"/>
    <w:rsid w:val="008F447B"/>
    <w:rsid w:val="008F4D69"/>
    <w:rsid w:val="008F4E69"/>
    <w:rsid w:val="008F6877"/>
    <w:rsid w:val="008F752C"/>
    <w:rsid w:val="0090037D"/>
    <w:rsid w:val="00900DE9"/>
    <w:rsid w:val="00901696"/>
    <w:rsid w:val="00901B71"/>
    <w:rsid w:val="00901F41"/>
    <w:rsid w:val="009027A5"/>
    <w:rsid w:val="00902C78"/>
    <w:rsid w:val="00903FE5"/>
    <w:rsid w:val="0090681B"/>
    <w:rsid w:val="00906DEC"/>
    <w:rsid w:val="0090705D"/>
    <w:rsid w:val="00907CD8"/>
    <w:rsid w:val="009106E5"/>
    <w:rsid w:val="009107B4"/>
    <w:rsid w:val="00910AF8"/>
    <w:rsid w:val="00910CDA"/>
    <w:rsid w:val="0091101D"/>
    <w:rsid w:val="00911379"/>
    <w:rsid w:val="00911CC2"/>
    <w:rsid w:val="00912074"/>
    <w:rsid w:val="009140DE"/>
    <w:rsid w:val="0091482F"/>
    <w:rsid w:val="00916A15"/>
    <w:rsid w:val="00916DF9"/>
    <w:rsid w:val="0091728F"/>
    <w:rsid w:val="00917A79"/>
    <w:rsid w:val="0092067F"/>
    <w:rsid w:val="009206D1"/>
    <w:rsid w:val="009210F4"/>
    <w:rsid w:val="00921694"/>
    <w:rsid w:val="009225D1"/>
    <w:rsid w:val="00922927"/>
    <w:rsid w:val="009233EE"/>
    <w:rsid w:val="009234F8"/>
    <w:rsid w:val="00923B5D"/>
    <w:rsid w:val="00923F3B"/>
    <w:rsid w:val="00924163"/>
    <w:rsid w:val="00924637"/>
    <w:rsid w:val="009252D7"/>
    <w:rsid w:val="0092540E"/>
    <w:rsid w:val="009261EB"/>
    <w:rsid w:val="009269A0"/>
    <w:rsid w:val="00926A04"/>
    <w:rsid w:val="0092734A"/>
    <w:rsid w:val="009274AA"/>
    <w:rsid w:val="0092758C"/>
    <w:rsid w:val="00927F10"/>
    <w:rsid w:val="00930704"/>
    <w:rsid w:val="00930D4A"/>
    <w:rsid w:val="00930E9F"/>
    <w:rsid w:val="00931D90"/>
    <w:rsid w:val="009335D0"/>
    <w:rsid w:val="00933CE7"/>
    <w:rsid w:val="00933DDA"/>
    <w:rsid w:val="0093504C"/>
    <w:rsid w:val="0093507C"/>
    <w:rsid w:val="0093578B"/>
    <w:rsid w:val="00935DBF"/>
    <w:rsid w:val="00935F17"/>
    <w:rsid w:val="009362EA"/>
    <w:rsid w:val="009369E8"/>
    <w:rsid w:val="00937418"/>
    <w:rsid w:val="00937640"/>
    <w:rsid w:val="00941282"/>
    <w:rsid w:val="0094172E"/>
    <w:rsid w:val="009433FC"/>
    <w:rsid w:val="00943C8F"/>
    <w:rsid w:val="00944F17"/>
    <w:rsid w:val="009456AD"/>
    <w:rsid w:val="00945A82"/>
    <w:rsid w:val="00945F0D"/>
    <w:rsid w:val="009469A4"/>
    <w:rsid w:val="00947DA6"/>
    <w:rsid w:val="00947DAA"/>
    <w:rsid w:val="0095074D"/>
    <w:rsid w:val="009507E7"/>
    <w:rsid w:val="00950BA5"/>
    <w:rsid w:val="00951256"/>
    <w:rsid w:val="009521D7"/>
    <w:rsid w:val="00952416"/>
    <w:rsid w:val="00952511"/>
    <w:rsid w:val="00952BA5"/>
    <w:rsid w:val="0095300A"/>
    <w:rsid w:val="00953AF8"/>
    <w:rsid w:val="00954558"/>
    <w:rsid w:val="0095523A"/>
    <w:rsid w:val="009555B9"/>
    <w:rsid w:val="009558D9"/>
    <w:rsid w:val="00955CBE"/>
    <w:rsid w:val="00955E50"/>
    <w:rsid w:val="00955FAF"/>
    <w:rsid w:val="0095700A"/>
    <w:rsid w:val="009574BE"/>
    <w:rsid w:val="00957F1B"/>
    <w:rsid w:val="00960166"/>
    <w:rsid w:val="009606B7"/>
    <w:rsid w:val="00960E04"/>
    <w:rsid w:val="00961632"/>
    <w:rsid w:val="009618F4"/>
    <w:rsid w:val="00961B52"/>
    <w:rsid w:val="00962727"/>
    <w:rsid w:val="00962A1D"/>
    <w:rsid w:val="00963034"/>
    <w:rsid w:val="00963BE9"/>
    <w:rsid w:val="009647ED"/>
    <w:rsid w:val="009648FB"/>
    <w:rsid w:val="00964E7B"/>
    <w:rsid w:val="00964F6B"/>
    <w:rsid w:val="0096520D"/>
    <w:rsid w:val="0096528E"/>
    <w:rsid w:val="00966EA8"/>
    <w:rsid w:val="009710AA"/>
    <w:rsid w:val="009717EA"/>
    <w:rsid w:val="00972283"/>
    <w:rsid w:val="00972E34"/>
    <w:rsid w:val="00973437"/>
    <w:rsid w:val="00973C48"/>
    <w:rsid w:val="00973EBB"/>
    <w:rsid w:val="009740C3"/>
    <w:rsid w:val="009748AE"/>
    <w:rsid w:val="0097492E"/>
    <w:rsid w:val="00974F12"/>
    <w:rsid w:val="009754C9"/>
    <w:rsid w:val="009762A8"/>
    <w:rsid w:val="009767E6"/>
    <w:rsid w:val="00976DFF"/>
    <w:rsid w:val="00977366"/>
    <w:rsid w:val="00977665"/>
    <w:rsid w:val="009800A1"/>
    <w:rsid w:val="00980812"/>
    <w:rsid w:val="00981043"/>
    <w:rsid w:val="0098217C"/>
    <w:rsid w:val="009821D2"/>
    <w:rsid w:val="00982D9A"/>
    <w:rsid w:val="0098359F"/>
    <w:rsid w:val="009843D3"/>
    <w:rsid w:val="00984BCB"/>
    <w:rsid w:val="0098509C"/>
    <w:rsid w:val="00985AAD"/>
    <w:rsid w:val="00985AB9"/>
    <w:rsid w:val="00985AE7"/>
    <w:rsid w:val="00985E39"/>
    <w:rsid w:val="0098684A"/>
    <w:rsid w:val="00986EB7"/>
    <w:rsid w:val="00987480"/>
    <w:rsid w:val="00987979"/>
    <w:rsid w:val="00987D63"/>
    <w:rsid w:val="00990602"/>
    <w:rsid w:val="00990A90"/>
    <w:rsid w:val="00990AA0"/>
    <w:rsid w:val="009913A3"/>
    <w:rsid w:val="00991901"/>
    <w:rsid w:val="009919BB"/>
    <w:rsid w:val="00991C8B"/>
    <w:rsid w:val="009927F2"/>
    <w:rsid w:val="00992E3F"/>
    <w:rsid w:val="00994794"/>
    <w:rsid w:val="00994B04"/>
    <w:rsid w:val="00995AE5"/>
    <w:rsid w:val="00995D23"/>
    <w:rsid w:val="00996C97"/>
    <w:rsid w:val="00997646"/>
    <w:rsid w:val="009977C6"/>
    <w:rsid w:val="00997AED"/>
    <w:rsid w:val="009A06F8"/>
    <w:rsid w:val="009A07EA"/>
    <w:rsid w:val="009A0F71"/>
    <w:rsid w:val="009A39FD"/>
    <w:rsid w:val="009A4441"/>
    <w:rsid w:val="009A4C2B"/>
    <w:rsid w:val="009A4C56"/>
    <w:rsid w:val="009A4E6F"/>
    <w:rsid w:val="009A51A3"/>
    <w:rsid w:val="009A5406"/>
    <w:rsid w:val="009A5DA2"/>
    <w:rsid w:val="009A64C7"/>
    <w:rsid w:val="009A70F3"/>
    <w:rsid w:val="009A7AF7"/>
    <w:rsid w:val="009B002F"/>
    <w:rsid w:val="009B01D9"/>
    <w:rsid w:val="009B07C0"/>
    <w:rsid w:val="009B0BFC"/>
    <w:rsid w:val="009B15F2"/>
    <w:rsid w:val="009B1EC5"/>
    <w:rsid w:val="009B25DE"/>
    <w:rsid w:val="009B3334"/>
    <w:rsid w:val="009B4A9A"/>
    <w:rsid w:val="009B4F07"/>
    <w:rsid w:val="009B66CD"/>
    <w:rsid w:val="009B7DD1"/>
    <w:rsid w:val="009B7E11"/>
    <w:rsid w:val="009C078F"/>
    <w:rsid w:val="009C17F8"/>
    <w:rsid w:val="009C29B2"/>
    <w:rsid w:val="009C2DAD"/>
    <w:rsid w:val="009C3394"/>
    <w:rsid w:val="009C3C73"/>
    <w:rsid w:val="009C4FF9"/>
    <w:rsid w:val="009C5B88"/>
    <w:rsid w:val="009C5BF9"/>
    <w:rsid w:val="009C60FD"/>
    <w:rsid w:val="009C61D4"/>
    <w:rsid w:val="009C66FA"/>
    <w:rsid w:val="009C7679"/>
    <w:rsid w:val="009D0B67"/>
    <w:rsid w:val="009D12BE"/>
    <w:rsid w:val="009D18F7"/>
    <w:rsid w:val="009D1DE4"/>
    <w:rsid w:val="009D24BF"/>
    <w:rsid w:val="009D2E15"/>
    <w:rsid w:val="009D36D6"/>
    <w:rsid w:val="009D3A51"/>
    <w:rsid w:val="009D3D61"/>
    <w:rsid w:val="009D40B0"/>
    <w:rsid w:val="009D5943"/>
    <w:rsid w:val="009D5A7E"/>
    <w:rsid w:val="009D5CD9"/>
    <w:rsid w:val="009D68DE"/>
    <w:rsid w:val="009D741A"/>
    <w:rsid w:val="009D743D"/>
    <w:rsid w:val="009D781D"/>
    <w:rsid w:val="009D7BEE"/>
    <w:rsid w:val="009D7C1E"/>
    <w:rsid w:val="009E0359"/>
    <w:rsid w:val="009E0FFE"/>
    <w:rsid w:val="009E14BA"/>
    <w:rsid w:val="009E16B6"/>
    <w:rsid w:val="009E3243"/>
    <w:rsid w:val="009E39D4"/>
    <w:rsid w:val="009E517D"/>
    <w:rsid w:val="009E5420"/>
    <w:rsid w:val="009E551D"/>
    <w:rsid w:val="009E6477"/>
    <w:rsid w:val="009E6721"/>
    <w:rsid w:val="009E6D18"/>
    <w:rsid w:val="009E71E6"/>
    <w:rsid w:val="009E7A97"/>
    <w:rsid w:val="009F0053"/>
    <w:rsid w:val="009F024E"/>
    <w:rsid w:val="009F0327"/>
    <w:rsid w:val="009F0425"/>
    <w:rsid w:val="009F058A"/>
    <w:rsid w:val="009F1DD5"/>
    <w:rsid w:val="009F1F9F"/>
    <w:rsid w:val="009F28DB"/>
    <w:rsid w:val="009F4B47"/>
    <w:rsid w:val="009F53C5"/>
    <w:rsid w:val="009F5E89"/>
    <w:rsid w:val="009F74B1"/>
    <w:rsid w:val="00A00530"/>
    <w:rsid w:val="00A029AE"/>
    <w:rsid w:val="00A02CF2"/>
    <w:rsid w:val="00A0392A"/>
    <w:rsid w:val="00A039AD"/>
    <w:rsid w:val="00A03BC2"/>
    <w:rsid w:val="00A03C95"/>
    <w:rsid w:val="00A04897"/>
    <w:rsid w:val="00A049B6"/>
    <w:rsid w:val="00A056D3"/>
    <w:rsid w:val="00A05AE3"/>
    <w:rsid w:val="00A06391"/>
    <w:rsid w:val="00A06E88"/>
    <w:rsid w:val="00A0786D"/>
    <w:rsid w:val="00A1378E"/>
    <w:rsid w:val="00A1441F"/>
    <w:rsid w:val="00A151F9"/>
    <w:rsid w:val="00A15556"/>
    <w:rsid w:val="00A16611"/>
    <w:rsid w:val="00A16A65"/>
    <w:rsid w:val="00A204F5"/>
    <w:rsid w:val="00A20E6D"/>
    <w:rsid w:val="00A2173A"/>
    <w:rsid w:val="00A21BC9"/>
    <w:rsid w:val="00A21C4A"/>
    <w:rsid w:val="00A22C28"/>
    <w:rsid w:val="00A22D4D"/>
    <w:rsid w:val="00A24742"/>
    <w:rsid w:val="00A24EC2"/>
    <w:rsid w:val="00A25024"/>
    <w:rsid w:val="00A25295"/>
    <w:rsid w:val="00A2590B"/>
    <w:rsid w:val="00A26235"/>
    <w:rsid w:val="00A26387"/>
    <w:rsid w:val="00A2678C"/>
    <w:rsid w:val="00A27924"/>
    <w:rsid w:val="00A306A7"/>
    <w:rsid w:val="00A30C42"/>
    <w:rsid w:val="00A31B6B"/>
    <w:rsid w:val="00A31F75"/>
    <w:rsid w:val="00A32623"/>
    <w:rsid w:val="00A332AE"/>
    <w:rsid w:val="00A33AFF"/>
    <w:rsid w:val="00A35518"/>
    <w:rsid w:val="00A35FE4"/>
    <w:rsid w:val="00A3657A"/>
    <w:rsid w:val="00A368B6"/>
    <w:rsid w:val="00A36FA2"/>
    <w:rsid w:val="00A375A3"/>
    <w:rsid w:val="00A37607"/>
    <w:rsid w:val="00A37733"/>
    <w:rsid w:val="00A37852"/>
    <w:rsid w:val="00A37B84"/>
    <w:rsid w:val="00A37B9A"/>
    <w:rsid w:val="00A37C2B"/>
    <w:rsid w:val="00A404D9"/>
    <w:rsid w:val="00A4128D"/>
    <w:rsid w:val="00A4239F"/>
    <w:rsid w:val="00A442CC"/>
    <w:rsid w:val="00A449DA"/>
    <w:rsid w:val="00A44EE6"/>
    <w:rsid w:val="00A453AD"/>
    <w:rsid w:val="00A45578"/>
    <w:rsid w:val="00A45DA5"/>
    <w:rsid w:val="00A46349"/>
    <w:rsid w:val="00A47E3B"/>
    <w:rsid w:val="00A47E4D"/>
    <w:rsid w:val="00A50083"/>
    <w:rsid w:val="00A515B1"/>
    <w:rsid w:val="00A51DAF"/>
    <w:rsid w:val="00A5201B"/>
    <w:rsid w:val="00A52143"/>
    <w:rsid w:val="00A521AB"/>
    <w:rsid w:val="00A5285E"/>
    <w:rsid w:val="00A52899"/>
    <w:rsid w:val="00A52AC1"/>
    <w:rsid w:val="00A52C73"/>
    <w:rsid w:val="00A53348"/>
    <w:rsid w:val="00A53630"/>
    <w:rsid w:val="00A538AE"/>
    <w:rsid w:val="00A54A26"/>
    <w:rsid w:val="00A56076"/>
    <w:rsid w:val="00A56321"/>
    <w:rsid w:val="00A5670F"/>
    <w:rsid w:val="00A57434"/>
    <w:rsid w:val="00A609FA"/>
    <w:rsid w:val="00A61723"/>
    <w:rsid w:val="00A62F39"/>
    <w:rsid w:val="00A635CE"/>
    <w:rsid w:val="00A64736"/>
    <w:rsid w:val="00A65111"/>
    <w:rsid w:val="00A66407"/>
    <w:rsid w:val="00A71902"/>
    <w:rsid w:val="00A71DF5"/>
    <w:rsid w:val="00A72826"/>
    <w:rsid w:val="00A72879"/>
    <w:rsid w:val="00A73772"/>
    <w:rsid w:val="00A74129"/>
    <w:rsid w:val="00A7444F"/>
    <w:rsid w:val="00A74EAC"/>
    <w:rsid w:val="00A753A9"/>
    <w:rsid w:val="00A75E43"/>
    <w:rsid w:val="00A76793"/>
    <w:rsid w:val="00A76B3B"/>
    <w:rsid w:val="00A7777C"/>
    <w:rsid w:val="00A77DA7"/>
    <w:rsid w:val="00A80862"/>
    <w:rsid w:val="00A8142F"/>
    <w:rsid w:val="00A81C2E"/>
    <w:rsid w:val="00A82534"/>
    <w:rsid w:val="00A82C2D"/>
    <w:rsid w:val="00A82C82"/>
    <w:rsid w:val="00A8344D"/>
    <w:rsid w:val="00A834AB"/>
    <w:rsid w:val="00A834C0"/>
    <w:rsid w:val="00A8364A"/>
    <w:rsid w:val="00A83812"/>
    <w:rsid w:val="00A85A06"/>
    <w:rsid w:val="00A86A6F"/>
    <w:rsid w:val="00A871E3"/>
    <w:rsid w:val="00A87224"/>
    <w:rsid w:val="00A909C8"/>
    <w:rsid w:val="00A909C9"/>
    <w:rsid w:val="00A914DC"/>
    <w:rsid w:val="00A91A25"/>
    <w:rsid w:val="00A9254C"/>
    <w:rsid w:val="00A92777"/>
    <w:rsid w:val="00A93847"/>
    <w:rsid w:val="00A93D88"/>
    <w:rsid w:val="00A95734"/>
    <w:rsid w:val="00A96B82"/>
    <w:rsid w:val="00A973FA"/>
    <w:rsid w:val="00AA0669"/>
    <w:rsid w:val="00AA0983"/>
    <w:rsid w:val="00AA12E8"/>
    <w:rsid w:val="00AA1388"/>
    <w:rsid w:val="00AA1594"/>
    <w:rsid w:val="00AA1A97"/>
    <w:rsid w:val="00AA1AC5"/>
    <w:rsid w:val="00AA2E05"/>
    <w:rsid w:val="00AA3285"/>
    <w:rsid w:val="00AA34C8"/>
    <w:rsid w:val="00AA3931"/>
    <w:rsid w:val="00AA4AD5"/>
    <w:rsid w:val="00AA4F1B"/>
    <w:rsid w:val="00AA54EE"/>
    <w:rsid w:val="00AA6082"/>
    <w:rsid w:val="00AA635F"/>
    <w:rsid w:val="00AA64A0"/>
    <w:rsid w:val="00AA6A90"/>
    <w:rsid w:val="00AA72FB"/>
    <w:rsid w:val="00AB0F3F"/>
    <w:rsid w:val="00AB1857"/>
    <w:rsid w:val="00AB1B95"/>
    <w:rsid w:val="00AB22A9"/>
    <w:rsid w:val="00AB2775"/>
    <w:rsid w:val="00AB424E"/>
    <w:rsid w:val="00AB4341"/>
    <w:rsid w:val="00AB5F06"/>
    <w:rsid w:val="00AB691E"/>
    <w:rsid w:val="00AB6939"/>
    <w:rsid w:val="00AB7182"/>
    <w:rsid w:val="00AB7257"/>
    <w:rsid w:val="00AB761E"/>
    <w:rsid w:val="00AB7FFA"/>
    <w:rsid w:val="00AC0770"/>
    <w:rsid w:val="00AC125F"/>
    <w:rsid w:val="00AC140E"/>
    <w:rsid w:val="00AC1B61"/>
    <w:rsid w:val="00AC1C2F"/>
    <w:rsid w:val="00AC26AA"/>
    <w:rsid w:val="00AC277C"/>
    <w:rsid w:val="00AC2C73"/>
    <w:rsid w:val="00AC36A8"/>
    <w:rsid w:val="00AC3EFB"/>
    <w:rsid w:val="00AC4E87"/>
    <w:rsid w:val="00AC5991"/>
    <w:rsid w:val="00AC5A27"/>
    <w:rsid w:val="00AC5FE7"/>
    <w:rsid w:val="00AC7AC8"/>
    <w:rsid w:val="00AD088B"/>
    <w:rsid w:val="00AD0E56"/>
    <w:rsid w:val="00AD0EEA"/>
    <w:rsid w:val="00AD149C"/>
    <w:rsid w:val="00AD23D5"/>
    <w:rsid w:val="00AD41F1"/>
    <w:rsid w:val="00AD524E"/>
    <w:rsid w:val="00AD58EE"/>
    <w:rsid w:val="00AD690A"/>
    <w:rsid w:val="00AD7352"/>
    <w:rsid w:val="00AD7C43"/>
    <w:rsid w:val="00AD7EA1"/>
    <w:rsid w:val="00AE0316"/>
    <w:rsid w:val="00AE29F9"/>
    <w:rsid w:val="00AE3B0F"/>
    <w:rsid w:val="00AE41FA"/>
    <w:rsid w:val="00AE57E2"/>
    <w:rsid w:val="00AE6381"/>
    <w:rsid w:val="00AE6DBB"/>
    <w:rsid w:val="00AE6F52"/>
    <w:rsid w:val="00AE7296"/>
    <w:rsid w:val="00AF0089"/>
    <w:rsid w:val="00AF0747"/>
    <w:rsid w:val="00AF09C9"/>
    <w:rsid w:val="00AF1D6E"/>
    <w:rsid w:val="00AF1DC8"/>
    <w:rsid w:val="00AF1E1C"/>
    <w:rsid w:val="00AF2422"/>
    <w:rsid w:val="00AF335D"/>
    <w:rsid w:val="00AF3AF4"/>
    <w:rsid w:val="00AF467E"/>
    <w:rsid w:val="00AF4865"/>
    <w:rsid w:val="00AF507E"/>
    <w:rsid w:val="00AF51E1"/>
    <w:rsid w:val="00AF5595"/>
    <w:rsid w:val="00AF72CE"/>
    <w:rsid w:val="00AF74FD"/>
    <w:rsid w:val="00B009C1"/>
    <w:rsid w:val="00B02050"/>
    <w:rsid w:val="00B02F3C"/>
    <w:rsid w:val="00B035A3"/>
    <w:rsid w:val="00B0460D"/>
    <w:rsid w:val="00B04647"/>
    <w:rsid w:val="00B050F4"/>
    <w:rsid w:val="00B05CFA"/>
    <w:rsid w:val="00B0642F"/>
    <w:rsid w:val="00B06E8B"/>
    <w:rsid w:val="00B0758F"/>
    <w:rsid w:val="00B07F03"/>
    <w:rsid w:val="00B07F9B"/>
    <w:rsid w:val="00B101B9"/>
    <w:rsid w:val="00B106D8"/>
    <w:rsid w:val="00B12072"/>
    <w:rsid w:val="00B1409B"/>
    <w:rsid w:val="00B14573"/>
    <w:rsid w:val="00B14A91"/>
    <w:rsid w:val="00B20801"/>
    <w:rsid w:val="00B20DEE"/>
    <w:rsid w:val="00B20F0E"/>
    <w:rsid w:val="00B21110"/>
    <w:rsid w:val="00B21CE2"/>
    <w:rsid w:val="00B21F4D"/>
    <w:rsid w:val="00B22076"/>
    <w:rsid w:val="00B22320"/>
    <w:rsid w:val="00B2247C"/>
    <w:rsid w:val="00B226B5"/>
    <w:rsid w:val="00B227BF"/>
    <w:rsid w:val="00B22AFB"/>
    <w:rsid w:val="00B22F46"/>
    <w:rsid w:val="00B239E4"/>
    <w:rsid w:val="00B23A69"/>
    <w:rsid w:val="00B23CB5"/>
    <w:rsid w:val="00B242FB"/>
    <w:rsid w:val="00B248CF"/>
    <w:rsid w:val="00B25896"/>
    <w:rsid w:val="00B25C56"/>
    <w:rsid w:val="00B2607F"/>
    <w:rsid w:val="00B26269"/>
    <w:rsid w:val="00B26307"/>
    <w:rsid w:val="00B276F9"/>
    <w:rsid w:val="00B27757"/>
    <w:rsid w:val="00B301A1"/>
    <w:rsid w:val="00B3052C"/>
    <w:rsid w:val="00B31996"/>
    <w:rsid w:val="00B31A56"/>
    <w:rsid w:val="00B31EF8"/>
    <w:rsid w:val="00B32E47"/>
    <w:rsid w:val="00B3386F"/>
    <w:rsid w:val="00B3468E"/>
    <w:rsid w:val="00B34AFF"/>
    <w:rsid w:val="00B34DC5"/>
    <w:rsid w:val="00B35086"/>
    <w:rsid w:val="00B351FF"/>
    <w:rsid w:val="00B356C8"/>
    <w:rsid w:val="00B35F5E"/>
    <w:rsid w:val="00B3615E"/>
    <w:rsid w:val="00B3694B"/>
    <w:rsid w:val="00B36FA8"/>
    <w:rsid w:val="00B37B68"/>
    <w:rsid w:val="00B406A3"/>
    <w:rsid w:val="00B40BD2"/>
    <w:rsid w:val="00B40C3E"/>
    <w:rsid w:val="00B42BB8"/>
    <w:rsid w:val="00B43F33"/>
    <w:rsid w:val="00B43F8A"/>
    <w:rsid w:val="00B4478C"/>
    <w:rsid w:val="00B450EC"/>
    <w:rsid w:val="00B45488"/>
    <w:rsid w:val="00B45F8A"/>
    <w:rsid w:val="00B46049"/>
    <w:rsid w:val="00B46279"/>
    <w:rsid w:val="00B46CDB"/>
    <w:rsid w:val="00B47685"/>
    <w:rsid w:val="00B479A0"/>
    <w:rsid w:val="00B479D6"/>
    <w:rsid w:val="00B512BF"/>
    <w:rsid w:val="00B519B0"/>
    <w:rsid w:val="00B5317D"/>
    <w:rsid w:val="00B5547C"/>
    <w:rsid w:val="00B567EC"/>
    <w:rsid w:val="00B57896"/>
    <w:rsid w:val="00B57925"/>
    <w:rsid w:val="00B60402"/>
    <w:rsid w:val="00B60D7D"/>
    <w:rsid w:val="00B61140"/>
    <w:rsid w:val="00B612F4"/>
    <w:rsid w:val="00B6145F"/>
    <w:rsid w:val="00B6154A"/>
    <w:rsid w:val="00B615F8"/>
    <w:rsid w:val="00B61A75"/>
    <w:rsid w:val="00B61EE6"/>
    <w:rsid w:val="00B62691"/>
    <w:rsid w:val="00B628BF"/>
    <w:rsid w:val="00B6303C"/>
    <w:rsid w:val="00B645CC"/>
    <w:rsid w:val="00B645DC"/>
    <w:rsid w:val="00B646DA"/>
    <w:rsid w:val="00B64A80"/>
    <w:rsid w:val="00B658F7"/>
    <w:rsid w:val="00B65A7B"/>
    <w:rsid w:val="00B65A7F"/>
    <w:rsid w:val="00B65F67"/>
    <w:rsid w:val="00B6607C"/>
    <w:rsid w:val="00B66114"/>
    <w:rsid w:val="00B66341"/>
    <w:rsid w:val="00B66B2E"/>
    <w:rsid w:val="00B677FF"/>
    <w:rsid w:val="00B67A1A"/>
    <w:rsid w:val="00B67FF9"/>
    <w:rsid w:val="00B70870"/>
    <w:rsid w:val="00B70FAF"/>
    <w:rsid w:val="00B710C4"/>
    <w:rsid w:val="00B7154A"/>
    <w:rsid w:val="00B7157F"/>
    <w:rsid w:val="00B71ACE"/>
    <w:rsid w:val="00B71CD7"/>
    <w:rsid w:val="00B720B9"/>
    <w:rsid w:val="00B7370A"/>
    <w:rsid w:val="00B73727"/>
    <w:rsid w:val="00B73E9D"/>
    <w:rsid w:val="00B74185"/>
    <w:rsid w:val="00B7470F"/>
    <w:rsid w:val="00B756D0"/>
    <w:rsid w:val="00B757A3"/>
    <w:rsid w:val="00B75F73"/>
    <w:rsid w:val="00B766E7"/>
    <w:rsid w:val="00B76BFB"/>
    <w:rsid w:val="00B76CD9"/>
    <w:rsid w:val="00B8012D"/>
    <w:rsid w:val="00B80CAC"/>
    <w:rsid w:val="00B81B01"/>
    <w:rsid w:val="00B81EA3"/>
    <w:rsid w:val="00B822EF"/>
    <w:rsid w:val="00B82EAF"/>
    <w:rsid w:val="00B83CDB"/>
    <w:rsid w:val="00B84E48"/>
    <w:rsid w:val="00B864F2"/>
    <w:rsid w:val="00B86C77"/>
    <w:rsid w:val="00B86E4C"/>
    <w:rsid w:val="00B86E52"/>
    <w:rsid w:val="00B86F15"/>
    <w:rsid w:val="00B8755A"/>
    <w:rsid w:val="00B87691"/>
    <w:rsid w:val="00B90B56"/>
    <w:rsid w:val="00B92235"/>
    <w:rsid w:val="00B9245F"/>
    <w:rsid w:val="00B926B5"/>
    <w:rsid w:val="00B929C6"/>
    <w:rsid w:val="00B92EAB"/>
    <w:rsid w:val="00B93570"/>
    <w:rsid w:val="00B9371F"/>
    <w:rsid w:val="00B94A34"/>
    <w:rsid w:val="00B94DE3"/>
    <w:rsid w:val="00B953F7"/>
    <w:rsid w:val="00B95D54"/>
    <w:rsid w:val="00B95E5C"/>
    <w:rsid w:val="00B961B4"/>
    <w:rsid w:val="00BA046A"/>
    <w:rsid w:val="00BA0842"/>
    <w:rsid w:val="00BA1526"/>
    <w:rsid w:val="00BA1909"/>
    <w:rsid w:val="00BA192C"/>
    <w:rsid w:val="00BA267F"/>
    <w:rsid w:val="00BA2DB2"/>
    <w:rsid w:val="00BA404B"/>
    <w:rsid w:val="00BA43B2"/>
    <w:rsid w:val="00BA54F5"/>
    <w:rsid w:val="00BA55D5"/>
    <w:rsid w:val="00BA5ECD"/>
    <w:rsid w:val="00BA6E4E"/>
    <w:rsid w:val="00BA6F67"/>
    <w:rsid w:val="00BA7792"/>
    <w:rsid w:val="00BA7D14"/>
    <w:rsid w:val="00BB0033"/>
    <w:rsid w:val="00BB0176"/>
    <w:rsid w:val="00BB03FC"/>
    <w:rsid w:val="00BB0B91"/>
    <w:rsid w:val="00BB1362"/>
    <w:rsid w:val="00BB2D68"/>
    <w:rsid w:val="00BB376C"/>
    <w:rsid w:val="00BB4219"/>
    <w:rsid w:val="00BB44AB"/>
    <w:rsid w:val="00BB4D14"/>
    <w:rsid w:val="00BB5F56"/>
    <w:rsid w:val="00BB6090"/>
    <w:rsid w:val="00BB6DF1"/>
    <w:rsid w:val="00BC1633"/>
    <w:rsid w:val="00BC172A"/>
    <w:rsid w:val="00BC33E9"/>
    <w:rsid w:val="00BC3604"/>
    <w:rsid w:val="00BC37FE"/>
    <w:rsid w:val="00BC38A5"/>
    <w:rsid w:val="00BC4B27"/>
    <w:rsid w:val="00BC523C"/>
    <w:rsid w:val="00BC5FE3"/>
    <w:rsid w:val="00BC7107"/>
    <w:rsid w:val="00BC7605"/>
    <w:rsid w:val="00BD0303"/>
    <w:rsid w:val="00BD2414"/>
    <w:rsid w:val="00BD2A2B"/>
    <w:rsid w:val="00BD303D"/>
    <w:rsid w:val="00BD40FE"/>
    <w:rsid w:val="00BD4CF0"/>
    <w:rsid w:val="00BD5569"/>
    <w:rsid w:val="00BD56B7"/>
    <w:rsid w:val="00BD6308"/>
    <w:rsid w:val="00BD7E16"/>
    <w:rsid w:val="00BE1251"/>
    <w:rsid w:val="00BE131D"/>
    <w:rsid w:val="00BE20EB"/>
    <w:rsid w:val="00BE264D"/>
    <w:rsid w:val="00BE2653"/>
    <w:rsid w:val="00BE2CC9"/>
    <w:rsid w:val="00BE2D34"/>
    <w:rsid w:val="00BE2D5A"/>
    <w:rsid w:val="00BE3290"/>
    <w:rsid w:val="00BE3663"/>
    <w:rsid w:val="00BE3672"/>
    <w:rsid w:val="00BE4C1D"/>
    <w:rsid w:val="00BE54EF"/>
    <w:rsid w:val="00BE5739"/>
    <w:rsid w:val="00BE6068"/>
    <w:rsid w:val="00BE6E93"/>
    <w:rsid w:val="00BE726D"/>
    <w:rsid w:val="00BE7337"/>
    <w:rsid w:val="00BF0FDE"/>
    <w:rsid w:val="00BF1CD7"/>
    <w:rsid w:val="00BF2390"/>
    <w:rsid w:val="00BF305D"/>
    <w:rsid w:val="00BF30D2"/>
    <w:rsid w:val="00BF3D55"/>
    <w:rsid w:val="00BF3E5E"/>
    <w:rsid w:val="00BF4EA6"/>
    <w:rsid w:val="00BF5B38"/>
    <w:rsid w:val="00BF5C7F"/>
    <w:rsid w:val="00C0041F"/>
    <w:rsid w:val="00C00FF9"/>
    <w:rsid w:val="00C016BE"/>
    <w:rsid w:val="00C01B7A"/>
    <w:rsid w:val="00C01F0D"/>
    <w:rsid w:val="00C02C5C"/>
    <w:rsid w:val="00C03438"/>
    <w:rsid w:val="00C03924"/>
    <w:rsid w:val="00C039A6"/>
    <w:rsid w:val="00C040B1"/>
    <w:rsid w:val="00C0631C"/>
    <w:rsid w:val="00C06422"/>
    <w:rsid w:val="00C067FE"/>
    <w:rsid w:val="00C073D3"/>
    <w:rsid w:val="00C07793"/>
    <w:rsid w:val="00C07B05"/>
    <w:rsid w:val="00C10DB1"/>
    <w:rsid w:val="00C1124A"/>
    <w:rsid w:val="00C11AE4"/>
    <w:rsid w:val="00C11F9F"/>
    <w:rsid w:val="00C121EF"/>
    <w:rsid w:val="00C123CE"/>
    <w:rsid w:val="00C12F5D"/>
    <w:rsid w:val="00C131E7"/>
    <w:rsid w:val="00C134AF"/>
    <w:rsid w:val="00C14432"/>
    <w:rsid w:val="00C14B9E"/>
    <w:rsid w:val="00C165E6"/>
    <w:rsid w:val="00C16FBC"/>
    <w:rsid w:val="00C17DC7"/>
    <w:rsid w:val="00C20488"/>
    <w:rsid w:val="00C205FF"/>
    <w:rsid w:val="00C20668"/>
    <w:rsid w:val="00C2110D"/>
    <w:rsid w:val="00C21D52"/>
    <w:rsid w:val="00C226E3"/>
    <w:rsid w:val="00C2384D"/>
    <w:rsid w:val="00C24215"/>
    <w:rsid w:val="00C253EC"/>
    <w:rsid w:val="00C25A31"/>
    <w:rsid w:val="00C26377"/>
    <w:rsid w:val="00C2705A"/>
    <w:rsid w:val="00C30032"/>
    <w:rsid w:val="00C308BA"/>
    <w:rsid w:val="00C32AE9"/>
    <w:rsid w:val="00C331D3"/>
    <w:rsid w:val="00C3375B"/>
    <w:rsid w:val="00C337A8"/>
    <w:rsid w:val="00C33862"/>
    <w:rsid w:val="00C33B05"/>
    <w:rsid w:val="00C34219"/>
    <w:rsid w:val="00C34DE4"/>
    <w:rsid w:val="00C3610E"/>
    <w:rsid w:val="00C37DFE"/>
    <w:rsid w:val="00C40350"/>
    <w:rsid w:val="00C40D2E"/>
    <w:rsid w:val="00C427A7"/>
    <w:rsid w:val="00C4311A"/>
    <w:rsid w:val="00C43487"/>
    <w:rsid w:val="00C43ADE"/>
    <w:rsid w:val="00C44DEA"/>
    <w:rsid w:val="00C44ED5"/>
    <w:rsid w:val="00C44FF0"/>
    <w:rsid w:val="00C454DC"/>
    <w:rsid w:val="00C45589"/>
    <w:rsid w:val="00C45ED4"/>
    <w:rsid w:val="00C45FEE"/>
    <w:rsid w:val="00C47524"/>
    <w:rsid w:val="00C5072D"/>
    <w:rsid w:val="00C51715"/>
    <w:rsid w:val="00C52F44"/>
    <w:rsid w:val="00C530F4"/>
    <w:rsid w:val="00C538BD"/>
    <w:rsid w:val="00C57099"/>
    <w:rsid w:val="00C603E2"/>
    <w:rsid w:val="00C60671"/>
    <w:rsid w:val="00C60849"/>
    <w:rsid w:val="00C618CC"/>
    <w:rsid w:val="00C61BB4"/>
    <w:rsid w:val="00C62526"/>
    <w:rsid w:val="00C62805"/>
    <w:rsid w:val="00C62928"/>
    <w:rsid w:val="00C6347F"/>
    <w:rsid w:val="00C6366A"/>
    <w:rsid w:val="00C63A34"/>
    <w:rsid w:val="00C63AFC"/>
    <w:rsid w:val="00C64617"/>
    <w:rsid w:val="00C65C0B"/>
    <w:rsid w:val="00C66D70"/>
    <w:rsid w:val="00C6735F"/>
    <w:rsid w:val="00C67B1C"/>
    <w:rsid w:val="00C70B06"/>
    <w:rsid w:val="00C70B94"/>
    <w:rsid w:val="00C740D6"/>
    <w:rsid w:val="00C741E1"/>
    <w:rsid w:val="00C7420C"/>
    <w:rsid w:val="00C74666"/>
    <w:rsid w:val="00C7474D"/>
    <w:rsid w:val="00C756CF"/>
    <w:rsid w:val="00C773C1"/>
    <w:rsid w:val="00C77489"/>
    <w:rsid w:val="00C81024"/>
    <w:rsid w:val="00C83765"/>
    <w:rsid w:val="00C83AE3"/>
    <w:rsid w:val="00C83E17"/>
    <w:rsid w:val="00C841E5"/>
    <w:rsid w:val="00C84602"/>
    <w:rsid w:val="00C84D69"/>
    <w:rsid w:val="00C870FE"/>
    <w:rsid w:val="00C87380"/>
    <w:rsid w:val="00C8752B"/>
    <w:rsid w:val="00C87A24"/>
    <w:rsid w:val="00C87F10"/>
    <w:rsid w:val="00C90E5F"/>
    <w:rsid w:val="00C91AC2"/>
    <w:rsid w:val="00C929D5"/>
    <w:rsid w:val="00C92BC5"/>
    <w:rsid w:val="00C93158"/>
    <w:rsid w:val="00C935EA"/>
    <w:rsid w:val="00C93B74"/>
    <w:rsid w:val="00C93D82"/>
    <w:rsid w:val="00C944E8"/>
    <w:rsid w:val="00C9591A"/>
    <w:rsid w:val="00C95964"/>
    <w:rsid w:val="00C95E60"/>
    <w:rsid w:val="00C963AA"/>
    <w:rsid w:val="00C971B4"/>
    <w:rsid w:val="00C971D4"/>
    <w:rsid w:val="00CA15E1"/>
    <w:rsid w:val="00CA1A08"/>
    <w:rsid w:val="00CA2A92"/>
    <w:rsid w:val="00CA348B"/>
    <w:rsid w:val="00CA3DF8"/>
    <w:rsid w:val="00CA5118"/>
    <w:rsid w:val="00CA5EE3"/>
    <w:rsid w:val="00CA6221"/>
    <w:rsid w:val="00CA6E8D"/>
    <w:rsid w:val="00CA74BF"/>
    <w:rsid w:val="00CA75B8"/>
    <w:rsid w:val="00CA76DC"/>
    <w:rsid w:val="00CB102A"/>
    <w:rsid w:val="00CB10FC"/>
    <w:rsid w:val="00CB2BA9"/>
    <w:rsid w:val="00CB2EE3"/>
    <w:rsid w:val="00CB397F"/>
    <w:rsid w:val="00CB3EFC"/>
    <w:rsid w:val="00CB4FD6"/>
    <w:rsid w:val="00CB54DF"/>
    <w:rsid w:val="00CB5952"/>
    <w:rsid w:val="00CB59E7"/>
    <w:rsid w:val="00CB5BA6"/>
    <w:rsid w:val="00CB5BB1"/>
    <w:rsid w:val="00CB6DB7"/>
    <w:rsid w:val="00CB7B47"/>
    <w:rsid w:val="00CC025F"/>
    <w:rsid w:val="00CC03FA"/>
    <w:rsid w:val="00CC0650"/>
    <w:rsid w:val="00CC09DB"/>
    <w:rsid w:val="00CC0DC5"/>
    <w:rsid w:val="00CC1396"/>
    <w:rsid w:val="00CC2152"/>
    <w:rsid w:val="00CC419D"/>
    <w:rsid w:val="00CC4200"/>
    <w:rsid w:val="00CC4352"/>
    <w:rsid w:val="00CC51E2"/>
    <w:rsid w:val="00CC52A9"/>
    <w:rsid w:val="00CC58D8"/>
    <w:rsid w:val="00CC63DE"/>
    <w:rsid w:val="00CC65AA"/>
    <w:rsid w:val="00CC6B36"/>
    <w:rsid w:val="00CC6B82"/>
    <w:rsid w:val="00CC74E9"/>
    <w:rsid w:val="00CC7C16"/>
    <w:rsid w:val="00CD1B71"/>
    <w:rsid w:val="00CD2583"/>
    <w:rsid w:val="00CD38A4"/>
    <w:rsid w:val="00CD43F9"/>
    <w:rsid w:val="00CD440A"/>
    <w:rsid w:val="00CD5644"/>
    <w:rsid w:val="00CD575B"/>
    <w:rsid w:val="00CD5A21"/>
    <w:rsid w:val="00CD680F"/>
    <w:rsid w:val="00CD6A0E"/>
    <w:rsid w:val="00CD78FF"/>
    <w:rsid w:val="00CD7B21"/>
    <w:rsid w:val="00CE0432"/>
    <w:rsid w:val="00CE0E17"/>
    <w:rsid w:val="00CE100D"/>
    <w:rsid w:val="00CE1386"/>
    <w:rsid w:val="00CE1388"/>
    <w:rsid w:val="00CE1826"/>
    <w:rsid w:val="00CE19DD"/>
    <w:rsid w:val="00CE2556"/>
    <w:rsid w:val="00CE27A7"/>
    <w:rsid w:val="00CE2E85"/>
    <w:rsid w:val="00CE3E01"/>
    <w:rsid w:val="00CE4550"/>
    <w:rsid w:val="00CE456D"/>
    <w:rsid w:val="00CE5C7B"/>
    <w:rsid w:val="00CE773C"/>
    <w:rsid w:val="00CE7A4A"/>
    <w:rsid w:val="00CF0C16"/>
    <w:rsid w:val="00CF10BB"/>
    <w:rsid w:val="00CF258B"/>
    <w:rsid w:val="00CF2B44"/>
    <w:rsid w:val="00CF336F"/>
    <w:rsid w:val="00CF5373"/>
    <w:rsid w:val="00CF5507"/>
    <w:rsid w:val="00CF5C67"/>
    <w:rsid w:val="00CF612E"/>
    <w:rsid w:val="00CF644D"/>
    <w:rsid w:val="00CF66D8"/>
    <w:rsid w:val="00CF6A87"/>
    <w:rsid w:val="00CF6EE3"/>
    <w:rsid w:val="00D01B16"/>
    <w:rsid w:val="00D01C4D"/>
    <w:rsid w:val="00D01CE3"/>
    <w:rsid w:val="00D02505"/>
    <w:rsid w:val="00D02A16"/>
    <w:rsid w:val="00D02B90"/>
    <w:rsid w:val="00D02C88"/>
    <w:rsid w:val="00D03AB4"/>
    <w:rsid w:val="00D04771"/>
    <w:rsid w:val="00D0540A"/>
    <w:rsid w:val="00D05534"/>
    <w:rsid w:val="00D057B4"/>
    <w:rsid w:val="00D061A1"/>
    <w:rsid w:val="00D06BF6"/>
    <w:rsid w:val="00D06D9B"/>
    <w:rsid w:val="00D07E12"/>
    <w:rsid w:val="00D10435"/>
    <w:rsid w:val="00D10612"/>
    <w:rsid w:val="00D11029"/>
    <w:rsid w:val="00D1120C"/>
    <w:rsid w:val="00D1198D"/>
    <w:rsid w:val="00D1282A"/>
    <w:rsid w:val="00D1490C"/>
    <w:rsid w:val="00D15D1C"/>
    <w:rsid w:val="00D16796"/>
    <w:rsid w:val="00D16BBB"/>
    <w:rsid w:val="00D22410"/>
    <w:rsid w:val="00D2293C"/>
    <w:rsid w:val="00D22AB7"/>
    <w:rsid w:val="00D23303"/>
    <w:rsid w:val="00D23CAE"/>
    <w:rsid w:val="00D244E0"/>
    <w:rsid w:val="00D3046D"/>
    <w:rsid w:val="00D3057F"/>
    <w:rsid w:val="00D305E6"/>
    <w:rsid w:val="00D32434"/>
    <w:rsid w:val="00D333AF"/>
    <w:rsid w:val="00D33BC4"/>
    <w:rsid w:val="00D33C62"/>
    <w:rsid w:val="00D34B41"/>
    <w:rsid w:val="00D353AA"/>
    <w:rsid w:val="00D3570B"/>
    <w:rsid w:val="00D35857"/>
    <w:rsid w:val="00D35D28"/>
    <w:rsid w:val="00D35D38"/>
    <w:rsid w:val="00D35FAB"/>
    <w:rsid w:val="00D36610"/>
    <w:rsid w:val="00D36870"/>
    <w:rsid w:val="00D374B8"/>
    <w:rsid w:val="00D400CA"/>
    <w:rsid w:val="00D40759"/>
    <w:rsid w:val="00D4087A"/>
    <w:rsid w:val="00D40AE2"/>
    <w:rsid w:val="00D40D74"/>
    <w:rsid w:val="00D41B41"/>
    <w:rsid w:val="00D41C42"/>
    <w:rsid w:val="00D42D44"/>
    <w:rsid w:val="00D431AF"/>
    <w:rsid w:val="00D43A26"/>
    <w:rsid w:val="00D44993"/>
    <w:rsid w:val="00D44BFA"/>
    <w:rsid w:val="00D462CD"/>
    <w:rsid w:val="00D4678D"/>
    <w:rsid w:val="00D4693A"/>
    <w:rsid w:val="00D46AD2"/>
    <w:rsid w:val="00D46D65"/>
    <w:rsid w:val="00D47035"/>
    <w:rsid w:val="00D4711E"/>
    <w:rsid w:val="00D47873"/>
    <w:rsid w:val="00D47E78"/>
    <w:rsid w:val="00D50775"/>
    <w:rsid w:val="00D50FE2"/>
    <w:rsid w:val="00D52026"/>
    <w:rsid w:val="00D525AC"/>
    <w:rsid w:val="00D5307D"/>
    <w:rsid w:val="00D542C2"/>
    <w:rsid w:val="00D54898"/>
    <w:rsid w:val="00D55011"/>
    <w:rsid w:val="00D55281"/>
    <w:rsid w:val="00D554C3"/>
    <w:rsid w:val="00D5563D"/>
    <w:rsid w:val="00D55693"/>
    <w:rsid w:val="00D56145"/>
    <w:rsid w:val="00D56416"/>
    <w:rsid w:val="00D574F1"/>
    <w:rsid w:val="00D57671"/>
    <w:rsid w:val="00D5792A"/>
    <w:rsid w:val="00D57946"/>
    <w:rsid w:val="00D57BF4"/>
    <w:rsid w:val="00D57BFA"/>
    <w:rsid w:val="00D615C9"/>
    <w:rsid w:val="00D6214F"/>
    <w:rsid w:val="00D62C71"/>
    <w:rsid w:val="00D62DA9"/>
    <w:rsid w:val="00D644AC"/>
    <w:rsid w:val="00D6465F"/>
    <w:rsid w:val="00D64A08"/>
    <w:rsid w:val="00D66949"/>
    <w:rsid w:val="00D66C72"/>
    <w:rsid w:val="00D67A74"/>
    <w:rsid w:val="00D71332"/>
    <w:rsid w:val="00D7139E"/>
    <w:rsid w:val="00D722BD"/>
    <w:rsid w:val="00D727CD"/>
    <w:rsid w:val="00D73433"/>
    <w:rsid w:val="00D73446"/>
    <w:rsid w:val="00D73604"/>
    <w:rsid w:val="00D73C3C"/>
    <w:rsid w:val="00D73D8F"/>
    <w:rsid w:val="00D73DDD"/>
    <w:rsid w:val="00D74950"/>
    <w:rsid w:val="00D760EB"/>
    <w:rsid w:val="00D76325"/>
    <w:rsid w:val="00D766B1"/>
    <w:rsid w:val="00D7671F"/>
    <w:rsid w:val="00D76DFB"/>
    <w:rsid w:val="00D77079"/>
    <w:rsid w:val="00D778E5"/>
    <w:rsid w:val="00D77F60"/>
    <w:rsid w:val="00D80EED"/>
    <w:rsid w:val="00D81040"/>
    <w:rsid w:val="00D8174C"/>
    <w:rsid w:val="00D82090"/>
    <w:rsid w:val="00D8213F"/>
    <w:rsid w:val="00D82199"/>
    <w:rsid w:val="00D82331"/>
    <w:rsid w:val="00D82BD3"/>
    <w:rsid w:val="00D82EAD"/>
    <w:rsid w:val="00D83F2A"/>
    <w:rsid w:val="00D8429A"/>
    <w:rsid w:val="00D84351"/>
    <w:rsid w:val="00D84B17"/>
    <w:rsid w:val="00D85445"/>
    <w:rsid w:val="00D858D1"/>
    <w:rsid w:val="00D85AD1"/>
    <w:rsid w:val="00D86BC9"/>
    <w:rsid w:val="00D8702C"/>
    <w:rsid w:val="00D90A7A"/>
    <w:rsid w:val="00D91309"/>
    <w:rsid w:val="00D91803"/>
    <w:rsid w:val="00D91C12"/>
    <w:rsid w:val="00D92038"/>
    <w:rsid w:val="00D92C61"/>
    <w:rsid w:val="00D92E1E"/>
    <w:rsid w:val="00D948ED"/>
    <w:rsid w:val="00D94B58"/>
    <w:rsid w:val="00D94BE1"/>
    <w:rsid w:val="00D94F98"/>
    <w:rsid w:val="00D9508C"/>
    <w:rsid w:val="00D9541A"/>
    <w:rsid w:val="00D97039"/>
    <w:rsid w:val="00D97282"/>
    <w:rsid w:val="00DA1301"/>
    <w:rsid w:val="00DA25F8"/>
    <w:rsid w:val="00DA2CA7"/>
    <w:rsid w:val="00DA3939"/>
    <w:rsid w:val="00DA5199"/>
    <w:rsid w:val="00DA560F"/>
    <w:rsid w:val="00DA5D7D"/>
    <w:rsid w:val="00DA6489"/>
    <w:rsid w:val="00DA6623"/>
    <w:rsid w:val="00DA68C3"/>
    <w:rsid w:val="00DB1966"/>
    <w:rsid w:val="00DB1C04"/>
    <w:rsid w:val="00DB28F2"/>
    <w:rsid w:val="00DB2EEE"/>
    <w:rsid w:val="00DB31A8"/>
    <w:rsid w:val="00DB31F4"/>
    <w:rsid w:val="00DB54A5"/>
    <w:rsid w:val="00DB7E9F"/>
    <w:rsid w:val="00DC199F"/>
    <w:rsid w:val="00DC19C7"/>
    <w:rsid w:val="00DC1FCC"/>
    <w:rsid w:val="00DC20F1"/>
    <w:rsid w:val="00DC2D9C"/>
    <w:rsid w:val="00DC2E6F"/>
    <w:rsid w:val="00DC3BDF"/>
    <w:rsid w:val="00DC3C1A"/>
    <w:rsid w:val="00DC439A"/>
    <w:rsid w:val="00DC5111"/>
    <w:rsid w:val="00DC5287"/>
    <w:rsid w:val="00DC5581"/>
    <w:rsid w:val="00DC5E4C"/>
    <w:rsid w:val="00DC6209"/>
    <w:rsid w:val="00DC66EB"/>
    <w:rsid w:val="00DC6774"/>
    <w:rsid w:val="00DC76C2"/>
    <w:rsid w:val="00DC7B0E"/>
    <w:rsid w:val="00DD0416"/>
    <w:rsid w:val="00DD0F65"/>
    <w:rsid w:val="00DD1AF7"/>
    <w:rsid w:val="00DD221A"/>
    <w:rsid w:val="00DD2A3E"/>
    <w:rsid w:val="00DD427F"/>
    <w:rsid w:val="00DD4AC9"/>
    <w:rsid w:val="00DD5522"/>
    <w:rsid w:val="00DD59BA"/>
    <w:rsid w:val="00DD718F"/>
    <w:rsid w:val="00DD7225"/>
    <w:rsid w:val="00DD765B"/>
    <w:rsid w:val="00DD76C7"/>
    <w:rsid w:val="00DE08A3"/>
    <w:rsid w:val="00DE1806"/>
    <w:rsid w:val="00DE234A"/>
    <w:rsid w:val="00DE2A05"/>
    <w:rsid w:val="00DE3B05"/>
    <w:rsid w:val="00DE4A40"/>
    <w:rsid w:val="00DE4E21"/>
    <w:rsid w:val="00DE4EEF"/>
    <w:rsid w:val="00DE50B9"/>
    <w:rsid w:val="00DE5E6A"/>
    <w:rsid w:val="00DE66B7"/>
    <w:rsid w:val="00DE6E19"/>
    <w:rsid w:val="00DE7250"/>
    <w:rsid w:val="00DF00EA"/>
    <w:rsid w:val="00DF2124"/>
    <w:rsid w:val="00DF22D5"/>
    <w:rsid w:val="00DF2DB6"/>
    <w:rsid w:val="00DF3C18"/>
    <w:rsid w:val="00DF3D13"/>
    <w:rsid w:val="00DF413C"/>
    <w:rsid w:val="00DF4BC5"/>
    <w:rsid w:val="00DF559B"/>
    <w:rsid w:val="00DF564A"/>
    <w:rsid w:val="00DF6203"/>
    <w:rsid w:val="00DF6611"/>
    <w:rsid w:val="00DF6BB4"/>
    <w:rsid w:val="00DF77C8"/>
    <w:rsid w:val="00DF79E7"/>
    <w:rsid w:val="00E00C2B"/>
    <w:rsid w:val="00E0178A"/>
    <w:rsid w:val="00E024DD"/>
    <w:rsid w:val="00E02DA6"/>
    <w:rsid w:val="00E03288"/>
    <w:rsid w:val="00E03411"/>
    <w:rsid w:val="00E046D2"/>
    <w:rsid w:val="00E04B24"/>
    <w:rsid w:val="00E04C79"/>
    <w:rsid w:val="00E0558E"/>
    <w:rsid w:val="00E0619C"/>
    <w:rsid w:val="00E06638"/>
    <w:rsid w:val="00E0666F"/>
    <w:rsid w:val="00E06713"/>
    <w:rsid w:val="00E06CEF"/>
    <w:rsid w:val="00E074BD"/>
    <w:rsid w:val="00E10094"/>
    <w:rsid w:val="00E10195"/>
    <w:rsid w:val="00E103D0"/>
    <w:rsid w:val="00E1057D"/>
    <w:rsid w:val="00E11BB8"/>
    <w:rsid w:val="00E11C64"/>
    <w:rsid w:val="00E11DD8"/>
    <w:rsid w:val="00E120B6"/>
    <w:rsid w:val="00E135FC"/>
    <w:rsid w:val="00E13658"/>
    <w:rsid w:val="00E143E0"/>
    <w:rsid w:val="00E14FF2"/>
    <w:rsid w:val="00E15065"/>
    <w:rsid w:val="00E16373"/>
    <w:rsid w:val="00E16AC6"/>
    <w:rsid w:val="00E17642"/>
    <w:rsid w:val="00E17D7E"/>
    <w:rsid w:val="00E17E5F"/>
    <w:rsid w:val="00E21CDA"/>
    <w:rsid w:val="00E21F0C"/>
    <w:rsid w:val="00E229F5"/>
    <w:rsid w:val="00E22B62"/>
    <w:rsid w:val="00E22FEE"/>
    <w:rsid w:val="00E23532"/>
    <w:rsid w:val="00E24034"/>
    <w:rsid w:val="00E2480C"/>
    <w:rsid w:val="00E249E0"/>
    <w:rsid w:val="00E26C7C"/>
    <w:rsid w:val="00E30172"/>
    <w:rsid w:val="00E302DF"/>
    <w:rsid w:val="00E31584"/>
    <w:rsid w:val="00E325AD"/>
    <w:rsid w:val="00E3269F"/>
    <w:rsid w:val="00E327A6"/>
    <w:rsid w:val="00E32F0E"/>
    <w:rsid w:val="00E334E4"/>
    <w:rsid w:val="00E33D9C"/>
    <w:rsid w:val="00E34433"/>
    <w:rsid w:val="00E35B2D"/>
    <w:rsid w:val="00E367A9"/>
    <w:rsid w:val="00E36FC8"/>
    <w:rsid w:val="00E370D9"/>
    <w:rsid w:val="00E37F0B"/>
    <w:rsid w:val="00E40165"/>
    <w:rsid w:val="00E40CB5"/>
    <w:rsid w:val="00E412E9"/>
    <w:rsid w:val="00E4237D"/>
    <w:rsid w:val="00E42603"/>
    <w:rsid w:val="00E43CD4"/>
    <w:rsid w:val="00E43EA2"/>
    <w:rsid w:val="00E44746"/>
    <w:rsid w:val="00E44C5B"/>
    <w:rsid w:val="00E45050"/>
    <w:rsid w:val="00E45531"/>
    <w:rsid w:val="00E45C51"/>
    <w:rsid w:val="00E472EB"/>
    <w:rsid w:val="00E4792E"/>
    <w:rsid w:val="00E503E0"/>
    <w:rsid w:val="00E509DA"/>
    <w:rsid w:val="00E5180E"/>
    <w:rsid w:val="00E51B07"/>
    <w:rsid w:val="00E51BD6"/>
    <w:rsid w:val="00E5240F"/>
    <w:rsid w:val="00E531CD"/>
    <w:rsid w:val="00E53893"/>
    <w:rsid w:val="00E541B9"/>
    <w:rsid w:val="00E54D44"/>
    <w:rsid w:val="00E55545"/>
    <w:rsid w:val="00E555CE"/>
    <w:rsid w:val="00E55734"/>
    <w:rsid w:val="00E5642F"/>
    <w:rsid w:val="00E566DE"/>
    <w:rsid w:val="00E57247"/>
    <w:rsid w:val="00E57BBD"/>
    <w:rsid w:val="00E6100E"/>
    <w:rsid w:val="00E61604"/>
    <w:rsid w:val="00E61F7D"/>
    <w:rsid w:val="00E62466"/>
    <w:rsid w:val="00E628B3"/>
    <w:rsid w:val="00E63F5A"/>
    <w:rsid w:val="00E643C8"/>
    <w:rsid w:val="00E64482"/>
    <w:rsid w:val="00E651B0"/>
    <w:rsid w:val="00E65A0F"/>
    <w:rsid w:val="00E65D0B"/>
    <w:rsid w:val="00E66155"/>
    <w:rsid w:val="00E661CC"/>
    <w:rsid w:val="00E66721"/>
    <w:rsid w:val="00E66C49"/>
    <w:rsid w:val="00E67042"/>
    <w:rsid w:val="00E6760E"/>
    <w:rsid w:val="00E67759"/>
    <w:rsid w:val="00E67863"/>
    <w:rsid w:val="00E67EE9"/>
    <w:rsid w:val="00E70232"/>
    <w:rsid w:val="00E70848"/>
    <w:rsid w:val="00E71567"/>
    <w:rsid w:val="00E7202C"/>
    <w:rsid w:val="00E732D4"/>
    <w:rsid w:val="00E7339C"/>
    <w:rsid w:val="00E73F44"/>
    <w:rsid w:val="00E7406A"/>
    <w:rsid w:val="00E74729"/>
    <w:rsid w:val="00E75576"/>
    <w:rsid w:val="00E76B18"/>
    <w:rsid w:val="00E770F6"/>
    <w:rsid w:val="00E776BE"/>
    <w:rsid w:val="00E80BE4"/>
    <w:rsid w:val="00E812DA"/>
    <w:rsid w:val="00E8227F"/>
    <w:rsid w:val="00E82495"/>
    <w:rsid w:val="00E8281C"/>
    <w:rsid w:val="00E83CF5"/>
    <w:rsid w:val="00E844E8"/>
    <w:rsid w:val="00E84500"/>
    <w:rsid w:val="00E84B9F"/>
    <w:rsid w:val="00E85409"/>
    <w:rsid w:val="00E85F1C"/>
    <w:rsid w:val="00E86434"/>
    <w:rsid w:val="00E86B73"/>
    <w:rsid w:val="00E86E44"/>
    <w:rsid w:val="00E879EE"/>
    <w:rsid w:val="00E87A40"/>
    <w:rsid w:val="00E90E1F"/>
    <w:rsid w:val="00E91410"/>
    <w:rsid w:val="00E91578"/>
    <w:rsid w:val="00E91613"/>
    <w:rsid w:val="00E92702"/>
    <w:rsid w:val="00E935C0"/>
    <w:rsid w:val="00E93D0C"/>
    <w:rsid w:val="00E93F65"/>
    <w:rsid w:val="00E9489F"/>
    <w:rsid w:val="00E94C3A"/>
    <w:rsid w:val="00E94CD3"/>
    <w:rsid w:val="00E95954"/>
    <w:rsid w:val="00E96043"/>
    <w:rsid w:val="00E96391"/>
    <w:rsid w:val="00E964B4"/>
    <w:rsid w:val="00EA0432"/>
    <w:rsid w:val="00EA0E8B"/>
    <w:rsid w:val="00EA1764"/>
    <w:rsid w:val="00EA1AC3"/>
    <w:rsid w:val="00EA22E2"/>
    <w:rsid w:val="00EA33A1"/>
    <w:rsid w:val="00EA34E2"/>
    <w:rsid w:val="00EA38B6"/>
    <w:rsid w:val="00EA4D10"/>
    <w:rsid w:val="00EA56A6"/>
    <w:rsid w:val="00EA671E"/>
    <w:rsid w:val="00EA69F7"/>
    <w:rsid w:val="00EA72BE"/>
    <w:rsid w:val="00EA72E7"/>
    <w:rsid w:val="00EA79FF"/>
    <w:rsid w:val="00EB0A8B"/>
    <w:rsid w:val="00EB132C"/>
    <w:rsid w:val="00EB1A9C"/>
    <w:rsid w:val="00EB25E3"/>
    <w:rsid w:val="00EB26CA"/>
    <w:rsid w:val="00EB2DEB"/>
    <w:rsid w:val="00EB3554"/>
    <w:rsid w:val="00EB4932"/>
    <w:rsid w:val="00EB562E"/>
    <w:rsid w:val="00EB644A"/>
    <w:rsid w:val="00EB648A"/>
    <w:rsid w:val="00EB64CB"/>
    <w:rsid w:val="00EB69B1"/>
    <w:rsid w:val="00EB6A27"/>
    <w:rsid w:val="00EC0D56"/>
    <w:rsid w:val="00EC11E1"/>
    <w:rsid w:val="00EC11EA"/>
    <w:rsid w:val="00EC15FB"/>
    <w:rsid w:val="00EC19A9"/>
    <w:rsid w:val="00EC1B69"/>
    <w:rsid w:val="00EC1F71"/>
    <w:rsid w:val="00EC4473"/>
    <w:rsid w:val="00EC4B92"/>
    <w:rsid w:val="00EC533A"/>
    <w:rsid w:val="00EC5A1D"/>
    <w:rsid w:val="00EC5C02"/>
    <w:rsid w:val="00EC6365"/>
    <w:rsid w:val="00EC6AD7"/>
    <w:rsid w:val="00EC6B66"/>
    <w:rsid w:val="00EC7718"/>
    <w:rsid w:val="00EC7A28"/>
    <w:rsid w:val="00ED122B"/>
    <w:rsid w:val="00ED19F2"/>
    <w:rsid w:val="00ED1A27"/>
    <w:rsid w:val="00ED34BD"/>
    <w:rsid w:val="00ED3E51"/>
    <w:rsid w:val="00ED4C7F"/>
    <w:rsid w:val="00ED4FE4"/>
    <w:rsid w:val="00ED5098"/>
    <w:rsid w:val="00ED50DA"/>
    <w:rsid w:val="00ED5555"/>
    <w:rsid w:val="00ED58EC"/>
    <w:rsid w:val="00ED5E1C"/>
    <w:rsid w:val="00ED5E64"/>
    <w:rsid w:val="00ED6E5C"/>
    <w:rsid w:val="00ED715C"/>
    <w:rsid w:val="00ED75FD"/>
    <w:rsid w:val="00EE1483"/>
    <w:rsid w:val="00EE1795"/>
    <w:rsid w:val="00EE19AA"/>
    <w:rsid w:val="00EE1A3F"/>
    <w:rsid w:val="00EE1C7A"/>
    <w:rsid w:val="00EE2826"/>
    <w:rsid w:val="00EE2F94"/>
    <w:rsid w:val="00EE3566"/>
    <w:rsid w:val="00EE3D29"/>
    <w:rsid w:val="00EE42BF"/>
    <w:rsid w:val="00EE43E1"/>
    <w:rsid w:val="00EE45C1"/>
    <w:rsid w:val="00EE46A9"/>
    <w:rsid w:val="00EE4D07"/>
    <w:rsid w:val="00EE55A7"/>
    <w:rsid w:val="00EE6FA9"/>
    <w:rsid w:val="00EE73C5"/>
    <w:rsid w:val="00EF0CFD"/>
    <w:rsid w:val="00EF11BB"/>
    <w:rsid w:val="00EF1525"/>
    <w:rsid w:val="00EF31BE"/>
    <w:rsid w:val="00EF32E6"/>
    <w:rsid w:val="00EF34FA"/>
    <w:rsid w:val="00EF481D"/>
    <w:rsid w:val="00EF51FD"/>
    <w:rsid w:val="00EF7203"/>
    <w:rsid w:val="00EF7302"/>
    <w:rsid w:val="00EF749D"/>
    <w:rsid w:val="00EF7DD5"/>
    <w:rsid w:val="00F02670"/>
    <w:rsid w:val="00F02875"/>
    <w:rsid w:val="00F02FDE"/>
    <w:rsid w:val="00F0309E"/>
    <w:rsid w:val="00F04B71"/>
    <w:rsid w:val="00F04EE3"/>
    <w:rsid w:val="00F05526"/>
    <w:rsid w:val="00F05E77"/>
    <w:rsid w:val="00F1019B"/>
    <w:rsid w:val="00F10643"/>
    <w:rsid w:val="00F10D27"/>
    <w:rsid w:val="00F11212"/>
    <w:rsid w:val="00F11A31"/>
    <w:rsid w:val="00F11FE7"/>
    <w:rsid w:val="00F1386A"/>
    <w:rsid w:val="00F146BC"/>
    <w:rsid w:val="00F148EE"/>
    <w:rsid w:val="00F165F0"/>
    <w:rsid w:val="00F16A7E"/>
    <w:rsid w:val="00F171CE"/>
    <w:rsid w:val="00F17B6B"/>
    <w:rsid w:val="00F17D1B"/>
    <w:rsid w:val="00F17E5D"/>
    <w:rsid w:val="00F202B0"/>
    <w:rsid w:val="00F206A5"/>
    <w:rsid w:val="00F20C7D"/>
    <w:rsid w:val="00F219EC"/>
    <w:rsid w:val="00F2251C"/>
    <w:rsid w:val="00F22FDD"/>
    <w:rsid w:val="00F2336A"/>
    <w:rsid w:val="00F23852"/>
    <w:rsid w:val="00F23A31"/>
    <w:rsid w:val="00F23A9C"/>
    <w:rsid w:val="00F24B51"/>
    <w:rsid w:val="00F24B80"/>
    <w:rsid w:val="00F24CEE"/>
    <w:rsid w:val="00F2552E"/>
    <w:rsid w:val="00F25BE0"/>
    <w:rsid w:val="00F2621A"/>
    <w:rsid w:val="00F271CD"/>
    <w:rsid w:val="00F3017E"/>
    <w:rsid w:val="00F31044"/>
    <w:rsid w:val="00F314C2"/>
    <w:rsid w:val="00F31BD9"/>
    <w:rsid w:val="00F31FC1"/>
    <w:rsid w:val="00F32762"/>
    <w:rsid w:val="00F3285D"/>
    <w:rsid w:val="00F33B51"/>
    <w:rsid w:val="00F3507E"/>
    <w:rsid w:val="00F35C82"/>
    <w:rsid w:val="00F35E90"/>
    <w:rsid w:val="00F407BE"/>
    <w:rsid w:val="00F41914"/>
    <w:rsid w:val="00F41A0F"/>
    <w:rsid w:val="00F41A20"/>
    <w:rsid w:val="00F42E5D"/>
    <w:rsid w:val="00F4380A"/>
    <w:rsid w:val="00F438B5"/>
    <w:rsid w:val="00F43ED4"/>
    <w:rsid w:val="00F44DA3"/>
    <w:rsid w:val="00F46EDB"/>
    <w:rsid w:val="00F471F7"/>
    <w:rsid w:val="00F50A9B"/>
    <w:rsid w:val="00F5112B"/>
    <w:rsid w:val="00F51E2B"/>
    <w:rsid w:val="00F528FD"/>
    <w:rsid w:val="00F52FBF"/>
    <w:rsid w:val="00F54EAE"/>
    <w:rsid w:val="00F60878"/>
    <w:rsid w:val="00F60C39"/>
    <w:rsid w:val="00F61372"/>
    <w:rsid w:val="00F61749"/>
    <w:rsid w:val="00F61882"/>
    <w:rsid w:val="00F61A2C"/>
    <w:rsid w:val="00F63FF5"/>
    <w:rsid w:val="00F648B8"/>
    <w:rsid w:val="00F64D91"/>
    <w:rsid w:val="00F6524E"/>
    <w:rsid w:val="00F6527B"/>
    <w:rsid w:val="00F654BB"/>
    <w:rsid w:val="00F65D6C"/>
    <w:rsid w:val="00F702F6"/>
    <w:rsid w:val="00F70906"/>
    <w:rsid w:val="00F71750"/>
    <w:rsid w:val="00F719BC"/>
    <w:rsid w:val="00F73052"/>
    <w:rsid w:val="00F73708"/>
    <w:rsid w:val="00F740C8"/>
    <w:rsid w:val="00F74140"/>
    <w:rsid w:val="00F74164"/>
    <w:rsid w:val="00F746FB"/>
    <w:rsid w:val="00F76814"/>
    <w:rsid w:val="00F774F3"/>
    <w:rsid w:val="00F777D8"/>
    <w:rsid w:val="00F77C21"/>
    <w:rsid w:val="00F8064A"/>
    <w:rsid w:val="00F80CBC"/>
    <w:rsid w:val="00F82667"/>
    <w:rsid w:val="00F828AA"/>
    <w:rsid w:val="00F8375A"/>
    <w:rsid w:val="00F841E4"/>
    <w:rsid w:val="00F8423B"/>
    <w:rsid w:val="00F859AD"/>
    <w:rsid w:val="00F85E2A"/>
    <w:rsid w:val="00F86471"/>
    <w:rsid w:val="00F86578"/>
    <w:rsid w:val="00F8679A"/>
    <w:rsid w:val="00F86EAD"/>
    <w:rsid w:val="00F87FEE"/>
    <w:rsid w:val="00F90429"/>
    <w:rsid w:val="00F90929"/>
    <w:rsid w:val="00F91032"/>
    <w:rsid w:val="00F91351"/>
    <w:rsid w:val="00F929FF"/>
    <w:rsid w:val="00F9331C"/>
    <w:rsid w:val="00F9335D"/>
    <w:rsid w:val="00F94518"/>
    <w:rsid w:val="00F95D9E"/>
    <w:rsid w:val="00F95E70"/>
    <w:rsid w:val="00F96992"/>
    <w:rsid w:val="00F97055"/>
    <w:rsid w:val="00F97B99"/>
    <w:rsid w:val="00FA0C67"/>
    <w:rsid w:val="00FA203D"/>
    <w:rsid w:val="00FA3630"/>
    <w:rsid w:val="00FA390A"/>
    <w:rsid w:val="00FA397F"/>
    <w:rsid w:val="00FA3C65"/>
    <w:rsid w:val="00FA3D79"/>
    <w:rsid w:val="00FA3FB9"/>
    <w:rsid w:val="00FA48DE"/>
    <w:rsid w:val="00FA50D3"/>
    <w:rsid w:val="00FA5822"/>
    <w:rsid w:val="00FA61E0"/>
    <w:rsid w:val="00FA623D"/>
    <w:rsid w:val="00FA6997"/>
    <w:rsid w:val="00FA79B0"/>
    <w:rsid w:val="00FA7B99"/>
    <w:rsid w:val="00FB1007"/>
    <w:rsid w:val="00FB1082"/>
    <w:rsid w:val="00FB16A6"/>
    <w:rsid w:val="00FB16D1"/>
    <w:rsid w:val="00FB19F1"/>
    <w:rsid w:val="00FB210F"/>
    <w:rsid w:val="00FB24E2"/>
    <w:rsid w:val="00FB33A4"/>
    <w:rsid w:val="00FB36F4"/>
    <w:rsid w:val="00FB39CB"/>
    <w:rsid w:val="00FB42D2"/>
    <w:rsid w:val="00FB460D"/>
    <w:rsid w:val="00FB4A4F"/>
    <w:rsid w:val="00FB4B03"/>
    <w:rsid w:val="00FB4CA0"/>
    <w:rsid w:val="00FB5014"/>
    <w:rsid w:val="00FB5456"/>
    <w:rsid w:val="00FB5BB1"/>
    <w:rsid w:val="00FB5C13"/>
    <w:rsid w:val="00FB61AD"/>
    <w:rsid w:val="00FB621C"/>
    <w:rsid w:val="00FB7221"/>
    <w:rsid w:val="00FB7EDC"/>
    <w:rsid w:val="00FC0455"/>
    <w:rsid w:val="00FC068D"/>
    <w:rsid w:val="00FC18C5"/>
    <w:rsid w:val="00FC1FA3"/>
    <w:rsid w:val="00FC2DB4"/>
    <w:rsid w:val="00FC2E06"/>
    <w:rsid w:val="00FC31DF"/>
    <w:rsid w:val="00FC395A"/>
    <w:rsid w:val="00FC3AAB"/>
    <w:rsid w:val="00FC47B7"/>
    <w:rsid w:val="00FC4BEC"/>
    <w:rsid w:val="00FC4E5E"/>
    <w:rsid w:val="00FC563F"/>
    <w:rsid w:val="00FC74B0"/>
    <w:rsid w:val="00FD012A"/>
    <w:rsid w:val="00FD0282"/>
    <w:rsid w:val="00FD09B8"/>
    <w:rsid w:val="00FD1C67"/>
    <w:rsid w:val="00FD2150"/>
    <w:rsid w:val="00FD22F2"/>
    <w:rsid w:val="00FD29A6"/>
    <w:rsid w:val="00FD2B15"/>
    <w:rsid w:val="00FD3C87"/>
    <w:rsid w:val="00FD452C"/>
    <w:rsid w:val="00FD6523"/>
    <w:rsid w:val="00FD69AD"/>
    <w:rsid w:val="00FD6C3D"/>
    <w:rsid w:val="00FD76E1"/>
    <w:rsid w:val="00FD776D"/>
    <w:rsid w:val="00FD7985"/>
    <w:rsid w:val="00FE0E31"/>
    <w:rsid w:val="00FE2727"/>
    <w:rsid w:val="00FE3740"/>
    <w:rsid w:val="00FE6272"/>
    <w:rsid w:val="00FE6628"/>
    <w:rsid w:val="00FE674C"/>
    <w:rsid w:val="00FE6CED"/>
    <w:rsid w:val="00FE72D2"/>
    <w:rsid w:val="00FE749B"/>
    <w:rsid w:val="00FF03FC"/>
    <w:rsid w:val="00FF12CE"/>
    <w:rsid w:val="00FF146E"/>
    <w:rsid w:val="00FF2238"/>
    <w:rsid w:val="00FF2580"/>
    <w:rsid w:val="00FF2A5F"/>
    <w:rsid w:val="00FF367B"/>
    <w:rsid w:val="00FF41FB"/>
    <w:rsid w:val="00FF4647"/>
    <w:rsid w:val="00FF4BBE"/>
    <w:rsid w:val="00FF59F0"/>
    <w:rsid w:val="00FF5CFA"/>
    <w:rsid w:val="00FF66CE"/>
    <w:rsid w:val="00FF6940"/>
    <w:rsid w:val="00FF7360"/>
    <w:rsid w:val="0172695B"/>
    <w:rsid w:val="017B3840"/>
    <w:rsid w:val="018D7977"/>
    <w:rsid w:val="01D802B7"/>
    <w:rsid w:val="0233580D"/>
    <w:rsid w:val="025F7309"/>
    <w:rsid w:val="026E6491"/>
    <w:rsid w:val="02732127"/>
    <w:rsid w:val="02D21DF0"/>
    <w:rsid w:val="02E33EA1"/>
    <w:rsid w:val="039E4B96"/>
    <w:rsid w:val="03A52834"/>
    <w:rsid w:val="040C6210"/>
    <w:rsid w:val="04580D21"/>
    <w:rsid w:val="047C017C"/>
    <w:rsid w:val="04D9332C"/>
    <w:rsid w:val="05074B1D"/>
    <w:rsid w:val="0534257F"/>
    <w:rsid w:val="05406DE1"/>
    <w:rsid w:val="059A7695"/>
    <w:rsid w:val="05B976B9"/>
    <w:rsid w:val="05E8066D"/>
    <w:rsid w:val="05E9762A"/>
    <w:rsid w:val="063A4356"/>
    <w:rsid w:val="06425D3F"/>
    <w:rsid w:val="07330C4C"/>
    <w:rsid w:val="078964EA"/>
    <w:rsid w:val="07C30775"/>
    <w:rsid w:val="07CE5A74"/>
    <w:rsid w:val="08356FE8"/>
    <w:rsid w:val="08E5056F"/>
    <w:rsid w:val="0988720F"/>
    <w:rsid w:val="09DA6B78"/>
    <w:rsid w:val="0A0F1A8C"/>
    <w:rsid w:val="0A144341"/>
    <w:rsid w:val="0A1F69B1"/>
    <w:rsid w:val="0A486ABC"/>
    <w:rsid w:val="0A4B6A40"/>
    <w:rsid w:val="0A9F5317"/>
    <w:rsid w:val="0AD25693"/>
    <w:rsid w:val="0AE10411"/>
    <w:rsid w:val="0AF16AAD"/>
    <w:rsid w:val="0B214A99"/>
    <w:rsid w:val="0B2B5EA2"/>
    <w:rsid w:val="0B46458D"/>
    <w:rsid w:val="0B9C2E80"/>
    <w:rsid w:val="0BA45214"/>
    <w:rsid w:val="0C142633"/>
    <w:rsid w:val="0C4C2062"/>
    <w:rsid w:val="0C501E05"/>
    <w:rsid w:val="0C533774"/>
    <w:rsid w:val="0C6E46D7"/>
    <w:rsid w:val="0C7E6723"/>
    <w:rsid w:val="0CB421AF"/>
    <w:rsid w:val="0CF604DC"/>
    <w:rsid w:val="0D634599"/>
    <w:rsid w:val="0D732901"/>
    <w:rsid w:val="0D857133"/>
    <w:rsid w:val="0DB456E8"/>
    <w:rsid w:val="0DD26277"/>
    <w:rsid w:val="0DE542A2"/>
    <w:rsid w:val="0E804664"/>
    <w:rsid w:val="0E941344"/>
    <w:rsid w:val="0EAD7D85"/>
    <w:rsid w:val="0EE22078"/>
    <w:rsid w:val="0F2F2566"/>
    <w:rsid w:val="0F412E83"/>
    <w:rsid w:val="0F8B7272"/>
    <w:rsid w:val="0F9E5093"/>
    <w:rsid w:val="0FCC64A4"/>
    <w:rsid w:val="10154BCA"/>
    <w:rsid w:val="10331210"/>
    <w:rsid w:val="10C32AEF"/>
    <w:rsid w:val="10C75BA2"/>
    <w:rsid w:val="10CD6076"/>
    <w:rsid w:val="10FA7703"/>
    <w:rsid w:val="113819B1"/>
    <w:rsid w:val="117118EA"/>
    <w:rsid w:val="11960FDB"/>
    <w:rsid w:val="11A05CA1"/>
    <w:rsid w:val="11B923A5"/>
    <w:rsid w:val="11F476EE"/>
    <w:rsid w:val="13335486"/>
    <w:rsid w:val="138C6E68"/>
    <w:rsid w:val="13D93547"/>
    <w:rsid w:val="13DD6435"/>
    <w:rsid w:val="13F72FB3"/>
    <w:rsid w:val="14010DAD"/>
    <w:rsid w:val="140B4099"/>
    <w:rsid w:val="140E1A34"/>
    <w:rsid w:val="14291444"/>
    <w:rsid w:val="14766619"/>
    <w:rsid w:val="148F46A5"/>
    <w:rsid w:val="14E578D2"/>
    <w:rsid w:val="1504703D"/>
    <w:rsid w:val="157F6FA2"/>
    <w:rsid w:val="16603936"/>
    <w:rsid w:val="166339F7"/>
    <w:rsid w:val="16A952DD"/>
    <w:rsid w:val="171B6445"/>
    <w:rsid w:val="17B43D6F"/>
    <w:rsid w:val="17CA4E15"/>
    <w:rsid w:val="18FA4CC5"/>
    <w:rsid w:val="1907413B"/>
    <w:rsid w:val="191F166C"/>
    <w:rsid w:val="19294429"/>
    <w:rsid w:val="1958252C"/>
    <w:rsid w:val="195E2BF1"/>
    <w:rsid w:val="1970598E"/>
    <w:rsid w:val="197E4DC4"/>
    <w:rsid w:val="198B7D1E"/>
    <w:rsid w:val="19A4436B"/>
    <w:rsid w:val="19C30755"/>
    <w:rsid w:val="1A7927AD"/>
    <w:rsid w:val="1A7C0FBD"/>
    <w:rsid w:val="1A932943"/>
    <w:rsid w:val="1A96150B"/>
    <w:rsid w:val="1AED5D38"/>
    <w:rsid w:val="1B4A3197"/>
    <w:rsid w:val="1C6A236F"/>
    <w:rsid w:val="1CC81FFD"/>
    <w:rsid w:val="1D023583"/>
    <w:rsid w:val="1D062CA6"/>
    <w:rsid w:val="1D2900CC"/>
    <w:rsid w:val="1D3D53AC"/>
    <w:rsid w:val="1DAB1F75"/>
    <w:rsid w:val="1E3A1960"/>
    <w:rsid w:val="1E3A3A54"/>
    <w:rsid w:val="1EB75DE6"/>
    <w:rsid w:val="1F3D2295"/>
    <w:rsid w:val="1F530D6D"/>
    <w:rsid w:val="1F721D61"/>
    <w:rsid w:val="1F93731C"/>
    <w:rsid w:val="1FEB06A7"/>
    <w:rsid w:val="20814D56"/>
    <w:rsid w:val="20990A58"/>
    <w:rsid w:val="20BE27C4"/>
    <w:rsid w:val="20D15D59"/>
    <w:rsid w:val="21231484"/>
    <w:rsid w:val="217E5416"/>
    <w:rsid w:val="21DB3914"/>
    <w:rsid w:val="21FA771D"/>
    <w:rsid w:val="221E68DB"/>
    <w:rsid w:val="22544FDD"/>
    <w:rsid w:val="233B083C"/>
    <w:rsid w:val="23945BB8"/>
    <w:rsid w:val="23D473D9"/>
    <w:rsid w:val="244C783A"/>
    <w:rsid w:val="24E12132"/>
    <w:rsid w:val="24F86D44"/>
    <w:rsid w:val="25EC69E7"/>
    <w:rsid w:val="26BC6952"/>
    <w:rsid w:val="270D66DF"/>
    <w:rsid w:val="27733882"/>
    <w:rsid w:val="27B41BFF"/>
    <w:rsid w:val="280E005A"/>
    <w:rsid w:val="28172752"/>
    <w:rsid w:val="283676F2"/>
    <w:rsid w:val="283C7D98"/>
    <w:rsid w:val="285111F0"/>
    <w:rsid w:val="28DF756B"/>
    <w:rsid w:val="28EB67F8"/>
    <w:rsid w:val="28EC3E4B"/>
    <w:rsid w:val="291F7479"/>
    <w:rsid w:val="29314EA3"/>
    <w:rsid w:val="29432A56"/>
    <w:rsid w:val="296C6405"/>
    <w:rsid w:val="299A7EC4"/>
    <w:rsid w:val="2A7160D5"/>
    <w:rsid w:val="2A84632C"/>
    <w:rsid w:val="2B2D09C8"/>
    <w:rsid w:val="2B421538"/>
    <w:rsid w:val="2B795AF7"/>
    <w:rsid w:val="2C343A09"/>
    <w:rsid w:val="2C696039"/>
    <w:rsid w:val="2D1E2F2C"/>
    <w:rsid w:val="2D6773EB"/>
    <w:rsid w:val="2E1803F5"/>
    <w:rsid w:val="2E20199D"/>
    <w:rsid w:val="2E6A7492"/>
    <w:rsid w:val="2E8F01E2"/>
    <w:rsid w:val="2E9102A9"/>
    <w:rsid w:val="2EC47AB6"/>
    <w:rsid w:val="2EC6016D"/>
    <w:rsid w:val="2F0B5083"/>
    <w:rsid w:val="2F241D0A"/>
    <w:rsid w:val="2F4B177B"/>
    <w:rsid w:val="2F7A4492"/>
    <w:rsid w:val="2FAC5B17"/>
    <w:rsid w:val="2FC1744F"/>
    <w:rsid w:val="2FC478C6"/>
    <w:rsid w:val="2FCB6EC1"/>
    <w:rsid w:val="301A119A"/>
    <w:rsid w:val="30B95683"/>
    <w:rsid w:val="30CD77CF"/>
    <w:rsid w:val="30EC2514"/>
    <w:rsid w:val="314D3028"/>
    <w:rsid w:val="322B31C5"/>
    <w:rsid w:val="32877D31"/>
    <w:rsid w:val="32927F97"/>
    <w:rsid w:val="33075B1D"/>
    <w:rsid w:val="330D302E"/>
    <w:rsid w:val="335364D3"/>
    <w:rsid w:val="33F721B4"/>
    <w:rsid w:val="33FD3A32"/>
    <w:rsid w:val="340A3FB3"/>
    <w:rsid w:val="346A441B"/>
    <w:rsid w:val="34DC5960"/>
    <w:rsid w:val="34FB595D"/>
    <w:rsid w:val="35067620"/>
    <w:rsid w:val="351326EB"/>
    <w:rsid w:val="35BD624F"/>
    <w:rsid w:val="36263E14"/>
    <w:rsid w:val="362D2E71"/>
    <w:rsid w:val="366D48AD"/>
    <w:rsid w:val="368A34A6"/>
    <w:rsid w:val="36A85AF3"/>
    <w:rsid w:val="36DC4F76"/>
    <w:rsid w:val="37D150FD"/>
    <w:rsid w:val="37E94476"/>
    <w:rsid w:val="38042912"/>
    <w:rsid w:val="384B2971"/>
    <w:rsid w:val="38B8086B"/>
    <w:rsid w:val="39445C97"/>
    <w:rsid w:val="396B1F1A"/>
    <w:rsid w:val="39B01794"/>
    <w:rsid w:val="39C4577F"/>
    <w:rsid w:val="39E8539C"/>
    <w:rsid w:val="3A335D1C"/>
    <w:rsid w:val="3A607C44"/>
    <w:rsid w:val="3A9D2ED8"/>
    <w:rsid w:val="3B3043E5"/>
    <w:rsid w:val="3B33273B"/>
    <w:rsid w:val="3BC739A1"/>
    <w:rsid w:val="3C1E16A5"/>
    <w:rsid w:val="3C5C7A7B"/>
    <w:rsid w:val="3C943798"/>
    <w:rsid w:val="3CCB04E0"/>
    <w:rsid w:val="3D065615"/>
    <w:rsid w:val="3D091D0B"/>
    <w:rsid w:val="3D204A25"/>
    <w:rsid w:val="3D3468D4"/>
    <w:rsid w:val="3D5715D1"/>
    <w:rsid w:val="3D575EB6"/>
    <w:rsid w:val="3D9E0026"/>
    <w:rsid w:val="3DD621D1"/>
    <w:rsid w:val="3DE83333"/>
    <w:rsid w:val="3E3B6F0B"/>
    <w:rsid w:val="3ED516F2"/>
    <w:rsid w:val="3EDD5206"/>
    <w:rsid w:val="3F2E5257"/>
    <w:rsid w:val="3F4A3782"/>
    <w:rsid w:val="3F676B5D"/>
    <w:rsid w:val="3FBD0D1B"/>
    <w:rsid w:val="3FBE5A32"/>
    <w:rsid w:val="40005BD2"/>
    <w:rsid w:val="401D3E81"/>
    <w:rsid w:val="416D2117"/>
    <w:rsid w:val="41CA2EDE"/>
    <w:rsid w:val="41DD1FD6"/>
    <w:rsid w:val="41F93E1A"/>
    <w:rsid w:val="423459BB"/>
    <w:rsid w:val="42683F1D"/>
    <w:rsid w:val="42DD5BE5"/>
    <w:rsid w:val="42E160F4"/>
    <w:rsid w:val="42F95F9A"/>
    <w:rsid w:val="43081AE7"/>
    <w:rsid w:val="434E2FF5"/>
    <w:rsid w:val="435276FF"/>
    <w:rsid w:val="43573AE5"/>
    <w:rsid w:val="44151E12"/>
    <w:rsid w:val="446F6FFB"/>
    <w:rsid w:val="449F71DF"/>
    <w:rsid w:val="44DC5266"/>
    <w:rsid w:val="4524577A"/>
    <w:rsid w:val="453D6872"/>
    <w:rsid w:val="45462EAB"/>
    <w:rsid w:val="454D36FB"/>
    <w:rsid w:val="457C0529"/>
    <w:rsid w:val="465E03A3"/>
    <w:rsid w:val="46B264D4"/>
    <w:rsid w:val="46E77DAF"/>
    <w:rsid w:val="46E9346D"/>
    <w:rsid w:val="473A0A1B"/>
    <w:rsid w:val="479514D5"/>
    <w:rsid w:val="47CA2744"/>
    <w:rsid w:val="47E40923"/>
    <w:rsid w:val="47F67E29"/>
    <w:rsid w:val="481575F5"/>
    <w:rsid w:val="486F4AB5"/>
    <w:rsid w:val="49425C16"/>
    <w:rsid w:val="49F42855"/>
    <w:rsid w:val="4A0410F0"/>
    <w:rsid w:val="4A1A2EDA"/>
    <w:rsid w:val="4A8A7FFB"/>
    <w:rsid w:val="4A8F371F"/>
    <w:rsid w:val="4AA6347D"/>
    <w:rsid w:val="4AD74452"/>
    <w:rsid w:val="4AF21B1B"/>
    <w:rsid w:val="4B2D7859"/>
    <w:rsid w:val="4BBC2A4A"/>
    <w:rsid w:val="4C063E3D"/>
    <w:rsid w:val="4C914C8C"/>
    <w:rsid w:val="4CD31579"/>
    <w:rsid w:val="4D221C1B"/>
    <w:rsid w:val="4D9A28B9"/>
    <w:rsid w:val="4DEB0A61"/>
    <w:rsid w:val="4DEF7069"/>
    <w:rsid w:val="4E527EB7"/>
    <w:rsid w:val="4E9122AC"/>
    <w:rsid w:val="4EED41F8"/>
    <w:rsid w:val="4EFC3413"/>
    <w:rsid w:val="4F506E04"/>
    <w:rsid w:val="4F797CC4"/>
    <w:rsid w:val="4FE32968"/>
    <w:rsid w:val="50633CC2"/>
    <w:rsid w:val="508E575E"/>
    <w:rsid w:val="509F720B"/>
    <w:rsid w:val="50A71694"/>
    <w:rsid w:val="50DC6CCE"/>
    <w:rsid w:val="511907A7"/>
    <w:rsid w:val="516F073E"/>
    <w:rsid w:val="51797C86"/>
    <w:rsid w:val="52184763"/>
    <w:rsid w:val="527E1FE2"/>
    <w:rsid w:val="53670293"/>
    <w:rsid w:val="53EF7A51"/>
    <w:rsid w:val="545D009F"/>
    <w:rsid w:val="54923CD4"/>
    <w:rsid w:val="54D22431"/>
    <w:rsid w:val="55412519"/>
    <w:rsid w:val="555D6DFA"/>
    <w:rsid w:val="55D53707"/>
    <w:rsid w:val="56357630"/>
    <w:rsid w:val="564661D3"/>
    <w:rsid w:val="56724E03"/>
    <w:rsid w:val="568E4B4E"/>
    <w:rsid w:val="56A91158"/>
    <w:rsid w:val="56B14193"/>
    <w:rsid w:val="56CB583A"/>
    <w:rsid w:val="56D04018"/>
    <w:rsid w:val="573D3FBA"/>
    <w:rsid w:val="575B2146"/>
    <w:rsid w:val="5793099D"/>
    <w:rsid w:val="57BB1D1C"/>
    <w:rsid w:val="57D67DF9"/>
    <w:rsid w:val="581B735C"/>
    <w:rsid w:val="58225CA7"/>
    <w:rsid w:val="589C6659"/>
    <w:rsid w:val="591A648A"/>
    <w:rsid w:val="595D4232"/>
    <w:rsid w:val="59F52A3A"/>
    <w:rsid w:val="5A2732BD"/>
    <w:rsid w:val="5A376FBB"/>
    <w:rsid w:val="5A462507"/>
    <w:rsid w:val="5AA85F80"/>
    <w:rsid w:val="5AD40320"/>
    <w:rsid w:val="5B097637"/>
    <w:rsid w:val="5BA86762"/>
    <w:rsid w:val="5BB17FA3"/>
    <w:rsid w:val="5C512E3B"/>
    <w:rsid w:val="5C7C43B6"/>
    <w:rsid w:val="5C8619A9"/>
    <w:rsid w:val="5CD47F9B"/>
    <w:rsid w:val="5D1D1DEC"/>
    <w:rsid w:val="5D3E2806"/>
    <w:rsid w:val="5D5777BE"/>
    <w:rsid w:val="5D907FE9"/>
    <w:rsid w:val="5E0C1D75"/>
    <w:rsid w:val="5E1D67ED"/>
    <w:rsid w:val="5E9C19CD"/>
    <w:rsid w:val="5EAF71F1"/>
    <w:rsid w:val="5EE251C8"/>
    <w:rsid w:val="5F101BB3"/>
    <w:rsid w:val="5F8935EF"/>
    <w:rsid w:val="5FEC2271"/>
    <w:rsid w:val="60304368"/>
    <w:rsid w:val="60563286"/>
    <w:rsid w:val="60F41080"/>
    <w:rsid w:val="61A23FA6"/>
    <w:rsid w:val="61C3038D"/>
    <w:rsid w:val="61EB33A2"/>
    <w:rsid w:val="62593B9E"/>
    <w:rsid w:val="628C4C54"/>
    <w:rsid w:val="62A60B5C"/>
    <w:rsid w:val="62E324A4"/>
    <w:rsid w:val="632C2E5E"/>
    <w:rsid w:val="63461A02"/>
    <w:rsid w:val="6347211B"/>
    <w:rsid w:val="63992A1F"/>
    <w:rsid w:val="63F272EF"/>
    <w:rsid w:val="64066E32"/>
    <w:rsid w:val="649D5E93"/>
    <w:rsid w:val="64BC3B3C"/>
    <w:rsid w:val="65021806"/>
    <w:rsid w:val="65752BF1"/>
    <w:rsid w:val="657C7FED"/>
    <w:rsid w:val="65925B0B"/>
    <w:rsid w:val="65B45ED7"/>
    <w:rsid w:val="65E05FD1"/>
    <w:rsid w:val="666A3855"/>
    <w:rsid w:val="66F56626"/>
    <w:rsid w:val="67210195"/>
    <w:rsid w:val="674D3145"/>
    <w:rsid w:val="67BC4DED"/>
    <w:rsid w:val="67EC659C"/>
    <w:rsid w:val="67F20337"/>
    <w:rsid w:val="68B15EB2"/>
    <w:rsid w:val="691940A3"/>
    <w:rsid w:val="69495D76"/>
    <w:rsid w:val="69877107"/>
    <w:rsid w:val="6A2C6A72"/>
    <w:rsid w:val="6A5D5A0B"/>
    <w:rsid w:val="6A661C09"/>
    <w:rsid w:val="6A692112"/>
    <w:rsid w:val="6ACD057B"/>
    <w:rsid w:val="6B211A48"/>
    <w:rsid w:val="6B304BDD"/>
    <w:rsid w:val="6B863E0C"/>
    <w:rsid w:val="6B8D5F5A"/>
    <w:rsid w:val="6B924C41"/>
    <w:rsid w:val="6BAB7F14"/>
    <w:rsid w:val="6BAF3FF4"/>
    <w:rsid w:val="6BCF4D74"/>
    <w:rsid w:val="6C364F52"/>
    <w:rsid w:val="6C3F15A1"/>
    <w:rsid w:val="6C5D7C04"/>
    <w:rsid w:val="6D162491"/>
    <w:rsid w:val="6D7C1DD3"/>
    <w:rsid w:val="6DAD19CA"/>
    <w:rsid w:val="6DC63BD0"/>
    <w:rsid w:val="6E3563E0"/>
    <w:rsid w:val="6E5141C4"/>
    <w:rsid w:val="6E641EE2"/>
    <w:rsid w:val="6F270D9D"/>
    <w:rsid w:val="6F786B90"/>
    <w:rsid w:val="6F833419"/>
    <w:rsid w:val="6FB104F2"/>
    <w:rsid w:val="6FBA44C8"/>
    <w:rsid w:val="6FF07814"/>
    <w:rsid w:val="6FFA0B09"/>
    <w:rsid w:val="701529B0"/>
    <w:rsid w:val="713C03C8"/>
    <w:rsid w:val="715373D1"/>
    <w:rsid w:val="71E56829"/>
    <w:rsid w:val="71F71717"/>
    <w:rsid w:val="724D016B"/>
    <w:rsid w:val="726A4D7F"/>
    <w:rsid w:val="7291756F"/>
    <w:rsid w:val="72A97D38"/>
    <w:rsid w:val="732962FA"/>
    <w:rsid w:val="73667FE8"/>
    <w:rsid w:val="73A4564C"/>
    <w:rsid w:val="73B50C68"/>
    <w:rsid w:val="74192764"/>
    <w:rsid w:val="74471E3C"/>
    <w:rsid w:val="744B46CF"/>
    <w:rsid w:val="74515690"/>
    <w:rsid w:val="74844B5C"/>
    <w:rsid w:val="74B06654"/>
    <w:rsid w:val="74C24DFD"/>
    <w:rsid w:val="751F549D"/>
    <w:rsid w:val="756834B7"/>
    <w:rsid w:val="75B427FB"/>
    <w:rsid w:val="761415BB"/>
    <w:rsid w:val="769B35AF"/>
    <w:rsid w:val="76C61310"/>
    <w:rsid w:val="7746342B"/>
    <w:rsid w:val="77623E31"/>
    <w:rsid w:val="779607E3"/>
    <w:rsid w:val="77C53309"/>
    <w:rsid w:val="77EB0B36"/>
    <w:rsid w:val="781018DE"/>
    <w:rsid w:val="788D0E3B"/>
    <w:rsid w:val="78A20D2D"/>
    <w:rsid w:val="78B36ACF"/>
    <w:rsid w:val="78E62D54"/>
    <w:rsid w:val="78FA5C88"/>
    <w:rsid w:val="79075AB6"/>
    <w:rsid w:val="799B0BCC"/>
    <w:rsid w:val="7A6277E9"/>
    <w:rsid w:val="7A9E510A"/>
    <w:rsid w:val="7AAC35D3"/>
    <w:rsid w:val="7ABD1CE4"/>
    <w:rsid w:val="7AE818F4"/>
    <w:rsid w:val="7B7C7D4F"/>
    <w:rsid w:val="7BD919EA"/>
    <w:rsid w:val="7BDE4333"/>
    <w:rsid w:val="7BEF4C63"/>
    <w:rsid w:val="7CCD5F27"/>
    <w:rsid w:val="7D2B4BA7"/>
    <w:rsid w:val="7D30531F"/>
    <w:rsid w:val="7D5C7DFA"/>
    <w:rsid w:val="7D7D4792"/>
    <w:rsid w:val="7D917912"/>
    <w:rsid w:val="7DFF4BC2"/>
    <w:rsid w:val="7E0A5AA7"/>
    <w:rsid w:val="7E703878"/>
    <w:rsid w:val="7E736918"/>
    <w:rsid w:val="7F584104"/>
    <w:rsid w:val="7F96386F"/>
    <w:rsid w:val="7FB12677"/>
    <w:rsid w:val="7FB60B90"/>
    <w:rsid w:val="7FC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D19BCC"/>
  <w15:docId w15:val="{752C75AA-DD7B-4D12-842C-2DBC28F8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40" w:after="40" w:line="259" w:lineRule="auto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a8"/>
    <w:uiPriority w:val="11"/>
    <w:qFormat/>
    <w:rPr>
      <w:color w:val="92D050"/>
      <w:spacing w:val="10"/>
      <w:sz w:val="36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after="0" w:line="360" w:lineRule="auto"/>
      <w:contextualSpacing/>
      <w:jc w:val="center"/>
    </w:pPr>
    <w:rPr>
      <w:b/>
      <w:color w:val="000000" w:themeColor="text1"/>
      <w:sz w:val="64"/>
      <w:szCs w:val="56"/>
    </w:rPr>
  </w:style>
  <w:style w:type="character" w:styleId="ab">
    <w:name w:val="Strong"/>
    <w:basedOn w:val="a0"/>
    <w:uiPriority w:val="22"/>
    <w:qFormat/>
    <w:rPr>
      <w:rFonts w:eastAsia="微软雅黑"/>
      <w:b/>
      <w:bCs/>
    </w:rPr>
  </w:style>
  <w:style w:type="character" w:styleId="ac">
    <w:name w:val="FollowedHyperlink"/>
    <w:basedOn w:val="a0"/>
    <w:uiPriority w:val="99"/>
    <w:unhideWhenUsed/>
    <w:qFormat/>
    <w:rPr>
      <w:color w:val="B26B02" w:themeColor="followedHyperlink"/>
      <w:u w:val="single"/>
    </w:rPr>
  </w:style>
  <w:style w:type="character" w:styleId="ad">
    <w:name w:val="Emphasis"/>
    <w:basedOn w:val="a0"/>
    <w:uiPriority w:val="20"/>
    <w:qFormat/>
    <w:rPr>
      <w:rFonts w:ascii="微软雅黑" w:eastAsia="微软雅黑" w:hAnsi="微软雅黑" w:cs="微软雅黑"/>
      <w:i/>
      <w:iCs/>
      <w:color w:val="auto"/>
    </w:rPr>
  </w:style>
  <w:style w:type="character" w:styleId="ae">
    <w:name w:val="Hyperlink"/>
    <w:basedOn w:val="a0"/>
    <w:uiPriority w:val="99"/>
    <w:unhideWhenUsed/>
    <w:qFormat/>
    <w:rPr>
      <w:color w:val="6B9F25" w:themeColor="hyperlink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qFormat/>
    <w:rPr>
      <w:rFonts w:ascii="微软雅黑" w:eastAsia="微软雅黑" w:hAnsi="微软雅黑" w:cs="微软雅黑"/>
      <w:b/>
      <w:color w:val="000000" w:themeColor="text1"/>
      <w:sz w:val="64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="微软雅黑" w:eastAsia="微软雅黑" w:hAnsi="微软雅黑" w:cs="微软雅黑"/>
      <w:color w:val="92D050"/>
      <w:spacing w:val="10"/>
      <w:sz w:val="36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="微软雅黑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="微软雅黑"/>
      <w:b/>
      <w:bCs/>
      <w:color w:val="000000" w:themeColor="text1"/>
      <w:sz w:val="22"/>
      <w:szCs w:val="2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="微软雅黑"/>
      <w:bCs/>
      <w:iCs/>
      <w:color w:val="000000" w:themeColor="text1"/>
      <w:sz w:val="22"/>
      <w:szCs w:val="22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color w:val="252525" w:themeColor="text2" w:themeShade="BF"/>
      <w:sz w:val="22"/>
      <w:szCs w:val="22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52525" w:themeColor="text2" w:themeShade="BF"/>
      <w:sz w:val="22"/>
      <w:szCs w:val="22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f0">
    <w:name w:val="次要强调"/>
    <w:basedOn w:val="a0"/>
    <w:uiPriority w:val="1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customStyle="1" w:styleId="af1">
    <w:name w:val="重要强调"/>
    <w:basedOn w:val="a0"/>
    <w:uiPriority w:val="21"/>
    <w:qFormat/>
    <w:rPr>
      <w:rFonts w:ascii="微软雅黑" w:eastAsia="微软雅黑" w:hAnsi="微软雅黑" w:cs="微软雅黑"/>
      <w:b/>
      <w:bCs/>
      <w:i/>
      <w:iCs/>
      <w:caps/>
    </w:rPr>
  </w:style>
  <w:style w:type="character" w:customStyle="1" w:styleId="af2">
    <w:name w:val="增强"/>
    <w:basedOn w:val="a0"/>
    <w:uiPriority w:val="22"/>
    <w:qFormat/>
    <w:rPr>
      <w:rFonts w:ascii="微软雅黑" w:eastAsia="微软雅黑" w:hAnsi="微软雅黑" w:cs="微软雅黑"/>
      <w:b/>
      <w:bCs/>
      <w:color w:val="000000" w:themeColor="text1"/>
    </w:rPr>
  </w:style>
  <w:style w:type="paragraph" w:customStyle="1" w:styleId="af3">
    <w:name w:val="引言"/>
    <w:basedOn w:val="a"/>
    <w:next w:val="a"/>
    <w:link w:val="af4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4">
    <w:name w:val="引言字符"/>
    <w:basedOn w:val="a0"/>
    <w:link w:val="af3"/>
    <w:uiPriority w:val="29"/>
    <w:qFormat/>
    <w:rPr>
      <w:rFonts w:ascii="微软雅黑" w:eastAsia="微软雅黑" w:hAnsi="微软雅黑" w:cs="微软雅黑"/>
      <w:i/>
      <w:iCs/>
      <w:color w:val="000000" w:themeColor="text1"/>
    </w:rPr>
  </w:style>
  <w:style w:type="paragraph" w:customStyle="1" w:styleId="af5">
    <w:name w:val="重要引言"/>
    <w:basedOn w:val="a"/>
    <w:next w:val="a"/>
    <w:link w:val="af6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6">
    <w:name w:val="重要引言字符"/>
    <w:basedOn w:val="a0"/>
    <w:link w:val="af5"/>
    <w:uiPriority w:val="30"/>
    <w:qFormat/>
    <w:rPr>
      <w:rFonts w:ascii="微软雅黑" w:eastAsia="微软雅黑" w:hAnsi="微软雅黑" w:cs="微软雅黑"/>
      <w:color w:val="000000" w:themeColor="text1"/>
      <w:shd w:val="clear" w:color="auto" w:fill="F2F2F2" w:themeFill="background1" w:themeFillShade="F2"/>
    </w:rPr>
  </w:style>
  <w:style w:type="character" w:customStyle="1" w:styleId="af7">
    <w:name w:val="次要参考资料"/>
    <w:basedOn w:val="a0"/>
    <w:uiPriority w:val="31"/>
    <w:qFormat/>
    <w:rPr>
      <w:rFonts w:ascii="微软雅黑" w:eastAsia="微软雅黑" w:hAnsi="微软雅黑" w:cs="微软雅黑"/>
      <w:smallCaps/>
      <w:color w:val="404040" w:themeColor="text1" w:themeTint="BF"/>
      <w:u w:val="single" w:color="7F7F7F" w:themeColor="text1" w:themeTint="80"/>
    </w:rPr>
  </w:style>
  <w:style w:type="character" w:customStyle="1" w:styleId="af8">
    <w:name w:val="重要参考资料"/>
    <w:basedOn w:val="a0"/>
    <w:uiPriority w:val="32"/>
    <w:qFormat/>
    <w:rPr>
      <w:rFonts w:ascii="微软雅黑" w:eastAsia="微软雅黑" w:hAnsi="微软雅黑" w:cs="微软雅黑"/>
      <w:b/>
      <w:bCs/>
      <w:smallCaps/>
      <w:u w:val="single"/>
    </w:rPr>
  </w:style>
  <w:style w:type="character" w:customStyle="1" w:styleId="af9">
    <w:name w:val="书名"/>
    <w:basedOn w:val="a0"/>
    <w:uiPriority w:val="33"/>
    <w:qFormat/>
    <w:rPr>
      <w:rFonts w:ascii="微软雅黑" w:eastAsia="微软雅黑" w:hAnsi="微软雅黑" w:cs="微软雅黑"/>
      <w:smallCaps/>
      <w:spacing w:val="5"/>
    </w:rPr>
  </w:style>
  <w:style w:type="paragraph" w:customStyle="1" w:styleId="afa">
    <w:name w:val="描述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b">
    <w:name w:val="目录标题"/>
    <w:basedOn w:val="1"/>
    <w:next w:val="a"/>
    <w:uiPriority w:val="39"/>
    <w:unhideWhenUsed/>
    <w:qFormat/>
    <w:pPr>
      <w:outlineLvl w:val="9"/>
    </w:pPr>
  </w:style>
  <w:style w:type="paragraph" w:customStyle="1" w:styleId="afc">
    <w:name w:val="无间距"/>
    <w:uiPriority w:val="1"/>
    <w:qFormat/>
    <w:rPr>
      <w:rFonts w:ascii="微软雅黑" w:eastAsia="微软雅黑" w:hAnsi="微软雅黑" w:cs="微软雅黑"/>
      <w:sz w:val="22"/>
      <w:szCs w:val="22"/>
    </w:rPr>
  </w:style>
  <w:style w:type="paragraph" w:customStyle="1" w:styleId="11">
    <w:name w:val="列表段落1"/>
    <w:basedOn w:val="a"/>
    <w:uiPriority w:val="34"/>
    <w:qFormat/>
    <w:pPr>
      <w:ind w:left="720"/>
      <w:contextualSpacing/>
    </w:pPr>
  </w:style>
  <w:style w:type="paragraph" w:customStyle="1" w:styleId="12">
    <w:name w:val="无间隔1"/>
    <w:link w:val="afd"/>
    <w:uiPriority w:val="1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13">
    <w:name w:val="不明显强调1"/>
    <w:basedOn w:val="a0"/>
    <w:uiPriority w:val="1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character" w:customStyle="1" w:styleId="14">
    <w:name w:val="明显强调1"/>
    <w:basedOn w:val="a0"/>
    <w:uiPriority w:val="21"/>
    <w:qFormat/>
    <w:rPr>
      <w:rFonts w:ascii="微软雅黑" w:eastAsia="微软雅黑" w:hAnsi="微软雅黑" w:cs="微软雅黑"/>
      <w:i/>
      <w:iCs/>
      <w:color w:val="F07F09" w:themeColor="accent1"/>
    </w:rPr>
  </w:style>
  <w:style w:type="paragraph" w:customStyle="1" w:styleId="15">
    <w:name w:val="引用1"/>
    <w:basedOn w:val="a"/>
    <w:next w:val="a"/>
    <w:link w:val="afe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0"/>
    <w:link w:val="15"/>
    <w:uiPriority w:val="29"/>
    <w:qFormat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customStyle="1" w:styleId="16">
    <w:name w:val="明显引用1"/>
    <w:basedOn w:val="a"/>
    <w:next w:val="a"/>
    <w:link w:val="aff"/>
    <w:uiPriority w:val="30"/>
    <w:qFormat/>
    <w:pPr>
      <w:pBdr>
        <w:top w:val="single" w:sz="4" w:space="10" w:color="F07F09" w:themeColor="accent1"/>
        <w:bottom w:val="single" w:sz="4" w:space="10" w:color="F07F09" w:themeColor="accent1"/>
      </w:pBdr>
      <w:spacing w:before="360" w:after="360"/>
      <w:ind w:left="864" w:right="864"/>
      <w:jc w:val="center"/>
    </w:pPr>
    <w:rPr>
      <w:i/>
      <w:iCs/>
      <w:color w:val="F07F09" w:themeColor="accent1"/>
    </w:rPr>
  </w:style>
  <w:style w:type="character" w:customStyle="1" w:styleId="aff">
    <w:name w:val="明显引用 字符"/>
    <w:basedOn w:val="a0"/>
    <w:link w:val="16"/>
    <w:uiPriority w:val="30"/>
    <w:qFormat/>
    <w:rPr>
      <w:rFonts w:ascii="微软雅黑" w:eastAsia="微软雅黑" w:hAnsi="微软雅黑" w:cs="微软雅黑"/>
      <w:i/>
      <w:iCs/>
      <w:color w:val="F07F09" w:themeColor="accent1"/>
    </w:rPr>
  </w:style>
  <w:style w:type="character" w:customStyle="1" w:styleId="17">
    <w:name w:val="不明显参考1"/>
    <w:basedOn w:val="a0"/>
    <w:uiPriority w:val="31"/>
    <w:qFormat/>
    <w:rPr>
      <w:rFonts w:ascii="微软雅黑" w:eastAsia="微软雅黑" w:hAnsi="微软雅黑" w:cs="微软雅黑"/>
      <w:smallCaps/>
      <w:color w:val="595959" w:themeColor="text1" w:themeTint="A6"/>
      <w:sz w:val="28"/>
    </w:rPr>
  </w:style>
  <w:style w:type="character" w:customStyle="1" w:styleId="18">
    <w:name w:val="明显参考1"/>
    <w:basedOn w:val="a0"/>
    <w:uiPriority w:val="32"/>
    <w:qFormat/>
    <w:rPr>
      <w:rFonts w:ascii="微软雅黑" w:eastAsia="微软雅黑" w:hAnsi="微软雅黑" w:cs="微软雅黑"/>
      <w:b/>
      <w:bCs/>
      <w:smallCaps/>
      <w:color w:val="F07F09" w:themeColor="accent1"/>
      <w:spacing w:val="5"/>
    </w:rPr>
  </w:style>
  <w:style w:type="character" w:customStyle="1" w:styleId="19">
    <w:name w:val="书籍标题1"/>
    <w:basedOn w:val="a0"/>
    <w:uiPriority w:val="33"/>
    <w:qFormat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1a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eastAsia="Microsoft YaHei U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Microsoft YaHei UI"/>
      <w:sz w:val="18"/>
      <w:szCs w:val="18"/>
    </w:r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31">
    <w:name w:val="网格表 1 浅色 - 着色 31"/>
    <w:basedOn w:val="a1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1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B35E06" w:themeColor="accent1" w:themeShade="BF"/>
      <w:sz w:val="32"/>
      <w:szCs w:val="32"/>
    </w:rPr>
  </w:style>
  <w:style w:type="character" w:customStyle="1" w:styleId="afd">
    <w:name w:val="无间隔 字符"/>
    <w:basedOn w:val="a0"/>
    <w:link w:val="12"/>
    <w:uiPriority w:val="1"/>
    <w:qFormat/>
    <w:rPr>
      <w:rFonts w:ascii="微软雅黑" w:eastAsia="微软雅黑" w:hAnsi="微软雅黑" w:cs="微软雅黑"/>
    </w:rPr>
  </w:style>
  <w:style w:type="table" w:customStyle="1" w:styleId="2-41">
    <w:name w:val="网格表 2 - 着色 41"/>
    <w:basedOn w:val="a1"/>
    <w:uiPriority w:val="47"/>
    <w:qFormat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41">
    <w:name w:val="网格表 6 彩色 - 着色 41"/>
    <w:basedOn w:val="a1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410">
    <w:name w:val="清单表 6 彩色 - 着色 41"/>
    <w:basedOn w:val="a1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character" w:customStyle="1" w:styleId="1b">
    <w:name w:val="占位符文本1"/>
    <w:basedOn w:val="a0"/>
    <w:uiPriority w:val="99"/>
    <w:semiHidden/>
    <w:qFormat/>
    <w:rPr>
      <w:color w:val="808080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ce-line">
    <w:name w:val="ace-line"/>
    <w:basedOn w:val="a"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uthor-p-144115210630617728">
    <w:name w:val="author-p-144115210630617728"/>
    <w:basedOn w:val="a0"/>
    <w:qFormat/>
  </w:style>
  <w:style w:type="character" w:customStyle="1" w:styleId="tencent-attachment-1540800147673-7ca0e6ea53908822">
    <w:name w:val="tencent-attachment-1540800147673-7ca0e6ea53908822"/>
    <w:basedOn w:val="a0"/>
    <w:qFormat/>
  </w:style>
  <w:style w:type="character" w:customStyle="1" w:styleId="1c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f0">
    <w:name w:val="List Paragraph"/>
    <w:basedOn w:val="a"/>
    <w:uiPriority w:val="34"/>
    <w:qFormat/>
    <w:pPr>
      <w:ind w:firstLineChars="200" w:firstLine="420"/>
    </w:pPr>
  </w:style>
  <w:style w:type="character" w:customStyle="1" w:styleId="42">
    <w:name w:val="未处理的提及4"/>
    <w:basedOn w:val="a0"/>
    <w:uiPriority w:val="99"/>
    <w:semiHidden/>
    <w:unhideWhenUsed/>
    <w:rsid w:val="00D06D9B"/>
    <w:rPr>
      <w:color w:val="605E5C"/>
      <w:shd w:val="clear" w:color="auto" w:fill="E1DFDD"/>
    </w:rPr>
  </w:style>
  <w:style w:type="paragraph" w:styleId="aff1">
    <w:name w:val="Balloon Text"/>
    <w:basedOn w:val="a"/>
    <w:link w:val="aff2"/>
    <w:uiPriority w:val="99"/>
    <w:semiHidden/>
    <w:unhideWhenUsed/>
    <w:rsid w:val="007B4168"/>
    <w:pPr>
      <w:spacing w:before="0" w:after="0" w:line="240" w:lineRule="auto"/>
    </w:pPr>
    <w:rPr>
      <w:sz w:val="18"/>
      <w:szCs w:val="18"/>
    </w:rPr>
  </w:style>
  <w:style w:type="character" w:customStyle="1" w:styleId="aff2">
    <w:name w:val="批注框文本 字符"/>
    <w:basedOn w:val="a0"/>
    <w:link w:val="aff1"/>
    <w:uiPriority w:val="99"/>
    <w:semiHidden/>
    <w:rsid w:val="007B4168"/>
    <w:rPr>
      <w:rFonts w:ascii="微软雅黑" w:eastAsia="微软雅黑" w:hAnsi="微软雅黑" w:cs="微软雅黑"/>
      <w:sz w:val="18"/>
      <w:szCs w:val="18"/>
    </w:rPr>
  </w:style>
  <w:style w:type="paragraph" w:styleId="aff3">
    <w:name w:val="annotation text"/>
    <w:basedOn w:val="a"/>
    <w:link w:val="aff4"/>
    <w:uiPriority w:val="99"/>
    <w:unhideWhenUsed/>
    <w:qFormat/>
    <w:rsid w:val="009D0B67"/>
    <w:pPr>
      <w:widowControl w:val="0"/>
      <w:spacing w:before="0" w:after="0" w:line="240" w:lineRule="auto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ff4">
    <w:name w:val="批注文字 字符"/>
    <w:basedOn w:val="a0"/>
    <w:link w:val="aff3"/>
    <w:uiPriority w:val="99"/>
    <w:qFormat/>
    <w:rsid w:val="009D0B67"/>
    <w:rPr>
      <w:kern w:val="2"/>
      <w:sz w:val="21"/>
      <w:szCs w:val="22"/>
    </w:rPr>
  </w:style>
  <w:style w:type="character" w:styleId="aff5">
    <w:name w:val="annotation reference"/>
    <w:basedOn w:val="a0"/>
    <w:uiPriority w:val="99"/>
    <w:semiHidden/>
    <w:unhideWhenUsed/>
    <w:qFormat/>
    <w:rsid w:val="009D0B6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\AppData\Roaming\Microsoft\Templates\&#25253;&#34920;&#35774;&#35745;(&#31354;&#303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C644C670F448FDAAF67B59261D4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7A5C54-2BB9-4C9C-880D-79A4C4768736}"/>
      </w:docPartPr>
      <w:docPartBody>
        <w:p w:rsidR="00AA6104" w:rsidRDefault="00EC2217">
          <w:r>
            <w:rPr>
              <w:rStyle w:val="1"/>
              <w:rFonts w:hint="eastAsia"/>
            </w:rPr>
            <w:t>[标题]</w:t>
          </w:r>
        </w:p>
      </w:docPartBody>
    </w:docPart>
    <w:docPart>
      <w:docPartPr>
        <w:name w:val="E748556D92E74D8DB63B549AE259BA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052AF4-4E5D-4D88-9323-41EDD3B1D842}"/>
      </w:docPartPr>
      <w:docPartBody>
        <w:p w:rsidR="00AA6104" w:rsidRDefault="00EC2217">
          <w:r>
            <w:rPr>
              <w:rStyle w:val="1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2D"/>
    <w:rsid w:val="00030721"/>
    <w:rsid w:val="00050570"/>
    <w:rsid w:val="00092916"/>
    <w:rsid w:val="0011538E"/>
    <w:rsid w:val="00173FF9"/>
    <w:rsid w:val="001743B0"/>
    <w:rsid w:val="001A5D33"/>
    <w:rsid w:val="0023265A"/>
    <w:rsid w:val="002443FE"/>
    <w:rsid w:val="00270672"/>
    <w:rsid w:val="00281524"/>
    <w:rsid w:val="00302367"/>
    <w:rsid w:val="00371B80"/>
    <w:rsid w:val="00391934"/>
    <w:rsid w:val="003C2089"/>
    <w:rsid w:val="00406A80"/>
    <w:rsid w:val="004273B2"/>
    <w:rsid w:val="004454C8"/>
    <w:rsid w:val="004559F4"/>
    <w:rsid w:val="00466534"/>
    <w:rsid w:val="00482CC9"/>
    <w:rsid w:val="004E5339"/>
    <w:rsid w:val="004E6200"/>
    <w:rsid w:val="004F7F50"/>
    <w:rsid w:val="005C7E2E"/>
    <w:rsid w:val="005F58BF"/>
    <w:rsid w:val="00614188"/>
    <w:rsid w:val="00634C86"/>
    <w:rsid w:val="00656E13"/>
    <w:rsid w:val="006B38F6"/>
    <w:rsid w:val="006F55B6"/>
    <w:rsid w:val="007070D3"/>
    <w:rsid w:val="00707C36"/>
    <w:rsid w:val="0072710A"/>
    <w:rsid w:val="00783A5D"/>
    <w:rsid w:val="007D4C2A"/>
    <w:rsid w:val="0084112B"/>
    <w:rsid w:val="0084299F"/>
    <w:rsid w:val="0084738D"/>
    <w:rsid w:val="008B6392"/>
    <w:rsid w:val="008D174A"/>
    <w:rsid w:val="00927627"/>
    <w:rsid w:val="00A60A94"/>
    <w:rsid w:val="00A94F2F"/>
    <w:rsid w:val="00AA6104"/>
    <w:rsid w:val="00AB00FC"/>
    <w:rsid w:val="00AB72EB"/>
    <w:rsid w:val="00B1063E"/>
    <w:rsid w:val="00B45FE9"/>
    <w:rsid w:val="00B55549"/>
    <w:rsid w:val="00B9492A"/>
    <w:rsid w:val="00C31060"/>
    <w:rsid w:val="00C40BFA"/>
    <w:rsid w:val="00C62568"/>
    <w:rsid w:val="00C63FEE"/>
    <w:rsid w:val="00C76484"/>
    <w:rsid w:val="00C777F2"/>
    <w:rsid w:val="00C952B7"/>
    <w:rsid w:val="00CB263D"/>
    <w:rsid w:val="00CD44A5"/>
    <w:rsid w:val="00D6515F"/>
    <w:rsid w:val="00DB646D"/>
    <w:rsid w:val="00DD32F7"/>
    <w:rsid w:val="00DD6F11"/>
    <w:rsid w:val="00E57C2D"/>
    <w:rsid w:val="00E76C57"/>
    <w:rsid w:val="00EC2217"/>
    <w:rsid w:val="00EC631D"/>
    <w:rsid w:val="00ED62EE"/>
    <w:rsid w:val="00EE21DF"/>
    <w:rsid w:val="00F205E2"/>
    <w:rsid w:val="00F45FD6"/>
    <w:rsid w:val="00F75527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876EDD1-F717-4AEE-B935-89F92894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报表设计(空白)</Template>
  <TotalTime>3019</TotalTime>
  <Pages>5</Pages>
  <Words>179</Words>
  <Characters>1025</Characters>
  <Application>Microsoft Office Word</Application>
  <DocSecurity>0</DocSecurity>
  <Lines>8</Lines>
  <Paragraphs>2</Paragraphs>
  <ScaleCrop>false</ScaleCrop>
  <Manager>曾俊龙</Manager>
  <Company>湖北会基网络科技有限公司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动态服务平台v1.1.2.3</dc:title>
  <dc:subject>[内部资料]</dc:subject>
  <dc:creator>Nick</dc:creator>
  <cp:keywords>产品部</cp:keywords>
  <cp:lastModifiedBy>Administrator</cp:lastModifiedBy>
  <cp:revision>2822</cp:revision>
  <cp:lastPrinted>2019-07-30T01:57:00Z</cp:lastPrinted>
  <dcterms:created xsi:type="dcterms:W3CDTF">2018-10-29T01:56:00Z</dcterms:created>
  <dcterms:modified xsi:type="dcterms:W3CDTF">2020-05-12T02:50:00Z</dcterms:modified>
  <cp:category>产品部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KSOProductBuildVer">
    <vt:lpwstr>2052-10.1.0.7311</vt:lpwstr>
  </property>
</Properties>
</file>