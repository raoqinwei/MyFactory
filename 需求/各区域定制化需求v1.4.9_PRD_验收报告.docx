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1526"/>
        <w:gridCol w:w="7330"/>
      </w:tblGrid>
      <w:tr w:rsidR="003979C7" w:rsidRPr="0044422A" w14:paraId="2CBA933B" w14:textId="77777777" w:rsidTr="00024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hint="eastAsia"/>
            </w:rPr>
            <w:alias w:val="标题"/>
            <w:tag w:val=""/>
            <w:id w:val="773832249"/>
            <w:placeholder>
              <w:docPart w:val="134C2FE0F786405986F5E2A5A5AA70F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856" w:type="dxa"/>
                <w:gridSpan w:val="2"/>
                <w:tcBorders>
                  <w:top w:val="nil"/>
                  <w:left w:val="nil"/>
                  <w:right w:val="nil"/>
                </w:tcBorders>
              </w:tcPr>
              <w:p w14:paraId="50BE39C1" w14:textId="77777777" w:rsidR="003979C7" w:rsidRPr="0044422A" w:rsidRDefault="00AC30E0" w:rsidP="00D57130">
                <w:pPr>
                  <w:pStyle w:val="a3"/>
                  <w:rPr>
                    <w:b/>
                  </w:rPr>
                </w:pPr>
                <w:r>
                  <w:rPr>
                    <w:rFonts w:hint="eastAsia"/>
                    <w:b/>
                  </w:rPr>
                  <w:t>产品验收报告</w:t>
                </w:r>
              </w:p>
            </w:tc>
          </w:sdtContent>
        </w:sdt>
      </w:tr>
      <w:tr w:rsidR="00D65564" w:rsidRPr="0044422A" w14:paraId="5991C410" w14:textId="77777777" w:rsidTr="0002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il"/>
            </w:tcBorders>
          </w:tcPr>
          <w:p w14:paraId="0CAF0A6A" w14:textId="77777777" w:rsidR="00D65564" w:rsidRPr="0044422A" w:rsidRDefault="00AC30E0" w:rsidP="00D6556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版本号</w:t>
            </w:r>
            <w:r w:rsidR="00D65564" w:rsidRPr="0044422A">
              <w:rPr>
                <w:rFonts w:hint="eastAsia"/>
                <w:b w:val="0"/>
              </w:rPr>
              <w:t>：</w:t>
            </w:r>
          </w:p>
        </w:tc>
        <w:tc>
          <w:tcPr>
            <w:tcW w:w="7330" w:type="dxa"/>
            <w:tcBorders>
              <w:right w:val="nil"/>
            </w:tcBorders>
          </w:tcPr>
          <w:p w14:paraId="322F3F07" w14:textId="6DA82C52" w:rsidR="005010DA" w:rsidRPr="0044422A" w:rsidRDefault="005010DA" w:rsidP="00D65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各区域定制需求v</w:t>
            </w:r>
            <w:r>
              <w:t>1.4.</w:t>
            </w:r>
            <w:r w:rsidR="00FE45B1">
              <w:t>9</w:t>
            </w:r>
          </w:p>
        </w:tc>
      </w:tr>
      <w:tr w:rsidR="00D65564" w:rsidRPr="0044422A" w14:paraId="5F8FA695" w14:textId="77777777" w:rsidTr="0002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left w:val="nil"/>
              <w:right w:val="nil"/>
            </w:tcBorders>
          </w:tcPr>
          <w:p w14:paraId="481B6F75" w14:textId="77777777" w:rsidR="00D65564" w:rsidRPr="007014A1" w:rsidRDefault="00D65564" w:rsidP="00D65564">
            <w:pPr>
              <w:rPr>
                <w:b w:val="0"/>
              </w:rPr>
            </w:pPr>
          </w:p>
        </w:tc>
      </w:tr>
      <w:tr w:rsidR="00D65564" w:rsidRPr="0044422A" w14:paraId="0776CE61" w14:textId="77777777" w:rsidTr="0002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il"/>
            </w:tcBorders>
          </w:tcPr>
          <w:p w14:paraId="24F67C1F" w14:textId="77777777" w:rsidR="00D65564" w:rsidRPr="0044422A" w:rsidRDefault="00AC30E0" w:rsidP="00D6556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验收时间</w:t>
            </w:r>
            <w:r w:rsidR="00D65564" w:rsidRPr="0044422A">
              <w:rPr>
                <w:rFonts w:hint="eastAsia"/>
                <w:b w:val="0"/>
              </w:rPr>
              <w:t>：</w:t>
            </w:r>
          </w:p>
        </w:tc>
        <w:tc>
          <w:tcPr>
            <w:tcW w:w="7330" w:type="dxa"/>
            <w:tcBorders>
              <w:right w:val="nil"/>
            </w:tcBorders>
          </w:tcPr>
          <w:p w14:paraId="1F046A82" w14:textId="6460D7B0" w:rsidR="00D65564" w:rsidRPr="0044422A" w:rsidRDefault="00E45D56" w:rsidP="00057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  <w:r w:rsidR="00DB1BB0">
              <w:rPr>
                <w:rFonts w:hint="eastAsia"/>
              </w:rPr>
              <w:t>小时</w:t>
            </w:r>
            <w:r w:rsidR="00690714">
              <w:t>（</w:t>
            </w:r>
            <w:r w:rsidR="00DB1BB0">
              <w:t>20</w:t>
            </w:r>
            <w:r w:rsidR="005010DA">
              <w:t>20</w:t>
            </w:r>
            <w:r w:rsidR="00DB1BB0">
              <w:t>/</w:t>
            </w:r>
            <w:r w:rsidR="005010DA">
              <w:t>0</w:t>
            </w:r>
            <w:r w:rsidR="00FE45B1">
              <w:t>5</w:t>
            </w:r>
            <w:r w:rsidR="00DB1BB0">
              <w:t>/</w:t>
            </w:r>
            <w:r w:rsidR="001128D9">
              <w:t>2</w:t>
            </w:r>
            <w:r w:rsidR="00FE45B1">
              <w:t>9</w:t>
            </w:r>
            <w:r w:rsidR="00690714">
              <w:t xml:space="preserve">  1</w:t>
            </w:r>
            <w:r w:rsidR="00FE45B1">
              <w:t>4</w:t>
            </w:r>
            <w:r w:rsidR="00690714">
              <w:rPr>
                <w:rFonts w:hint="eastAsia"/>
              </w:rPr>
              <w:t>:</w:t>
            </w:r>
            <w:r w:rsidR="00FE45B1">
              <w:t>3</w:t>
            </w:r>
            <w:r w:rsidR="00DB1BB0">
              <w:t>0~1</w:t>
            </w:r>
            <w:r w:rsidR="00FE45B1">
              <w:t>5</w:t>
            </w:r>
            <w:r w:rsidR="00DB1BB0">
              <w:t>:</w:t>
            </w:r>
            <w:r w:rsidR="00FE45B1">
              <w:t>0</w:t>
            </w:r>
            <w:r w:rsidR="00DB1BB0">
              <w:t>0</w:t>
            </w:r>
            <w:r w:rsidR="00690714">
              <w:t>）</w:t>
            </w:r>
          </w:p>
        </w:tc>
      </w:tr>
      <w:tr w:rsidR="00D65564" w:rsidRPr="0044422A" w14:paraId="63F35F7C" w14:textId="77777777" w:rsidTr="0002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il"/>
            </w:tcBorders>
          </w:tcPr>
          <w:p w14:paraId="73D807D9" w14:textId="77777777" w:rsidR="00D65564" w:rsidRPr="0044422A" w:rsidRDefault="00AC30E0" w:rsidP="00D6556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验收环境</w:t>
            </w:r>
            <w:r w:rsidR="00D65564" w:rsidRPr="0044422A">
              <w:rPr>
                <w:b w:val="0"/>
              </w:rPr>
              <w:t>：</w:t>
            </w:r>
          </w:p>
        </w:tc>
        <w:tc>
          <w:tcPr>
            <w:tcW w:w="7330" w:type="dxa"/>
            <w:tcBorders>
              <w:right w:val="nil"/>
            </w:tcBorders>
          </w:tcPr>
          <w:p w14:paraId="58A622D0" w14:textId="764178D0" w:rsidR="00D65564" w:rsidRDefault="00FE45B1" w:rsidP="00D65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5B1">
              <w:rPr>
                <w:rFonts w:hint="eastAsia"/>
              </w:rPr>
              <w:t>验收地址：</w:t>
            </w:r>
            <w:hyperlink r:id="rId9" w:history="1">
              <w:r w:rsidRPr="00496E11">
                <w:rPr>
                  <w:rStyle w:val="aff7"/>
                </w:rPr>
                <w:t>http://42.243.109.158:8001/test/</w:t>
              </w:r>
            </w:hyperlink>
          </w:p>
          <w:p w14:paraId="41B1FAE8" w14:textId="207C997D" w:rsidR="00FE45B1" w:rsidRPr="0044422A" w:rsidRDefault="00FE45B1" w:rsidP="00D65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E45B1">
              <w:rPr>
                <w:rFonts w:hint="eastAsia"/>
              </w:rPr>
              <w:t>运维账号：</w:t>
            </w:r>
            <w:r w:rsidRPr="00FE45B1">
              <w:t>yw_cs/000000</w:t>
            </w:r>
          </w:p>
        </w:tc>
      </w:tr>
      <w:tr w:rsidR="003979C7" w:rsidRPr="0044422A" w14:paraId="7AE61730" w14:textId="77777777" w:rsidTr="0002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il"/>
            </w:tcBorders>
          </w:tcPr>
          <w:p w14:paraId="0AA303A6" w14:textId="77777777" w:rsidR="003979C7" w:rsidRPr="0044422A" w:rsidRDefault="00AC30E0" w:rsidP="00D6556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验收</w:t>
            </w:r>
            <w:r w:rsidR="003979C7" w:rsidRPr="0044422A">
              <w:rPr>
                <w:rFonts w:hint="eastAsia"/>
                <w:b w:val="0"/>
              </w:rPr>
              <w:t>人员：</w:t>
            </w:r>
          </w:p>
        </w:tc>
        <w:tc>
          <w:tcPr>
            <w:tcW w:w="7330" w:type="dxa"/>
            <w:tcBorders>
              <w:right w:val="nil"/>
            </w:tcBorders>
          </w:tcPr>
          <w:p w14:paraId="2ACFA47D" w14:textId="232E770B" w:rsidR="003979C7" w:rsidRPr="0044422A" w:rsidRDefault="005010DA" w:rsidP="00C81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李文彬</w:t>
            </w:r>
          </w:p>
        </w:tc>
      </w:tr>
      <w:tr w:rsidR="00C2270D" w:rsidRPr="0044422A" w14:paraId="7775808C" w14:textId="77777777" w:rsidTr="00774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left w:val="nil"/>
              <w:right w:val="nil"/>
            </w:tcBorders>
          </w:tcPr>
          <w:p w14:paraId="68148D16" w14:textId="77777777" w:rsidR="00C2270D" w:rsidRPr="0044422A" w:rsidRDefault="00C2270D" w:rsidP="00D65564">
            <w:pPr>
              <w:rPr>
                <w:b w:val="0"/>
              </w:rPr>
            </w:pPr>
          </w:p>
        </w:tc>
      </w:tr>
      <w:tr w:rsidR="003979C7" w:rsidRPr="0044422A" w14:paraId="627731FC" w14:textId="77777777" w:rsidTr="0002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il"/>
            </w:tcBorders>
          </w:tcPr>
          <w:p w14:paraId="71D168DA" w14:textId="77777777" w:rsidR="003979C7" w:rsidRPr="0044422A" w:rsidRDefault="00AC30E0" w:rsidP="00D6556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版本概述</w:t>
            </w:r>
            <w:r w:rsidR="003979C7" w:rsidRPr="0044422A">
              <w:rPr>
                <w:rFonts w:hint="eastAsia"/>
                <w:b w:val="0"/>
              </w:rPr>
              <w:t>：</w:t>
            </w:r>
          </w:p>
        </w:tc>
        <w:tc>
          <w:tcPr>
            <w:tcW w:w="7330" w:type="dxa"/>
            <w:tcBorders>
              <w:right w:val="nil"/>
            </w:tcBorders>
          </w:tcPr>
          <w:p w14:paraId="33E3C394" w14:textId="43D2C641" w:rsidR="00472530" w:rsidRPr="00FE45B1" w:rsidRDefault="00FE45B1" w:rsidP="00FE45B1">
            <w:pPr>
              <w:pStyle w:val="aff2"/>
              <w:numPr>
                <w:ilvl w:val="0"/>
                <w:numId w:val="28"/>
              </w:numPr>
              <w:shd w:val="clear" w:color="auto" w:fill="FFFFFF"/>
              <w:spacing w:before="0" w:after="0" w:line="315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color w:val="000000"/>
                <w:sz w:val="21"/>
                <w:szCs w:val="21"/>
              </w:rPr>
            </w:pPr>
            <w:r w:rsidRPr="00FE45B1">
              <w:rPr>
                <w:rFonts w:cs="宋体" w:hint="eastAsia"/>
                <w:color w:val="000000"/>
                <w:sz w:val="21"/>
                <w:szCs w:val="21"/>
              </w:rPr>
              <w:t>修改企业账号配置，添加项目授权功能；</w:t>
            </w:r>
          </w:p>
          <w:p w14:paraId="442BE183" w14:textId="7828215F" w:rsidR="00FE45B1" w:rsidRPr="00FE45B1" w:rsidRDefault="00FE45B1" w:rsidP="00FE45B1">
            <w:pPr>
              <w:pStyle w:val="aff2"/>
              <w:numPr>
                <w:ilvl w:val="0"/>
                <w:numId w:val="28"/>
              </w:numPr>
              <w:shd w:val="clear" w:color="auto" w:fill="FFFFFF"/>
              <w:spacing w:before="0" w:after="0" w:line="315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 w:hint="eastAsia"/>
                <w:color w:val="000000"/>
                <w:sz w:val="21"/>
                <w:szCs w:val="21"/>
              </w:rPr>
            </w:pPr>
            <w:r w:rsidRPr="00FE45B1">
              <w:rPr>
                <w:rFonts w:cs="宋体" w:hint="eastAsia"/>
                <w:color w:val="000000"/>
                <w:sz w:val="21"/>
                <w:szCs w:val="21"/>
              </w:rPr>
              <w:t>新增公司级账号考勤查询导出功能；</w:t>
            </w:r>
          </w:p>
        </w:tc>
      </w:tr>
      <w:tr w:rsidR="0077450A" w:rsidRPr="0044422A" w14:paraId="5E837EA4" w14:textId="77777777" w:rsidTr="00774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left w:val="nil"/>
              <w:right w:val="nil"/>
            </w:tcBorders>
          </w:tcPr>
          <w:p w14:paraId="11C570C2" w14:textId="77777777" w:rsidR="0077450A" w:rsidRPr="0044422A" w:rsidRDefault="0077450A" w:rsidP="00D65564">
            <w:pPr>
              <w:rPr>
                <w:b w:val="0"/>
              </w:rPr>
            </w:pPr>
          </w:p>
        </w:tc>
      </w:tr>
      <w:tr w:rsidR="003979C7" w:rsidRPr="0044422A" w14:paraId="1B477A5F" w14:textId="77777777" w:rsidTr="0002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il"/>
            </w:tcBorders>
          </w:tcPr>
          <w:p w14:paraId="759E544F" w14:textId="77777777" w:rsidR="003979C7" w:rsidRPr="0044422A" w:rsidRDefault="00AC30E0" w:rsidP="00D6556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验收结果</w:t>
            </w:r>
            <w:r w:rsidR="003979C7" w:rsidRPr="0044422A">
              <w:rPr>
                <w:rFonts w:hint="eastAsia"/>
                <w:b w:val="0"/>
              </w:rPr>
              <w:t>：</w:t>
            </w:r>
          </w:p>
        </w:tc>
        <w:tc>
          <w:tcPr>
            <w:tcW w:w="7330" w:type="dxa"/>
            <w:tcBorders>
              <w:right w:val="nil"/>
            </w:tcBorders>
          </w:tcPr>
          <w:p w14:paraId="614EDEF4" w14:textId="29CC2B15" w:rsidR="007014A1" w:rsidRDefault="00FE45B1" w:rsidP="00FE45B1">
            <w:pPr>
              <w:pStyle w:val="aff2"/>
              <w:numPr>
                <w:ilvl w:val="0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项目授权功能无问题，均可完成关联</w:t>
            </w:r>
            <w:r w:rsidR="007014A1">
              <w:rPr>
                <w:rFonts w:hint="eastAsia"/>
              </w:rPr>
              <w:t>；</w:t>
            </w:r>
          </w:p>
          <w:p w14:paraId="739488DD" w14:textId="77777777" w:rsidR="00FE45B1" w:rsidRDefault="00FE45B1" w:rsidP="00FE45B1">
            <w:pPr>
              <w:pStyle w:val="aff2"/>
              <w:numPr>
                <w:ilvl w:val="0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5B1">
              <w:rPr>
                <w:rFonts w:hint="eastAsia"/>
              </w:rPr>
              <w:t>公司级账号考勤查询导出功能</w:t>
            </w:r>
            <w:r>
              <w:rPr>
                <w:rFonts w:hint="eastAsia"/>
              </w:rPr>
              <w:t>无问题，但菜单配置存在问题，实际是有父子菜单的；</w:t>
            </w:r>
          </w:p>
          <w:p w14:paraId="6CB9498C" w14:textId="18F1B2EC" w:rsidR="00FE45B1" w:rsidRPr="0044422A" w:rsidRDefault="00FE45B1" w:rsidP="00FE4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B69B6DE" wp14:editId="7482C41B">
                  <wp:extent cx="4219575" cy="2137287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0091" cy="2167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30E0" w:rsidRPr="0044422A" w14:paraId="7B6DD664" w14:textId="77777777" w:rsidTr="0002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il"/>
            </w:tcBorders>
          </w:tcPr>
          <w:p w14:paraId="202E4164" w14:textId="77777777" w:rsidR="00AC30E0" w:rsidRDefault="00AC30E0" w:rsidP="00D6556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验收结论：</w:t>
            </w:r>
          </w:p>
        </w:tc>
        <w:tc>
          <w:tcPr>
            <w:tcW w:w="7330" w:type="dxa"/>
            <w:tcBorders>
              <w:right w:val="nil"/>
            </w:tcBorders>
          </w:tcPr>
          <w:p w14:paraId="298F599E" w14:textId="530C9DF0" w:rsidR="00AC30E0" w:rsidRDefault="00FE45B1" w:rsidP="00DB1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请研发部根据验收结果进行调整，调整完成即可更新至昆明线上系统，另外普洱区域</w:t>
            </w:r>
            <w:r w:rsidR="001A528B">
              <w:rPr>
                <w:rFonts w:hint="eastAsia"/>
              </w:rPr>
              <w:t>也提出该需求，如无问题请同步更新至普洱区域。</w:t>
            </w:r>
          </w:p>
        </w:tc>
      </w:tr>
    </w:tbl>
    <w:p w14:paraId="3FC6ABEB" w14:textId="77777777" w:rsidR="00CB5BA6" w:rsidRPr="003979C7" w:rsidRDefault="00CB5BA6" w:rsidP="003979C7"/>
    <w:sectPr w:rsidR="00CB5BA6" w:rsidRPr="003979C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2BFEDC" w14:textId="77777777" w:rsidR="0077657C" w:rsidRDefault="0077657C" w:rsidP="004A6D46">
      <w:pPr>
        <w:spacing w:before="0" w:after="0" w:line="240" w:lineRule="auto"/>
      </w:pPr>
      <w:r>
        <w:separator/>
      </w:r>
    </w:p>
  </w:endnote>
  <w:endnote w:type="continuationSeparator" w:id="0">
    <w:p w14:paraId="7E726AAE" w14:textId="77777777" w:rsidR="0077657C" w:rsidRDefault="0077657C" w:rsidP="004A6D4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E1FDE" w14:textId="77777777" w:rsidR="002614CE" w:rsidRPr="007D0C88" w:rsidRDefault="002614CE" w:rsidP="007D0C88">
    <w:pPr>
      <w:pStyle w:val="aff5"/>
      <w:jc w:val="right"/>
    </w:pPr>
    <w:r w:rsidRPr="002816CA"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B5F870B" wp14:editId="2ACCA091">
              <wp:simplePos x="0" y="0"/>
              <wp:positionH relativeFrom="margin">
                <wp:align>left</wp:align>
              </wp:positionH>
              <wp:positionV relativeFrom="paragraph">
                <wp:posOffset>-179070</wp:posOffset>
              </wp:positionV>
              <wp:extent cx="3724275" cy="1404620"/>
              <wp:effectExtent l="0" t="0" r="0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77FC95" w14:textId="77777777" w:rsidR="002614CE" w:rsidRPr="002816CA" w:rsidRDefault="0077657C" w:rsidP="002816CA">
                          <w:sdt>
                            <w:sdtPr>
                              <w:rPr>
                                <w:rFonts w:hint="eastAsia"/>
                              </w:rPr>
                              <w:alias w:val="标题"/>
                              <w:tag w:val=""/>
                              <w:id w:val="-580054147"/>
                              <w:placeholder>
                                <w:docPart w:val="8CC644C670F448FDAAF67B59261D4C7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C30E0">
                                <w:rPr>
                                  <w:rFonts w:hint="eastAsia"/>
                                </w:rPr>
                                <w:t>产品验收报告</w:t>
                              </w:r>
                            </w:sdtContent>
                          </w:sdt>
                          <w:r w:rsidR="002614CE">
                            <w:rPr>
                              <w:rFonts w:hint="eastAsia"/>
                            </w:rPr>
                            <w:t xml:space="preserve">   </w:t>
                          </w:r>
                          <w:r w:rsidR="002614CE" w:rsidRPr="002816CA">
                            <w:rPr>
                              <w:rFonts w:hint="eastAsia"/>
                            </w:rPr>
                            <w:t>©</w:t>
                          </w:r>
                          <w:sdt>
                            <w:sdtPr>
                              <w:rPr>
                                <w:rFonts w:hint="eastAsia"/>
                              </w:rPr>
                              <w:alias w:val="单位"/>
                              <w:tag w:val=""/>
                              <w:id w:val="-2064936698"/>
                              <w:placeholder>
                                <w:docPart w:val="E748556D92E74D8DB63B549AE259BAFD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6721F">
                                <w:rPr>
                                  <w:rFonts w:hint="eastAsia"/>
                                </w:rPr>
                                <w:t>湖北会基网络科技有限公司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1138448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left:0;text-align:left;margin-left:0;margin-top:-14.1pt;width:293.2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" filled="f" stroked="f">
              <v:textbox style="mso-fit-shape-to-text:t">
                <w:txbxContent>
                  <w:p w:rsidR="002614CE" w:rsidRPr="002816CA" w:rsidRDefault="006A41F8" w:rsidP="002816CA">
                    <w:sdt>
                      <w:sdtPr>
                        <w:rPr>
                          <w:rFonts w:hint="eastAsia"/>
                        </w:rPr>
                        <w:alias w:val="标题"/>
                        <w:tag w:val=""/>
                        <w:id w:val="-580054147"/>
                        <w:placeholder>
                          <w:docPart w:val="8CC644C670F448FDAAF67B59261D4C73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AC30E0">
                          <w:rPr>
                            <w:rFonts w:hint="eastAsia"/>
                          </w:rPr>
                          <w:t>产品验收报告</w:t>
                        </w:r>
                      </w:sdtContent>
                    </w:sdt>
                    <w:r w:rsidR="002614CE">
                      <w:rPr>
                        <w:rFonts w:hint="eastAsia"/>
                      </w:rPr>
                      <w:t xml:space="preserve">   </w:t>
                    </w:r>
                    <w:r w:rsidR="002614CE" w:rsidRPr="002816CA">
                      <w:rPr>
                        <w:rFonts w:hint="eastAsia"/>
                      </w:rPr>
                      <w:t>©</w:t>
                    </w:r>
                    <w:sdt>
                      <w:sdtPr>
                        <w:rPr>
                          <w:rFonts w:hint="eastAsia"/>
                        </w:rPr>
                        <w:alias w:val="单位"/>
                        <w:tag w:val=""/>
                        <w:id w:val="-2064936698"/>
                        <w:placeholder>
                          <w:docPart w:val="E748556D92E74D8DB63B549AE259BAFD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r w:rsidR="00C6721F">
                          <w:rPr>
                            <w:rFonts w:hint="eastAsia"/>
                          </w:rPr>
                          <w:t>湖北会基网络科技有限公司</w:t>
                        </w:r>
                      </w:sdtContent>
                    </w:sdt>
                  </w:p>
                </w:txbxContent>
              </v:textbox>
              <w10:wrap type="square" anchorx="margin"/>
            </v:shape>
          </w:pict>
        </mc:Fallback>
      </mc:AlternateContent>
    </w:r>
    <w:sdt>
      <w:sdtPr>
        <w:id w:val="-524547654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Pr="007D0C88">
              <w:rPr>
                <w:lang w:val="zh-CN"/>
              </w:rPr>
              <w:t xml:space="preserve"> </w:t>
            </w:r>
            <w:r w:rsidRPr="007D0C88">
              <w:rPr>
                <w:b/>
                <w:bCs/>
                <w:sz w:val="24"/>
                <w:szCs w:val="24"/>
              </w:rPr>
              <w:fldChar w:fldCharType="begin"/>
            </w:r>
            <w:r w:rsidRPr="007D0C88">
              <w:rPr>
                <w:b/>
                <w:bCs/>
              </w:rPr>
              <w:instrText>PAGE</w:instrText>
            </w:r>
            <w:r w:rsidRPr="007D0C88">
              <w:rPr>
                <w:b/>
                <w:bCs/>
                <w:sz w:val="24"/>
                <w:szCs w:val="24"/>
              </w:rPr>
              <w:fldChar w:fldCharType="separate"/>
            </w:r>
            <w:r w:rsidR="00472530">
              <w:rPr>
                <w:b/>
                <w:bCs/>
                <w:noProof/>
              </w:rPr>
              <w:t>1</w:t>
            </w:r>
            <w:r w:rsidRPr="007D0C88">
              <w:rPr>
                <w:b/>
                <w:bCs/>
                <w:sz w:val="24"/>
                <w:szCs w:val="24"/>
              </w:rPr>
              <w:fldChar w:fldCharType="end"/>
            </w:r>
            <w:r w:rsidRPr="007D0C88">
              <w:rPr>
                <w:lang w:val="zh-CN"/>
              </w:rPr>
              <w:t xml:space="preserve"> / </w:t>
            </w:r>
            <w:r w:rsidRPr="007D0C88">
              <w:rPr>
                <w:b/>
                <w:bCs/>
                <w:sz w:val="24"/>
                <w:szCs w:val="24"/>
              </w:rPr>
              <w:fldChar w:fldCharType="begin"/>
            </w:r>
            <w:r w:rsidRPr="007D0C88">
              <w:rPr>
                <w:b/>
                <w:bCs/>
              </w:rPr>
              <w:instrText>NUMPAGES</w:instrText>
            </w:r>
            <w:r w:rsidRPr="007D0C88">
              <w:rPr>
                <w:b/>
                <w:bCs/>
                <w:sz w:val="24"/>
                <w:szCs w:val="24"/>
              </w:rPr>
              <w:fldChar w:fldCharType="separate"/>
            </w:r>
            <w:r w:rsidR="00472530">
              <w:rPr>
                <w:b/>
                <w:bCs/>
                <w:noProof/>
              </w:rPr>
              <w:t>1</w:t>
            </w:r>
            <w:r w:rsidRPr="007D0C88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A2158" w14:textId="77777777" w:rsidR="0077657C" w:rsidRDefault="0077657C" w:rsidP="004A6D46">
      <w:pPr>
        <w:spacing w:before="0" w:after="0" w:line="240" w:lineRule="auto"/>
      </w:pPr>
      <w:r>
        <w:separator/>
      </w:r>
    </w:p>
  </w:footnote>
  <w:footnote w:type="continuationSeparator" w:id="0">
    <w:p w14:paraId="24B9BC39" w14:textId="77777777" w:rsidR="0077657C" w:rsidRDefault="0077657C" w:rsidP="004A6D4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6D2DC" w14:textId="77777777" w:rsidR="002614CE" w:rsidRPr="00675742" w:rsidRDefault="00545F66" w:rsidP="00675742"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E0C52B" wp14:editId="01F8AF6F">
              <wp:simplePos x="0" y="0"/>
              <wp:positionH relativeFrom="column">
                <wp:posOffset>3771021</wp:posOffset>
              </wp:positionH>
              <wp:positionV relativeFrom="paragraph">
                <wp:posOffset>-18024</wp:posOffset>
              </wp:positionV>
              <wp:extent cx="1801640" cy="332496"/>
              <wp:effectExtent l="0" t="0" r="0" b="0"/>
              <wp:wrapNone/>
              <wp:docPr id="33" name="文本框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01640" cy="3324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389FEA" w14:textId="77777777" w:rsidR="00545F66" w:rsidRPr="00E473EC" w:rsidRDefault="00545F66" w:rsidP="00545F66">
                          <w:pPr>
                            <w:jc w:val="right"/>
                            <w:rPr>
                              <w:color w:val="C00000"/>
                              <w:sz w:val="18"/>
                              <w:szCs w:val="18"/>
                            </w:rPr>
                          </w:pPr>
                          <w:r w:rsidRPr="00E473EC">
                            <w:rPr>
                              <w:rFonts w:hint="eastAsia"/>
                              <w:color w:val="C00000"/>
                              <w:sz w:val="18"/>
                              <w:szCs w:val="18"/>
                            </w:rPr>
                            <w:t>专注根治欠薪和劳动者职业发展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EB0FCB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6" type="#_x0000_t202" style="position:absolute;margin-left:296.95pt;margin-top:-1.4pt;width:141.85pt;height:2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" filled="f" stroked="f" strokeweight=".5pt">
              <v:textbox>
                <w:txbxContent>
                  <w:p w:rsidR="00545F66" w:rsidRPr="00E473EC" w:rsidRDefault="00545F66" w:rsidP="00545F66">
                    <w:pPr>
                      <w:jc w:val="right"/>
                      <w:rPr>
                        <w:rFonts w:ascii="microsoft yahei" w:eastAsia="microsoft yahei"/>
                        <w:color w:val="C00000"/>
                        <w:sz w:val="18"/>
                        <w:szCs w:val="18"/>
                      </w:rPr>
                    </w:pPr>
                    <w:r w:rsidRPr="00E473EC">
                      <w:rPr>
                        <w:rFonts w:ascii="microsoft yahei" w:eastAsia="microsoft yahei" w:hint="eastAsia"/>
                        <w:color w:val="C00000"/>
                        <w:sz w:val="18"/>
                        <w:szCs w:val="18"/>
                      </w:rPr>
                      <w:t>专注根治欠薪和劳动者职业发展</w:t>
                    </w:r>
                  </w:p>
                </w:txbxContent>
              </v:textbox>
            </v:shape>
          </w:pict>
        </mc:Fallback>
      </mc:AlternateContent>
    </w:r>
    <w:r w:rsidR="00C6721F">
      <w:rPr>
        <w:noProof/>
      </w:rPr>
      <w:drawing>
        <wp:inline distT="0" distB="0" distL="0" distR="0" wp14:anchorId="3C6EDA44" wp14:editId="03B82B3D">
          <wp:extent cx="965200" cy="254000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会基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5200" cy="25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1" type="#_x0000_t75" style="width:11.25pt;height:11.25pt" o:bullet="t">
        <v:imagedata r:id="rId1" o:title="msoA110"/>
      </v:shape>
    </w:pict>
  </w:numPicBullet>
  <w:abstractNum w:abstractNumId="0" w15:restartNumberingAfterBreak="0">
    <w:nsid w:val="03342117"/>
    <w:multiLevelType w:val="hybridMultilevel"/>
    <w:tmpl w:val="295CFA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0C61FD"/>
    <w:multiLevelType w:val="hybridMultilevel"/>
    <w:tmpl w:val="5E28860C"/>
    <w:lvl w:ilvl="0" w:tplc="83281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82775B"/>
    <w:multiLevelType w:val="multilevel"/>
    <w:tmpl w:val="6B0E793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Microsoft YaHei UI" w:eastAsia="Microsoft YaHei UI" w:hAnsi="Microsoft YaHei UI"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189D6DA1"/>
    <w:multiLevelType w:val="hybridMultilevel"/>
    <w:tmpl w:val="9AE6129C"/>
    <w:lvl w:ilvl="0" w:tplc="7F987C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1C0284"/>
    <w:multiLevelType w:val="hybridMultilevel"/>
    <w:tmpl w:val="AEC2BEDE"/>
    <w:lvl w:ilvl="0" w:tplc="8A6E1F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583EEB"/>
    <w:multiLevelType w:val="hybridMultilevel"/>
    <w:tmpl w:val="0A861D0A"/>
    <w:lvl w:ilvl="0" w:tplc="04090001">
      <w:start w:val="1"/>
      <w:numFmt w:val="bullet"/>
      <w:lvlText w:val=""/>
      <w:lvlJc w:val="left"/>
      <w:pPr>
        <w:ind w:left="11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6" w15:restartNumberingAfterBreak="0">
    <w:nsid w:val="2FF63DFD"/>
    <w:multiLevelType w:val="hybridMultilevel"/>
    <w:tmpl w:val="82D8250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ACD0C34"/>
    <w:multiLevelType w:val="hybridMultilevel"/>
    <w:tmpl w:val="9B86DE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987092A"/>
    <w:multiLevelType w:val="hybridMultilevel"/>
    <w:tmpl w:val="D584A5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05F6CBE"/>
    <w:multiLevelType w:val="hybridMultilevel"/>
    <w:tmpl w:val="89C242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1374EA5"/>
    <w:multiLevelType w:val="hybridMultilevel"/>
    <w:tmpl w:val="C63C77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B13A1A"/>
    <w:multiLevelType w:val="hybridMultilevel"/>
    <w:tmpl w:val="8916BB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4956C94"/>
    <w:multiLevelType w:val="hybridMultilevel"/>
    <w:tmpl w:val="5A40C84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5955604"/>
    <w:multiLevelType w:val="hybridMultilevel"/>
    <w:tmpl w:val="5A609B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4F64A21"/>
    <w:multiLevelType w:val="hybridMultilevel"/>
    <w:tmpl w:val="11DEDF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2"/>
  </w:num>
  <w:num w:numId="1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3"/>
  </w:num>
  <w:num w:numId="18">
    <w:abstractNumId w:val="8"/>
  </w:num>
  <w:num w:numId="19">
    <w:abstractNumId w:val="11"/>
  </w:num>
  <w:num w:numId="20">
    <w:abstractNumId w:val="10"/>
  </w:num>
  <w:num w:numId="21">
    <w:abstractNumId w:val="7"/>
  </w:num>
  <w:num w:numId="22">
    <w:abstractNumId w:val="5"/>
  </w:num>
  <w:num w:numId="23">
    <w:abstractNumId w:val="0"/>
  </w:num>
  <w:num w:numId="24">
    <w:abstractNumId w:val="9"/>
  </w:num>
  <w:num w:numId="25">
    <w:abstractNumId w:val="6"/>
  </w:num>
  <w:num w:numId="26">
    <w:abstractNumId w:val="12"/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A56"/>
    <w:rsid w:val="0000239F"/>
    <w:rsid w:val="00005A26"/>
    <w:rsid w:val="000070D4"/>
    <w:rsid w:val="000134B2"/>
    <w:rsid w:val="0001408F"/>
    <w:rsid w:val="00014BE0"/>
    <w:rsid w:val="00014FCA"/>
    <w:rsid w:val="00015DE3"/>
    <w:rsid w:val="0001722C"/>
    <w:rsid w:val="00017F77"/>
    <w:rsid w:val="00020979"/>
    <w:rsid w:val="00022980"/>
    <w:rsid w:val="00022DCD"/>
    <w:rsid w:val="00024729"/>
    <w:rsid w:val="0002577C"/>
    <w:rsid w:val="000259B7"/>
    <w:rsid w:val="00026052"/>
    <w:rsid w:val="0002692F"/>
    <w:rsid w:val="000269C4"/>
    <w:rsid w:val="000300D5"/>
    <w:rsid w:val="00032E91"/>
    <w:rsid w:val="00035781"/>
    <w:rsid w:val="0003689E"/>
    <w:rsid w:val="000377C2"/>
    <w:rsid w:val="00040464"/>
    <w:rsid w:val="0004061A"/>
    <w:rsid w:val="000407E2"/>
    <w:rsid w:val="000407EB"/>
    <w:rsid w:val="0004080C"/>
    <w:rsid w:val="0004601A"/>
    <w:rsid w:val="00047205"/>
    <w:rsid w:val="00047516"/>
    <w:rsid w:val="00047C01"/>
    <w:rsid w:val="00047C9D"/>
    <w:rsid w:val="00050CDD"/>
    <w:rsid w:val="000522B9"/>
    <w:rsid w:val="000543C0"/>
    <w:rsid w:val="00054975"/>
    <w:rsid w:val="00055166"/>
    <w:rsid w:val="00056844"/>
    <w:rsid w:val="000573AC"/>
    <w:rsid w:val="0005752D"/>
    <w:rsid w:val="00057EDA"/>
    <w:rsid w:val="00060AC7"/>
    <w:rsid w:val="00061A13"/>
    <w:rsid w:val="0006270E"/>
    <w:rsid w:val="0006337B"/>
    <w:rsid w:val="000644F9"/>
    <w:rsid w:val="00064696"/>
    <w:rsid w:val="0006560B"/>
    <w:rsid w:val="0006658B"/>
    <w:rsid w:val="00070F18"/>
    <w:rsid w:val="00074962"/>
    <w:rsid w:val="00074E96"/>
    <w:rsid w:val="00076C8C"/>
    <w:rsid w:val="000805E9"/>
    <w:rsid w:val="0008144E"/>
    <w:rsid w:val="000843C8"/>
    <w:rsid w:val="000846C7"/>
    <w:rsid w:val="000850CB"/>
    <w:rsid w:val="00086184"/>
    <w:rsid w:val="000863B3"/>
    <w:rsid w:val="000877D9"/>
    <w:rsid w:val="0009060C"/>
    <w:rsid w:val="0009205B"/>
    <w:rsid w:val="000922E2"/>
    <w:rsid w:val="00092A05"/>
    <w:rsid w:val="00097893"/>
    <w:rsid w:val="000A0C0F"/>
    <w:rsid w:val="000A318B"/>
    <w:rsid w:val="000A3C53"/>
    <w:rsid w:val="000A672C"/>
    <w:rsid w:val="000A7D4B"/>
    <w:rsid w:val="000B0989"/>
    <w:rsid w:val="000B25AF"/>
    <w:rsid w:val="000B28E7"/>
    <w:rsid w:val="000B30DB"/>
    <w:rsid w:val="000B380D"/>
    <w:rsid w:val="000B3C9F"/>
    <w:rsid w:val="000B5823"/>
    <w:rsid w:val="000B6C71"/>
    <w:rsid w:val="000B6CB7"/>
    <w:rsid w:val="000C3381"/>
    <w:rsid w:val="000C3B8D"/>
    <w:rsid w:val="000C4405"/>
    <w:rsid w:val="000C48EB"/>
    <w:rsid w:val="000C5904"/>
    <w:rsid w:val="000D12E3"/>
    <w:rsid w:val="000D220B"/>
    <w:rsid w:val="000D23D4"/>
    <w:rsid w:val="000E0EB5"/>
    <w:rsid w:val="000E20ED"/>
    <w:rsid w:val="000E4C62"/>
    <w:rsid w:val="000E4E24"/>
    <w:rsid w:val="000E59C8"/>
    <w:rsid w:val="000E5F36"/>
    <w:rsid w:val="000F061E"/>
    <w:rsid w:val="000F184E"/>
    <w:rsid w:val="000F18EC"/>
    <w:rsid w:val="000F1C66"/>
    <w:rsid w:val="000F486A"/>
    <w:rsid w:val="000F5BFA"/>
    <w:rsid w:val="000F5E9B"/>
    <w:rsid w:val="000F7AEA"/>
    <w:rsid w:val="001002C8"/>
    <w:rsid w:val="00101F5E"/>
    <w:rsid w:val="0010447E"/>
    <w:rsid w:val="00110C7A"/>
    <w:rsid w:val="001113F9"/>
    <w:rsid w:val="0011277B"/>
    <w:rsid w:val="001128D9"/>
    <w:rsid w:val="0011375E"/>
    <w:rsid w:val="001139BA"/>
    <w:rsid w:val="00116C20"/>
    <w:rsid w:val="00116C70"/>
    <w:rsid w:val="00121A1C"/>
    <w:rsid w:val="0012300A"/>
    <w:rsid w:val="0012364A"/>
    <w:rsid w:val="001257F6"/>
    <w:rsid w:val="00126061"/>
    <w:rsid w:val="0012753D"/>
    <w:rsid w:val="00127951"/>
    <w:rsid w:val="00127BC4"/>
    <w:rsid w:val="0013021F"/>
    <w:rsid w:val="001333C2"/>
    <w:rsid w:val="001351C8"/>
    <w:rsid w:val="00135376"/>
    <w:rsid w:val="00136C94"/>
    <w:rsid w:val="00137879"/>
    <w:rsid w:val="00140467"/>
    <w:rsid w:val="00141611"/>
    <w:rsid w:val="00141B66"/>
    <w:rsid w:val="0014214A"/>
    <w:rsid w:val="001425E9"/>
    <w:rsid w:val="0014301D"/>
    <w:rsid w:val="00146864"/>
    <w:rsid w:val="00146C4F"/>
    <w:rsid w:val="0014782A"/>
    <w:rsid w:val="00150502"/>
    <w:rsid w:val="00150845"/>
    <w:rsid w:val="00153DB9"/>
    <w:rsid w:val="001552DC"/>
    <w:rsid w:val="00155F77"/>
    <w:rsid w:val="0015732B"/>
    <w:rsid w:val="00157B51"/>
    <w:rsid w:val="00157F08"/>
    <w:rsid w:val="00160F9B"/>
    <w:rsid w:val="001617C4"/>
    <w:rsid w:val="001622EC"/>
    <w:rsid w:val="00163150"/>
    <w:rsid w:val="00165625"/>
    <w:rsid w:val="00167B3E"/>
    <w:rsid w:val="0017000B"/>
    <w:rsid w:val="00170178"/>
    <w:rsid w:val="00170184"/>
    <w:rsid w:val="00172A7D"/>
    <w:rsid w:val="00173003"/>
    <w:rsid w:val="00173717"/>
    <w:rsid w:val="00174C3B"/>
    <w:rsid w:val="0017555D"/>
    <w:rsid w:val="001774B1"/>
    <w:rsid w:val="0018414A"/>
    <w:rsid w:val="00184A1F"/>
    <w:rsid w:val="001867C8"/>
    <w:rsid w:val="0018766A"/>
    <w:rsid w:val="001904FD"/>
    <w:rsid w:val="00190886"/>
    <w:rsid w:val="00191E7D"/>
    <w:rsid w:val="0019292D"/>
    <w:rsid w:val="001935EF"/>
    <w:rsid w:val="001960A6"/>
    <w:rsid w:val="00196574"/>
    <w:rsid w:val="00196B5A"/>
    <w:rsid w:val="00196F8D"/>
    <w:rsid w:val="00196FBE"/>
    <w:rsid w:val="00196FC6"/>
    <w:rsid w:val="001A026B"/>
    <w:rsid w:val="001A0C7F"/>
    <w:rsid w:val="001A174B"/>
    <w:rsid w:val="001A2198"/>
    <w:rsid w:val="001A2328"/>
    <w:rsid w:val="001A4F39"/>
    <w:rsid w:val="001A528B"/>
    <w:rsid w:val="001A59C2"/>
    <w:rsid w:val="001A6B2C"/>
    <w:rsid w:val="001A73D0"/>
    <w:rsid w:val="001B05AF"/>
    <w:rsid w:val="001B2E99"/>
    <w:rsid w:val="001B6897"/>
    <w:rsid w:val="001B6A3F"/>
    <w:rsid w:val="001B778F"/>
    <w:rsid w:val="001C4DD9"/>
    <w:rsid w:val="001C5F39"/>
    <w:rsid w:val="001D12CF"/>
    <w:rsid w:val="001D286F"/>
    <w:rsid w:val="001D326C"/>
    <w:rsid w:val="001D408D"/>
    <w:rsid w:val="001E0A05"/>
    <w:rsid w:val="001E4D89"/>
    <w:rsid w:val="001E5465"/>
    <w:rsid w:val="001E5E58"/>
    <w:rsid w:val="001E6D40"/>
    <w:rsid w:val="001E6E15"/>
    <w:rsid w:val="001F04F3"/>
    <w:rsid w:val="001F1B7D"/>
    <w:rsid w:val="001F1CC6"/>
    <w:rsid w:val="001F3EA1"/>
    <w:rsid w:val="001F6050"/>
    <w:rsid w:val="001F7938"/>
    <w:rsid w:val="001F7E62"/>
    <w:rsid w:val="00200200"/>
    <w:rsid w:val="002016ED"/>
    <w:rsid w:val="00205E71"/>
    <w:rsid w:val="00206458"/>
    <w:rsid w:val="002110D7"/>
    <w:rsid w:val="002125DD"/>
    <w:rsid w:val="0021268F"/>
    <w:rsid w:val="00213A75"/>
    <w:rsid w:val="00213CC9"/>
    <w:rsid w:val="002157BE"/>
    <w:rsid w:val="00216060"/>
    <w:rsid w:val="00216BE2"/>
    <w:rsid w:val="002200B0"/>
    <w:rsid w:val="0022157F"/>
    <w:rsid w:val="002222CE"/>
    <w:rsid w:val="00223A8B"/>
    <w:rsid w:val="002276C7"/>
    <w:rsid w:val="0023081C"/>
    <w:rsid w:val="00232F7A"/>
    <w:rsid w:val="002339F2"/>
    <w:rsid w:val="00233E48"/>
    <w:rsid w:val="00234A0B"/>
    <w:rsid w:val="00236385"/>
    <w:rsid w:val="00236D18"/>
    <w:rsid w:val="0024280A"/>
    <w:rsid w:val="00243A20"/>
    <w:rsid w:val="002441BC"/>
    <w:rsid w:val="002447D0"/>
    <w:rsid w:val="00245288"/>
    <w:rsid w:val="0024648E"/>
    <w:rsid w:val="00250819"/>
    <w:rsid w:val="00250A63"/>
    <w:rsid w:val="00250ACE"/>
    <w:rsid w:val="0025102E"/>
    <w:rsid w:val="00254E5E"/>
    <w:rsid w:val="00254EE3"/>
    <w:rsid w:val="002553FD"/>
    <w:rsid w:val="00255627"/>
    <w:rsid w:val="00255E61"/>
    <w:rsid w:val="00256F96"/>
    <w:rsid w:val="00260F03"/>
    <w:rsid w:val="002614CE"/>
    <w:rsid w:val="002616F2"/>
    <w:rsid w:val="00261F55"/>
    <w:rsid w:val="00262511"/>
    <w:rsid w:val="0026316B"/>
    <w:rsid w:val="002638D8"/>
    <w:rsid w:val="00266122"/>
    <w:rsid w:val="00266C4D"/>
    <w:rsid w:val="00267E2D"/>
    <w:rsid w:val="0027193F"/>
    <w:rsid w:val="002734C4"/>
    <w:rsid w:val="00275866"/>
    <w:rsid w:val="00276A1E"/>
    <w:rsid w:val="00280E89"/>
    <w:rsid w:val="0028107B"/>
    <w:rsid w:val="002816CA"/>
    <w:rsid w:val="002822F5"/>
    <w:rsid w:val="0028274C"/>
    <w:rsid w:val="0028453E"/>
    <w:rsid w:val="00285650"/>
    <w:rsid w:val="00285C37"/>
    <w:rsid w:val="0028664B"/>
    <w:rsid w:val="00286EF8"/>
    <w:rsid w:val="002876FA"/>
    <w:rsid w:val="0029086F"/>
    <w:rsid w:val="002920C7"/>
    <w:rsid w:val="002940E4"/>
    <w:rsid w:val="00294605"/>
    <w:rsid w:val="0029693F"/>
    <w:rsid w:val="002A16C0"/>
    <w:rsid w:val="002A1A9E"/>
    <w:rsid w:val="002A3569"/>
    <w:rsid w:val="002A5350"/>
    <w:rsid w:val="002A72FC"/>
    <w:rsid w:val="002A7CD4"/>
    <w:rsid w:val="002B0021"/>
    <w:rsid w:val="002B1AF7"/>
    <w:rsid w:val="002B281B"/>
    <w:rsid w:val="002B3BBA"/>
    <w:rsid w:val="002B40A4"/>
    <w:rsid w:val="002B4E0C"/>
    <w:rsid w:val="002B6CEC"/>
    <w:rsid w:val="002B7FE0"/>
    <w:rsid w:val="002C1471"/>
    <w:rsid w:val="002C16DA"/>
    <w:rsid w:val="002C3FDA"/>
    <w:rsid w:val="002C511A"/>
    <w:rsid w:val="002C5BAC"/>
    <w:rsid w:val="002C6F82"/>
    <w:rsid w:val="002D03EF"/>
    <w:rsid w:val="002D2403"/>
    <w:rsid w:val="002D3184"/>
    <w:rsid w:val="002D3902"/>
    <w:rsid w:val="002D79AF"/>
    <w:rsid w:val="002E09F3"/>
    <w:rsid w:val="002E21BA"/>
    <w:rsid w:val="002E4860"/>
    <w:rsid w:val="002E49EE"/>
    <w:rsid w:val="002E75B0"/>
    <w:rsid w:val="002F0976"/>
    <w:rsid w:val="002F3432"/>
    <w:rsid w:val="002F5456"/>
    <w:rsid w:val="002F5B1D"/>
    <w:rsid w:val="002F5E8A"/>
    <w:rsid w:val="00301AF0"/>
    <w:rsid w:val="00301D0D"/>
    <w:rsid w:val="003038EA"/>
    <w:rsid w:val="00307235"/>
    <w:rsid w:val="0031077B"/>
    <w:rsid w:val="00310D89"/>
    <w:rsid w:val="0031301F"/>
    <w:rsid w:val="00313BD6"/>
    <w:rsid w:val="00315084"/>
    <w:rsid w:val="00317FD3"/>
    <w:rsid w:val="003203CD"/>
    <w:rsid w:val="00320D70"/>
    <w:rsid w:val="00321BBC"/>
    <w:rsid w:val="00323E0C"/>
    <w:rsid w:val="003251FA"/>
    <w:rsid w:val="003255C7"/>
    <w:rsid w:val="0032599E"/>
    <w:rsid w:val="00326365"/>
    <w:rsid w:val="003264CA"/>
    <w:rsid w:val="00326A7A"/>
    <w:rsid w:val="0032732D"/>
    <w:rsid w:val="00330F67"/>
    <w:rsid w:val="0033111C"/>
    <w:rsid w:val="00331285"/>
    <w:rsid w:val="00331462"/>
    <w:rsid w:val="00334018"/>
    <w:rsid w:val="00336DB2"/>
    <w:rsid w:val="00341A69"/>
    <w:rsid w:val="00343491"/>
    <w:rsid w:val="00344F81"/>
    <w:rsid w:val="003467D3"/>
    <w:rsid w:val="00346E2E"/>
    <w:rsid w:val="00347577"/>
    <w:rsid w:val="003477A0"/>
    <w:rsid w:val="00350E16"/>
    <w:rsid w:val="00352396"/>
    <w:rsid w:val="00356F3C"/>
    <w:rsid w:val="00361934"/>
    <w:rsid w:val="00362A5E"/>
    <w:rsid w:val="003630E8"/>
    <w:rsid w:val="003633C8"/>
    <w:rsid w:val="00363C8C"/>
    <w:rsid w:val="003662F8"/>
    <w:rsid w:val="00366617"/>
    <w:rsid w:val="00366752"/>
    <w:rsid w:val="00366F4A"/>
    <w:rsid w:val="0036713B"/>
    <w:rsid w:val="003674B2"/>
    <w:rsid w:val="00370069"/>
    <w:rsid w:val="003701E3"/>
    <w:rsid w:val="003714E4"/>
    <w:rsid w:val="00372FF1"/>
    <w:rsid w:val="00374698"/>
    <w:rsid w:val="00375750"/>
    <w:rsid w:val="00375D55"/>
    <w:rsid w:val="00377B11"/>
    <w:rsid w:val="00377E15"/>
    <w:rsid w:val="00382C5A"/>
    <w:rsid w:val="00383129"/>
    <w:rsid w:val="00384CA2"/>
    <w:rsid w:val="0038600E"/>
    <w:rsid w:val="003869F4"/>
    <w:rsid w:val="00386C0C"/>
    <w:rsid w:val="00386F8D"/>
    <w:rsid w:val="0039027D"/>
    <w:rsid w:val="003926B1"/>
    <w:rsid w:val="00393968"/>
    <w:rsid w:val="003979C7"/>
    <w:rsid w:val="003A57DE"/>
    <w:rsid w:val="003A72B2"/>
    <w:rsid w:val="003B18AB"/>
    <w:rsid w:val="003B2DCA"/>
    <w:rsid w:val="003B2F7C"/>
    <w:rsid w:val="003B49A7"/>
    <w:rsid w:val="003B4C4B"/>
    <w:rsid w:val="003B4F36"/>
    <w:rsid w:val="003B54CB"/>
    <w:rsid w:val="003B5C5D"/>
    <w:rsid w:val="003B7351"/>
    <w:rsid w:val="003B766E"/>
    <w:rsid w:val="003B79A4"/>
    <w:rsid w:val="003C0444"/>
    <w:rsid w:val="003C1B0C"/>
    <w:rsid w:val="003C1C22"/>
    <w:rsid w:val="003C232C"/>
    <w:rsid w:val="003C43E9"/>
    <w:rsid w:val="003C4843"/>
    <w:rsid w:val="003C5DE6"/>
    <w:rsid w:val="003C6565"/>
    <w:rsid w:val="003D1F4E"/>
    <w:rsid w:val="003D2D37"/>
    <w:rsid w:val="003D7DD7"/>
    <w:rsid w:val="003E0A42"/>
    <w:rsid w:val="003E2334"/>
    <w:rsid w:val="003E359C"/>
    <w:rsid w:val="003E4791"/>
    <w:rsid w:val="003E4D5A"/>
    <w:rsid w:val="003E525B"/>
    <w:rsid w:val="003E697D"/>
    <w:rsid w:val="003E7CA5"/>
    <w:rsid w:val="003F01FF"/>
    <w:rsid w:val="003F056F"/>
    <w:rsid w:val="003F5271"/>
    <w:rsid w:val="003F58E0"/>
    <w:rsid w:val="003F5B95"/>
    <w:rsid w:val="003F5E28"/>
    <w:rsid w:val="003F6954"/>
    <w:rsid w:val="003F75B7"/>
    <w:rsid w:val="004011FE"/>
    <w:rsid w:val="00404D1E"/>
    <w:rsid w:val="00405C7E"/>
    <w:rsid w:val="004069AC"/>
    <w:rsid w:val="004069D9"/>
    <w:rsid w:val="00406AFE"/>
    <w:rsid w:val="00406D67"/>
    <w:rsid w:val="00410BBE"/>
    <w:rsid w:val="00410CE6"/>
    <w:rsid w:val="00411576"/>
    <w:rsid w:val="00412453"/>
    <w:rsid w:val="00414AFD"/>
    <w:rsid w:val="00417A4B"/>
    <w:rsid w:val="004211C2"/>
    <w:rsid w:val="004222F2"/>
    <w:rsid w:val="00422457"/>
    <w:rsid w:val="00423770"/>
    <w:rsid w:val="00425374"/>
    <w:rsid w:val="00425E34"/>
    <w:rsid w:val="00426875"/>
    <w:rsid w:val="00426A6F"/>
    <w:rsid w:val="00426B97"/>
    <w:rsid w:val="00426CC0"/>
    <w:rsid w:val="004275DF"/>
    <w:rsid w:val="00432018"/>
    <w:rsid w:val="0043247C"/>
    <w:rsid w:val="00432855"/>
    <w:rsid w:val="0043404D"/>
    <w:rsid w:val="00434806"/>
    <w:rsid w:val="00435B67"/>
    <w:rsid w:val="004413D9"/>
    <w:rsid w:val="00441FA7"/>
    <w:rsid w:val="00442988"/>
    <w:rsid w:val="0044420D"/>
    <w:rsid w:val="0044422A"/>
    <w:rsid w:val="00444888"/>
    <w:rsid w:val="00444981"/>
    <w:rsid w:val="00445C27"/>
    <w:rsid w:val="00445C30"/>
    <w:rsid w:val="004467D8"/>
    <w:rsid w:val="004504BE"/>
    <w:rsid w:val="00450E2C"/>
    <w:rsid w:val="004513D5"/>
    <w:rsid w:val="00452195"/>
    <w:rsid w:val="004522A6"/>
    <w:rsid w:val="004522FF"/>
    <w:rsid w:val="0045290A"/>
    <w:rsid w:val="00453441"/>
    <w:rsid w:val="00457909"/>
    <w:rsid w:val="00460BE9"/>
    <w:rsid w:val="00463F42"/>
    <w:rsid w:val="0046506F"/>
    <w:rsid w:val="00472530"/>
    <w:rsid w:val="00472535"/>
    <w:rsid w:val="004733A3"/>
    <w:rsid w:val="004734B8"/>
    <w:rsid w:val="0047586A"/>
    <w:rsid w:val="00480C12"/>
    <w:rsid w:val="004817B0"/>
    <w:rsid w:val="00483138"/>
    <w:rsid w:val="00485045"/>
    <w:rsid w:val="004874FD"/>
    <w:rsid w:val="004907F6"/>
    <w:rsid w:val="004914E8"/>
    <w:rsid w:val="00493D9F"/>
    <w:rsid w:val="00493DD1"/>
    <w:rsid w:val="004972C9"/>
    <w:rsid w:val="004A1560"/>
    <w:rsid w:val="004A2534"/>
    <w:rsid w:val="004A308D"/>
    <w:rsid w:val="004A375B"/>
    <w:rsid w:val="004A3E69"/>
    <w:rsid w:val="004A3EF8"/>
    <w:rsid w:val="004A478E"/>
    <w:rsid w:val="004A53E7"/>
    <w:rsid w:val="004A6D46"/>
    <w:rsid w:val="004A7B41"/>
    <w:rsid w:val="004B2AD0"/>
    <w:rsid w:val="004B2E62"/>
    <w:rsid w:val="004B313A"/>
    <w:rsid w:val="004B381B"/>
    <w:rsid w:val="004B4A90"/>
    <w:rsid w:val="004B6D4F"/>
    <w:rsid w:val="004B6D97"/>
    <w:rsid w:val="004B6DCE"/>
    <w:rsid w:val="004B7301"/>
    <w:rsid w:val="004C12A3"/>
    <w:rsid w:val="004C3078"/>
    <w:rsid w:val="004C4095"/>
    <w:rsid w:val="004C5489"/>
    <w:rsid w:val="004D08F7"/>
    <w:rsid w:val="004D0D40"/>
    <w:rsid w:val="004D0EDF"/>
    <w:rsid w:val="004D1718"/>
    <w:rsid w:val="004D18E8"/>
    <w:rsid w:val="004D33C5"/>
    <w:rsid w:val="004D3E60"/>
    <w:rsid w:val="004D5F2E"/>
    <w:rsid w:val="004D7194"/>
    <w:rsid w:val="004E01D7"/>
    <w:rsid w:val="004E0C54"/>
    <w:rsid w:val="004E1C71"/>
    <w:rsid w:val="004E5A7C"/>
    <w:rsid w:val="004E5EB9"/>
    <w:rsid w:val="004E625C"/>
    <w:rsid w:val="004E6BEC"/>
    <w:rsid w:val="004E75F2"/>
    <w:rsid w:val="004F094B"/>
    <w:rsid w:val="004F0D06"/>
    <w:rsid w:val="004F18B6"/>
    <w:rsid w:val="004F2169"/>
    <w:rsid w:val="004F21F6"/>
    <w:rsid w:val="004F5A5D"/>
    <w:rsid w:val="004F5AAA"/>
    <w:rsid w:val="004F606E"/>
    <w:rsid w:val="004F65F1"/>
    <w:rsid w:val="00500A6F"/>
    <w:rsid w:val="005010DA"/>
    <w:rsid w:val="00501CDF"/>
    <w:rsid w:val="00502AEE"/>
    <w:rsid w:val="00503F78"/>
    <w:rsid w:val="00504987"/>
    <w:rsid w:val="005054D9"/>
    <w:rsid w:val="00506239"/>
    <w:rsid w:val="00506A6B"/>
    <w:rsid w:val="00507065"/>
    <w:rsid w:val="0051002C"/>
    <w:rsid w:val="00510414"/>
    <w:rsid w:val="00511A8F"/>
    <w:rsid w:val="00513E8B"/>
    <w:rsid w:val="005143B4"/>
    <w:rsid w:val="00515598"/>
    <w:rsid w:val="00516182"/>
    <w:rsid w:val="005179BD"/>
    <w:rsid w:val="00517C54"/>
    <w:rsid w:val="00522C84"/>
    <w:rsid w:val="00524184"/>
    <w:rsid w:val="0052686E"/>
    <w:rsid w:val="00527228"/>
    <w:rsid w:val="00527E72"/>
    <w:rsid w:val="00530248"/>
    <w:rsid w:val="005304EB"/>
    <w:rsid w:val="0053057F"/>
    <w:rsid w:val="00532032"/>
    <w:rsid w:val="00532888"/>
    <w:rsid w:val="00534D9B"/>
    <w:rsid w:val="00535213"/>
    <w:rsid w:val="00535383"/>
    <w:rsid w:val="00535F2E"/>
    <w:rsid w:val="0054114E"/>
    <w:rsid w:val="00541991"/>
    <w:rsid w:val="0054214E"/>
    <w:rsid w:val="00542237"/>
    <w:rsid w:val="0054300B"/>
    <w:rsid w:val="00545F66"/>
    <w:rsid w:val="0054731D"/>
    <w:rsid w:val="00550B55"/>
    <w:rsid w:val="00551C3B"/>
    <w:rsid w:val="0055221C"/>
    <w:rsid w:val="005523F3"/>
    <w:rsid w:val="00552AB1"/>
    <w:rsid w:val="00552F28"/>
    <w:rsid w:val="00553E61"/>
    <w:rsid w:val="005557AA"/>
    <w:rsid w:val="0055583E"/>
    <w:rsid w:val="00557C3D"/>
    <w:rsid w:val="00560E3E"/>
    <w:rsid w:val="0056107E"/>
    <w:rsid w:val="00561631"/>
    <w:rsid w:val="005623AB"/>
    <w:rsid w:val="005625BA"/>
    <w:rsid w:val="00563C4B"/>
    <w:rsid w:val="00567594"/>
    <w:rsid w:val="0057136E"/>
    <w:rsid w:val="00572B27"/>
    <w:rsid w:val="00572B33"/>
    <w:rsid w:val="00575EDC"/>
    <w:rsid w:val="005804CF"/>
    <w:rsid w:val="00582D42"/>
    <w:rsid w:val="00583E01"/>
    <w:rsid w:val="00585FB6"/>
    <w:rsid w:val="0058736B"/>
    <w:rsid w:val="00591D8B"/>
    <w:rsid w:val="00591FB6"/>
    <w:rsid w:val="00593490"/>
    <w:rsid w:val="005940D1"/>
    <w:rsid w:val="0059663B"/>
    <w:rsid w:val="005A0154"/>
    <w:rsid w:val="005A36BD"/>
    <w:rsid w:val="005A4907"/>
    <w:rsid w:val="005B0AD5"/>
    <w:rsid w:val="005B15B1"/>
    <w:rsid w:val="005B1790"/>
    <w:rsid w:val="005B26C6"/>
    <w:rsid w:val="005B321E"/>
    <w:rsid w:val="005B6108"/>
    <w:rsid w:val="005B7454"/>
    <w:rsid w:val="005C0AA1"/>
    <w:rsid w:val="005C1C0F"/>
    <w:rsid w:val="005C4CF0"/>
    <w:rsid w:val="005C4E57"/>
    <w:rsid w:val="005C5822"/>
    <w:rsid w:val="005C6314"/>
    <w:rsid w:val="005C768B"/>
    <w:rsid w:val="005D00AC"/>
    <w:rsid w:val="005D0AB2"/>
    <w:rsid w:val="005D0BF7"/>
    <w:rsid w:val="005D100F"/>
    <w:rsid w:val="005D48E1"/>
    <w:rsid w:val="005D7B78"/>
    <w:rsid w:val="005D7ECB"/>
    <w:rsid w:val="005D7F0F"/>
    <w:rsid w:val="005E0657"/>
    <w:rsid w:val="005E0B87"/>
    <w:rsid w:val="005E4329"/>
    <w:rsid w:val="005E4D48"/>
    <w:rsid w:val="005E5EE9"/>
    <w:rsid w:val="005F07B1"/>
    <w:rsid w:val="005F11E0"/>
    <w:rsid w:val="005F3FAA"/>
    <w:rsid w:val="005F465A"/>
    <w:rsid w:val="006024FF"/>
    <w:rsid w:val="00602E19"/>
    <w:rsid w:val="00603569"/>
    <w:rsid w:val="006056A3"/>
    <w:rsid w:val="006066ED"/>
    <w:rsid w:val="006071C4"/>
    <w:rsid w:val="006072EE"/>
    <w:rsid w:val="00610125"/>
    <w:rsid w:val="006101BE"/>
    <w:rsid w:val="0061075D"/>
    <w:rsid w:val="006110C7"/>
    <w:rsid w:val="006120DA"/>
    <w:rsid w:val="00612945"/>
    <w:rsid w:val="00612C3B"/>
    <w:rsid w:val="006131DA"/>
    <w:rsid w:val="00613608"/>
    <w:rsid w:val="00613705"/>
    <w:rsid w:val="006166E1"/>
    <w:rsid w:val="00616C4D"/>
    <w:rsid w:val="00616D7F"/>
    <w:rsid w:val="0061700E"/>
    <w:rsid w:val="006170B4"/>
    <w:rsid w:val="006176BA"/>
    <w:rsid w:val="00621C6F"/>
    <w:rsid w:val="006224C1"/>
    <w:rsid w:val="00622914"/>
    <w:rsid w:val="00624B00"/>
    <w:rsid w:val="00625E4C"/>
    <w:rsid w:val="006261A8"/>
    <w:rsid w:val="006309B7"/>
    <w:rsid w:val="0063266D"/>
    <w:rsid w:val="00633998"/>
    <w:rsid w:val="006349EB"/>
    <w:rsid w:val="00635C43"/>
    <w:rsid w:val="00637341"/>
    <w:rsid w:val="00637614"/>
    <w:rsid w:val="0064165C"/>
    <w:rsid w:val="00641B86"/>
    <w:rsid w:val="00641E73"/>
    <w:rsid w:val="006439B4"/>
    <w:rsid w:val="0064670F"/>
    <w:rsid w:val="00647AF7"/>
    <w:rsid w:val="006504FF"/>
    <w:rsid w:val="00650FAF"/>
    <w:rsid w:val="0065146F"/>
    <w:rsid w:val="006573C2"/>
    <w:rsid w:val="00657CA4"/>
    <w:rsid w:val="006610C4"/>
    <w:rsid w:val="00661EA7"/>
    <w:rsid w:val="00662EC2"/>
    <w:rsid w:val="00666BA2"/>
    <w:rsid w:val="00667777"/>
    <w:rsid w:val="00670A13"/>
    <w:rsid w:val="00671B76"/>
    <w:rsid w:val="00671BDC"/>
    <w:rsid w:val="006731A4"/>
    <w:rsid w:val="006744C6"/>
    <w:rsid w:val="00675742"/>
    <w:rsid w:val="00676802"/>
    <w:rsid w:val="00680EDC"/>
    <w:rsid w:val="006814B3"/>
    <w:rsid w:val="00684562"/>
    <w:rsid w:val="0068516F"/>
    <w:rsid w:val="00685F3A"/>
    <w:rsid w:val="00686AD3"/>
    <w:rsid w:val="00687086"/>
    <w:rsid w:val="006900C9"/>
    <w:rsid w:val="00690714"/>
    <w:rsid w:val="00690B7C"/>
    <w:rsid w:val="00691EB6"/>
    <w:rsid w:val="00692F21"/>
    <w:rsid w:val="00693815"/>
    <w:rsid w:val="00693B36"/>
    <w:rsid w:val="006943BA"/>
    <w:rsid w:val="00694C6B"/>
    <w:rsid w:val="0069540B"/>
    <w:rsid w:val="00695872"/>
    <w:rsid w:val="0069696D"/>
    <w:rsid w:val="006970C9"/>
    <w:rsid w:val="00697531"/>
    <w:rsid w:val="006A41F8"/>
    <w:rsid w:val="006B12AE"/>
    <w:rsid w:val="006B4A0C"/>
    <w:rsid w:val="006C08BB"/>
    <w:rsid w:val="006C21C5"/>
    <w:rsid w:val="006C25BA"/>
    <w:rsid w:val="006C54FC"/>
    <w:rsid w:val="006C755D"/>
    <w:rsid w:val="006D05E0"/>
    <w:rsid w:val="006D127D"/>
    <w:rsid w:val="006D26D6"/>
    <w:rsid w:val="006D3987"/>
    <w:rsid w:val="006D4ED0"/>
    <w:rsid w:val="006D5C5B"/>
    <w:rsid w:val="006E012A"/>
    <w:rsid w:val="006E2249"/>
    <w:rsid w:val="006E3C5B"/>
    <w:rsid w:val="006E4F02"/>
    <w:rsid w:val="006E523E"/>
    <w:rsid w:val="006E624B"/>
    <w:rsid w:val="006E7C1F"/>
    <w:rsid w:val="006F0176"/>
    <w:rsid w:val="006F0F3C"/>
    <w:rsid w:val="006F3520"/>
    <w:rsid w:val="006F706C"/>
    <w:rsid w:val="0070077C"/>
    <w:rsid w:val="007014A1"/>
    <w:rsid w:val="00701BAA"/>
    <w:rsid w:val="007035FD"/>
    <w:rsid w:val="00707E6C"/>
    <w:rsid w:val="00711E1B"/>
    <w:rsid w:val="00711EB2"/>
    <w:rsid w:val="00713472"/>
    <w:rsid w:val="007147A4"/>
    <w:rsid w:val="00716CA7"/>
    <w:rsid w:val="00717C43"/>
    <w:rsid w:val="00721296"/>
    <w:rsid w:val="00722303"/>
    <w:rsid w:val="00722E42"/>
    <w:rsid w:val="007240E8"/>
    <w:rsid w:val="00724BBD"/>
    <w:rsid w:val="00724D81"/>
    <w:rsid w:val="00724E89"/>
    <w:rsid w:val="0072514F"/>
    <w:rsid w:val="00730B37"/>
    <w:rsid w:val="00731ED0"/>
    <w:rsid w:val="00732F93"/>
    <w:rsid w:val="00733D4A"/>
    <w:rsid w:val="0073435D"/>
    <w:rsid w:val="00734561"/>
    <w:rsid w:val="00736363"/>
    <w:rsid w:val="0073642F"/>
    <w:rsid w:val="0073710C"/>
    <w:rsid w:val="00743FA8"/>
    <w:rsid w:val="0074410D"/>
    <w:rsid w:val="00744224"/>
    <w:rsid w:val="00745435"/>
    <w:rsid w:val="00750C54"/>
    <w:rsid w:val="00750EA8"/>
    <w:rsid w:val="0075234F"/>
    <w:rsid w:val="00752571"/>
    <w:rsid w:val="00752E00"/>
    <w:rsid w:val="00753391"/>
    <w:rsid w:val="00755B71"/>
    <w:rsid w:val="00757100"/>
    <w:rsid w:val="007576CE"/>
    <w:rsid w:val="00760735"/>
    <w:rsid w:val="007609AB"/>
    <w:rsid w:val="00762109"/>
    <w:rsid w:val="00763068"/>
    <w:rsid w:val="00763FA8"/>
    <w:rsid w:val="00764636"/>
    <w:rsid w:val="007661DC"/>
    <w:rsid w:val="007730F3"/>
    <w:rsid w:val="0077450A"/>
    <w:rsid w:val="007745E6"/>
    <w:rsid w:val="007763A3"/>
    <w:rsid w:val="0077657C"/>
    <w:rsid w:val="0077675E"/>
    <w:rsid w:val="00777DB7"/>
    <w:rsid w:val="00781719"/>
    <w:rsid w:val="00783E13"/>
    <w:rsid w:val="00784247"/>
    <w:rsid w:val="00785BC0"/>
    <w:rsid w:val="00786AD6"/>
    <w:rsid w:val="00786C7E"/>
    <w:rsid w:val="00786ED2"/>
    <w:rsid w:val="00787350"/>
    <w:rsid w:val="00790064"/>
    <w:rsid w:val="00790835"/>
    <w:rsid w:val="00790C86"/>
    <w:rsid w:val="00792B45"/>
    <w:rsid w:val="00792EFF"/>
    <w:rsid w:val="0079329D"/>
    <w:rsid w:val="0079347C"/>
    <w:rsid w:val="007938C1"/>
    <w:rsid w:val="0079682C"/>
    <w:rsid w:val="007968C4"/>
    <w:rsid w:val="00796BA3"/>
    <w:rsid w:val="00796F7F"/>
    <w:rsid w:val="007A0853"/>
    <w:rsid w:val="007A1672"/>
    <w:rsid w:val="007A2B0C"/>
    <w:rsid w:val="007A5217"/>
    <w:rsid w:val="007A6287"/>
    <w:rsid w:val="007A74ED"/>
    <w:rsid w:val="007A7F38"/>
    <w:rsid w:val="007B12AB"/>
    <w:rsid w:val="007B29E1"/>
    <w:rsid w:val="007B4D99"/>
    <w:rsid w:val="007C1EC8"/>
    <w:rsid w:val="007C274B"/>
    <w:rsid w:val="007C36CB"/>
    <w:rsid w:val="007C5D1B"/>
    <w:rsid w:val="007C617B"/>
    <w:rsid w:val="007C7171"/>
    <w:rsid w:val="007C7A70"/>
    <w:rsid w:val="007D0C88"/>
    <w:rsid w:val="007D0D04"/>
    <w:rsid w:val="007D4F09"/>
    <w:rsid w:val="007D5535"/>
    <w:rsid w:val="007D5E27"/>
    <w:rsid w:val="007D6054"/>
    <w:rsid w:val="007E0A2A"/>
    <w:rsid w:val="007E1791"/>
    <w:rsid w:val="007E1C9D"/>
    <w:rsid w:val="007E36AC"/>
    <w:rsid w:val="007E3C56"/>
    <w:rsid w:val="007E4515"/>
    <w:rsid w:val="007E4743"/>
    <w:rsid w:val="007E4C62"/>
    <w:rsid w:val="007E6C30"/>
    <w:rsid w:val="007F00E9"/>
    <w:rsid w:val="007F037E"/>
    <w:rsid w:val="007F0E43"/>
    <w:rsid w:val="007F10C3"/>
    <w:rsid w:val="007F180F"/>
    <w:rsid w:val="007F3158"/>
    <w:rsid w:val="007F34A2"/>
    <w:rsid w:val="007F36D7"/>
    <w:rsid w:val="007F5067"/>
    <w:rsid w:val="007F5D26"/>
    <w:rsid w:val="007F65AF"/>
    <w:rsid w:val="007F6839"/>
    <w:rsid w:val="007F77E3"/>
    <w:rsid w:val="007F7945"/>
    <w:rsid w:val="008017B5"/>
    <w:rsid w:val="008026A0"/>
    <w:rsid w:val="00802F1B"/>
    <w:rsid w:val="00803843"/>
    <w:rsid w:val="008044AE"/>
    <w:rsid w:val="00804A8E"/>
    <w:rsid w:val="00807CCA"/>
    <w:rsid w:val="0081027A"/>
    <w:rsid w:val="00810664"/>
    <w:rsid w:val="008147AD"/>
    <w:rsid w:val="00816A46"/>
    <w:rsid w:val="0082438F"/>
    <w:rsid w:val="00824902"/>
    <w:rsid w:val="0082535B"/>
    <w:rsid w:val="00827105"/>
    <w:rsid w:val="00827D74"/>
    <w:rsid w:val="008315C4"/>
    <w:rsid w:val="00831F7F"/>
    <w:rsid w:val="00832BD7"/>
    <w:rsid w:val="008333B7"/>
    <w:rsid w:val="00833711"/>
    <w:rsid w:val="00833E98"/>
    <w:rsid w:val="008362D9"/>
    <w:rsid w:val="00837AA9"/>
    <w:rsid w:val="00840B2B"/>
    <w:rsid w:val="0084206B"/>
    <w:rsid w:val="008443E0"/>
    <w:rsid w:val="008448D9"/>
    <w:rsid w:val="00846743"/>
    <w:rsid w:val="00847CD7"/>
    <w:rsid w:val="00847F94"/>
    <w:rsid w:val="008508E8"/>
    <w:rsid w:val="00850DFC"/>
    <w:rsid w:val="00853325"/>
    <w:rsid w:val="0085596A"/>
    <w:rsid w:val="008640C2"/>
    <w:rsid w:val="00865558"/>
    <w:rsid w:val="00871723"/>
    <w:rsid w:val="008738FF"/>
    <w:rsid w:val="00875DF8"/>
    <w:rsid w:val="00877ADB"/>
    <w:rsid w:val="00880243"/>
    <w:rsid w:val="00885EF1"/>
    <w:rsid w:val="00886076"/>
    <w:rsid w:val="008868A5"/>
    <w:rsid w:val="0088748A"/>
    <w:rsid w:val="0088752B"/>
    <w:rsid w:val="00890C32"/>
    <w:rsid w:val="00891670"/>
    <w:rsid w:val="0089199B"/>
    <w:rsid w:val="0089418A"/>
    <w:rsid w:val="008963F7"/>
    <w:rsid w:val="008967C2"/>
    <w:rsid w:val="008A1184"/>
    <w:rsid w:val="008A409C"/>
    <w:rsid w:val="008A4177"/>
    <w:rsid w:val="008A41DF"/>
    <w:rsid w:val="008A4AC2"/>
    <w:rsid w:val="008A4CEE"/>
    <w:rsid w:val="008A5CF5"/>
    <w:rsid w:val="008A6048"/>
    <w:rsid w:val="008A70FB"/>
    <w:rsid w:val="008B0A56"/>
    <w:rsid w:val="008B165D"/>
    <w:rsid w:val="008B1B62"/>
    <w:rsid w:val="008B1DA8"/>
    <w:rsid w:val="008B2FF8"/>
    <w:rsid w:val="008B33CF"/>
    <w:rsid w:val="008B4B03"/>
    <w:rsid w:val="008B58FB"/>
    <w:rsid w:val="008B76F4"/>
    <w:rsid w:val="008C0E55"/>
    <w:rsid w:val="008C15F9"/>
    <w:rsid w:val="008C4781"/>
    <w:rsid w:val="008C4851"/>
    <w:rsid w:val="008C5328"/>
    <w:rsid w:val="008C71F2"/>
    <w:rsid w:val="008D0AC9"/>
    <w:rsid w:val="008D1E1E"/>
    <w:rsid w:val="008D39F8"/>
    <w:rsid w:val="008D7354"/>
    <w:rsid w:val="008E04E6"/>
    <w:rsid w:val="008E1601"/>
    <w:rsid w:val="008E27C2"/>
    <w:rsid w:val="008E290C"/>
    <w:rsid w:val="008E2FF5"/>
    <w:rsid w:val="008E3528"/>
    <w:rsid w:val="008E6370"/>
    <w:rsid w:val="008E6453"/>
    <w:rsid w:val="008E73CC"/>
    <w:rsid w:val="008F051D"/>
    <w:rsid w:val="008F0587"/>
    <w:rsid w:val="008F0668"/>
    <w:rsid w:val="008F2B6A"/>
    <w:rsid w:val="008F4D69"/>
    <w:rsid w:val="008F4E69"/>
    <w:rsid w:val="00905F00"/>
    <w:rsid w:val="0090705D"/>
    <w:rsid w:val="00907CD8"/>
    <w:rsid w:val="009106E5"/>
    <w:rsid w:val="009107B4"/>
    <w:rsid w:val="00910CDA"/>
    <w:rsid w:val="0091101D"/>
    <w:rsid w:val="00911379"/>
    <w:rsid w:val="009140DE"/>
    <w:rsid w:val="0091482F"/>
    <w:rsid w:val="00916DF9"/>
    <w:rsid w:val="0091728F"/>
    <w:rsid w:val="00922927"/>
    <w:rsid w:val="009233EE"/>
    <w:rsid w:val="00924163"/>
    <w:rsid w:val="009252D7"/>
    <w:rsid w:val="0092540E"/>
    <w:rsid w:val="009269A0"/>
    <w:rsid w:val="00926A04"/>
    <w:rsid w:val="0092734A"/>
    <w:rsid w:val="009274AA"/>
    <w:rsid w:val="00927F10"/>
    <w:rsid w:val="00930704"/>
    <w:rsid w:val="00931D90"/>
    <w:rsid w:val="00933CE7"/>
    <w:rsid w:val="00933DDA"/>
    <w:rsid w:val="0093504C"/>
    <w:rsid w:val="00935DBF"/>
    <w:rsid w:val="00937418"/>
    <w:rsid w:val="00937640"/>
    <w:rsid w:val="00941282"/>
    <w:rsid w:val="009433FC"/>
    <w:rsid w:val="00944F17"/>
    <w:rsid w:val="009456AD"/>
    <w:rsid w:val="00947DAA"/>
    <w:rsid w:val="00950BA5"/>
    <w:rsid w:val="00951256"/>
    <w:rsid w:val="00952511"/>
    <w:rsid w:val="0095300A"/>
    <w:rsid w:val="009555B9"/>
    <w:rsid w:val="00960166"/>
    <w:rsid w:val="00961632"/>
    <w:rsid w:val="00962727"/>
    <w:rsid w:val="00963034"/>
    <w:rsid w:val="00963BE9"/>
    <w:rsid w:val="009647ED"/>
    <w:rsid w:val="00964F6B"/>
    <w:rsid w:val="0096520D"/>
    <w:rsid w:val="0096528E"/>
    <w:rsid w:val="00972283"/>
    <w:rsid w:val="00973437"/>
    <w:rsid w:val="00973C48"/>
    <w:rsid w:val="009740C3"/>
    <w:rsid w:val="009754C9"/>
    <w:rsid w:val="009767E6"/>
    <w:rsid w:val="0098217C"/>
    <w:rsid w:val="00982D9A"/>
    <w:rsid w:val="009843D3"/>
    <w:rsid w:val="0098509C"/>
    <w:rsid w:val="00985AAD"/>
    <w:rsid w:val="00985AE7"/>
    <w:rsid w:val="00986EB7"/>
    <w:rsid w:val="00987480"/>
    <w:rsid w:val="00987979"/>
    <w:rsid w:val="00987D63"/>
    <w:rsid w:val="00990AA0"/>
    <w:rsid w:val="009913A3"/>
    <w:rsid w:val="009919BB"/>
    <w:rsid w:val="00994B04"/>
    <w:rsid w:val="00995AE5"/>
    <w:rsid w:val="00995D23"/>
    <w:rsid w:val="00997646"/>
    <w:rsid w:val="009A06F8"/>
    <w:rsid w:val="009A0F71"/>
    <w:rsid w:val="009A4441"/>
    <w:rsid w:val="009A4E6F"/>
    <w:rsid w:val="009A5406"/>
    <w:rsid w:val="009A70F3"/>
    <w:rsid w:val="009A7AF7"/>
    <w:rsid w:val="009B01D9"/>
    <w:rsid w:val="009B07C0"/>
    <w:rsid w:val="009B15F2"/>
    <w:rsid w:val="009B4A9A"/>
    <w:rsid w:val="009B4F07"/>
    <w:rsid w:val="009B7E11"/>
    <w:rsid w:val="009C078F"/>
    <w:rsid w:val="009C3394"/>
    <w:rsid w:val="009C5B88"/>
    <w:rsid w:val="009C5BF9"/>
    <w:rsid w:val="009C60FD"/>
    <w:rsid w:val="009C7679"/>
    <w:rsid w:val="009D12BE"/>
    <w:rsid w:val="009D18F7"/>
    <w:rsid w:val="009D36D6"/>
    <w:rsid w:val="009D5943"/>
    <w:rsid w:val="009D5CD9"/>
    <w:rsid w:val="009D781D"/>
    <w:rsid w:val="009E0FFE"/>
    <w:rsid w:val="009E517D"/>
    <w:rsid w:val="009E551D"/>
    <w:rsid w:val="009E6D18"/>
    <w:rsid w:val="009E7A97"/>
    <w:rsid w:val="009F0053"/>
    <w:rsid w:val="009F0425"/>
    <w:rsid w:val="009F058A"/>
    <w:rsid w:val="009F28DB"/>
    <w:rsid w:val="009F53C5"/>
    <w:rsid w:val="00A029AE"/>
    <w:rsid w:val="00A03BC2"/>
    <w:rsid w:val="00A03C95"/>
    <w:rsid w:val="00A04897"/>
    <w:rsid w:val="00A056D3"/>
    <w:rsid w:val="00A05AE3"/>
    <w:rsid w:val="00A06391"/>
    <w:rsid w:val="00A0786D"/>
    <w:rsid w:val="00A1378E"/>
    <w:rsid w:val="00A16A65"/>
    <w:rsid w:val="00A2173A"/>
    <w:rsid w:val="00A21C4A"/>
    <w:rsid w:val="00A22D4D"/>
    <w:rsid w:val="00A2590B"/>
    <w:rsid w:val="00A26235"/>
    <w:rsid w:val="00A26387"/>
    <w:rsid w:val="00A27924"/>
    <w:rsid w:val="00A306A7"/>
    <w:rsid w:val="00A30C42"/>
    <w:rsid w:val="00A31B6B"/>
    <w:rsid w:val="00A31F75"/>
    <w:rsid w:val="00A332AE"/>
    <w:rsid w:val="00A35518"/>
    <w:rsid w:val="00A3657A"/>
    <w:rsid w:val="00A375A3"/>
    <w:rsid w:val="00A37733"/>
    <w:rsid w:val="00A37B9A"/>
    <w:rsid w:val="00A404D9"/>
    <w:rsid w:val="00A4128D"/>
    <w:rsid w:val="00A442CC"/>
    <w:rsid w:val="00A45578"/>
    <w:rsid w:val="00A47E3B"/>
    <w:rsid w:val="00A515B1"/>
    <w:rsid w:val="00A52143"/>
    <w:rsid w:val="00A521AB"/>
    <w:rsid w:val="00A52899"/>
    <w:rsid w:val="00A538AE"/>
    <w:rsid w:val="00A56076"/>
    <w:rsid w:val="00A56321"/>
    <w:rsid w:val="00A5670F"/>
    <w:rsid w:val="00A609FA"/>
    <w:rsid w:val="00A61723"/>
    <w:rsid w:val="00A635CE"/>
    <w:rsid w:val="00A64736"/>
    <w:rsid w:val="00A65111"/>
    <w:rsid w:val="00A66407"/>
    <w:rsid w:val="00A7444F"/>
    <w:rsid w:val="00A76793"/>
    <w:rsid w:val="00A81C2E"/>
    <w:rsid w:val="00A82C82"/>
    <w:rsid w:val="00A834AB"/>
    <w:rsid w:val="00A8364A"/>
    <w:rsid w:val="00A85A06"/>
    <w:rsid w:val="00A86A6F"/>
    <w:rsid w:val="00A87224"/>
    <w:rsid w:val="00A909C9"/>
    <w:rsid w:val="00A9254C"/>
    <w:rsid w:val="00A93D88"/>
    <w:rsid w:val="00A96B82"/>
    <w:rsid w:val="00AA0669"/>
    <w:rsid w:val="00AA1388"/>
    <w:rsid w:val="00AA1594"/>
    <w:rsid w:val="00AA1A97"/>
    <w:rsid w:val="00AA1AC5"/>
    <w:rsid w:val="00AA34C8"/>
    <w:rsid w:val="00AA4AD5"/>
    <w:rsid w:val="00AA54EE"/>
    <w:rsid w:val="00AA635F"/>
    <w:rsid w:val="00AA6A90"/>
    <w:rsid w:val="00AB1B95"/>
    <w:rsid w:val="00AB2775"/>
    <w:rsid w:val="00AB761E"/>
    <w:rsid w:val="00AC0770"/>
    <w:rsid w:val="00AC277C"/>
    <w:rsid w:val="00AC30E0"/>
    <w:rsid w:val="00AC4E87"/>
    <w:rsid w:val="00AC5991"/>
    <w:rsid w:val="00AC5A27"/>
    <w:rsid w:val="00AC7AC8"/>
    <w:rsid w:val="00AD088B"/>
    <w:rsid w:val="00AD149C"/>
    <w:rsid w:val="00AD23D5"/>
    <w:rsid w:val="00AD690A"/>
    <w:rsid w:val="00AD7C43"/>
    <w:rsid w:val="00AE6381"/>
    <w:rsid w:val="00AF0089"/>
    <w:rsid w:val="00AF0747"/>
    <w:rsid w:val="00AF1E1C"/>
    <w:rsid w:val="00AF467E"/>
    <w:rsid w:val="00AF507E"/>
    <w:rsid w:val="00AF72CE"/>
    <w:rsid w:val="00B009C1"/>
    <w:rsid w:val="00B02050"/>
    <w:rsid w:val="00B02F3C"/>
    <w:rsid w:val="00B0460D"/>
    <w:rsid w:val="00B050F4"/>
    <w:rsid w:val="00B05CFA"/>
    <w:rsid w:val="00B0642F"/>
    <w:rsid w:val="00B06E8B"/>
    <w:rsid w:val="00B07F03"/>
    <w:rsid w:val="00B14573"/>
    <w:rsid w:val="00B14A91"/>
    <w:rsid w:val="00B20DEE"/>
    <w:rsid w:val="00B20F0E"/>
    <w:rsid w:val="00B21110"/>
    <w:rsid w:val="00B21CE2"/>
    <w:rsid w:val="00B2247C"/>
    <w:rsid w:val="00B227BF"/>
    <w:rsid w:val="00B22F46"/>
    <w:rsid w:val="00B239E4"/>
    <w:rsid w:val="00B242FB"/>
    <w:rsid w:val="00B248CF"/>
    <w:rsid w:val="00B25C56"/>
    <w:rsid w:val="00B2607F"/>
    <w:rsid w:val="00B26269"/>
    <w:rsid w:val="00B26307"/>
    <w:rsid w:val="00B3052C"/>
    <w:rsid w:val="00B3386F"/>
    <w:rsid w:val="00B3468E"/>
    <w:rsid w:val="00B34AFF"/>
    <w:rsid w:val="00B34DC5"/>
    <w:rsid w:val="00B351FF"/>
    <w:rsid w:val="00B3615E"/>
    <w:rsid w:val="00B36FA8"/>
    <w:rsid w:val="00B37B68"/>
    <w:rsid w:val="00B406A3"/>
    <w:rsid w:val="00B40C3E"/>
    <w:rsid w:val="00B42BB8"/>
    <w:rsid w:val="00B43F8A"/>
    <w:rsid w:val="00B46049"/>
    <w:rsid w:val="00B46279"/>
    <w:rsid w:val="00B46CDB"/>
    <w:rsid w:val="00B479A0"/>
    <w:rsid w:val="00B479D6"/>
    <w:rsid w:val="00B519B0"/>
    <w:rsid w:val="00B5317D"/>
    <w:rsid w:val="00B57925"/>
    <w:rsid w:val="00B6154A"/>
    <w:rsid w:val="00B615F8"/>
    <w:rsid w:val="00B6303C"/>
    <w:rsid w:val="00B646DA"/>
    <w:rsid w:val="00B658F7"/>
    <w:rsid w:val="00B65A7F"/>
    <w:rsid w:val="00B65F67"/>
    <w:rsid w:val="00B66114"/>
    <w:rsid w:val="00B7154A"/>
    <w:rsid w:val="00B71CD7"/>
    <w:rsid w:val="00B720B9"/>
    <w:rsid w:val="00B7370A"/>
    <w:rsid w:val="00B7470F"/>
    <w:rsid w:val="00B76BFB"/>
    <w:rsid w:val="00B80CAC"/>
    <w:rsid w:val="00B81EA3"/>
    <w:rsid w:val="00B84E48"/>
    <w:rsid w:val="00B86F15"/>
    <w:rsid w:val="00B8755A"/>
    <w:rsid w:val="00B9245F"/>
    <w:rsid w:val="00B926B5"/>
    <w:rsid w:val="00B929C6"/>
    <w:rsid w:val="00B94A34"/>
    <w:rsid w:val="00B953F7"/>
    <w:rsid w:val="00B95E5C"/>
    <w:rsid w:val="00BA046A"/>
    <w:rsid w:val="00BA1526"/>
    <w:rsid w:val="00BA192C"/>
    <w:rsid w:val="00BA5ECD"/>
    <w:rsid w:val="00BA6F67"/>
    <w:rsid w:val="00BA7D14"/>
    <w:rsid w:val="00BB0033"/>
    <w:rsid w:val="00BB0B91"/>
    <w:rsid w:val="00BB1362"/>
    <w:rsid w:val="00BB376C"/>
    <w:rsid w:val="00BB4219"/>
    <w:rsid w:val="00BB4D14"/>
    <w:rsid w:val="00BB6DF1"/>
    <w:rsid w:val="00BC1633"/>
    <w:rsid w:val="00BC172A"/>
    <w:rsid w:val="00BC33E9"/>
    <w:rsid w:val="00BC37FE"/>
    <w:rsid w:val="00BD2414"/>
    <w:rsid w:val="00BE131D"/>
    <w:rsid w:val="00BE20EB"/>
    <w:rsid w:val="00BE2653"/>
    <w:rsid w:val="00BE2CC9"/>
    <w:rsid w:val="00BE2D34"/>
    <w:rsid w:val="00BE3290"/>
    <w:rsid w:val="00BE3672"/>
    <w:rsid w:val="00BE6068"/>
    <w:rsid w:val="00BE726D"/>
    <w:rsid w:val="00BE7337"/>
    <w:rsid w:val="00BF0FDE"/>
    <w:rsid w:val="00BF1CD7"/>
    <w:rsid w:val="00C0041F"/>
    <w:rsid w:val="00C01B7A"/>
    <w:rsid w:val="00C02C5C"/>
    <w:rsid w:val="00C03438"/>
    <w:rsid w:val="00C03924"/>
    <w:rsid w:val="00C0631C"/>
    <w:rsid w:val="00C06422"/>
    <w:rsid w:val="00C1124A"/>
    <w:rsid w:val="00C11AE4"/>
    <w:rsid w:val="00C134AF"/>
    <w:rsid w:val="00C14B9E"/>
    <w:rsid w:val="00C165E6"/>
    <w:rsid w:val="00C17DC7"/>
    <w:rsid w:val="00C20488"/>
    <w:rsid w:val="00C205FF"/>
    <w:rsid w:val="00C21D52"/>
    <w:rsid w:val="00C2270D"/>
    <w:rsid w:val="00C2384D"/>
    <w:rsid w:val="00C331D3"/>
    <w:rsid w:val="00C3375B"/>
    <w:rsid w:val="00C337A8"/>
    <w:rsid w:val="00C40350"/>
    <w:rsid w:val="00C44ED5"/>
    <w:rsid w:val="00C45FEE"/>
    <w:rsid w:val="00C5072D"/>
    <w:rsid w:val="00C52F44"/>
    <w:rsid w:val="00C530F4"/>
    <w:rsid w:val="00C538BD"/>
    <w:rsid w:val="00C603E2"/>
    <w:rsid w:val="00C60849"/>
    <w:rsid w:val="00C61BB4"/>
    <w:rsid w:val="00C6347F"/>
    <w:rsid w:val="00C63A34"/>
    <w:rsid w:val="00C64617"/>
    <w:rsid w:val="00C65C0B"/>
    <w:rsid w:val="00C6721F"/>
    <w:rsid w:val="00C6735F"/>
    <w:rsid w:val="00C70B94"/>
    <w:rsid w:val="00C74666"/>
    <w:rsid w:val="00C7474D"/>
    <w:rsid w:val="00C773C1"/>
    <w:rsid w:val="00C8142F"/>
    <w:rsid w:val="00C83AE3"/>
    <w:rsid w:val="00C84602"/>
    <w:rsid w:val="00C93158"/>
    <w:rsid w:val="00C93D82"/>
    <w:rsid w:val="00C9591A"/>
    <w:rsid w:val="00C95964"/>
    <w:rsid w:val="00CA15E1"/>
    <w:rsid w:val="00CA1A08"/>
    <w:rsid w:val="00CA348B"/>
    <w:rsid w:val="00CA5118"/>
    <w:rsid w:val="00CA75B8"/>
    <w:rsid w:val="00CA76DC"/>
    <w:rsid w:val="00CB2EE3"/>
    <w:rsid w:val="00CB54DF"/>
    <w:rsid w:val="00CB550D"/>
    <w:rsid w:val="00CB5952"/>
    <w:rsid w:val="00CB5BA6"/>
    <w:rsid w:val="00CB7B47"/>
    <w:rsid w:val="00CC025F"/>
    <w:rsid w:val="00CC0650"/>
    <w:rsid w:val="00CC1396"/>
    <w:rsid w:val="00CC51E2"/>
    <w:rsid w:val="00CC65AA"/>
    <w:rsid w:val="00CC6B36"/>
    <w:rsid w:val="00CC74E9"/>
    <w:rsid w:val="00CD1B71"/>
    <w:rsid w:val="00CD43F9"/>
    <w:rsid w:val="00CD5644"/>
    <w:rsid w:val="00CD575B"/>
    <w:rsid w:val="00CD680F"/>
    <w:rsid w:val="00CD7B21"/>
    <w:rsid w:val="00CE0432"/>
    <w:rsid w:val="00CE1386"/>
    <w:rsid w:val="00CE4550"/>
    <w:rsid w:val="00CE7A4A"/>
    <w:rsid w:val="00CF0C16"/>
    <w:rsid w:val="00CF10BB"/>
    <w:rsid w:val="00CF258B"/>
    <w:rsid w:val="00CF5373"/>
    <w:rsid w:val="00CF644D"/>
    <w:rsid w:val="00CF6EE3"/>
    <w:rsid w:val="00D02505"/>
    <w:rsid w:val="00D02C88"/>
    <w:rsid w:val="00D0540A"/>
    <w:rsid w:val="00D10612"/>
    <w:rsid w:val="00D1120C"/>
    <w:rsid w:val="00D1282A"/>
    <w:rsid w:val="00D15D1C"/>
    <w:rsid w:val="00D16796"/>
    <w:rsid w:val="00D2293C"/>
    <w:rsid w:val="00D23303"/>
    <w:rsid w:val="00D244E0"/>
    <w:rsid w:val="00D3057F"/>
    <w:rsid w:val="00D333AF"/>
    <w:rsid w:val="00D34B41"/>
    <w:rsid w:val="00D3570B"/>
    <w:rsid w:val="00D35D28"/>
    <w:rsid w:val="00D35FAB"/>
    <w:rsid w:val="00D374B8"/>
    <w:rsid w:val="00D42D44"/>
    <w:rsid w:val="00D4678D"/>
    <w:rsid w:val="00D4693A"/>
    <w:rsid w:val="00D46D65"/>
    <w:rsid w:val="00D47035"/>
    <w:rsid w:val="00D50775"/>
    <w:rsid w:val="00D50FE2"/>
    <w:rsid w:val="00D542C2"/>
    <w:rsid w:val="00D55011"/>
    <w:rsid w:val="00D55281"/>
    <w:rsid w:val="00D5563D"/>
    <w:rsid w:val="00D56145"/>
    <w:rsid w:val="00D57130"/>
    <w:rsid w:val="00D57671"/>
    <w:rsid w:val="00D57BFA"/>
    <w:rsid w:val="00D62C71"/>
    <w:rsid w:val="00D644AC"/>
    <w:rsid w:val="00D64A08"/>
    <w:rsid w:val="00D65564"/>
    <w:rsid w:val="00D66949"/>
    <w:rsid w:val="00D66C72"/>
    <w:rsid w:val="00D71332"/>
    <w:rsid w:val="00D7139E"/>
    <w:rsid w:val="00D73446"/>
    <w:rsid w:val="00D73604"/>
    <w:rsid w:val="00D73D8F"/>
    <w:rsid w:val="00D73DDD"/>
    <w:rsid w:val="00D760EB"/>
    <w:rsid w:val="00D76325"/>
    <w:rsid w:val="00D778E5"/>
    <w:rsid w:val="00D83F2A"/>
    <w:rsid w:val="00D8429A"/>
    <w:rsid w:val="00D84B17"/>
    <w:rsid w:val="00D85AD1"/>
    <w:rsid w:val="00D86BC9"/>
    <w:rsid w:val="00D91803"/>
    <w:rsid w:val="00D92038"/>
    <w:rsid w:val="00D92E1E"/>
    <w:rsid w:val="00D9541A"/>
    <w:rsid w:val="00DA25F8"/>
    <w:rsid w:val="00DA2CA7"/>
    <w:rsid w:val="00DA560F"/>
    <w:rsid w:val="00DA6623"/>
    <w:rsid w:val="00DA68C3"/>
    <w:rsid w:val="00DB1966"/>
    <w:rsid w:val="00DB1BB0"/>
    <w:rsid w:val="00DB1C04"/>
    <w:rsid w:val="00DB28F2"/>
    <w:rsid w:val="00DC19C7"/>
    <w:rsid w:val="00DC3BDF"/>
    <w:rsid w:val="00DC3C1A"/>
    <w:rsid w:val="00DC439A"/>
    <w:rsid w:val="00DD1AF7"/>
    <w:rsid w:val="00DD4AC9"/>
    <w:rsid w:val="00DD765B"/>
    <w:rsid w:val="00DE08A3"/>
    <w:rsid w:val="00DE4A40"/>
    <w:rsid w:val="00DE50B9"/>
    <w:rsid w:val="00DE5E6A"/>
    <w:rsid w:val="00DE66B7"/>
    <w:rsid w:val="00DE6E19"/>
    <w:rsid w:val="00DE7250"/>
    <w:rsid w:val="00DF22D5"/>
    <w:rsid w:val="00DF2DB6"/>
    <w:rsid w:val="00DF3D13"/>
    <w:rsid w:val="00DF559B"/>
    <w:rsid w:val="00DF6203"/>
    <w:rsid w:val="00DF6BB4"/>
    <w:rsid w:val="00DF77C8"/>
    <w:rsid w:val="00E0178A"/>
    <w:rsid w:val="00E024DD"/>
    <w:rsid w:val="00E02DA6"/>
    <w:rsid w:val="00E04B24"/>
    <w:rsid w:val="00E06638"/>
    <w:rsid w:val="00E06713"/>
    <w:rsid w:val="00E074BD"/>
    <w:rsid w:val="00E103D0"/>
    <w:rsid w:val="00E11BB8"/>
    <w:rsid w:val="00E120B6"/>
    <w:rsid w:val="00E13658"/>
    <w:rsid w:val="00E15065"/>
    <w:rsid w:val="00E16373"/>
    <w:rsid w:val="00E16AC6"/>
    <w:rsid w:val="00E17D7E"/>
    <w:rsid w:val="00E17E5F"/>
    <w:rsid w:val="00E21F0C"/>
    <w:rsid w:val="00E24034"/>
    <w:rsid w:val="00E302DF"/>
    <w:rsid w:val="00E31584"/>
    <w:rsid w:val="00E325AD"/>
    <w:rsid w:val="00E334E4"/>
    <w:rsid w:val="00E36FC8"/>
    <w:rsid w:val="00E4237D"/>
    <w:rsid w:val="00E43EA2"/>
    <w:rsid w:val="00E45050"/>
    <w:rsid w:val="00E45D56"/>
    <w:rsid w:val="00E4792E"/>
    <w:rsid w:val="00E51B07"/>
    <w:rsid w:val="00E51BD6"/>
    <w:rsid w:val="00E531CD"/>
    <w:rsid w:val="00E55545"/>
    <w:rsid w:val="00E61604"/>
    <w:rsid w:val="00E61F7D"/>
    <w:rsid w:val="00E62466"/>
    <w:rsid w:val="00E628B3"/>
    <w:rsid w:val="00E63F5A"/>
    <w:rsid w:val="00E64482"/>
    <w:rsid w:val="00E651B0"/>
    <w:rsid w:val="00E65A0F"/>
    <w:rsid w:val="00E6760E"/>
    <w:rsid w:val="00E67863"/>
    <w:rsid w:val="00E70848"/>
    <w:rsid w:val="00E71567"/>
    <w:rsid w:val="00E7202C"/>
    <w:rsid w:val="00E7406A"/>
    <w:rsid w:val="00E74729"/>
    <w:rsid w:val="00E770F6"/>
    <w:rsid w:val="00E80BE4"/>
    <w:rsid w:val="00E82495"/>
    <w:rsid w:val="00E8281C"/>
    <w:rsid w:val="00E84500"/>
    <w:rsid w:val="00E84B9F"/>
    <w:rsid w:val="00E85409"/>
    <w:rsid w:val="00E86B73"/>
    <w:rsid w:val="00E93D0C"/>
    <w:rsid w:val="00E95954"/>
    <w:rsid w:val="00E96391"/>
    <w:rsid w:val="00EA0432"/>
    <w:rsid w:val="00EA1AC3"/>
    <w:rsid w:val="00EA22E2"/>
    <w:rsid w:val="00EA33A1"/>
    <w:rsid w:val="00EA38B6"/>
    <w:rsid w:val="00EA4D10"/>
    <w:rsid w:val="00EA671E"/>
    <w:rsid w:val="00EA72E7"/>
    <w:rsid w:val="00EB0A8B"/>
    <w:rsid w:val="00EB132C"/>
    <w:rsid w:val="00EB1A9C"/>
    <w:rsid w:val="00EB25E3"/>
    <w:rsid w:val="00EB2DEB"/>
    <w:rsid w:val="00EB3554"/>
    <w:rsid w:val="00EB4932"/>
    <w:rsid w:val="00EB562E"/>
    <w:rsid w:val="00EB648A"/>
    <w:rsid w:val="00EC11E1"/>
    <w:rsid w:val="00EC4B92"/>
    <w:rsid w:val="00EC6B66"/>
    <w:rsid w:val="00EC7718"/>
    <w:rsid w:val="00EC7A28"/>
    <w:rsid w:val="00ED4C7F"/>
    <w:rsid w:val="00ED58EC"/>
    <w:rsid w:val="00ED5E1C"/>
    <w:rsid w:val="00ED6E5C"/>
    <w:rsid w:val="00ED75FD"/>
    <w:rsid w:val="00EE19AA"/>
    <w:rsid w:val="00EE1A3F"/>
    <w:rsid w:val="00EE2F94"/>
    <w:rsid w:val="00EE3D29"/>
    <w:rsid w:val="00EE43E1"/>
    <w:rsid w:val="00EE45C1"/>
    <w:rsid w:val="00EE4D07"/>
    <w:rsid w:val="00EE6FA9"/>
    <w:rsid w:val="00EF11BB"/>
    <w:rsid w:val="00EF1525"/>
    <w:rsid w:val="00EF32E6"/>
    <w:rsid w:val="00EF481D"/>
    <w:rsid w:val="00EF51FD"/>
    <w:rsid w:val="00EF7302"/>
    <w:rsid w:val="00F02FDE"/>
    <w:rsid w:val="00F0309E"/>
    <w:rsid w:val="00F04B71"/>
    <w:rsid w:val="00F04EE3"/>
    <w:rsid w:val="00F11212"/>
    <w:rsid w:val="00F11A31"/>
    <w:rsid w:val="00F171CE"/>
    <w:rsid w:val="00F17D1B"/>
    <w:rsid w:val="00F17E5D"/>
    <w:rsid w:val="00F202B0"/>
    <w:rsid w:val="00F206A5"/>
    <w:rsid w:val="00F20C7D"/>
    <w:rsid w:val="00F22FDD"/>
    <w:rsid w:val="00F2336A"/>
    <w:rsid w:val="00F23852"/>
    <w:rsid w:val="00F23A9C"/>
    <w:rsid w:val="00F24B80"/>
    <w:rsid w:val="00F24CEE"/>
    <w:rsid w:val="00F2552E"/>
    <w:rsid w:val="00F25BE0"/>
    <w:rsid w:val="00F3285D"/>
    <w:rsid w:val="00F33B51"/>
    <w:rsid w:val="00F3507E"/>
    <w:rsid w:val="00F407BE"/>
    <w:rsid w:val="00F42E5D"/>
    <w:rsid w:val="00F4380A"/>
    <w:rsid w:val="00F438B5"/>
    <w:rsid w:val="00F43ED4"/>
    <w:rsid w:val="00F471F7"/>
    <w:rsid w:val="00F50A9B"/>
    <w:rsid w:val="00F51E2B"/>
    <w:rsid w:val="00F52FBF"/>
    <w:rsid w:val="00F60878"/>
    <w:rsid w:val="00F60C39"/>
    <w:rsid w:val="00F61372"/>
    <w:rsid w:val="00F61882"/>
    <w:rsid w:val="00F648B8"/>
    <w:rsid w:val="00F64D91"/>
    <w:rsid w:val="00F6524E"/>
    <w:rsid w:val="00F6527B"/>
    <w:rsid w:val="00F65D6C"/>
    <w:rsid w:val="00F71750"/>
    <w:rsid w:val="00F746FB"/>
    <w:rsid w:val="00F774F3"/>
    <w:rsid w:val="00F777D8"/>
    <w:rsid w:val="00F77C21"/>
    <w:rsid w:val="00F8064A"/>
    <w:rsid w:val="00F828AA"/>
    <w:rsid w:val="00F859AD"/>
    <w:rsid w:val="00F85E2A"/>
    <w:rsid w:val="00F86471"/>
    <w:rsid w:val="00F90429"/>
    <w:rsid w:val="00F91351"/>
    <w:rsid w:val="00F9331C"/>
    <w:rsid w:val="00F9335D"/>
    <w:rsid w:val="00F94518"/>
    <w:rsid w:val="00F95D9E"/>
    <w:rsid w:val="00FA0C67"/>
    <w:rsid w:val="00FA3630"/>
    <w:rsid w:val="00FA390A"/>
    <w:rsid w:val="00FA50D3"/>
    <w:rsid w:val="00FA5822"/>
    <w:rsid w:val="00FA6997"/>
    <w:rsid w:val="00FB1007"/>
    <w:rsid w:val="00FB1082"/>
    <w:rsid w:val="00FB16A6"/>
    <w:rsid w:val="00FB210F"/>
    <w:rsid w:val="00FB33A4"/>
    <w:rsid w:val="00FB36F4"/>
    <w:rsid w:val="00FB39CB"/>
    <w:rsid w:val="00FB460D"/>
    <w:rsid w:val="00FB4B03"/>
    <w:rsid w:val="00FB4BA0"/>
    <w:rsid w:val="00FB4CA0"/>
    <w:rsid w:val="00FB5BB1"/>
    <w:rsid w:val="00FB7221"/>
    <w:rsid w:val="00FB7EDC"/>
    <w:rsid w:val="00FC0455"/>
    <w:rsid w:val="00FC2DB4"/>
    <w:rsid w:val="00FC2E06"/>
    <w:rsid w:val="00FC3AAB"/>
    <w:rsid w:val="00FC4E5E"/>
    <w:rsid w:val="00FC563F"/>
    <w:rsid w:val="00FD012A"/>
    <w:rsid w:val="00FD09B8"/>
    <w:rsid w:val="00FD1C67"/>
    <w:rsid w:val="00FD22F2"/>
    <w:rsid w:val="00FD3C87"/>
    <w:rsid w:val="00FD6523"/>
    <w:rsid w:val="00FD76E1"/>
    <w:rsid w:val="00FE3740"/>
    <w:rsid w:val="00FE45B1"/>
    <w:rsid w:val="00FE6272"/>
    <w:rsid w:val="00FE6628"/>
    <w:rsid w:val="00FE6CED"/>
    <w:rsid w:val="00FF2238"/>
    <w:rsid w:val="00FF367B"/>
    <w:rsid w:val="00FF41FB"/>
    <w:rsid w:val="00FF5CFA"/>
    <w:rsid w:val="00FF66CE"/>
    <w:rsid w:val="00FF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17EA9"/>
  <w15:chartTrackingRefBased/>
  <w15:docId w15:val="{6C4F297C-FA28-481D-8BC8-12D34AD3C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4E57"/>
    <w:pPr>
      <w:spacing w:before="40" w:after="40"/>
    </w:pPr>
    <w:rPr>
      <w:rFonts w:ascii="微软雅黑" w:eastAsia="微软雅黑" w:hAnsi="微软雅黑" w:cs="微软雅黑"/>
    </w:rPr>
  </w:style>
  <w:style w:type="paragraph" w:styleId="1">
    <w:name w:val="heading 1"/>
    <w:basedOn w:val="a"/>
    <w:next w:val="a"/>
    <w:link w:val="10"/>
    <w:uiPriority w:val="9"/>
    <w:qFormat/>
    <w:rsid w:val="005C4E57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C4E57"/>
    <w:pPr>
      <w:keepNext/>
      <w:keepLines/>
      <w:numPr>
        <w:ilvl w:val="1"/>
        <w:numId w:val="14"/>
      </w:numPr>
      <w:spacing w:before="360" w:after="0"/>
      <w:outlineLvl w:val="1"/>
    </w:pPr>
    <w:rPr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C4E57"/>
    <w:pPr>
      <w:keepNext/>
      <w:keepLines/>
      <w:numPr>
        <w:ilvl w:val="2"/>
        <w:numId w:val="14"/>
      </w:numPr>
      <w:spacing w:before="200" w:after="0"/>
      <w:outlineLvl w:val="2"/>
    </w:pPr>
    <w:rPr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4E57"/>
    <w:pPr>
      <w:keepNext/>
      <w:keepLines/>
      <w:numPr>
        <w:ilvl w:val="3"/>
        <w:numId w:val="14"/>
      </w:numPr>
      <w:spacing w:before="200" w:after="0"/>
      <w:outlineLvl w:val="3"/>
    </w:pPr>
    <w:rPr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914E8"/>
    <w:pPr>
      <w:spacing w:after="0" w:line="360" w:lineRule="auto"/>
      <w:contextualSpacing/>
      <w:jc w:val="center"/>
    </w:pPr>
    <w:rPr>
      <w:b/>
      <w:color w:val="000000" w:themeColor="text1"/>
      <w:sz w:val="40"/>
      <w:szCs w:val="56"/>
    </w:rPr>
  </w:style>
  <w:style w:type="character" w:customStyle="1" w:styleId="a4">
    <w:name w:val="标题 字符"/>
    <w:basedOn w:val="a0"/>
    <w:link w:val="a3"/>
    <w:uiPriority w:val="10"/>
    <w:rsid w:val="004914E8"/>
    <w:rPr>
      <w:rFonts w:ascii="微软雅黑" w:eastAsia="微软雅黑" w:hAnsi="微软雅黑" w:cs="微软雅黑"/>
      <w:b/>
      <w:color w:val="000000" w:themeColor="text1"/>
      <w:sz w:val="40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10C4"/>
    <w:pPr>
      <w:numPr>
        <w:ilvl w:val="1"/>
      </w:numPr>
    </w:pPr>
    <w:rPr>
      <w:color w:val="92D050"/>
      <w:spacing w:val="10"/>
      <w:sz w:val="36"/>
    </w:rPr>
  </w:style>
  <w:style w:type="character" w:customStyle="1" w:styleId="a6">
    <w:name w:val="副标题 字符"/>
    <w:basedOn w:val="a0"/>
    <w:link w:val="a5"/>
    <w:uiPriority w:val="11"/>
    <w:rsid w:val="006610C4"/>
    <w:rPr>
      <w:rFonts w:ascii="微软雅黑" w:eastAsia="微软雅黑" w:hAnsi="微软雅黑" w:cs="微软雅黑"/>
      <w:color w:val="92D050"/>
      <w:spacing w:val="10"/>
      <w:sz w:val="36"/>
    </w:rPr>
  </w:style>
  <w:style w:type="character" w:customStyle="1" w:styleId="10">
    <w:name w:val="标题 1 字符"/>
    <w:basedOn w:val="a0"/>
    <w:link w:val="1"/>
    <w:uiPriority w:val="9"/>
    <w:rsid w:val="005C4E57"/>
    <w:rPr>
      <w:rFonts w:ascii="微软雅黑" w:eastAsia="微软雅黑" w:hAnsi="微软雅黑" w:cs="微软雅黑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5C4E57"/>
    <w:rPr>
      <w:rFonts w:ascii="微软雅黑" w:eastAsia="微软雅黑" w:hAnsi="微软雅黑" w:cs="微软雅黑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5C4E57"/>
    <w:rPr>
      <w:rFonts w:ascii="微软雅黑" w:eastAsia="微软雅黑" w:hAnsi="微软雅黑" w:cs="微软雅黑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semiHidden/>
    <w:rsid w:val="005C4E57"/>
    <w:rPr>
      <w:rFonts w:ascii="微软雅黑" w:eastAsia="微软雅黑" w:hAnsi="微软雅黑" w:cs="微软雅黑"/>
      <w:bCs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7">
    <w:name w:val="次要强调"/>
    <w:basedOn w:val="a0"/>
    <w:uiPriority w:val="19"/>
    <w:qFormat/>
    <w:rsid w:val="005C4E57"/>
    <w:rPr>
      <w:rFonts w:ascii="微软雅黑" w:eastAsia="微软雅黑" w:hAnsi="微软雅黑" w:cs="微软雅黑"/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5C4E57"/>
    <w:rPr>
      <w:rFonts w:ascii="微软雅黑" w:eastAsia="微软雅黑" w:hAnsi="微软雅黑" w:cs="微软雅黑"/>
      <w:i/>
      <w:iCs/>
      <w:color w:val="auto"/>
    </w:rPr>
  </w:style>
  <w:style w:type="character" w:customStyle="1" w:styleId="a9">
    <w:name w:val="重要强调"/>
    <w:basedOn w:val="a0"/>
    <w:uiPriority w:val="21"/>
    <w:qFormat/>
    <w:rsid w:val="005C4E57"/>
    <w:rPr>
      <w:rFonts w:ascii="微软雅黑" w:eastAsia="微软雅黑" w:hAnsi="微软雅黑" w:cs="微软雅黑"/>
      <w:b/>
      <w:bCs/>
      <w:i/>
      <w:iCs/>
      <w:caps/>
    </w:rPr>
  </w:style>
  <w:style w:type="character" w:customStyle="1" w:styleId="aa">
    <w:name w:val="增强"/>
    <w:basedOn w:val="a0"/>
    <w:uiPriority w:val="22"/>
    <w:qFormat/>
    <w:rsid w:val="005C4E57"/>
    <w:rPr>
      <w:rFonts w:ascii="微软雅黑" w:eastAsia="微软雅黑" w:hAnsi="微软雅黑" w:cs="微软雅黑"/>
      <w:b/>
      <w:bCs/>
      <w:color w:val="000000" w:themeColor="text1"/>
    </w:rPr>
  </w:style>
  <w:style w:type="paragraph" w:customStyle="1" w:styleId="ab">
    <w:name w:val="引言"/>
    <w:basedOn w:val="a"/>
    <w:next w:val="a"/>
    <w:link w:val="ac"/>
    <w:uiPriority w:val="29"/>
    <w:qFormat/>
    <w:rsid w:val="00DE6E1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c">
    <w:name w:val="引言字符"/>
    <w:basedOn w:val="a0"/>
    <w:link w:val="ab"/>
    <w:uiPriority w:val="29"/>
    <w:rsid w:val="00DE6E19"/>
    <w:rPr>
      <w:rFonts w:ascii="微软雅黑" w:eastAsia="微软雅黑" w:hAnsi="微软雅黑" w:cs="微软雅黑"/>
      <w:i/>
      <w:iCs/>
      <w:color w:val="000000" w:themeColor="text1"/>
    </w:rPr>
  </w:style>
  <w:style w:type="paragraph" w:customStyle="1" w:styleId="ad">
    <w:name w:val="重要引言"/>
    <w:basedOn w:val="a"/>
    <w:next w:val="a"/>
    <w:link w:val="ae"/>
    <w:uiPriority w:val="30"/>
    <w:qFormat/>
    <w:rsid w:val="00DE6E1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e">
    <w:name w:val="重要引言字符"/>
    <w:basedOn w:val="a0"/>
    <w:link w:val="ad"/>
    <w:uiPriority w:val="30"/>
    <w:rsid w:val="00DE6E19"/>
    <w:rPr>
      <w:rFonts w:ascii="微软雅黑" w:eastAsia="微软雅黑" w:hAnsi="微软雅黑" w:cs="微软雅黑"/>
      <w:color w:val="000000" w:themeColor="text1"/>
      <w:shd w:val="clear" w:color="auto" w:fill="F2F2F2" w:themeFill="background1" w:themeFillShade="F2"/>
    </w:rPr>
  </w:style>
  <w:style w:type="character" w:customStyle="1" w:styleId="af">
    <w:name w:val="次要参考资料"/>
    <w:basedOn w:val="a0"/>
    <w:uiPriority w:val="31"/>
    <w:qFormat/>
    <w:rsid w:val="00DE6E19"/>
    <w:rPr>
      <w:rFonts w:ascii="微软雅黑" w:eastAsia="微软雅黑" w:hAnsi="微软雅黑" w:cs="微软雅黑"/>
      <w:smallCaps/>
      <w:color w:val="404040" w:themeColor="text1" w:themeTint="BF"/>
      <w:u w:val="single" w:color="7F7F7F" w:themeColor="text1" w:themeTint="80"/>
    </w:rPr>
  </w:style>
  <w:style w:type="character" w:customStyle="1" w:styleId="af0">
    <w:name w:val="重要参考资料"/>
    <w:basedOn w:val="a0"/>
    <w:uiPriority w:val="32"/>
    <w:qFormat/>
    <w:rsid w:val="00DE6E19"/>
    <w:rPr>
      <w:rFonts w:ascii="微软雅黑" w:eastAsia="微软雅黑" w:hAnsi="微软雅黑" w:cs="微软雅黑"/>
      <w:b/>
      <w:bCs/>
      <w:smallCaps/>
      <w:u w:val="single"/>
    </w:rPr>
  </w:style>
  <w:style w:type="character" w:customStyle="1" w:styleId="af1">
    <w:name w:val="书名"/>
    <w:basedOn w:val="a0"/>
    <w:uiPriority w:val="33"/>
    <w:qFormat/>
    <w:rsid w:val="00DE6E19"/>
    <w:rPr>
      <w:rFonts w:ascii="微软雅黑" w:eastAsia="微软雅黑" w:hAnsi="微软雅黑" w:cs="微软雅黑"/>
      <w:b w:val="0"/>
      <w:bCs w:val="0"/>
      <w:smallCaps/>
      <w:spacing w:val="5"/>
    </w:rPr>
  </w:style>
  <w:style w:type="paragraph" w:customStyle="1" w:styleId="af2">
    <w:name w:val="描述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customStyle="1" w:styleId="af3">
    <w:name w:val="目录标题"/>
    <w:basedOn w:val="1"/>
    <w:next w:val="a"/>
    <w:uiPriority w:val="39"/>
    <w:semiHidden/>
    <w:unhideWhenUsed/>
    <w:qFormat/>
    <w:pPr>
      <w:outlineLvl w:val="9"/>
    </w:pPr>
  </w:style>
  <w:style w:type="paragraph" w:customStyle="1" w:styleId="af4">
    <w:name w:val="无间距"/>
    <w:uiPriority w:val="1"/>
    <w:qFormat/>
    <w:rsid w:val="005C4E57"/>
    <w:pPr>
      <w:spacing w:after="0" w:line="240" w:lineRule="auto"/>
    </w:pPr>
    <w:rPr>
      <w:rFonts w:ascii="微软雅黑" w:eastAsia="微软雅黑" w:hAnsi="微软雅黑" w:cs="微软雅黑"/>
    </w:rPr>
  </w:style>
  <w:style w:type="paragraph" w:customStyle="1" w:styleId="11">
    <w:name w:val="列表段落1"/>
    <w:basedOn w:val="a"/>
    <w:uiPriority w:val="34"/>
    <w:qFormat/>
    <w:rsid w:val="00DE6E19"/>
    <w:pPr>
      <w:ind w:left="720"/>
      <w:contextualSpacing/>
    </w:pPr>
  </w:style>
  <w:style w:type="paragraph" w:styleId="af5">
    <w:name w:val="No Spacing"/>
    <w:link w:val="af6"/>
    <w:uiPriority w:val="1"/>
    <w:qFormat/>
    <w:rsid w:val="005C4E57"/>
    <w:pPr>
      <w:spacing w:after="0" w:line="240" w:lineRule="auto"/>
    </w:pPr>
    <w:rPr>
      <w:rFonts w:ascii="微软雅黑" w:eastAsia="微软雅黑" w:hAnsi="微软雅黑" w:cs="微软雅黑"/>
    </w:rPr>
  </w:style>
  <w:style w:type="character" w:styleId="af7">
    <w:name w:val="Subtle Emphasis"/>
    <w:basedOn w:val="a0"/>
    <w:uiPriority w:val="19"/>
    <w:qFormat/>
    <w:rsid w:val="005C4E57"/>
    <w:rPr>
      <w:rFonts w:ascii="微软雅黑" w:eastAsia="微软雅黑" w:hAnsi="微软雅黑" w:cs="微软雅黑"/>
      <w:i/>
      <w:iCs/>
      <w:color w:val="404040" w:themeColor="text1" w:themeTint="BF"/>
    </w:rPr>
  </w:style>
  <w:style w:type="character" w:styleId="af8">
    <w:name w:val="Intense Emphasis"/>
    <w:basedOn w:val="a0"/>
    <w:uiPriority w:val="21"/>
    <w:qFormat/>
    <w:rsid w:val="005C4E57"/>
    <w:rPr>
      <w:rFonts w:ascii="微软雅黑" w:eastAsia="微软雅黑" w:hAnsi="微软雅黑" w:cs="微软雅黑"/>
      <w:i/>
      <w:iCs/>
      <w:color w:val="F07F09" w:themeColor="accent1"/>
    </w:rPr>
  </w:style>
  <w:style w:type="character" w:styleId="af9">
    <w:name w:val="Strong"/>
    <w:basedOn w:val="a0"/>
    <w:uiPriority w:val="22"/>
    <w:qFormat/>
    <w:rsid w:val="005C4E57"/>
    <w:rPr>
      <w:rFonts w:eastAsia="微软雅黑"/>
      <w:b/>
      <w:bCs/>
    </w:rPr>
  </w:style>
  <w:style w:type="paragraph" w:styleId="afa">
    <w:name w:val="Quote"/>
    <w:basedOn w:val="a"/>
    <w:next w:val="a"/>
    <w:link w:val="afb"/>
    <w:uiPriority w:val="29"/>
    <w:qFormat/>
    <w:rsid w:val="00DE6E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b">
    <w:name w:val="引用 字符"/>
    <w:basedOn w:val="a0"/>
    <w:link w:val="afa"/>
    <w:uiPriority w:val="29"/>
    <w:rsid w:val="00DE6E1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c">
    <w:name w:val="Intense Quote"/>
    <w:basedOn w:val="a"/>
    <w:next w:val="a"/>
    <w:link w:val="afd"/>
    <w:uiPriority w:val="30"/>
    <w:qFormat/>
    <w:rsid w:val="00DE6E19"/>
    <w:pPr>
      <w:pBdr>
        <w:top w:val="single" w:sz="4" w:space="10" w:color="F07F09" w:themeColor="accent1"/>
        <w:bottom w:val="single" w:sz="4" w:space="10" w:color="F07F09" w:themeColor="accent1"/>
      </w:pBdr>
      <w:spacing w:before="360" w:after="360"/>
      <w:ind w:left="864" w:right="864"/>
      <w:jc w:val="center"/>
    </w:pPr>
    <w:rPr>
      <w:i/>
      <w:iCs/>
      <w:color w:val="F07F09" w:themeColor="accent1"/>
    </w:rPr>
  </w:style>
  <w:style w:type="character" w:customStyle="1" w:styleId="afd">
    <w:name w:val="明显引用 字符"/>
    <w:basedOn w:val="a0"/>
    <w:link w:val="afc"/>
    <w:uiPriority w:val="30"/>
    <w:rsid w:val="00DE6E19"/>
    <w:rPr>
      <w:rFonts w:ascii="微软雅黑" w:eastAsia="微软雅黑" w:hAnsi="微软雅黑" w:cs="微软雅黑"/>
      <w:i/>
      <w:iCs/>
      <w:color w:val="F07F09" w:themeColor="accent1"/>
    </w:rPr>
  </w:style>
  <w:style w:type="character" w:styleId="afe">
    <w:name w:val="Subtle Reference"/>
    <w:basedOn w:val="a0"/>
    <w:uiPriority w:val="31"/>
    <w:qFormat/>
    <w:rsid w:val="00FF41FB"/>
    <w:rPr>
      <w:rFonts w:ascii="微软雅黑" w:eastAsia="微软雅黑" w:hAnsi="微软雅黑" w:cs="微软雅黑"/>
      <w:smallCaps/>
      <w:color w:val="5A5A5A" w:themeColor="text1" w:themeTint="A5"/>
      <w:sz w:val="28"/>
    </w:rPr>
  </w:style>
  <w:style w:type="character" w:styleId="aff">
    <w:name w:val="Intense Reference"/>
    <w:basedOn w:val="a0"/>
    <w:uiPriority w:val="32"/>
    <w:qFormat/>
    <w:rsid w:val="00DE6E19"/>
    <w:rPr>
      <w:rFonts w:ascii="微软雅黑" w:eastAsia="微软雅黑" w:hAnsi="微软雅黑" w:cs="微软雅黑"/>
      <w:b/>
      <w:bCs/>
      <w:smallCaps/>
      <w:color w:val="F07F09" w:themeColor="accent1"/>
      <w:spacing w:val="5"/>
    </w:rPr>
  </w:style>
  <w:style w:type="character" w:styleId="aff0">
    <w:name w:val="Book Title"/>
    <w:basedOn w:val="a0"/>
    <w:uiPriority w:val="33"/>
    <w:qFormat/>
    <w:rsid w:val="00DE6E19"/>
    <w:rPr>
      <w:rFonts w:ascii="微软雅黑" w:eastAsia="微软雅黑" w:hAnsi="微软雅黑" w:cs="微软雅黑"/>
      <w:b/>
      <w:bCs/>
      <w:i/>
      <w:iCs/>
      <w:spacing w:val="5"/>
    </w:rPr>
  </w:style>
  <w:style w:type="table" w:styleId="aff1">
    <w:name w:val="Table Grid"/>
    <w:basedOn w:val="a1"/>
    <w:uiPriority w:val="39"/>
    <w:rsid w:val="00E65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2">
    <w:name w:val="List Paragraph"/>
    <w:basedOn w:val="a"/>
    <w:uiPriority w:val="34"/>
    <w:qFormat/>
    <w:rsid w:val="00DE6E19"/>
    <w:pPr>
      <w:ind w:firstLineChars="200" w:firstLine="420"/>
    </w:pPr>
  </w:style>
  <w:style w:type="paragraph" w:styleId="aff3">
    <w:name w:val="header"/>
    <w:basedOn w:val="a"/>
    <w:link w:val="aff4"/>
    <w:uiPriority w:val="99"/>
    <w:unhideWhenUsed/>
    <w:rsid w:val="004A6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f4">
    <w:name w:val="页眉 字符"/>
    <w:basedOn w:val="a0"/>
    <w:link w:val="aff3"/>
    <w:uiPriority w:val="99"/>
    <w:rsid w:val="004A6D46"/>
    <w:rPr>
      <w:rFonts w:eastAsia="Microsoft YaHei UI"/>
      <w:sz w:val="18"/>
      <w:szCs w:val="18"/>
    </w:rPr>
  </w:style>
  <w:style w:type="paragraph" w:styleId="aff5">
    <w:name w:val="footer"/>
    <w:basedOn w:val="a"/>
    <w:link w:val="aff6"/>
    <w:uiPriority w:val="99"/>
    <w:unhideWhenUsed/>
    <w:rsid w:val="004A6D4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f6">
    <w:name w:val="页脚 字符"/>
    <w:basedOn w:val="a0"/>
    <w:link w:val="aff5"/>
    <w:uiPriority w:val="99"/>
    <w:rsid w:val="004A6D46"/>
    <w:rPr>
      <w:rFonts w:eastAsia="Microsoft YaHei UI"/>
      <w:sz w:val="18"/>
      <w:szCs w:val="18"/>
    </w:rPr>
  </w:style>
  <w:style w:type="table" w:styleId="41">
    <w:name w:val="Plain Table 4"/>
    <w:basedOn w:val="a1"/>
    <w:uiPriority w:val="44"/>
    <w:rsid w:val="00517C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3">
    <w:name w:val="Grid Table 1 Light Accent 3"/>
    <w:basedOn w:val="a1"/>
    <w:uiPriority w:val="46"/>
    <w:rsid w:val="00517C54"/>
    <w:pPr>
      <w:spacing w:after="0" w:line="240" w:lineRule="auto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024729"/>
    <w:pPr>
      <w:spacing w:after="0" w:line="240" w:lineRule="auto"/>
    </w:pPr>
    <w:rPr>
      <w:rFonts w:ascii="微软雅黑" w:eastAsia="微软雅黑" w:hAnsi="微软雅黑" w:cs="微软雅黑"/>
    </w:r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2">
    <w:name w:val="Plain Table 1"/>
    <w:basedOn w:val="a1"/>
    <w:uiPriority w:val="41"/>
    <w:rsid w:val="00CE04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1"/>
    <w:uiPriority w:val="46"/>
    <w:rsid w:val="00CE0432"/>
    <w:pPr>
      <w:spacing w:after="0" w:line="240" w:lineRule="auto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7">
    <w:name w:val="Hyperlink"/>
    <w:basedOn w:val="a0"/>
    <w:uiPriority w:val="99"/>
    <w:unhideWhenUsed/>
    <w:rsid w:val="00315084"/>
    <w:rPr>
      <w:color w:val="6B9F25" w:themeColor="hyperlink"/>
      <w:u w:val="single"/>
    </w:rPr>
  </w:style>
  <w:style w:type="character" w:styleId="aff8">
    <w:name w:val="FollowedHyperlink"/>
    <w:basedOn w:val="a0"/>
    <w:uiPriority w:val="99"/>
    <w:semiHidden/>
    <w:unhideWhenUsed/>
    <w:rsid w:val="00236385"/>
    <w:rPr>
      <w:color w:val="B26B02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E6E19"/>
    <w:pPr>
      <w:numPr>
        <w:numId w:val="0"/>
      </w:numPr>
      <w:pBdr>
        <w:bottom w:val="none" w:sz="0" w:space="0" w:color="auto"/>
      </w:pBdr>
      <w:spacing w:before="240" w:after="0"/>
      <w:outlineLvl w:val="9"/>
    </w:pPr>
    <w:rPr>
      <w:b w:val="0"/>
      <w:bCs w:val="0"/>
      <w:smallCaps w:val="0"/>
      <w:color w:val="B35E06" w:themeColor="accent1" w:themeShade="BF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85AD1"/>
  </w:style>
  <w:style w:type="paragraph" w:styleId="TOC2">
    <w:name w:val="toc 2"/>
    <w:basedOn w:val="a"/>
    <w:next w:val="a"/>
    <w:autoRedefine/>
    <w:uiPriority w:val="39"/>
    <w:unhideWhenUsed/>
    <w:rsid w:val="00D85AD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85AD1"/>
    <w:pPr>
      <w:ind w:leftChars="400" w:left="840"/>
    </w:pPr>
  </w:style>
  <w:style w:type="character" w:customStyle="1" w:styleId="af6">
    <w:name w:val="无间隔 字符"/>
    <w:basedOn w:val="a0"/>
    <w:link w:val="af5"/>
    <w:uiPriority w:val="1"/>
    <w:rsid w:val="005C4E57"/>
    <w:rPr>
      <w:rFonts w:ascii="微软雅黑" w:eastAsia="微软雅黑" w:hAnsi="微软雅黑" w:cs="微软雅黑"/>
    </w:rPr>
  </w:style>
  <w:style w:type="table" w:styleId="2-4">
    <w:name w:val="Grid Table 2 Accent 4"/>
    <w:basedOn w:val="a1"/>
    <w:uiPriority w:val="47"/>
    <w:rsid w:val="00504987"/>
    <w:pPr>
      <w:spacing w:after="0" w:line="240" w:lineRule="auto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4">
    <w:name w:val="Grid Table 6 Colorful Accent 4"/>
    <w:basedOn w:val="a1"/>
    <w:uiPriority w:val="51"/>
    <w:rsid w:val="00504987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40">
    <w:name w:val="List Table 6 Colorful Accent 4"/>
    <w:basedOn w:val="a1"/>
    <w:uiPriority w:val="51"/>
    <w:rsid w:val="00C773C1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character" w:styleId="aff9">
    <w:name w:val="Placeholder Text"/>
    <w:basedOn w:val="a0"/>
    <w:uiPriority w:val="99"/>
    <w:semiHidden/>
    <w:rsid w:val="005557AA"/>
    <w:rPr>
      <w:color w:val="808080"/>
    </w:rPr>
  </w:style>
  <w:style w:type="character" w:styleId="affa">
    <w:name w:val="Unresolved Mention"/>
    <w:basedOn w:val="a0"/>
    <w:uiPriority w:val="99"/>
    <w:semiHidden/>
    <w:unhideWhenUsed/>
    <w:rsid w:val="00FE4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8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1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yperlink" Target="http://42.243.109.158:8001/test/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\AppData\Roaming\Microsoft\Templates\&#25253;&#34920;&#35774;&#35745;(&#31354;&#30333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CC644C670F448FDAAF67B59261D4C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7A5C54-2BB9-4C9C-880D-79A4C4768736}"/>
      </w:docPartPr>
      <w:docPartBody>
        <w:p w:rsidR="00E6419C" w:rsidRDefault="00E57C2D">
          <w:r w:rsidRPr="009D42FC">
            <w:rPr>
              <w:rStyle w:val="a3"/>
              <w:rFonts w:hint="eastAsia"/>
            </w:rPr>
            <w:t>[标题]</w:t>
          </w:r>
        </w:p>
      </w:docPartBody>
    </w:docPart>
    <w:docPart>
      <w:docPartPr>
        <w:name w:val="E748556D92E74D8DB63B549AE259BAF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052AF4-4E5D-4D88-9323-41EDD3B1D842}"/>
      </w:docPartPr>
      <w:docPartBody>
        <w:p w:rsidR="00E6419C" w:rsidRDefault="00E57C2D">
          <w:r w:rsidRPr="009D42FC">
            <w:rPr>
              <w:rStyle w:val="a3"/>
              <w:rFonts w:hint="eastAsia"/>
            </w:rPr>
            <w:t>[单位]</w:t>
          </w:r>
        </w:p>
      </w:docPartBody>
    </w:docPart>
    <w:docPart>
      <w:docPartPr>
        <w:name w:val="134C2FE0F786405986F5E2A5A5AA70F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3C94BF5-4C30-4312-AB32-C2E391E82EBD}"/>
      </w:docPartPr>
      <w:docPartBody>
        <w:p w:rsidR="00AA1E1A" w:rsidRDefault="00E6419C">
          <w:r w:rsidRPr="00ED1DEF">
            <w:rPr>
              <w:rStyle w:val="a3"/>
              <w:rFonts w:hint="eastAsia"/>
            </w:rPr>
            <w:t>[标题]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C2D"/>
    <w:rsid w:val="002668FD"/>
    <w:rsid w:val="00297EF9"/>
    <w:rsid w:val="00360DF3"/>
    <w:rsid w:val="00634C86"/>
    <w:rsid w:val="006B2DC6"/>
    <w:rsid w:val="00734D38"/>
    <w:rsid w:val="009E78BE"/>
    <w:rsid w:val="00AA1E1A"/>
    <w:rsid w:val="00DB2C25"/>
    <w:rsid w:val="00DE1504"/>
    <w:rsid w:val="00E57C2D"/>
    <w:rsid w:val="00E6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C2D"/>
    <w:pPr>
      <w:widowControl w:val="0"/>
      <w:jc w:val="both"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41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243682-337C-4CE4-8E05-651C249AA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报表设计(空白)</Template>
  <TotalTime>43</TotalTime>
  <Pages>1</Pages>
  <Words>55</Words>
  <Characters>318</Characters>
  <Application>Microsoft Office Word</Application>
  <DocSecurity>0</DocSecurity>
  <Lines>2</Lines>
  <Paragraphs>1</Paragraphs>
  <ScaleCrop>false</ScaleCrop>
  <Manager>曾俊龙</Manager>
  <Company>湖北会基网络科技有限公司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产品验收报告</dc:title>
  <dc:subject>[内部资料]</dc:subject>
  <dc:creator>Nick</dc:creator>
  <cp:keywords>UCD中心</cp:keywords>
  <cp:lastModifiedBy>文彬</cp:lastModifiedBy>
  <cp:revision>9</cp:revision>
  <cp:lastPrinted>2020-04-04T03:47:00Z</cp:lastPrinted>
  <dcterms:created xsi:type="dcterms:W3CDTF">2020-04-03T14:32:00Z</dcterms:created>
  <dcterms:modified xsi:type="dcterms:W3CDTF">2020-05-29T07:13:00Z</dcterms:modified>
  <cp:category>产品部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